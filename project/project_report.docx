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C8EE" w14:textId="77777777" w:rsidR="00A1095F" w:rsidRDefault="007C424E">
      <w:pPr>
        <w:pStyle w:val="Title"/>
        <w:tabs>
          <w:tab w:val="center" w:pos="4320"/>
        </w:tabs>
      </w:pPr>
      <w:r>
        <w:t>Shortest Path</w:t>
      </w:r>
    </w:p>
    <w:p w14:paraId="39B01A52" w14:textId="77777777" w:rsidR="00A1095F" w:rsidRDefault="007C424E">
      <w:pPr>
        <w:pStyle w:val="Subtitle"/>
      </w:pPr>
      <w:r>
        <w:t>Simulator</w:t>
      </w:r>
    </w:p>
    <w:p w14:paraId="57E140BB" w14:textId="0432097F" w:rsidR="008300E4" w:rsidRDefault="007C424E" w:rsidP="001C5D0F">
      <w:pPr>
        <w:pStyle w:val="Date"/>
      </w:pPr>
      <w:r>
        <w:t>June 2021</w:t>
      </w:r>
    </w:p>
    <w:p w14:paraId="600524AE" w14:textId="6B5A1C56" w:rsidR="00A1095F" w:rsidRDefault="007C424E">
      <w:pPr>
        <w:pStyle w:val="Heading1"/>
      </w:pPr>
      <w:bookmarkStart w:id="0" w:name="_Toc81979016"/>
      <w:r>
        <w:t xml:space="preserve">Project </w:t>
      </w:r>
      <w:r w:rsidR="00E508C5">
        <w:t>Analysis</w:t>
      </w:r>
      <w:bookmarkEnd w:id="0"/>
    </w:p>
    <w:p w14:paraId="70219916" w14:textId="190AA6F6" w:rsidR="00D71CB5" w:rsidRPr="00D71CB5" w:rsidRDefault="00D71CB5" w:rsidP="00D71CB5">
      <w:pPr>
        <w:pStyle w:val="Heading2"/>
      </w:pPr>
      <w:bookmarkStart w:id="1" w:name="_Toc81979017"/>
      <w:r>
        <w:t>Description</w:t>
      </w:r>
      <w:commentRangeStart w:id="2"/>
      <w:commentRangeEnd w:id="2"/>
      <w:r>
        <w:commentReference w:id="2"/>
      </w:r>
      <w:bookmarkEnd w:id="1"/>
    </w:p>
    <w:p w14:paraId="74583A32" w14:textId="0C8DBDCF" w:rsidR="002D269D" w:rsidRDefault="005540CD" w:rsidP="00D71CB5">
      <w:r>
        <w:t xml:space="preserve">Schools </w:t>
      </w:r>
      <w:r w:rsidR="00B52431">
        <w:t xml:space="preserve">and colleges </w:t>
      </w:r>
      <w:r>
        <w:t>around the world</w:t>
      </w:r>
      <w:r w:rsidR="00B52431">
        <w:t xml:space="preserve"> </w:t>
      </w:r>
      <w:r w:rsidR="39AB095A">
        <w:t>must</w:t>
      </w:r>
      <w:r w:rsidR="00B52431">
        <w:t xml:space="preserve"> deal with a common problem, managing student travel times in between classes.</w:t>
      </w:r>
      <w:r w:rsidR="00454103">
        <w:t xml:space="preserve"> </w:t>
      </w:r>
    </w:p>
    <w:p w14:paraId="3D0AC6E6" w14:textId="2FA6FB2D" w:rsidR="002D269D" w:rsidRDefault="00454103" w:rsidP="00D71CB5">
      <w:r>
        <w:t xml:space="preserve">Some schools deal with this problem by choosing an arbitrary number </w:t>
      </w:r>
      <w:r w:rsidR="00B02327">
        <w:t xml:space="preserve">of minutes </w:t>
      </w:r>
      <w:r w:rsidR="00BF1CF2">
        <w:t>in between lessons</w:t>
      </w:r>
      <w:r w:rsidR="00B02327">
        <w:t xml:space="preserve">, </w:t>
      </w:r>
      <w:r w:rsidR="5BCCDFD9">
        <w:t>3-5</w:t>
      </w:r>
      <w:r w:rsidR="00B02327">
        <w:t xml:space="preserve"> minutes</w:t>
      </w:r>
      <w:r w:rsidR="00872272">
        <w:t xml:space="preserve">. </w:t>
      </w:r>
      <w:r w:rsidR="1F1368B4">
        <w:t>However,</w:t>
      </w:r>
      <w:r w:rsidR="00BF1CF2">
        <w:t xml:space="preserve"> </w:t>
      </w:r>
      <w:r w:rsidR="008278DD">
        <w:t>in most cases these times do not reflect</w:t>
      </w:r>
      <w:r w:rsidR="00212822">
        <w:t xml:space="preserve"> real</w:t>
      </w:r>
      <w:r w:rsidR="008278DD">
        <w:t xml:space="preserve"> </w:t>
      </w:r>
      <w:r w:rsidR="00E65F7C">
        <w:t>travel times between</w:t>
      </w:r>
      <w:r w:rsidR="00212822">
        <w:t xml:space="preserve"> classrooms</w:t>
      </w:r>
      <w:r w:rsidR="00872272">
        <w:t>, especially in large campuses</w:t>
      </w:r>
      <w:r w:rsidR="00B02327">
        <w:t>.</w:t>
      </w:r>
      <w:r w:rsidR="000A566C">
        <w:t xml:space="preserve"> </w:t>
      </w:r>
    </w:p>
    <w:p w14:paraId="1AD96FAE" w14:textId="77777777" w:rsidR="002D269D" w:rsidRDefault="000A566C" w:rsidP="00D71CB5">
      <w:r>
        <w:t xml:space="preserve">Other schools choose not to handle this issue at all, leaving the responsibility of students </w:t>
      </w:r>
      <w:r w:rsidR="007510BF">
        <w:t xml:space="preserve">getting to lessons on time in the hands of individual teachers. </w:t>
      </w:r>
    </w:p>
    <w:p w14:paraId="42B82903" w14:textId="560BDC8B" w:rsidR="00E35559" w:rsidRDefault="00D71CB5" w:rsidP="00A50991">
      <w:r>
        <w:t xml:space="preserve">This program allows users to create graph </w:t>
      </w:r>
      <w:r w:rsidR="43B4672B">
        <w:t>diagrams and</w:t>
      </w:r>
      <w:r>
        <w:t xml:space="preserve"> find the shortest path between any two given nodes.</w:t>
      </w:r>
      <w:r w:rsidR="008B213A">
        <w:t xml:space="preserve"> </w:t>
      </w:r>
      <w:r w:rsidR="00E35559">
        <w:t>The nodes represent student destinations, such as classrooms or public facilities</w:t>
      </w:r>
      <w:r w:rsidR="00DB1183">
        <w:t>, and</w:t>
      </w:r>
      <w:r w:rsidR="47C4BE1F">
        <w:t xml:space="preserve"> the weight of</w:t>
      </w:r>
      <w:r w:rsidR="00DB1183">
        <w:t xml:space="preserve"> the edges represent the average travel time between those nodes.</w:t>
      </w:r>
    </w:p>
    <w:p w14:paraId="4D5EBB3C" w14:textId="786EE3E6" w:rsidR="009B0E32" w:rsidRDefault="009B0E32">
      <w:r>
        <w:t xml:space="preserve">Using this program, new and existing schools and colleges can create </w:t>
      </w:r>
      <w:r w:rsidR="57C7F187">
        <w:t>correct</w:t>
      </w:r>
      <w:r>
        <w:t xml:space="preserve"> </w:t>
      </w:r>
      <w:r w:rsidR="002476FF">
        <w:t>maps showing the preferred routes</w:t>
      </w:r>
      <w:r w:rsidR="0009289E">
        <w:t xml:space="preserve"> students are expected</w:t>
      </w:r>
      <w:r w:rsidR="002476FF">
        <w:t xml:space="preserve"> to take </w:t>
      </w:r>
      <w:r w:rsidR="0009289E">
        <w:t>while traveling in between lessons.</w:t>
      </w:r>
      <w:r w:rsidR="000713DB">
        <w:t xml:space="preserve"> </w:t>
      </w:r>
      <w:r w:rsidR="00C74C9F">
        <w:t xml:space="preserve">This can help in </w:t>
      </w:r>
      <w:r w:rsidR="00351D11">
        <w:t xml:space="preserve">creating reasonable student </w:t>
      </w:r>
      <w:r w:rsidR="794B015E">
        <w:t>timetables and</w:t>
      </w:r>
      <w:r w:rsidR="004700D9">
        <w:t xml:space="preserve"> decreases cases where </w:t>
      </w:r>
      <w:r w:rsidR="001657F1">
        <w:t xml:space="preserve">sincere </w:t>
      </w:r>
      <w:r w:rsidR="004700D9">
        <w:t>students are</w:t>
      </w:r>
      <w:r w:rsidR="00C23538">
        <w:t xml:space="preserve"> blamed for arriving late to classes.</w:t>
      </w:r>
    </w:p>
    <w:p w14:paraId="72D04B41" w14:textId="39ECFD08" w:rsidR="21284A69" w:rsidRDefault="21284A69" w:rsidP="0FBEEE43">
      <w:pPr>
        <w:pStyle w:val="Heading2"/>
        <w:rPr>
          <w:rFonts w:ascii="Tahoma" w:hAnsi="Tahoma" w:cs="Arial"/>
          <w:bCs/>
          <w:color w:val="33B6D3"/>
          <w:szCs w:val="24"/>
        </w:rPr>
      </w:pPr>
      <w:bookmarkStart w:id="3" w:name="_Toc81979018"/>
      <w:r>
        <w:lastRenderedPageBreak/>
        <w:t>Research</w:t>
      </w:r>
      <w:bookmarkEnd w:id="3"/>
    </w:p>
    <w:p w14:paraId="3296469E" w14:textId="01FFB1E9" w:rsidR="21284A69" w:rsidRDefault="3CE66E5A" w:rsidP="4A61DE3B">
      <w:r>
        <w:t>There are two main paths I could take this project, and that is bu</w:t>
      </w:r>
      <w:r w:rsidR="16567CB1">
        <w:t>ilding a desktop application or a web application.</w:t>
      </w:r>
      <w:r w:rsidR="1BA135BE">
        <w:t xml:space="preserve"> </w:t>
      </w:r>
    </w:p>
    <w:p w14:paraId="26C46CA0" w14:textId="1EBE82ED" w:rsidR="16567CB1" w:rsidRDefault="16567CB1" w:rsidP="0E4A10EC">
      <w:r>
        <w:t xml:space="preserve">To build a desktop application, </w:t>
      </w:r>
      <w:r w:rsidR="77C779B1">
        <w:t xml:space="preserve">some </w:t>
      </w:r>
      <w:r>
        <w:t xml:space="preserve">options for </w:t>
      </w:r>
      <w:r w:rsidR="3A158F4C">
        <w:t xml:space="preserve">a programming language I could use include </w:t>
      </w:r>
      <w:r>
        <w:t xml:space="preserve">C#, </w:t>
      </w:r>
      <w:r w:rsidR="212D05D6">
        <w:t>Python and Java</w:t>
      </w:r>
      <w:r w:rsidR="183499CE">
        <w:t>.</w:t>
      </w:r>
      <w:r w:rsidR="0A56F76F">
        <w:t xml:space="preserve"> </w:t>
      </w:r>
      <w:r w:rsidR="157C05A9">
        <w:t>As f</w:t>
      </w:r>
      <w:r w:rsidR="2B565FD4">
        <w:t xml:space="preserve">or a web application, </w:t>
      </w:r>
      <w:r w:rsidR="6394AEA1">
        <w:t>my options include PHP, ASP.NET, Python and JavaScrip</w:t>
      </w:r>
      <w:r w:rsidR="1C572F91">
        <w:t xml:space="preserve">t. </w:t>
      </w:r>
    </w:p>
    <w:p w14:paraId="6031DE54" w14:textId="604483F2" w:rsidR="0A44D87B" w:rsidRDefault="0A44D87B" w:rsidP="0E4A10EC">
      <w:r>
        <w:t>PHP, Python and ASP.NET are great options for creating server-side applications, whereas JavaScript is preferred for creating client-side applications, since this is the scripting language web browsers use</w:t>
      </w:r>
      <w:r w:rsidR="5532B852">
        <w:t>, and JavaScript allows for direct manipulation of the DOM (the structure of a web page).</w:t>
      </w:r>
      <w:r w:rsidR="093BC809">
        <w:t xml:space="preserve"> Additionally, JavaScript can be used to serve web pages by using</w:t>
      </w:r>
      <w:r w:rsidR="47E0AD3A">
        <w:t xml:space="preserve"> NodeJS, a JavaScript runtime (NodeJS, 2009). </w:t>
      </w:r>
    </w:p>
    <w:p w14:paraId="02EE34F1" w14:textId="6DE21E83" w:rsidR="21284A69" w:rsidRDefault="1C572F91" w:rsidP="4A61DE3B">
      <w:r>
        <w:t xml:space="preserve">Desktop applications run </w:t>
      </w:r>
      <w:r w:rsidR="6EC2B20B">
        <w:t>offline and</w:t>
      </w:r>
      <w:r>
        <w:t xml:space="preserve"> are </w:t>
      </w:r>
      <w:r w:rsidR="640AA7A9">
        <w:t>generally</w:t>
      </w:r>
      <w:r>
        <w:t xml:space="preserve"> more secure than </w:t>
      </w:r>
      <w:r w:rsidR="1F835E36">
        <w:t xml:space="preserve">web applications. However, </w:t>
      </w:r>
      <w:r w:rsidR="27C5D20C">
        <w:t xml:space="preserve">web applications are more accessible, since </w:t>
      </w:r>
      <w:r w:rsidR="5845DF25">
        <w:t xml:space="preserve">clients </w:t>
      </w:r>
      <w:r w:rsidR="27C5D20C">
        <w:t>don’t need to install a</w:t>
      </w:r>
      <w:r w:rsidR="51DF48C1">
        <w:t xml:space="preserve"> program onto their computer</w:t>
      </w:r>
      <w:r w:rsidR="52925C97">
        <w:t>, and they can run on any machine with a browser and an internet connection. This also makes web applications cost-efficient, since th</w:t>
      </w:r>
      <w:r w:rsidR="02863196">
        <w:t>ey only need to be written once</w:t>
      </w:r>
      <w:r w:rsidR="1A16F2FC">
        <w:t xml:space="preserve"> to </w:t>
      </w:r>
      <w:r w:rsidR="02863196">
        <w:t>run on Windows, Mac</w:t>
      </w:r>
      <w:r w:rsidR="0C3D5D1F">
        <w:t>,</w:t>
      </w:r>
      <w:r w:rsidR="02863196">
        <w:t xml:space="preserve"> Linux</w:t>
      </w:r>
      <w:r w:rsidR="7A935104">
        <w:t>, Android and iOS</w:t>
      </w:r>
      <w:r w:rsidR="0FD055CF">
        <w:t>.</w:t>
      </w:r>
    </w:p>
    <w:p w14:paraId="3A582916" w14:textId="1348AB17" w:rsidR="21284A69" w:rsidRDefault="71B9EBEA" w:rsidP="4A61DE3B">
      <w:r>
        <w:t>React JS is a JavaScript library for building user interfaces (</w:t>
      </w:r>
      <w:r w:rsidR="2A7C6CDA">
        <w:t>React, 2021</w:t>
      </w:r>
      <w:r>
        <w:t>)</w:t>
      </w:r>
      <w:r w:rsidR="67152719">
        <w:t xml:space="preserve">. React is great for handling complex state and creating reusable components. Additionally, TypeScript can be used in React </w:t>
      </w:r>
      <w:r w:rsidR="2742051B">
        <w:t xml:space="preserve">to add type checking, which would make the code more reliable and robust. </w:t>
      </w:r>
      <w:r>
        <w:t>TypeScript is an open-source language which builds on JavaScript (Microsoft, 2012).</w:t>
      </w:r>
      <w:r w:rsidR="716B938B">
        <w:t xml:space="preserve"> </w:t>
      </w:r>
    </w:p>
    <w:p w14:paraId="04051DB6" w14:textId="57564899" w:rsidR="0FBEEE43" w:rsidRDefault="0FBEEE43" w:rsidP="0E4A10EC">
      <w:commentRangeStart w:id="4"/>
      <w:commentRangeEnd w:id="4"/>
      <w:r>
        <w:commentReference w:id="4"/>
      </w:r>
      <w:r w:rsidR="4B9FF349">
        <w:t xml:space="preserve">Graph Online is an existing web application that allows users to build graph networks and run algorithms, such as Dijkstra's shortest path algorithm on them. The functionality provided by </w:t>
      </w:r>
      <w:r w:rsidR="4B9FF349">
        <w:lastRenderedPageBreak/>
        <w:t xml:space="preserve">Graph Online is </w:t>
      </w:r>
      <w:proofErr w:type="gramStart"/>
      <w:r w:rsidR="4B9FF349">
        <w:t>similar to</w:t>
      </w:r>
      <w:proofErr w:type="gramEnd"/>
      <w:r w:rsidR="4B9FF349">
        <w:t xml:space="preserve"> what I am trying to achieve in this project, and so this makes it a good frame of reference.</w:t>
      </w:r>
    </w:p>
    <w:p w14:paraId="50B44203" w14:textId="162F57A5" w:rsidR="6373A38B" w:rsidRDefault="6373A38B" w:rsidP="3E8B9547">
      <w:pPr>
        <w:pStyle w:val="Heading2"/>
        <w:rPr>
          <w:rFonts w:ascii="Tahoma" w:hAnsi="Tahoma" w:cs="Arial"/>
          <w:bCs/>
          <w:szCs w:val="24"/>
        </w:rPr>
      </w:pPr>
      <w:bookmarkStart w:id="5" w:name="_Toc81979019"/>
      <w:r>
        <w:t>Model</w:t>
      </w:r>
      <w:commentRangeStart w:id="6"/>
      <w:commentRangeEnd w:id="6"/>
      <w:r>
        <w:commentReference w:id="6"/>
      </w:r>
      <w:bookmarkEnd w:id="5"/>
    </w:p>
    <w:p w14:paraId="3441C379" w14:textId="77777777" w:rsidR="00D031A9" w:rsidRPr="005C2607" w:rsidRDefault="6373A38B" w:rsidP="695DE406">
      <w:r>
        <w:t>Here is an example of a</w:t>
      </w:r>
      <w:r w:rsidR="669FD230">
        <w:t xml:space="preserve"> weighted,</w:t>
      </w:r>
      <w:r>
        <w:t xml:space="preserve"> undirected</w:t>
      </w:r>
      <w:r w:rsidR="050203BB">
        <w:t xml:space="preserve"> </w:t>
      </w:r>
      <w:r>
        <w:t>graph. The edges between the nodes have a weight, representing the average</w:t>
      </w:r>
      <w:r w:rsidR="369F0009">
        <w:t xml:space="preserve"> </w:t>
      </w:r>
      <w:r>
        <w:t xml:space="preserve">travel time between the nodes </w:t>
      </w:r>
      <w:r w:rsidR="1FC9EB6C">
        <w:t>it connects.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9"/>
      </w:tblGrid>
      <w:tr w:rsidR="00D031A9" w14:paraId="597B812B" w14:textId="77777777" w:rsidTr="00D031A9">
        <w:trPr>
          <w:jc w:val="center"/>
        </w:trPr>
        <w:tc>
          <w:tcPr>
            <w:tcW w:w="8239" w:type="dxa"/>
          </w:tcPr>
          <w:p w14:paraId="1FA6B507" w14:textId="5CFA4FB3" w:rsidR="00D031A9" w:rsidRDefault="00D031A9" w:rsidP="00D8094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9D06F15" wp14:editId="3C0DBA12">
                  <wp:extent cx="5171645" cy="2191110"/>
                  <wp:effectExtent l="0" t="0" r="0" b="0"/>
                  <wp:docPr id="1" name="Picture 1" descr="Example of a Grap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5">
                            <a:extLst>
                              <a:ext uri="{C183D7F6-B498-43B3-948B-1728B52AA6E4}">
      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val="0"/>
                              </a:ext>
                            </a:extLst>
                          </a:blip>
                          <a:srcRect l="13146" t="24550" r="14657" b="358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693" cy="2193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1A9" w14:paraId="0E882BBD" w14:textId="77777777" w:rsidTr="00D031A9">
        <w:tblPrEx>
          <w:jc w:val="left"/>
        </w:tblPrEx>
        <w:tc>
          <w:tcPr>
            <w:tcW w:w="8239" w:type="dxa"/>
          </w:tcPr>
          <w:p w14:paraId="405EC3BE" w14:textId="77777777" w:rsidR="00D031A9" w:rsidRDefault="00D031A9" w:rsidP="00D031A9">
            <w:pPr>
              <w:pStyle w:val="ImageCaption"/>
              <w:framePr w:hSpace="0" w:wrap="auto" w:vAnchor="margin" w:hAnchor="text" w:xAlign="left" w:yAlign="inline"/>
            </w:pPr>
            <w:r>
              <w:t>Figure 1. Example of a graph</w:t>
            </w:r>
          </w:p>
        </w:tc>
      </w:tr>
    </w:tbl>
    <w:p w14:paraId="353A76F6" w14:textId="3F0919C3" w:rsidR="005C2607" w:rsidRPr="005C2607" w:rsidRDefault="0A77FA44" w:rsidP="3E8B9547">
      <w:pPr>
        <w:pStyle w:val="Heading2"/>
        <w:rPr>
          <w:rFonts w:ascii="Tahoma" w:hAnsi="Tahoma" w:cs="Arial"/>
          <w:bCs/>
          <w:szCs w:val="24"/>
        </w:rPr>
      </w:pPr>
      <w:bookmarkStart w:id="7" w:name="_Toc81979020"/>
      <w:r>
        <w:t>Objectives</w:t>
      </w:r>
      <w:r w:rsidR="57C20EDF">
        <w:t xml:space="preserve">  </w:t>
      </w:r>
      <w:commentRangeStart w:id="8"/>
      <w:commentRangeEnd w:id="8"/>
      <w:r w:rsidR="00934EE6">
        <w:commentReference w:id="8"/>
      </w:r>
      <w:bookmarkEnd w:id="7"/>
    </w:p>
    <w:p w14:paraId="520F21CF" w14:textId="40D4466A" w:rsidR="005C2607" w:rsidRPr="005C2607" w:rsidRDefault="0D6B0265" w:rsidP="356C77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a traversable graph</w:t>
      </w:r>
      <w:r w:rsidR="3AD61DF6">
        <w:t xml:space="preserve"> object</w:t>
      </w:r>
    </w:p>
    <w:p w14:paraId="63B8ABE1" w14:textId="1AE8B461" w:rsidR="005C2607" w:rsidRPr="005C2607" w:rsidRDefault="3AD7837A" w:rsidP="695DE406">
      <w:pPr>
        <w:pStyle w:val="ListParagraph"/>
        <w:numPr>
          <w:ilvl w:val="1"/>
          <w:numId w:val="2"/>
        </w:numPr>
      </w:pPr>
      <w:r>
        <w:t>Use object orientated programming to create an object representing a graph and its nodes and edges.</w:t>
      </w:r>
    </w:p>
    <w:p w14:paraId="51400426" w14:textId="26ECBAA3" w:rsidR="005C2607" w:rsidRPr="005C2607" w:rsidRDefault="3AD7837A" w:rsidP="695DE40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Create new nodes and edges</w:t>
      </w:r>
      <w:r w:rsidR="01E001C4">
        <w:t xml:space="preserve"> objects</w:t>
      </w:r>
      <w:r>
        <w:t>.</w:t>
      </w:r>
    </w:p>
    <w:p w14:paraId="55D60F55" w14:textId="41394D67" w:rsidR="005C2607" w:rsidRPr="005C2607" w:rsidRDefault="3AD7837A" w:rsidP="695DE40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Edit existing nodes and edges.</w:t>
      </w:r>
    </w:p>
    <w:p w14:paraId="06507C08" w14:textId="47C1F339" w:rsidR="005C2607" w:rsidRPr="005C2607" w:rsidRDefault="32CEE677" w:rsidP="695DE406">
      <w:pPr>
        <w:pStyle w:val="ListParagraph"/>
        <w:numPr>
          <w:ilvl w:val="1"/>
          <w:numId w:val="2"/>
        </w:numPr>
      </w:pPr>
      <w:r>
        <w:t>Delete nodes and edges.</w:t>
      </w:r>
    </w:p>
    <w:p w14:paraId="27B8BD1B" w14:textId="17F1FAB2" w:rsidR="005C2607" w:rsidRPr="005C2607" w:rsidRDefault="32CEE677" w:rsidP="695DE406">
      <w:pPr>
        <w:pStyle w:val="ListParagraph"/>
        <w:numPr>
          <w:ilvl w:val="1"/>
          <w:numId w:val="2"/>
        </w:numPr>
      </w:pPr>
      <w:r>
        <w:t xml:space="preserve">Graph should be </w:t>
      </w:r>
      <w:r w:rsidR="2AE3F2E7">
        <w:t>traversable; its nodes should point to all its adjacent nodes, so that you c</w:t>
      </w:r>
      <w:r w:rsidR="39D4EA10">
        <w:t>ould create a path of adjacent nodes.</w:t>
      </w:r>
    </w:p>
    <w:p w14:paraId="4169F032" w14:textId="35C8921B" w:rsidR="005C2607" w:rsidRPr="005C2607" w:rsidRDefault="39D4EA10" w:rsidP="356C7709">
      <w:pPr>
        <w:pStyle w:val="ListParagraph"/>
        <w:numPr>
          <w:ilvl w:val="0"/>
          <w:numId w:val="2"/>
        </w:numPr>
      </w:pPr>
      <w:r>
        <w:t>Find the shortest path between any two given nodes</w:t>
      </w:r>
    </w:p>
    <w:p w14:paraId="23DDF177" w14:textId="0F6B55B9" w:rsidR="005C2607" w:rsidRPr="005C2607" w:rsidRDefault="39D4EA10" w:rsidP="695DE406">
      <w:pPr>
        <w:pStyle w:val="ListParagraph"/>
        <w:numPr>
          <w:ilvl w:val="1"/>
          <w:numId w:val="2"/>
        </w:numPr>
      </w:pPr>
      <w:r>
        <w:t>Select the start and end nodes.</w:t>
      </w:r>
    </w:p>
    <w:p w14:paraId="6AA46729" w14:textId="7CFA0A58" w:rsidR="005C2607" w:rsidRPr="005C2607" w:rsidRDefault="39D4EA10" w:rsidP="695DE406">
      <w:pPr>
        <w:pStyle w:val="ListParagraph"/>
        <w:numPr>
          <w:ilvl w:val="1"/>
          <w:numId w:val="2"/>
        </w:numPr>
      </w:pPr>
      <w:r>
        <w:t>Use Dijkstra's shortest path algorithm to find the shortest path between the start and end nodes.</w:t>
      </w:r>
    </w:p>
    <w:p w14:paraId="6608BB7F" w14:textId="33A59D2E" w:rsidR="005C2607" w:rsidRPr="005C2607" w:rsidRDefault="66D2A27B" w:rsidP="695DE406">
      <w:pPr>
        <w:pStyle w:val="ListParagraph"/>
        <w:numPr>
          <w:ilvl w:val="1"/>
          <w:numId w:val="2"/>
        </w:numPr>
      </w:pPr>
      <w:r>
        <w:t>Return the set of nodes that make up the shortest path in order.</w:t>
      </w:r>
    </w:p>
    <w:p w14:paraId="13A939F9" w14:textId="78E914EA" w:rsidR="10500BB0" w:rsidRDefault="10500BB0" w:rsidP="695DE406">
      <w:pPr>
        <w:pStyle w:val="ListParagraph"/>
        <w:numPr>
          <w:ilvl w:val="0"/>
          <w:numId w:val="2"/>
        </w:numPr>
        <w:spacing w:after="0"/>
      </w:pPr>
      <w:r>
        <w:t>User Interface</w:t>
      </w:r>
    </w:p>
    <w:p w14:paraId="05A7DAB2" w14:textId="165483B3" w:rsidR="10500BB0" w:rsidRDefault="10500BB0" w:rsidP="695DE406">
      <w:pPr>
        <w:pStyle w:val="ListParagraph"/>
        <w:numPr>
          <w:ilvl w:val="1"/>
          <w:numId w:val="2"/>
        </w:numPr>
        <w:spacing w:after="0"/>
      </w:pPr>
      <w:r>
        <w:lastRenderedPageBreak/>
        <w:t>User should be able to create and manipulate graphs</w:t>
      </w:r>
    </w:p>
    <w:p w14:paraId="17DD3503" w14:textId="6BFDD42B" w:rsidR="10500BB0" w:rsidRDefault="10500BB0" w:rsidP="695DE406">
      <w:pPr>
        <w:pStyle w:val="ListParagraph"/>
        <w:numPr>
          <w:ilvl w:val="1"/>
          <w:numId w:val="2"/>
        </w:numPr>
        <w:spacing w:after="0"/>
      </w:pPr>
      <w:r>
        <w:t xml:space="preserve">Graph should be </w:t>
      </w:r>
      <w:r w:rsidR="00964DAC">
        <w:t>always represented</w:t>
      </w:r>
      <w:r>
        <w:t xml:space="preserve"> in a diagram</w:t>
      </w:r>
    </w:p>
    <w:p w14:paraId="3020C550" w14:textId="1FA83238" w:rsidR="10500BB0" w:rsidRDefault="10500BB0" w:rsidP="695DE406">
      <w:pPr>
        <w:pStyle w:val="ListParagraph"/>
        <w:numPr>
          <w:ilvl w:val="1"/>
          <w:numId w:val="2"/>
        </w:numPr>
        <w:spacing w:after="0"/>
      </w:pPr>
      <w:r>
        <w:t>User can run algorithm and see results on the graph</w:t>
      </w:r>
    </w:p>
    <w:p w14:paraId="303759F8" w14:textId="326742BA" w:rsidR="66D2A27B" w:rsidRDefault="66D2A27B" w:rsidP="695DE406">
      <w:pPr>
        <w:pStyle w:val="ListParagraph"/>
        <w:numPr>
          <w:ilvl w:val="0"/>
          <w:numId w:val="2"/>
        </w:numPr>
        <w:rPr>
          <w:rFonts w:eastAsiaTheme="minorEastAsia"/>
          <w:color w:val="473E41"/>
        </w:rPr>
      </w:pPr>
      <w:r>
        <w:t>Create a graph creation tool</w:t>
      </w:r>
    </w:p>
    <w:p w14:paraId="50F2B4B7" w14:textId="30B9D120" w:rsidR="0103EC92" w:rsidRDefault="0103EC92" w:rsidP="695DE406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t>User interface</w:t>
      </w:r>
      <w:r w:rsidR="343800D6">
        <w:t xml:space="preserve"> to create nodes and edges</w:t>
      </w:r>
      <w:r w:rsidR="09203E03">
        <w:t>.</w:t>
      </w:r>
    </w:p>
    <w:p w14:paraId="0BBD4E97" w14:textId="4243B79D" w:rsidR="343800D6" w:rsidRDefault="343800D6" w:rsidP="695DE406">
      <w:pPr>
        <w:pStyle w:val="ListParagraph"/>
        <w:numPr>
          <w:ilvl w:val="1"/>
          <w:numId w:val="2"/>
        </w:numPr>
        <w:spacing w:after="0"/>
      </w:pPr>
      <w:r>
        <w:t>Set names of nodes</w:t>
      </w:r>
      <w:r w:rsidR="09203E03">
        <w:t>.</w:t>
      </w:r>
    </w:p>
    <w:p w14:paraId="6BCD0F13" w14:textId="0F6B97F7" w:rsidR="343800D6" w:rsidRDefault="343800D6" w:rsidP="695DE406">
      <w:pPr>
        <w:pStyle w:val="ListParagraph"/>
        <w:numPr>
          <w:ilvl w:val="1"/>
          <w:numId w:val="2"/>
        </w:numPr>
        <w:spacing w:after="0"/>
      </w:pPr>
      <w:r>
        <w:t>Set weights of edges</w:t>
      </w:r>
      <w:r w:rsidR="09203E03">
        <w:t>.</w:t>
      </w:r>
    </w:p>
    <w:p w14:paraId="7DD8441F" w14:textId="22BCCBC0" w:rsidR="005C2607" w:rsidRPr="005C2607" w:rsidRDefault="66D2A27B" w:rsidP="695DE406">
      <w:pPr>
        <w:pStyle w:val="ListParagraph"/>
        <w:numPr>
          <w:ilvl w:val="0"/>
          <w:numId w:val="2"/>
        </w:numPr>
      </w:pPr>
      <w:r>
        <w:t>Represent graph in a diagram</w:t>
      </w:r>
    </w:p>
    <w:p w14:paraId="14DC4215" w14:textId="77B160D8" w:rsidR="1E2451B2" w:rsidRDefault="1E2451B2" w:rsidP="695DE406">
      <w:pPr>
        <w:pStyle w:val="ListParagraph"/>
        <w:numPr>
          <w:ilvl w:val="1"/>
          <w:numId w:val="2"/>
        </w:numPr>
        <w:rPr>
          <w:color w:val="473E41"/>
        </w:rPr>
      </w:pPr>
      <w:r>
        <w:t>Navigable SVG diagram container</w:t>
      </w:r>
    </w:p>
    <w:p w14:paraId="48B37FE8" w14:textId="3ECA6E6B" w:rsidR="33D70734" w:rsidRDefault="33D70734" w:rsidP="695DE406">
      <w:pPr>
        <w:pStyle w:val="ListParagraph"/>
        <w:numPr>
          <w:ilvl w:val="1"/>
          <w:numId w:val="2"/>
        </w:numPr>
        <w:rPr>
          <w:color w:val="473E41"/>
        </w:rPr>
      </w:pPr>
      <w:r>
        <w:t>Diagram can be panned, zoomed</w:t>
      </w:r>
    </w:p>
    <w:p w14:paraId="42A48CBF" w14:textId="5DC45408" w:rsidR="33D70734" w:rsidRDefault="33D70734" w:rsidP="695DE406">
      <w:pPr>
        <w:pStyle w:val="ListParagraph"/>
        <w:numPr>
          <w:ilvl w:val="1"/>
          <w:numId w:val="2"/>
        </w:numPr>
        <w:rPr>
          <w:color w:val="473E41"/>
        </w:rPr>
      </w:pPr>
      <w:r>
        <w:t>Diagram contains grid</w:t>
      </w:r>
    </w:p>
    <w:p w14:paraId="5C5C4048" w14:textId="6471B4A9" w:rsidR="33D70734" w:rsidRDefault="33D70734" w:rsidP="695DE406">
      <w:pPr>
        <w:pStyle w:val="ListParagraph"/>
        <w:numPr>
          <w:ilvl w:val="1"/>
          <w:numId w:val="2"/>
        </w:numPr>
        <w:rPr>
          <w:color w:val="473E41"/>
        </w:rPr>
      </w:pPr>
      <w:r>
        <w:t>Diagram elements can snap to grid</w:t>
      </w:r>
    </w:p>
    <w:p w14:paraId="5F960695" w14:textId="47F7B861" w:rsidR="0CC8B516" w:rsidRDefault="0CC8B516" w:rsidP="695DE406">
      <w:pPr>
        <w:pStyle w:val="ListParagraph"/>
        <w:numPr>
          <w:ilvl w:val="1"/>
          <w:numId w:val="2"/>
        </w:numPr>
        <w:rPr>
          <w:color w:val="473E41"/>
        </w:rPr>
      </w:pPr>
      <w:r>
        <w:t>Use SVG components to represent the graph</w:t>
      </w:r>
      <w:r w:rsidR="3D4E0961">
        <w:t>.</w:t>
      </w:r>
    </w:p>
    <w:p w14:paraId="4601B97E" w14:textId="7817EF0C" w:rsidR="0CC8B516" w:rsidRDefault="0CC8B516" w:rsidP="695DE406">
      <w:pPr>
        <w:pStyle w:val="ListParagraph"/>
        <w:numPr>
          <w:ilvl w:val="1"/>
          <w:numId w:val="2"/>
        </w:numPr>
        <w:rPr>
          <w:color w:val="473E41"/>
        </w:rPr>
      </w:pPr>
      <w:r>
        <w:t>Allow user to manipulate the layout of the graph</w:t>
      </w:r>
      <w:r w:rsidR="28AC87AC">
        <w:t xml:space="preserve"> by dragging and moving.</w:t>
      </w:r>
    </w:p>
    <w:p w14:paraId="0770261D" w14:textId="5FFEA4F3" w:rsidR="6693EB61" w:rsidRDefault="6693EB61" w:rsidP="695DE406">
      <w:pPr>
        <w:pStyle w:val="ListParagraph"/>
        <w:numPr>
          <w:ilvl w:val="1"/>
          <w:numId w:val="2"/>
        </w:numPr>
        <w:rPr>
          <w:color w:val="473E41"/>
        </w:rPr>
      </w:pPr>
      <w:r>
        <w:t>Show the shortest path running the algorithm</w:t>
      </w:r>
    </w:p>
    <w:p w14:paraId="623D9294" w14:textId="69811D95" w:rsidR="005C2607" w:rsidRPr="005C2607" w:rsidRDefault="0A77FA44" w:rsidP="00FF26CC">
      <w:pPr>
        <w:pStyle w:val="Heading2"/>
      </w:pPr>
      <w:bookmarkStart w:id="9" w:name="_Toc81979021"/>
      <w:r>
        <w:t>Critical path</w:t>
      </w:r>
      <w:bookmarkEnd w:id="9"/>
    </w:p>
    <w:p w14:paraId="72016BB3" w14:textId="41FB1EC4" w:rsidR="0039525A" w:rsidRDefault="5794BB1E" w:rsidP="695DE406">
      <w:pPr>
        <w:pStyle w:val="ListParagraph"/>
        <w:numPr>
          <w:ilvl w:val="0"/>
          <w:numId w:val="5"/>
        </w:numPr>
      </w:pPr>
      <w:r>
        <w:t>Graph node objects</w:t>
      </w:r>
    </w:p>
    <w:p w14:paraId="77DDA45C" w14:textId="5224E6B3" w:rsidR="0039525A" w:rsidRDefault="5794BB1E" w:rsidP="695DE406">
      <w:pPr>
        <w:pStyle w:val="ListParagraph"/>
        <w:numPr>
          <w:ilvl w:val="0"/>
          <w:numId w:val="5"/>
        </w:numPr>
      </w:pPr>
      <w:r>
        <w:t>Graph edge objects</w:t>
      </w:r>
    </w:p>
    <w:p w14:paraId="4E4B9E14" w14:textId="4B766340" w:rsidR="0039525A" w:rsidRDefault="5794BB1E" w:rsidP="695DE40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Create a traversable graph object</w:t>
      </w:r>
    </w:p>
    <w:p w14:paraId="19E2A527" w14:textId="2E067065" w:rsidR="0039525A" w:rsidRDefault="5794BB1E" w:rsidP="695DE406">
      <w:pPr>
        <w:pStyle w:val="ListParagraph"/>
        <w:numPr>
          <w:ilvl w:val="0"/>
          <w:numId w:val="5"/>
        </w:numPr>
      </w:pPr>
      <w:r>
        <w:t>Apply Dijkstra’s algorithm to graph</w:t>
      </w:r>
      <w:r w:rsidR="1C305E9D">
        <w:t>’s first and last nodes</w:t>
      </w:r>
    </w:p>
    <w:p w14:paraId="62D8591E" w14:textId="05DB037B" w:rsidR="0039525A" w:rsidRDefault="007F4552" w:rsidP="695DE406">
      <w:pPr>
        <w:pStyle w:val="ListParagraph"/>
        <w:numPr>
          <w:ilvl w:val="0"/>
          <w:numId w:val="5"/>
        </w:numPr>
      </w:pPr>
      <w:r>
        <w:t xml:space="preserve">Find shortest path between </w:t>
      </w:r>
      <w:r w:rsidR="48B905BE">
        <w:t xml:space="preserve">any given </w:t>
      </w:r>
      <w:r>
        <w:t>start and end node</w:t>
      </w:r>
    </w:p>
    <w:p w14:paraId="6857CE7E" w14:textId="1684B3C7" w:rsidR="004E2380" w:rsidRPr="004E2380" w:rsidRDefault="7F9BD9B5" w:rsidP="695DE406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t xml:space="preserve">Design </w:t>
      </w:r>
      <w:r w:rsidR="5D771F60">
        <w:t>user interface layout</w:t>
      </w:r>
    </w:p>
    <w:p w14:paraId="2602AC0C" w14:textId="0D810940" w:rsidR="41F8A3CE" w:rsidRDefault="41F8A3CE" w:rsidP="695DE406">
      <w:pPr>
        <w:pStyle w:val="ListParagraph"/>
        <w:numPr>
          <w:ilvl w:val="0"/>
          <w:numId w:val="5"/>
        </w:numPr>
        <w:spacing w:after="0"/>
      </w:pPr>
      <w:r>
        <w:t>Design graph creation menus</w:t>
      </w:r>
    </w:p>
    <w:p w14:paraId="3EC94F0B" w14:textId="55E5A7CE" w:rsidR="0A1AE6E6" w:rsidRDefault="0A1AE6E6" w:rsidP="695DE406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t>Design algorithm menu</w:t>
      </w:r>
    </w:p>
    <w:p w14:paraId="7F67CC22" w14:textId="77777777" w:rsidR="00725FE0" w:rsidRDefault="0A1AE6E6" w:rsidP="00725FE0">
      <w:pPr>
        <w:pStyle w:val="ListParagraph"/>
        <w:numPr>
          <w:ilvl w:val="0"/>
          <w:numId w:val="5"/>
        </w:numPr>
        <w:spacing w:after="0"/>
      </w:pPr>
      <w:r>
        <w:t>Design diagram options menu</w:t>
      </w:r>
    </w:p>
    <w:p w14:paraId="28B5D346" w14:textId="4E251372" w:rsidR="02EA5FE3" w:rsidRDefault="02EA5FE3" w:rsidP="00725FE0">
      <w:pPr>
        <w:pStyle w:val="ListParagraph"/>
        <w:numPr>
          <w:ilvl w:val="0"/>
          <w:numId w:val="5"/>
        </w:numPr>
        <w:spacing w:after="0"/>
      </w:pPr>
      <w:r>
        <w:t>Create a navigable diagram</w:t>
      </w:r>
    </w:p>
    <w:p w14:paraId="27AE948A" w14:textId="012F3364" w:rsidR="1B079336" w:rsidRDefault="1B079336" w:rsidP="695DE406">
      <w:pPr>
        <w:pStyle w:val="ListParagraph"/>
        <w:numPr>
          <w:ilvl w:val="0"/>
          <w:numId w:val="5"/>
        </w:numPr>
        <w:spacing w:after="0"/>
      </w:pPr>
      <w:r>
        <w:t>Create reusable diagram element components</w:t>
      </w:r>
    </w:p>
    <w:p w14:paraId="63D9D603" w14:textId="521CBB62" w:rsidR="2CA73987" w:rsidRDefault="2CA73987" w:rsidP="695DE406">
      <w:pPr>
        <w:pStyle w:val="ListParagraph"/>
        <w:numPr>
          <w:ilvl w:val="0"/>
          <w:numId w:val="5"/>
        </w:numPr>
        <w:spacing w:after="0"/>
      </w:pPr>
      <w:r>
        <w:t>Show graph on diagram</w:t>
      </w:r>
    </w:p>
    <w:p w14:paraId="69E21406" w14:textId="4BFA1154" w:rsidR="54A8F3DF" w:rsidRDefault="5A2EECA5" w:rsidP="008363B7">
      <w:pPr>
        <w:pStyle w:val="ListParagraph"/>
        <w:numPr>
          <w:ilvl w:val="0"/>
          <w:numId w:val="5"/>
        </w:numPr>
        <w:spacing w:after="0"/>
      </w:pPr>
      <w:r>
        <w:t>Show graph’s shortest path on diagram</w:t>
      </w:r>
    </w:p>
    <w:p w14:paraId="273FC5C9" w14:textId="51192054" w:rsidR="00274333" w:rsidRDefault="00AB7CE2" w:rsidP="00AB7CE2">
      <w:pPr>
        <w:keepNext/>
        <w:keepLines/>
        <w:spacing w:after="280" w:line="264" w:lineRule="auto"/>
        <w:outlineLvl w:val="0"/>
        <w:rPr>
          <w:rFonts w:asciiTheme="majorHAnsi" w:eastAsiaTheme="majorEastAsia" w:hAnsiTheme="majorHAnsi" w:cstheme="majorBidi"/>
          <w:caps/>
          <w:sz w:val="44"/>
          <w:szCs w:val="32"/>
        </w:rPr>
      </w:pPr>
      <w:bookmarkStart w:id="10" w:name="_Toc81979022"/>
      <w:r w:rsidRPr="2E455BDB">
        <w:rPr>
          <w:rFonts w:asciiTheme="majorHAnsi" w:eastAsiaTheme="majorEastAsia" w:hAnsiTheme="majorHAnsi" w:cstheme="majorBidi"/>
          <w:caps/>
          <w:sz w:val="44"/>
          <w:szCs w:val="44"/>
        </w:rPr>
        <w:t>Project Design</w:t>
      </w:r>
      <w:bookmarkEnd w:id="10"/>
    </w:p>
    <w:p w14:paraId="02E5EB87" w14:textId="2CA8C863" w:rsidR="30812724" w:rsidRDefault="30812724" w:rsidP="2E455BDB">
      <w:pPr>
        <w:spacing w:before="140" w:after="120" w:line="264" w:lineRule="auto"/>
        <w:rPr>
          <w:rFonts w:asciiTheme="majorHAnsi" w:eastAsiaTheme="majorEastAsia" w:hAnsiTheme="majorHAnsi" w:cstheme="majorBidi"/>
          <w:b/>
          <w:bCs/>
          <w:caps/>
          <w:color w:val="33B6D3"/>
          <w:sz w:val="24"/>
          <w:szCs w:val="24"/>
        </w:rPr>
      </w:pPr>
      <w:r w:rsidRPr="2E455BDB">
        <w:rPr>
          <w:rFonts w:asciiTheme="majorHAnsi" w:eastAsiaTheme="majorEastAsia" w:hAnsiTheme="majorHAnsi" w:cstheme="majorBidi"/>
          <w:b/>
          <w:bCs/>
          <w:caps/>
          <w:color w:val="33B6D3"/>
          <w:sz w:val="24"/>
          <w:szCs w:val="24"/>
        </w:rPr>
        <w:t>High-level Overview</w:t>
      </w:r>
    </w:p>
    <w:p w14:paraId="10979608" w14:textId="0243779D" w:rsidR="30812724" w:rsidRDefault="30812724" w:rsidP="00981D37">
      <w:r>
        <w:lastRenderedPageBreak/>
        <w:t>On start, the user will be presented with an interface where they can create a new graph diagram, made up of nodes and edges, from scratch.</w:t>
      </w:r>
      <w:r w:rsidR="44095FA0">
        <w:t xml:space="preserve"> The graph </w:t>
      </w:r>
      <w:r w:rsidR="67745302">
        <w:t>can be manipulated by moving the nodes around to create a layout.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D84C3E" w14:paraId="4DD38EBB" w14:textId="77777777" w:rsidTr="00D84C3E">
        <w:trPr>
          <w:trHeight w:val="407"/>
        </w:trPr>
        <w:tc>
          <w:tcPr>
            <w:tcW w:w="4253" w:type="dxa"/>
          </w:tcPr>
          <w:p w14:paraId="1A15B528" w14:textId="77777777" w:rsidR="00D84C3E" w:rsidRDefault="00D84C3E" w:rsidP="00D8094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419F5AA" wp14:editId="76118EF7">
                  <wp:extent cx="2398815" cy="510533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052" cy="516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C3E" w14:paraId="47055EFD" w14:textId="77777777" w:rsidTr="00D84C3E">
        <w:trPr>
          <w:trHeight w:val="396"/>
        </w:trPr>
        <w:tc>
          <w:tcPr>
            <w:tcW w:w="4253" w:type="dxa"/>
          </w:tcPr>
          <w:p w14:paraId="4817758C" w14:textId="22FEABCB" w:rsidR="00D84C3E" w:rsidRDefault="00D84C3E" w:rsidP="00D84C3E">
            <w:pPr>
              <w:pStyle w:val="ImageCaption"/>
              <w:framePr w:hSpace="0" w:wrap="auto" w:vAnchor="margin" w:hAnchor="text" w:xAlign="left" w:yAlign="inline"/>
            </w:pPr>
            <w:r>
              <w:t>Figure 2. High level overview of application</w:t>
            </w:r>
          </w:p>
        </w:tc>
      </w:tr>
    </w:tbl>
    <w:p w14:paraId="1DE98954" w14:textId="3A4AFDA1" w:rsidR="278E1EA6" w:rsidRDefault="278E1EA6" w:rsidP="2E455BDB">
      <w:r>
        <w:t>The user has access to an additional menu where they can select a start and end node to run the shortest path algorithm on.</w:t>
      </w:r>
    </w:p>
    <w:p w14:paraId="67991E62" w14:textId="602D88EA" w:rsidR="00361B13" w:rsidRDefault="278E1EA6" w:rsidP="00361B13">
      <w:r>
        <w:t>Dijkstra’s algorithm is used to find the shortest path between these nodes. The result of this algorithm</w:t>
      </w:r>
      <w:r w:rsidR="2385EBD3">
        <w:t xml:space="preserve">, </w:t>
      </w:r>
      <w:r w:rsidR="00725FE0">
        <w:t>distance,</w:t>
      </w:r>
      <w:r w:rsidR="2385EBD3">
        <w:t xml:space="preserve"> and direction,</w:t>
      </w:r>
      <w:r>
        <w:t xml:space="preserve"> will be presented to the user in a menu. Additionally, </w:t>
      </w:r>
      <w:r w:rsidR="5D458FAC">
        <w:t>the shortest path will be highlighted on the graph for the user to see</w:t>
      </w:r>
      <w:r w:rsidR="2908138B">
        <w:t>.</w:t>
      </w:r>
    </w:p>
    <w:p w14:paraId="4DEA5F96" w14:textId="5AA21337" w:rsidR="00D84C3E" w:rsidRDefault="00D338FD" w:rsidP="00361B13">
      <w:r w:rsidRPr="00D031A9">
        <w:rPr>
          <w:i/>
          <w:iCs/>
        </w:rPr>
        <w:t>Fig. 2 (left)</w:t>
      </w:r>
      <w:r w:rsidRPr="00D031A9">
        <w:t>,</w:t>
      </w:r>
      <w:r>
        <w:t xml:space="preserve"> shows a simple </w:t>
      </w:r>
      <w:r w:rsidR="00FF159D">
        <w:t>high-level</w:t>
      </w:r>
      <w:r>
        <w:t xml:space="preserve"> flowchart overviewing the basic functionality of the application.</w:t>
      </w:r>
    </w:p>
    <w:tbl>
      <w:tblPr>
        <w:tblStyle w:val="TableGrid"/>
        <w:tblpPr w:leftFromText="180" w:rightFromText="180" w:vertAnchor="text" w:horzAnchor="page" w:tblpX="6330" w:tblpY="230"/>
        <w:tblW w:w="4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</w:tblGrid>
      <w:tr w:rsidR="00D338FD" w14:paraId="17AD7DB5" w14:textId="77777777" w:rsidTr="00A86B5B">
        <w:trPr>
          <w:trHeight w:val="315"/>
        </w:trPr>
        <w:tc>
          <w:tcPr>
            <w:tcW w:w="4764" w:type="dxa"/>
          </w:tcPr>
          <w:p w14:paraId="03BA286D" w14:textId="3591067D" w:rsidR="00A86B5B" w:rsidRDefault="00A86B5B" w:rsidP="00D80947">
            <w:pPr>
              <w:spacing w:after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B2B4DE" wp14:editId="785188FD">
                  <wp:extent cx="2979772" cy="41919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590" cy="427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FD" w14:paraId="53498F0E" w14:textId="77777777" w:rsidTr="00A86B5B">
        <w:trPr>
          <w:trHeight w:val="315"/>
        </w:trPr>
        <w:tc>
          <w:tcPr>
            <w:tcW w:w="4764" w:type="dxa"/>
          </w:tcPr>
          <w:p w14:paraId="75BC4901" w14:textId="3C231693" w:rsidR="00A86B5B" w:rsidRPr="00A86B5B" w:rsidRDefault="00A86B5B" w:rsidP="00A86B5B">
            <w:pPr>
              <w:pStyle w:val="ImageCaption"/>
              <w:framePr w:hSpace="0" w:wrap="auto" w:vAnchor="margin" w:hAnchor="text" w:xAlign="left" w:yAlign="inline"/>
            </w:pPr>
            <w:r w:rsidRPr="00A86B5B">
              <w:t xml:space="preserve">Figure </w:t>
            </w:r>
            <w:r w:rsidR="00D031A9">
              <w:t>3</w:t>
            </w:r>
            <w:r w:rsidRPr="00A86B5B">
              <w:t>. Use case diagram</w:t>
            </w:r>
          </w:p>
        </w:tc>
      </w:tr>
    </w:tbl>
    <w:p w14:paraId="54875206" w14:textId="23BD1332" w:rsidR="00361B13" w:rsidRDefault="00361B13" w:rsidP="00361B13">
      <w:pPr>
        <w:pStyle w:val="Heading2"/>
      </w:pPr>
      <w:bookmarkStart w:id="11" w:name="_Toc81979023"/>
      <w:r>
        <w:t>Use-Case</w:t>
      </w:r>
      <w:r w:rsidR="00A86B5B">
        <w:t xml:space="preserve"> Diagram</w:t>
      </w:r>
      <w:bookmarkEnd w:id="11"/>
    </w:p>
    <w:p w14:paraId="08D693DD" w14:textId="7BF81CC7" w:rsidR="00361B13" w:rsidRDefault="00D031A9" w:rsidP="00361B13">
      <w:pPr>
        <w:rPr>
          <w:noProof/>
        </w:rPr>
      </w:pPr>
      <w:r w:rsidRPr="00D031A9">
        <w:rPr>
          <w:i/>
          <w:iCs/>
        </w:rPr>
        <w:t>Fig. 3</w:t>
      </w:r>
      <w:r>
        <w:t xml:space="preserve"> </w:t>
      </w:r>
      <w:r w:rsidRPr="00D031A9">
        <w:rPr>
          <w:i/>
          <w:iCs/>
        </w:rPr>
        <w:t>(right)</w:t>
      </w:r>
      <w:r>
        <w:t xml:space="preserve"> </w:t>
      </w:r>
      <w:r w:rsidR="00361B13">
        <w:t>is a UML use-case diagram of the application</w:t>
      </w:r>
      <w:r>
        <w:t xml:space="preserve">. </w:t>
      </w:r>
      <w:r w:rsidR="00C1062C">
        <w:t xml:space="preserve">This shows </w:t>
      </w:r>
      <w:r w:rsidR="00D61612">
        <w:t>the potential use-case scenarios a user can experience while using this application.</w:t>
      </w:r>
    </w:p>
    <w:p w14:paraId="4732FB1C" w14:textId="52AC86B5" w:rsidR="00A86B5B" w:rsidRDefault="00D61612" w:rsidP="00D84C3E">
      <w:pPr>
        <w:rPr>
          <w:noProof/>
        </w:rPr>
      </w:pPr>
      <w:r>
        <w:rPr>
          <w:noProof/>
        </w:rPr>
        <w:t xml:space="preserve">For the purposes of this shortest path simulator, the use-case is </w:t>
      </w:r>
      <w:r w:rsidR="007E0B44">
        <w:rPr>
          <w:noProof/>
        </w:rPr>
        <w:t>quite straightforward. A user can create a graph, manipulate it and see the shortest path between two nodes.</w:t>
      </w:r>
    </w:p>
    <w:p w14:paraId="4C57E843" w14:textId="59D7401F" w:rsidR="00B415E9" w:rsidRDefault="007D167B" w:rsidP="007D167B">
      <w:pPr>
        <w:pStyle w:val="Heading2"/>
      </w:pPr>
      <w:bookmarkStart w:id="12" w:name="_Toc81979024"/>
      <w:r>
        <w:t>User Interface</w:t>
      </w:r>
      <w:bookmarkEnd w:id="12"/>
    </w:p>
    <w:p w14:paraId="31C3C5B2" w14:textId="09D6D69A" w:rsidR="007D167B" w:rsidRPr="00B451E7" w:rsidRDefault="007D167B" w:rsidP="00B451E7">
      <w:r>
        <w:t>The user interface for this application will have a standard 3 column layout. There will be 2 sidebars and 1 main view</w:t>
      </w:r>
      <w:r w:rsidR="00DA3271">
        <w:t>port.</w:t>
      </w:r>
      <w:r w:rsidR="00B451E7">
        <w:t xml:space="preserve"> </w:t>
      </w:r>
      <w:r w:rsidR="00B451E7" w:rsidRPr="00B451E7">
        <w:rPr>
          <w:i/>
          <w:iCs/>
        </w:rPr>
        <w:t>Fig. 4 (below)</w:t>
      </w:r>
      <w:r w:rsidR="00B451E7">
        <w:rPr>
          <w:i/>
          <w:iCs/>
        </w:rPr>
        <w:t xml:space="preserve"> </w:t>
      </w:r>
      <w:r w:rsidR="00B451E7">
        <w:t xml:space="preserve">is a </w:t>
      </w:r>
      <w:proofErr w:type="spellStart"/>
      <w:r w:rsidR="00B451E7">
        <w:t>mockup</w:t>
      </w:r>
      <w:proofErr w:type="spellEnd"/>
      <w:r w:rsidR="00B451E7">
        <w:t xml:space="preserve"> of how I want the UI to look. I created this using Figma, a designing tool.</w:t>
      </w:r>
    </w:p>
    <w:tbl>
      <w:tblPr>
        <w:tblStyle w:val="TableGrid"/>
        <w:tblW w:w="89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B451E7" w14:paraId="456D16C0" w14:textId="77777777" w:rsidTr="00B451E7">
        <w:trPr>
          <w:jc w:val="center"/>
        </w:trPr>
        <w:tc>
          <w:tcPr>
            <w:tcW w:w="8910" w:type="dxa"/>
          </w:tcPr>
          <w:p w14:paraId="664A24A7" w14:textId="670F9E23" w:rsidR="00B451E7" w:rsidRDefault="00B451E7" w:rsidP="00B451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D3282C0" wp14:editId="326567F8">
                  <wp:extent cx="5165766" cy="2911511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946" cy="2946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1E7" w14:paraId="3691D6D9" w14:textId="77777777" w:rsidTr="00B451E7">
        <w:trPr>
          <w:jc w:val="center"/>
        </w:trPr>
        <w:tc>
          <w:tcPr>
            <w:tcW w:w="8910" w:type="dxa"/>
          </w:tcPr>
          <w:p w14:paraId="5BE335BF" w14:textId="215DFE54" w:rsidR="00B451E7" w:rsidRDefault="00B451E7" w:rsidP="00B451E7">
            <w:pPr>
              <w:pStyle w:val="ImageCaption"/>
              <w:framePr w:hSpace="0" w:wrap="auto" w:vAnchor="margin" w:hAnchor="text" w:xAlign="left" w:yAlign="inline"/>
            </w:pPr>
            <w:r>
              <w:t>Figure 4. User Interface Design</w:t>
            </w:r>
          </w:p>
        </w:tc>
      </w:tr>
    </w:tbl>
    <w:p w14:paraId="49446444" w14:textId="72877800" w:rsidR="00BA0F3F" w:rsidRDefault="00BA0F3F" w:rsidP="00BA0F3F">
      <w:pPr>
        <w:pStyle w:val="Heading2"/>
      </w:pPr>
      <w:bookmarkStart w:id="13" w:name="_Toc81979025"/>
      <w:r>
        <w:lastRenderedPageBreak/>
        <w:t>Pseudocode</w:t>
      </w:r>
      <w:bookmarkEnd w:id="13"/>
    </w:p>
    <w:p w14:paraId="54A2B233" w14:textId="5E44BCCA" w:rsidR="00846DBF" w:rsidRDefault="00846DBF" w:rsidP="00846DBF">
      <w:pPr>
        <w:pStyle w:val="Heading3"/>
      </w:pPr>
      <w:bookmarkStart w:id="14" w:name="_Toc81979026"/>
      <w:r>
        <w:t>Node Distances Object</w:t>
      </w:r>
      <w:bookmarkEnd w:id="14"/>
    </w:p>
    <w:p w14:paraId="0E0B7291" w14:textId="21A7ABC2" w:rsidR="005842E4" w:rsidRPr="005842E4" w:rsidRDefault="005842E4" w:rsidP="005842E4">
      <w:r w:rsidRPr="005842E4">
        <w:t>Here is the pseudocode for a class that will handle mapping distances to individual graph nodes.</w:t>
      </w:r>
    </w:p>
    <w:p w14:paraId="009B205A" w14:textId="77777777" w:rsidR="00846DBF" w:rsidRDefault="00846DBF" w:rsidP="00846DBF">
      <w:pPr>
        <w:pStyle w:val="Code"/>
      </w:pPr>
      <w:r>
        <w:t xml:space="preserve">01: # Object that will store distance values for array of graph nodes </w:t>
      </w:r>
    </w:p>
    <w:p w14:paraId="5A34DDA8" w14:textId="77777777" w:rsidR="00846DBF" w:rsidRDefault="00846DBF" w:rsidP="00846DBF">
      <w:pPr>
        <w:pStyle w:val="Code"/>
      </w:pPr>
      <w:r>
        <w:t xml:space="preserve">02: class NodeDistances </w:t>
      </w:r>
    </w:p>
    <w:p w14:paraId="39286261" w14:textId="77777777" w:rsidR="00846DBF" w:rsidRDefault="00846DBF" w:rsidP="00846DBF">
      <w:pPr>
        <w:pStyle w:val="Code"/>
      </w:pPr>
      <w:r>
        <w:t xml:space="preserve">03:     public store </w:t>
      </w:r>
    </w:p>
    <w:p w14:paraId="5D52FB34" w14:textId="77777777" w:rsidR="00846DBF" w:rsidRDefault="00846DBF" w:rsidP="00846DBF">
      <w:pPr>
        <w:pStyle w:val="Code"/>
      </w:pPr>
      <w:r>
        <w:t xml:space="preserve">04: </w:t>
      </w:r>
    </w:p>
    <w:p w14:paraId="537BDD2B" w14:textId="77777777" w:rsidR="00846DBF" w:rsidRDefault="00846DBF" w:rsidP="00846DBF">
      <w:pPr>
        <w:pStyle w:val="Code"/>
      </w:pPr>
      <w:r>
        <w:t xml:space="preserve">05:     # Map each node to a default distance of Infinity </w:t>
      </w:r>
    </w:p>
    <w:p w14:paraId="51E0AE4F" w14:textId="77777777" w:rsidR="00846DBF" w:rsidRDefault="00846DBF" w:rsidP="00846DBF">
      <w:pPr>
        <w:pStyle w:val="Code"/>
      </w:pPr>
      <w:r>
        <w:t xml:space="preserve">06:     public procedure new(nodes) </w:t>
      </w:r>
    </w:p>
    <w:p w14:paraId="338BF7EC" w14:textId="77777777" w:rsidR="00846DBF" w:rsidRDefault="00846DBF" w:rsidP="00846DBF">
      <w:pPr>
        <w:pStyle w:val="Code"/>
      </w:pPr>
      <w:r>
        <w:t>07:         store = array[</w:t>
      </w:r>
      <w:proofErr w:type="gramStart"/>
      <w:r>
        <w:t>nodes.length</w:t>
      </w:r>
      <w:proofErr w:type="gramEnd"/>
      <w:r>
        <w:t xml:space="preserve">] </w:t>
      </w:r>
    </w:p>
    <w:p w14:paraId="1BB2EFCE" w14:textId="77777777" w:rsidR="00846DBF" w:rsidRDefault="00846DBF" w:rsidP="00846DBF">
      <w:pPr>
        <w:pStyle w:val="Code"/>
      </w:pPr>
      <w:r>
        <w:t xml:space="preserve">08:         for i=0 to </w:t>
      </w:r>
      <w:proofErr w:type="gramStart"/>
      <w:r>
        <w:t>nodes.length</w:t>
      </w:r>
      <w:proofErr w:type="gramEnd"/>
      <w:r>
        <w:t xml:space="preserve"> </w:t>
      </w:r>
    </w:p>
    <w:p w14:paraId="3AA667DC" w14:textId="77777777" w:rsidR="00846DBF" w:rsidRDefault="00846DBF" w:rsidP="00846DBF">
      <w:pPr>
        <w:pStyle w:val="Code"/>
      </w:pPr>
      <w:r>
        <w:t xml:space="preserve">09:             node = nodes[i] </w:t>
      </w:r>
    </w:p>
    <w:p w14:paraId="1CEB3B57" w14:textId="77777777" w:rsidR="00846DBF" w:rsidRDefault="00846DBF" w:rsidP="00846DBF">
      <w:pPr>
        <w:pStyle w:val="Code"/>
      </w:pPr>
      <w:r>
        <w:t xml:space="preserve">10:             store[i] = </w:t>
      </w:r>
      <w:proofErr w:type="gramStart"/>
      <w:r>
        <w:t>{ node</w:t>
      </w:r>
      <w:proofErr w:type="gramEnd"/>
      <w:r>
        <w:t xml:space="preserve">: node, distance: Infinity } </w:t>
      </w:r>
    </w:p>
    <w:p w14:paraId="075038F9" w14:textId="77777777" w:rsidR="00846DBF" w:rsidRDefault="00846DBF" w:rsidP="00846DBF">
      <w:pPr>
        <w:pStyle w:val="Code"/>
      </w:pPr>
      <w:r>
        <w:t xml:space="preserve">11:         next i </w:t>
      </w:r>
    </w:p>
    <w:p w14:paraId="2BA65D0F" w14:textId="77777777" w:rsidR="00846DBF" w:rsidRDefault="00846DBF" w:rsidP="00846DBF">
      <w:pPr>
        <w:pStyle w:val="Code"/>
      </w:pPr>
      <w:r>
        <w:t xml:space="preserve">12: </w:t>
      </w:r>
    </w:p>
    <w:p w14:paraId="284CCF8F" w14:textId="77777777" w:rsidR="00846DBF" w:rsidRDefault="00846DBF" w:rsidP="00846DBF">
      <w:pPr>
        <w:pStyle w:val="Code"/>
      </w:pPr>
      <w:r>
        <w:t xml:space="preserve">13:     public function </w:t>
      </w:r>
      <w:proofErr w:type="gramStart"/>
      <w:r>
        <w:t>get</w:t>
      </w:r>
      <w:proofErr w:type="gramEnd"/>
      <w:r>
        <w:t xml:space="preserve">(node) </w:t>
      </w:r>
    </w:p>
    <w:p w14:paraId="25C362E3" w14:textId="77777777" w:rsidR="00846DBF" w:rsidRDefault="00846DBF" w:rsidP="00846DBF">
      <w:pPr>
        <w:pStyle w:val="Code"/>
      </w:pPr>
      <w:r>
        <w:t xml:space="preserve">14:         distance = null </w:t>
      </w:r>
    </w:p>
    <w:p w14:paraId="53B5724F" w14:textId="77777777" w:rsidR="00846DBF" w:rsidRDefault="00846DBF" w:rsidP="00846DBF">
      <w:pPr>
        <w:pStyle w:val="Code"/>
      </w:pPr>
      <w:r>
        <w:t xml:space="preserve">15:         for i=0 to </w:t>
      </w:r>
      <w:proofErr w:type="gramStart"/>
      <w:r>
        <w:t>store.length</w:t>
      </w:r>
      <w:proofErr w:type="gramEnd"/>
      <w:r>
        <w:t xml:space="preserve"> </w:t>
      </w:r>
    </w:p>
    <w:p w14:paraId="72EF245A" w14:textId="77777777" w:rsidR="00846DBF" w:rsidRDefault="00846DBF" w:rsidP="00846DBF">
      <w:pPr>
        <w:pStyle w:val="Code"/>
      </w:pPr>
      <w:r>
        <w:t>16:             if node == store[i</w:t>
      </w:r>
      <w:proofErr w:type="gramStart"/>
      <w:r>
        <w:t>].node</w:t>
      </w:r>
      <w:proofErr w:type="gramEnd"/>
      <w:r>
        <w:t xml:space="preserve"> </w:t>
      </w:r>
    </w:p>
    <w:p w14:paraId="5B5280DD" w14:textId="77777777" w:rsidR="00846DBF" w:rsidRDefault="00846DBF" w:rsidP="00846DBF">
      <w:pPr>
        <w:pStyle w:val="Code"/>
      </w:pPr>
      <w:r>
        <w:t>17:                 distance = store[i</w:t>
      </w:r>
      <w:proofErr w:type="gramStart"/>
      <w:r>
        <w:t>].distance</w:t>
      </w:r>
      <w:proofErr w:type="gramEnd"/>
      <w:r>
        <w:t xml:space="preserve"> </w:t>
      </w:r>
    </w:p>
    <w:p w14:paraId="072674FB" w14:textId="77777777" w:rsidR="00846DBF" w:rsidRDefault="00846DBF" w:rsidP="00846DBF">
      <w:pPr>
        <w:pStyle w:val="Code"/>
      </w:pPr>
      <w:r>
        <w:t xml:space="preserve">18:         next i </w:t>
      </w:r>
    </w:p>
    <w:p w14:paraId="69627ABA" w14:textId="77777777" w:rsidR="00846DBF" w:rsidRDefault="00846DBF" w:rsidP="00846DBF">
      <w:pPr>
        <w:pStyle w:val="Code"/>
      </w:pPr>
      <w:r>
        <w:t xml:space="preserve">19:         return distance </w:t>
      </w:r>
    </w:p>
    <w:p w14:paraId="020B1E98" w14:textId="77777777" w:rsidR="00846DBF" w:rsidRDefault="00846DBF" w:rsidP="00846DBF">
      <w:pPr>
        <w:pStyle w:val="Code"/>
      </w:pPr>
      <w:r>
        <w:t xml:space="preserve">20: </w:t>
      </w:r>
    </w:p>
    <w:p w14:paraId="7FA16BB5" w14:textId="77777777" w:rsidR="00846DBF" w:rsidRDefault="00846DBF" w:rsidP="00846DBF">
      <w:pPr>
        <w:pStyle w:val="Code"/>
      </w:pPr>
      <w:r>
        <w:lastRenderedPageBreak/>
        <w:t xml:space="preserve">21:     public procedure </w:t>
      </w:r>
      <w:proofErr w:type="gramStart"/>
      <w:r>
        <w:t>set(</w:t>
      </w:r>
      <w:proofErr w:type="gramEnd"/>
      <w:r>
        <w:t xml:space="preserve">node, newDistance) </w:t>
      </w:r>
    </w:p>
    <w:p w14:paraId="6EADEB53" w14:textId="77777777" w:rsidR="00846DBF" w:rsidRDefault="00846DBF" w:rsidP="00846DBF">
      <w:pPr>
        <w:pStyle w:val="Code"/>
      </w:pPr>
      <w:r>
        <w:t xml:space="preserve">22:         for i=0 to </w:t>
      </w:r>
      <w:proofErr w:type="gramStart"/>
      <w:r>
        <w:t>store.length</w:t>
      </w:r>
      <w:proofErr w:type="gramEnd"/>
      <w:r>
        <w:t xml:space="preserve"> </w:t>
      </w:r>
    </w:p>
    <w:p w14:paraId="2129C790" w14:textId="77777777" w:rsidR="00846DBF" w:rsidRDefault="00846DBF" w:rsidP="00846DBF">
      <w:pPr>
        <w:pStyle w:val="Code"/>
      </w:pPr>
      <w:r>
        <w:t>23:             if node == store[i</w:t>
      </w:r>
      <w:proofErr w:type="gramStart"/>
      <w:r>
        <w:t>].node</w:t>
      </w:r>
      <w:proofErr w:type="gramEnd"/>
      <w:r>
        <w:t xml:space="preserve"> </w:t>
      </w:r>
    </w:p>
    <w:p w14:paraId="5AD9B541" w14:textId="77777777" w:rsidR="00846DBF" w:rsidRDefault="00846DBF" w:rsidP="00846DBF">
      <w:pPr>
        <w:pStyle w:val="Code"/>
      </w:pPr>
      <w:r>
        <w:t>24:                 store[i</w:t>
      </w:r>
      <w:proofErr w:type="gramStart"/>
      <w:r>
        <w:t>].distance</w:t>
      </w:r>
      <w:proofErr w:type="gramEnd"/>
      <w:r>
        <w:t xml:space="preserve"> = newDistance </w:t>
      </w:r>
    </w:p>
    <w:p w14:paraId="6D0B6590" w14:textId="77777777" w:rsidR="00846DBF" w:rsidRDefault="00846DBF" w:rsidP="00846DBF">
      <w:pPr>
        <w:pStyle w:val="Code"/>
      </w:pPr>
      <w:r>
        <w:t xml:space="preserve">25:         next i </w:t>
      </w:r>
    </w:p>
    <w:p w14:paraId="6944352E" w14:textId="77777777" w:rsidR="00846DBF" w:rsidRDefault="00846DBF" w:rsidP="00846DBF">
      <w:pPr>
        <w:pStyle w:val="Code"/>
      </w:pPr>
      <w:r>
        <w:t xml:space="preserve">26: </w:t>
      </w:r>
    </w:p>
    <w:p w14:paraId="78B906E4" w14:textId="77777777" w:rsidR="00846DBF" w:rsidRDefault="00846DBF" w:rsidP="00846DBF">
      <w:pPr>
        <w:pStyle w:val="Code"/>
      </w:pPr>
      <w:r>
        <w:t xml:space="preserve">27:     # Get </w:t>
      </w:r>
      <w:proofErr w:type="gramStart"/>
      <w:r>
        <w:t>node</w:t>
      </w:r>
      <w:proofErr w:type="gramEnd"/>
      <w:r>
        <w:t xml:space="preserve"> with shortest distance to start excluding any visited nodes </w:t>
      </w:r>
    </w:p>
    <w:p w14:paraId="6D4A4938" w14:textId="77777777" w:rsidR="00846DBF" w:rsidRDefault="00846DBF" w:rsidP="00846DBF">
      <w:pPr>
        <w:pStyle w:val="Code"/>
      </w:pPr>
      <w:r>
        <w:t xml:space="preserve">28:     public function getShortestDistanceNode(visited) </w:t>
      </w:r>
    </w:p>
    <w:p w14:paraId="55E7D4DD" w14:textId="77777777" w:rsidR="00846DBF" w:rsidRDefault="00846DBF" w:rsidP="00846DBF">
      <w:pPr>
        <w:pStyle w:val="Code"/>
      </w:pPr>
      <w:r>
        <w:t xml:space="preserve">29:         shortest = null </w:t>
      </w:r>
    </w:p>
    <w:p w14:paraId="39DE154D" w14:textId="77777777" w:rsidR="00846DBF" w:rsidRDefault="00846DBF" w:rsidP="00846DBF">
      <w:pPr>
        <w:pStyle w:val="Code"/>
      </w:pPr>
      <w:r>
        <w:t xml:space="preserve">30:         for i=0 to </w:t>
      </w:r>
      <w:proofErr w:type="gramStart"/>
      <w:r>
        <w:t>store.length</w:t>
      </w:r>
      <w:proofErr w:type="gramEnd"/>
      <w:r>
        <w:t xml:space="preserve"> </w:t>
      </w:r>
    </w:p>
    <w:p w14:paraId="17E3FDD9" w14:textId="77777777" w:rsidR="00846DBF" w:rsidRDefault="00846DBF" w:rsidP="00846DBF">
      <w:pPr>
        <w:pStyle w:val="Code"/>
      </w:pPr>
      <w:r>
        <w:t xml:space="preserve">31:             if store[i] in visited </w:t>
      </w:r>
    </w:p>
    <w:p w14:paraId="208E1D44" w14:textId="77777777" w:rsidR="00846DBF" w:rsidRDefault="00846DBF" w:rsidP="00846DBF">
      <w:pPr>
        <w:pStyle w:val="Code"/>
      </w:pPr>
      <w:r>
        <w:t xml:space="preserve">32:                 </w:t>
      </w:r>
      <w:proofErr w:type="spellStart"/>
      <w:r>
        <w:t>endfor</w:t>
      </w:r>
      <w:proofErr w:type="spellEnd"/>
      <w:r>
        <w:t xml:space="preserve"> </w:t>
      </w:r>
    </w:p>
    <w:p w14:paraId="07056C5C" w14:textId="77777777" w:rsidR="00846DBF" w:rsidRDefault="00846DBF" w:rsidP="00846DBF">
      <w:pPr>
        <w:pStyle w:val="Code"/>
      </w:pPr>
      <w:r>
        <w:t xml:space="preserve">33:             if shortest == null </w:t>
      </w:r>
    </w:p>
    <w:p w14:paraId="761AB0CD" w14:textId="77777777" w:rsidR="00846DBF" w:rsidRDefault="00846DBF" w:rsidP="00846DBF">
      <w:pPr>
        <w:pStyle w:val="Code"/>
      </w:pPr>
      <w:r>
        <w:t xml:space="preserve">34:                 shortest = store[i] </w:t>
      </w:r>
    </w:p>
    <w:p w14:paraId="78FDAF31" w14:textId="77777777" w:rsidR="00846DBF" w:rsidRDefault="00846DBF" w:rsidP="00846DBF">
      <w:pPr>
        <w:pStyle w:val="Code"/>
      </w:pPr>
      <w:r>
        <w:t>35:             if store[i</w:t>
      </w:r>
      <w:proofErr w:type="gramStart"/>
      <w:r>
        <w:t>].distance</w:t>
      </w:r>
      <w:proofErr w:type="gramEnd"/>
      <w:r>
        <w:t xml:space="preserve"> &lt; </w:t>
      </w:r>
      <w:proofErr w:type="spellStart"/>
      <w:r>
        <w:t>shortest.distance</w:t>
      </w:r>
      <w:proofErr w:type="spellEnd"/>
      <w:r>
        <w:t xml:space="preserve"> </w:t>
      </w:r>
    </w:p>
    <w:p w14:paraId="3736DB6B" w14:textId="77777777" w:rsidR="00846DBF" w:rsidRDefault="00846DBF" w:rsidP="00846DBF">
      <w:pPr>
        <w:pStyle w:val="Code"/>
      </w:pPr>
      <w:r>
        <w:t xml:space="preserve">36:                 shortest = store[i] </w:t>
      </w:r>
    </w:p>
    <w:p w14:paraId="4E8C7202" w14:textId="77777777" w:rsidR="00846DBF" w:rsidRDefault="00846DBF" w:rsidP="00846DBF">
      <w:pPr>
        <w:pStyle w:val="Code"/>
      </w:pPr>
      <w:r>
        <w:t xml:space="preserve">37:         next i </w:t>
      </w:r>
    </w:p>
    <w:p w14:paraId="52139834" w14:textId="1FB55D18" w:rsidR="00F32CA8" w:rsidRDefault="00846DBF" w:rsidP="00846DBF">
      <w:pPr>
        <w:pStyle w:val="Code"/>
      </w:pPr>
      <w:r>
        <w:t>38:         return shortest</w:t>
      </w:r>
    </w:p>
    <w:p w14:paraId="5B1BD9A2" w14:textId="53D3F6FC" w:rsidR="00FE7027" w:rsidRDefault="00FE7027" w:rsidP="00FE7027">
      <w:pPr>
        <w:pStyle w:val="Heading3"/>
      </w:pPr>
      <w:bookmarkStart w:id="15" w:name="_Toc81979027"/>
      <w:r>
        <w:t>Find Shortest Path</w:t>
      </w:r>
      <w:r w:rsidR="00D10C8D">
        <w:t xml:space="preserve"> Function</w:t>
      </w:r>
      <w:bookmarkEnd w:id="15"/>
    </w:p>
    <w:p w14:paraId="05B70894" w14:textId="6356FEA5" w:rsidR="00D10C8D" w:rsidRPr="00D10C8D" w:rsidRDefault="00D10C8D" w:rsidP="00D10C8D">
      <w:r w:rsidRPr="00D10C8D">
        <w:t xml:space="preserve">This is the main </w:t>
      </w:r>
      <w:r>
        <w:t xml:space="preserve">algorithm </w:t>
      </w:r>
      <w:r w:rsidRPr="00D10C8D">
        <w:t xml:space="preserve">function that will </w:t>
      </w:r>
      <w:r>
        <w:t xml:space="preserve">use </w:t>
      </w:r>
      <w:r w:rsidRPr="00D10C8D">
        <w:t>Dijkstra's algorithm</w:t>
      </w:r>
      <w:r>
        <w:t xml:space="preserve"> to find the shortest path between two nodes.</w:t>
      </w:r>
    </w:p>
    <w:p w14:paraId="5678F4CA" w14:textId="77777777" w:rsidR="00FE7027" w:rsidRDefault="00FE7027" w:rsidP="00FE7027">
      <w:pPr>
        <w:pStyle w:val="Code"/>
      </w:pPr>
      <w:r>
        <w:t xml:space="preserve">01: function </w:t>
      </w:r>
      <w:proofErr w:type="spellStart"/>
      <w:proofErr w:type="gramStart"/>
      <w:r>
        <w:t>findShortestPath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 xml:space="preserve">) </w:t>
      </w:r>
    </w:p>
    <w:p w14:paraId="7953DA85" w14:textId="77777777" w:rsidR="00FE7027" w:rsidRDefault="00FE7027" w:rsidP="00FE7027">
      <w:pPr>
        <w:pStyle w:val="Code"/>
      </w:pPr>
      <w:r>
        <w:t xml:space="preserve">02:     # Set up algorithm </w:t>
      </w:r>
    </w:p>
    <w:p w14:paraId="20F32B29" w14:textId="77777777" w:rsidR="00FE7027" w:rsidRDefault="00FE7027" w:rsidP="00FE7027">
      <w:pPr>
        <w:pStyle w:val="Code"/>
      </w:pPr>
      <w:r>
        <w:lastRenderedPageBreak/>
        <w:t>03:     distances = new NodeDistances(</w:t>
      </w:r>
      <w:proofErr w:type="spellStart"/>
      <w:proofErr w:type="gramStart"/>
      <w:r>
        <w:t>graph.nodes</w:t>
      </w:r>
      <w:proofErr w:type="spellEnd"/>
      <w:proofErr w:type="gramEnd"/>
      <w:r>
        <w:t xml:space="preserve">) </w:t>
      </w:r>
    </w:p>
    <w:p w14:paraId="2BCB8DB3" w14:textId="77777777" w:rsidR="00FE7027" w:rsidRDefault="00FE7027" w:rsidP="00FE7027">
      <w:pPr>
        <w:pStyle w:val="Code"/>
      </w:pPr>
      <w:r>
        <w:t xml:space="preserve">04:     array </w:t>
      </w:r>
      <w:proofErr w:type="gramStart"/>
      <w:r>
        <w:t>visited[</w:t>
      </w:r>
      <w:proofErr w:type="gramEnd"/>
      <w:r>
        <w:t xml:space="preserve">] </w:t>
      </w:r>
    </w:p>
    <w:p w14:paraId="3B07E2A5" w14:textId="77777777" w:rsidR="00FE7027" w:rsidRDefault="00FE7027" w:rsidP="00FE7027">
      <w:pPr>
        <w:pStyle w:val="Code"/>
      </w:pPr>
      <w:r>
        <w:t xml:space="preserve">05:     array </w:t>
      </w:r>
      <w:proofErr w:type="gramStart"/>
      <w:r>
        <w:t>parents[</w:t>
      </w:r>
      <w:proofErr w:type="gramEnd"/>
      <w:r>
        <w:t xml:space="preserve">] </w:t>
      </w:r>
    </w:p>
    <w:p w14:paraId="388EACE2" w14:textId="77777777" w:rsidR="00FE7027" w:rsidRDefault="00FE7027" w:rsidP="00FE7027">
      <w:pPr>
        <w:pStyle w:val="Code"/>
      </w:pPr>
      <w:r>
        <w:t xml:space="preserve">06:     </w:t>
      </w:r>
      <w:proofErr w:type="spellStart"/>
      <w:proofErr w:type="gramStart"/>
      <w:r>
        <w:t>distances.set</w:t>
      </w:r>
      <w:proofErr w:type="spellEnd"/>
      <w:r>
        <w:t>(</w:t>
      </w:r>
      <w:proofErr w:type="spellStart"/>
      <w:proofErr w:type="gramEnd"/>
      <w:r>
        <w:t>startNode</w:t>
      </w:r>
      <w:proofErr w:type="spellEnd"/>
      <w:r>
        <w:t xml:space="preserve">, 0) </w:t>
      </w:r>
    </w:p>
    <w:p w14:paraId="548B24E1" w14:textId="77777777" w:rsidR="00FE7027" w:rsidRDefault="00FE7027" w:rsidP="00FE7027">
      <w:pPr>
        <w:pStyle w:val="Code"/>
      </w:pPr>
      <w:r>
        <w:t xml:space="preserve">07:     node = </w:t>
      </w:r>
      <w:proofErr w:type="spellStart"/>
      <w:proofErr w:type="gramStart"/>
      <w:r>
        <w:t>distances.getShortestDistanceNode</w:t>
      </w:r>
      <w:proofErr w:type="spellEnd"/>
      <w:proofErr w:type="gramEnd"/>
      <w:r>
        <w:t xml:space="preserve">(visited) </w:t>
      </w:r>
    </w:p>
    <w:p w14:paraId="7912B037" w14:textId="77777777" w:rsidR="00FE7027" w:rsidRDefault="00FE7027" w:rsidP="00FE7027">
      <w:pPr>
        <w:pStyle w:val="Code"/>
      </w:pPr>
      <w:r>
        <w:t xml:space="preserve">08: </w:t>
      </w:r>
    </w:p>
    <w:p w14:paraId="5CFF1E12" w14:textId="77777777" w:rsidR="00FE7027" w:rsidRDefault="00FE7027" w:rsidP="00FE7027">
      <w:pPr>
        <w:pStyle w:val="Code"/>
      </w:pPr>
      <w:r>
        <w:t xml:space="preserve">09:     # Loop through unvisited nodes </w:t>
      </w:r>
    </w:p>
    <w:p w14:paraId="42318E8D" w14:textId="77777777" w:rsidR="00FE7027" w:rsidRDefault="00FE7027" w:rsidP="00FE7027">
      <w:pPr>
        <w:pStyle w:val="Code"/>
      </w:pPr>
      <w:r>
        <w:t xml:space="preserve">10:     while </w:t>
      </w:r>
      <w:proofErr w:type="gramStart"/>
      <w:r>
        <w:t>node !</w:t>
      </w:r>
      <w:proofErr w:type="gramEnd"/>
      <w:r>
        <w:t xml:space="preserve">= null </w:t>
      </w:r>
    </w:p>
    <w:p w14:paraId="0236944A" w14:textId="77777777" w:rsidR="00FE7027" w:rsidRDefault="00FE7027" w:rsidP="00FE7027">
      <w:pPr>
        <w:pStyle w:val="Code"/>
      </w:pPr>
      <w:r>
        <w:t xml:space="preserve">11:         distance = </w:t>
      </w:r>
      <w:proofErr w:type="spellStart"/>
      <w:r>
        <w:t>distances.get</w:t>
      </w:r>
      <w:proofErr w:type="spellEnd"/>
      <w:r>
        <w:t xml:space="preserve">(node) </w:t>
      </w:r>
    </w:p>
    <w:p w14:paraId="02E37EED" w14:textId="77777777" w:rsidR="00FE7027" w:rsidRDefault="00FE7027" w:rsidP="00FE7027">
      <w:pPr>
        <w:pStyle w:val="Code"/>
      </w:pPr>
      <w:r>
        <w:t xml:space="preserve">12:         edges = </w:t>
      </w:r>
      <w:proofErr w:type="spellStart"/>
      <w:proofErr w:type="gramStart"/>
      <w:r>
        <w:t>graph.getNodeEdges</w:t>
      </w:r>
      <w:proofErr w:type="spellEnd"/>
      <w:proofErr w:type="gramEnd"/>
      <w:r>
        <w:t xml:space="preserve">(node) </w:t>
      </w:r>
    </w:p>
    <w:p w14:paraId="6C890BBC" w14:textId="77777777" w:rsidR="00FE7027" w:rsidRDefault="00FE7027" w:rsidP="00FE7027">
      <w:pPr>
        <w:pStyle w:val="Code"/>
      </w:pPr>
      <w:r>
        <w:t xml:space="preserve">13:         for i=0 to </w:t>
      </w:r>
      <w:proofErr w:type="spellStart"/>
      <w:proofErr w:type="gramStart"/>
      <w:r>
        <w:t>edges.length</w:t>
      </w:r>
      <w:proofErr w:type="spellEnd"/>
      <w:proofErr w:type="gramEnd"/>
      <w:r>
        <w:t xml:space="preserve"> </w:t>
      </w:r>
    </w:p>
    <w:p w14:paraId="609420A1" w14:textId="77777777" w:rsidR="00FE7027" w:rsidRDefault="00FE7027" w:rsidP="00FE7027">
      <w:pPr>
        <w:pStyle w:val="Code"/>
      </w:pPr>
      <w:r>
        <w:t>14:             child = edges[i</w:t>
      </w:r>
      <w:proofErr w:type="gramStart"/>
      <w:r>
        <w:t>].node</w:t>
      </w:r>
      <w:proofErr w:type="gramEnd"/>
      <w:r>
        <w:t xml:space="preserve"> </w:t>
      </w:r>
    </w:p>
    <w:p w14:paraId="2DB4A412" w14:textId="77777777" w:rsidR="00FE7027" w:rsidRDefault="00FE7027" w:rsidP="00FE7027">
      <w:pPr>
        <w:pStyle w:val="Code"/>
      </w:pPr>
      <w:r>
        <w:t>15:             newDistance = distance + edges[i</w:t>
      </w:r>
      <w:proofErr w:type="gramStart"/>
      <w:r>
        <w:t>].weight</w:t>
      </w:r>
      <w:proofErr w:type="gramEnd"/>
      <w:r>
        <w:t xml:space="preserve"> </w:t>
      </w:r>
    </w:p>
    <w:p w14:paraId="06070961" w14:textId="77777777" w:rsidR="00FE7027" w:rsidRDefault="00FE7027" w:rsidP="00FE7027">
      <w:pPr>
        <w:pStyle w:val="Code"/>
      </w:pPr>
      <w:r>
        <w:t xml:space="preserve">16:             </w:t>
      </w:r>
      <w:proofErr w:type="spellStart"/>
      <w:r>
        <w:t>currentDistance</w:t>
      </w:r>
      <w:proofErr w:type="spellEnd"/>
      <w:r>
        <w:t xml:space="preserve"> = </w:t>
      </w:r>
      <w:proofErr w:type="spellStart"/>
      <w:r>
        <w:t>distances.get</w:t>
      </w:r>
      <w:proofErr w:type="spellEnd"/>
      <w:r>
        <w:t xml:space="preserve">(child) </w:t>
      </w:r>
    </w:p>
    <w:p w14:paraId="56FF829D" w14:textId="77777777" w:rsidR="00FE7027" w:rsidRDefault="00FE7027" w:rsidP="00FE7027">
      <w:pPr>
        <w:pStyle w:val="Code"/>
      </w:pPr>
      <w:r>
        <w:t xml:space="preserve">17:             if newDistance &lt; </w:t>
      </w:r>
      <w:proofErr w:type="spellStart"/>
      <w:r>
        <w:t>currentDistance</w:t>
      </w:r>
      <w:proofErr w:type="spellEnd"/>
      <w:r>
        <w:t xml:space="preserve"> </w:t>
      </w:r>
    </w:p>
    <w:p w14:paraId="2342999A" w14:textId="77777777" w:rsidR="00FE7027" w:rsidRDefault="00FE7027" w:rsidP="00FE7027">
      <w:pPr>
        <w:pStyle w:val="Code"/>
      </w:pPr>
      <w:r>
        <w:t xml:space="preserve">18:                 </w:t>
      </w:r>
      <w:proofErr w:type="spellStart"/>
      <w:proofErr w:type="gramStart"/>
      <w:r>
        <w:t>distances.set</w:t>
      </w:r>
      <w:proofErr w:type="spellEnd"/>
      <w:r>
        <w:t>(</w:t>
      </w:r>
      <w:proofErr w:type="gramEnd"/>
      <w:r>
        <w:t xml:space="preserve">child, newDistance) </w:t>
      </w:r>
    </w:p>
    <w:p w14:paraId="4D0B773F" w14:textId="77777777" w:rsidR="00FE7027" w:rsidRDefault="00FE7027" w:rsidP="00FE7027">
      <w:pPr>
        <w:pStyle w:val="Code"/>
      </w:pPr>
      <w:r>
        <w:t xml:space="preserve">19:                 </w:t>
      </w:r>
      <w:proofErr w:type="spellStart"/>
      <w:r>
        <w:t>parents.add</w:t>
      </w:r>
      <w:proofErr w:type="spellEnd"/>
      <w:r>
        <w:t xml:space="preserve">(node) </w:t>
      </w:r>
    </w:p>
    <w:p w14:paraId="4BEA7E9B" w14:textId="77777777" w:rsidR="00FE7027" w:rsidRDefault="00FE7027" w:rsidP="00FE7027">
      <w:pPr>
        <w:pStyle w:val="Code"/>
      </w:pPr>
      <w:r>
        <w:t xml:space="preserve">20:         </w:t>
      </w:r>
      <w:proofErr w:type="spellStart"/>
      <w:r>
        <w:t>visited.add</w:t>
      </w:r>
      <w:proofErr w:type="spellEnd"/>
      <w:r>
        <w:t xml:space="preserve">(node) </w:t>
      </w:r>
    </w:p>
    <w:p w14:paraId="7E07EE86" w14:textId="77777777" w:rsidR="00FE7027" w:rsidRDefault="00FE7027" w:rsidP="00FE7027">
      <w:pPr>
        <w:pStyle w:val="Code"/>
      </w:pPr>
      <w:r>
        <w:t xml:space="preserve">21:         node = </w:t>
      </w:r>
      <w:proofErr w:type="spellStart"/>
      <w:proofErr w:type="gramStart"/>
      <w:r>
        <w:t>distances.getShortestDistanceNode</w:t>
      </w:r>
      <w:proofErr w:type="spellEnd"/>
      <w:proofErr w:type="gramEnd"/>
      <w:r>
        <w:t xml:space="preserve">(visited) </w:t>
      </w:r>
    </w:p>
    <w:p w14:paraId="1156924E" w14:textId="77777777" w:rsidR="00FE7027" w:rsidRDefault="00FE7027" w:rsidP="00FE7027">
      <w:pPr>
        <w:pStyle w:val="Code"/>
      </w:pPr>
      <w:r>
        <w:t xml:space="preserve">22:     </w:t>
      </w:r>
      <w:proofErr w:type="spellStart"/>
      <w:r>
        <w:t>endwhile</w:t>
      </w:r>
      <w:proofErr w:type="spellEnd"/>
      <w:r>
        <w:t xml:space="preserve"> </w:t>
      </w:r>
    </w:p>
    <w:p w14:paraId="4137651F" w14:textId="77777777" w:rsidR="00FE7027" w:rsidRDefault="00FE7027" w:rsidP="00FE7027">
      <w:pPr>
        <w:pStyle w:val="Code"/>
      </w:pPr>
      <w:r>
        <w:t xml:space="preserve">23: </w:t>
      </w:r>
    </w:p>
    <w:p w14:paraId="052F253D" w14:textId="77777777" w:rsidR="00FE7027" w:rsidRDefault="00FE7027" w:rsidP="00FE7027">
      <w:pPr>
        <w:pStyle w:val="Code"/>
      </w:pPr>
      <w:r>
        <w:t xml:space="preserve">24:     # Gather results </w:t>
      </w:r>
    </w:p>
    <w:p w14:paraId="7CB459DE" w14:textId="77777777" w:rsidR="00FE7027" w:rsidRDefault="00FE7027" w:rsidP="00FE7027">
      <w:pPr>
        <w:pStyle w:val="Code"/>
      </w:pPr>
      <w:r>
        <w:t xml:space="preserve">25:     distance = </w:t>
      </w:r>
      <w:proofErr w:type="spellStart"/>
      <w:r>
        <w:t>distances.get</w:t>
      </w:r>
      <w:proofErr w:type="spellEnd"/>
      <w:r>
        <w:t>(</w:t>
      </w:r>
      <w:proofErr w:type="spellStart"/>
      <w:r>
        <w:t>endNode</w:t>
      </w:r>
      <w:proofErr w:type="spellEnd"/>
      <w:r>
        <w:t xml:space="preserve">) </w:t>
      </w:r>
    </w:p>
    <w:p w14:paraId="2DE88925" w14:textId="77777777" w:rsidR="00FE7027" w:rsidRDefault="00FE7027" w:rsidP="00FE7027">
      <w:pPr>
        <w:pStyle w:val="Code"/>
      </w:pPr>
      <w:r>
        <w:lastRenderedPageBreak/>
        <w:t xml:space="preserve">26:     array </w:t>
      </w:r>
      <w:proofErr w:type="gramStart"/>
      <w:r>
        <w:t>path[</w:t>
      </w:r>
      <w:proofErr w:type="gramEnd"/>
      <w:r>
        <w:t xml:space="preserve">] </w:t>
      </w:r>
    </w:p>
    <w:p w14:paraId="4CE20EB5" w14:textId="77777777" w:rsidR="00FE7027" w:rsidRDefault="00FE7027" w:rsidP="00FE7027">
      <w:pPr>
        <w:pStyle w:val="Code"/>
      </w:pPr>
      <w:r>
        <w:t>27:     parent = parents[</w:t>
      </w:r>
      <w:proofErr w:type="spellStart"/>
      <w:r>
        <w:t>endNode</w:t>
      </w:r>
      <w:proofErr w:type="spellEnd"/>
      <w:r>
        <w:t xml:space="preserve">] </w:t>
      </w:r>
    </w:p>
    <w:p w14:paraId="175B0D6C" w14:textId="77777777" w:rsidR="00FE7027" w:rsidRDefault="00FE7027" w:rsidP="00FE7027">
      <w:pPr>
        <w:pStyle w:val="Code"/>
      </w:pPr>
      <w:r>
        <w:t xml:space="preserve">28:     while </w:t>
      </w:r>
      <w:proofErr w:type="gramStart"/>
      <w:r>
        <w:t>parent !</w:t>
      </w:r>
      <w:proofErr w:type="gramEnd"/>
      <w:r>
        <w:t xml:space="preserve">= null </w:t>
      </w:r>
    </w:p>
    <w:p w14:paraId="1B1EAFA5" w14:textId="77777777" w:rsidR="00FE7027" w:rsidRDefault="00FE7027" w:rsidP="00FE7027">
      <w:pPr>
        <w:pStyle w:val="Code"/>
      </w:pPr>
      <w:r>
        <w:t xml:space="preserve">29:         node = parents[parent] </w:t>
      </w:r>
    </w:p>
    <w:p w14:paraId="03450464" w14:textId="77777777" w:rsidR="00FE7027" w:rsidRDefault="00FE7027" w:rsidP="00FE7027">
      <w:pPr>
        <w:pStyle w:val="Code"/>
      </w:pPr>
      <w:r>
        <w:t xml:space="preserve">30:         </w:t>
      </w:r>
      <w:proofErr w:type="spellStart"/>
      <w:r>
        <w:t>path.add</w:t>
      </w:r>
      <w:proofErr w:type="spellEnd"/>
      <w:r>
        <w:t xml:space="preserve">(node) </w:t>
      </w:r>
    </w:p>
    <w:p w14:paraId="09C633B1" w14:textId="77777777" w:rsidR="00FE7027" w:rsidRDefault="00FE7027" w:rsidP="00FE7027">
      <w:pPr>
        <w:pStyle w:val="Code"/>
      </w:pPr>
      <w:r>
        <w:t xml:space="preserve">31:         parent = node </w:t>
      </w:r>
    </w:p>
    <w:p w14:paraId="13B9CC19" w14:textId="77777777" w:rsidR="00FE7027" w:rsidRDefault="00FE7027" w:rsidP="00FE7027">
      <w:pPr>
        <w:pStyle w:val="Code"/>
      </w:pPr>
      <w:r>
        <w:t xml:space="preserve">32:     </w:t>
      </w:r>
      <w:proofErr w:type="spellStart"/>
      <w:r>
        <w:t>endwhile</w:t>
      </w:r>
      <w:proofErr w:type="spellEnd"/>
      <w:r>
        <w:t xml:space="preserve"> </w:t>
      </w:r>
    </w:p>
    <w:p w14:paraId="7B8B07C0" w14:textId="66BD00C7" w:rsidR="005842E4" w:rsidRPr="00D10C8D" w:rsidRDefault="00FE7027" w:rsidP="00D10C8D">
      <w:pPr>
        <w:pStyle w:val="Code"/>
      </w:pPr>
      <w:r>
        <w:t xml:space="preserve">33:     return </w:t>
      </w:r>
      <w:proofErr w:type="gramStart"/>
      <w:r>
        <w:t>{ distance</w:t>
      </w:r>
      <w:proofErr w:type="gramEnd"/>
      <w:r>
        <w:t>: distance, path: path }</w:t>
      </w:r>
    </w:p>
    <w:p w14:paraId="5D12C497" w14:textId="0D0C554D" w:rsidR="008652B4" w:rsidRDefault="008652B4" w:rsidP="74D0CAE0">
      <w:pPr>
        <w:pStyle w:val="Heading1"/>
        <w:rPr>
          <w:rFonts w:ascii="Tahoma" w:hAnsi="Tahoma" w:cs="Arial"/>
          <w:szCs w:val="44"/>
          <w:lang w:val="fr-FR"/>
        </w:rPr>
      </w:pPr>
      <w:bookmarkStart w:id="16" w:name="_Toc81979028"/>
      <w:r w:rsidRPr="00BA0F3F">
        <w:rPr>
          <w:rFonts w:ascii="Tahoma" w:hAnsi="Tahoma" w:cs="Arial"/>
          <w:szCs w:val="44"/>
          <w:lang w:val="fr-FR"/>
        </w:rPr>
        <w:t>Implementation</w:t>
      </w:r>
      <w:bookmarkEnd w:id="16"/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2601"/>
        <w:gridCol w:w="691"/>
        <w:gridCol w:w="2333"/>
        <w:gridCol w:w="615"/>
        <w:gridCol w:w="3459"/>
      </w:tblGrid>
      <w:tr w:rsidR="00095DF0" w:rsidRPr="00727FBD" w14:paraId="7C861092" w14:textId="1B1FD2AE" w:rsidTr="003343CE">
        <w:trPr>
          <w:trHeight w:val="726"/>
        </w:trPr>
        <w:tc>
          <w:tcPr>
            <w:tcW w:w="2228" w:type="dxa"/>
          </w:tcPr>
          <w:p w14:paraId="511F0B4D" w14:textId="77777777" w:rsidR="00584C25" w:rsidRPr="00802418" w:rsidRDefault="00584C25" w:rsidP="00802418">
            <w:pPr>
              <w:jc w:val="center"/>
              <w:rPr>
                <w:rFonts w:cstheme="minorHAnsi"/>
                <w:sz w:val="22"/>
                <w:szCs w:val="22"/>
                <w:lang w:val="fr-FR"/>
              </w:rPr>
            </w:pPr>
            <w:r w:rsidRPr="00802418">
              <w:rPr>
                <w:rFonts w:cstheme="minorHAnsi"/>
                <w:sz w:val="22"/>
                <w:szCs w:val="22"/>
                <w:lang w:val="fr-FR"/>
              </w:rPr>
              <w:t>Reference</w:t>
            </w:r>
          </w:p>
        </w:tc>
        <w:tc>
          <w:tcPr>
            <w:tcW w:w="691" w:type="dxa"/>
          </w:tcPr>
          <w:p w14:paraId="2F016B48" w14:textId="77777777" w:rsidR="00584C25" w:rsidRPr="00802418" w:rsidRDefault="00584C25" w:rsidP="00802418">
            <w:pPr>
              <w:jc w:val="center"/>
              <w:rPr>
                <w:rFonts w:cstheme="minorHAnsi"/>
                <w:sz w:val="22"/>
                <w:szCs w:val="22"/>
                <w:lang w:val="fr-FR"/>
              </w:rPr>
            </w:pPr>
            <w:r w:rsidRPr="00802418">
              <w:rPr>
                <w:rFonts w:cstheme="minorHAnsi"/>
                <w:sz w:val="22"/>
                <w:szCs w:val="22"/>
                <w:lang w:val="fr-FR"/>
              </w:rPr>
              <w:t>Page</w:t>
            </w:r>
          </w:p>
        </w:tc>
        <w:tc>
          <w:tcPr>
            <w:tcW w:w="2333" w:type="dxa"/>
          </w:tcPr>
          <w:p w14:paraId="647D689E" w14:textId="77777777" w:rsidR="00584C25" w:rsidRPr="00802418" w:rsidRDefault="00584C25" w:rsidP="00802418">
            <w:pPr>
              <w:jc w:val="center"/>
              <w:rPr>
                <w:rFonts w:cstheme="minorHAnsi"/>
                <w:sz w:val="22"/>
                <w:szCs w:val="22"/>
                <w:lang w:val="fr-FR"/>
              </w:rPr>
            </w:pPr>
            <w:r w:rsidRPr="00802418">
              <w:rPr>
                <w:rFonts w:cstheme="minorHAnsi"/>
                <w:sz w:val="22"/>
                <w:szCs w:val="22"/>
                <w:lang w:val="fr-FR"/>
              </w:rPr>
              <w:t>File</w:t>
            </w:r>
          </w:p>
        </w:tc>
        <w:tc>
          <w:tcPr>
            <w:tcW w:w="413" w:type="dxa"/>
          </w:tcPr>
          <w:p w14:paraId="3A236FD5" w14:textId="77777777" w:rsidR="00584C25" w:rsidRPr="00802418" w:rsidRDefault="00584C25" w:rsidP="00802418">
            <w:pPr>
              <w:jc w:val="center"/>
              <w:rPr>
                <w:rFonts w:cstheme="minorHAnsi"/>
                <w:sz w:val="22"/>
                <w:szCs w:val="22"/>
                <w:lang w:val="fr-FR"/>
              </w:rPr>
            </w:pPr>
            <w:r w:rsidRPr="00802418">
              <w:rPr>
                <w:rFonts w:cstheme="minorHAnsi"/>
                <w:sz w:val="22"/>
                <w:szCs w:val="22"/>
                <w:lang w:val="fr-FR"/>
              </w:rPr>
              <w:t>Line</w:t>
            </w:r>
          </w:p>
        </w:tc>
        <w:tc>
          <w:tcPr>
            <w:tcW w:w="4034" w:type="dxa"/>
          </w:tcPr>
          <w:p w14:paraId="2EE20EAA" w14:textId="198C2D3F" w:rsidR="00584C25" w:rsidRPr="00802418" w:rsidRDefault="00584C25" w:rsidP="00802418">
            <w:pPr>
              <w:jc w:val="center"/>
              <w:rPr>
                <w:rFonts w:cstheme="minorHAnsi"/>
                <w:sz w:val="22"/>
                <w:szCs w:val="22"/>
                <w:lang w:val="fr-FR"/>
              </w:rPr>
            </w:pPr>
            <w:r>
              <w:rPr>
                <w:rFonts w:cstheme="minorHAnsi"/>
                <w:sz w:val="22"/>
                <w:szCs w:val="22"/>
                <w:lang w:val="fr-FR"/>
              </w:rPr>
              <w:t>Notes</w:t>
            </w:r>
          </w:p>
        </w:tc>
      </w:tr>
      <w:tr w:rsidR="00095DF0" w:rsidRPr="00727FBD" w14:paraId="749AD863" w14:textId="05A49991" w:rsidTr="003343CE">
        <w:trPr>
          <w:trHeight w:val="1046"/>
        </w:trPr>
        <w:tc>
          <w:tcPr>
            <w:tcW w:w="2228" w:type="dxa"/>
          </w:tcPr>
          <w:p w14:paraId="3E36BB35" w14:textId="77777777" w:rsidR="00584C25" w:rsidRPr="00727FBD" w:rsidRDefault="00584C25" w:rsidP="00727FBD">
            <w:pPr>
              <w:rPr>
                <w:sz w:val="22"/>
                <w:szCs w:val="22"/>
                <w:lang w:val="fr-FR"/>
              </w:rPr>
            </w:pPr>
            <w:r w:rsidRPr="00727FBD">
              <w:rPr>
                <w:sz w:val="22"/>
                <w:szCs w:val="22"/>
                <w:lang w:val="fr-FR"/>
              </w:rPr>
              <w:t xml:space="preserve">Objective 1 : </w:t>
            </w:r>
            <w:proofErr w:type="spellStart"/>
            <w:r w:rsidRPr="00727FBD">
              <w:rPr>
                <w:sz w:val="22"/>
                <w:szCs w:val="22"/>
                <w:lang w:val="fr-FR"/>
              </w:rPr>
              <w:t>Create</w:t>
            </w:r>
            <w:proofErr w:type="spellEnd"/>
            <w:r w:rsidRPr="00727FBD">
              <w:rPr>
                <w:sz w:val="22"/>
                <w:szCs w:val="22"/>
                <w:lang w:val="fr-FR"/>
              </w:rPr>
              <w:t xml:space="preserve"> a traversable Graph</w:t>
            </w:r>
          </w:p>
        </w:tc>
        <w:tc>
          <w:tcPr>
            <w:tcW w:w="691" w:type="dxa"/>
          </w:tcPr>
          <w:p w14:paraId="54B8B7FE" w14:textId="2C866C0E" w:rsidR="00584C25" w:rsidRPr="00727FBD" w:rsidRDefault="00584C25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15</w:t>
            </w:r>
          </w:p>
        </w:tc>
        <w:tc>
          <w:tcPr>
            <w:tcW w:w="2333" w:type="dxa"/>
          </w:tcPr>
          <w:p w14:paraId="4D778003" w14:textId="79CD9651" w:rsidR="00584C25" w:rsidRPr="00727FBD" w:rsidRDefault="00584C25" w:rsidP="00727FBD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Graph/</w:t>
            </w:r>
            <w:proofErr w:type="spellStart"/>
            <w:r>
              <w:rPr>
                <w:sz w:val="22"/>
                <w:szCs w:val="22"/>
                <w:lang w:val="fr-FR"/>
              </w:rPr>
              <w:t>Graph.ts</w:t>
            </w:r>
            <w:proofErr w:type="spellEnd"/>
          </w:p>
        </w:tc>
        <w:tc>
          <w:tcPr>
            <w:tcW w:w="413" w:type="dxa"/>
          </w:tcPr>
          <w:p w14:paraId="7C76CCC7" w14:textId="3BEC2B8E" w:rsidR="00584C25" w:rsidRPr="00727FBD" w:rsidRDefault="00584C25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034" w:type="dxa"/>
          </w:tcPr>
          <w:p w14:paraId="16A4076D" w14:textId="05ECE8C1" w:rsidR="00584C25" w:rsidRDefault="008F4BE7" w:rsidP="008F4BE7">
            <w:pPr>
              <w:rPr>
                <w:sz w:val="22"/>
                <w:szCs w:val="22"/>
                <w:lang w:val="fr-FR"/>
              </w:rPr>
            </w:pPr>
            <w:r w:rsidRPr="003D5217">
              <w:rPr>
                <w:sz w:val="22"/>
                <w:szCs w:val="22"/>
                <w:lang w:val="en-US"/>
              </w:rPr>
              <w:t xml:space="preserve">Define a Graph object that </w:t>
            </w:r>
            <w:r w:rsidR="004B249F" w:rsidRPr="003D5217">
              <w:rPr>
                <w:sz w:val="22"/>
                <w:szCs w:val="22"/>
                <w:lang w:val="en-US"/>
              </w:rPr>
              <w:t xml:space="preserve">represent a graph of nodes and edges. </w:t>
            </w:r>
            <w:r w:rsidR="004B249F">
              <w:rPr>
                <w:sz w:val="22"/>
                <w:szCs w:val="22"/>
                <w:lang w:val="fr-FR"/>
              </w:rPr>
              <w:t xml:space="preserve">Has </w:t>
            </w:r>
            <w:proofErr w:type="spellStart"/>
            <w:r w:rsidR="004B249F">
              <w:rPr>
                <w:sz w:val="22"/>
                <w:szCs w:val="22"/>
                <w:lang w:val="fr-FR"/>
              </w:rPr>
              <w:t>methods</w:t>
            </w:r>
            <w:proofErr w:type="spellEnd"/>
            <w:r w:rsidR="004B249F">
              <w:rPr>
                <w:sz w:val="22"/>
                <w:szCs w:val="22"/>
                <w:lang w:val="fr-FR"/>
              </w:rPr>
              <w:t xml:space="preserve"> to </w:t>
            </w:r>
            <w:proofErr w:type="spellStart"/>
            <w:r w:rsidR="003343CE">
              <w:rPr>
                <w:sz w:val="22"/>
                <w:szCs w:val="22"/>
                <w:lang w:val="fr-FR"/>
              </w:rPr>
              <w:t>manipulate</w:t>
            </w:r>
            <w:proofErr w:type="spellEnd"/>
            <w:r w:rsidR="003343CE">
              <w:rPr>
                <w:sz w:val="22"/>
                <w:szCs w:val="22"/>
                <w:lang w:val="fr-FR"/>
              </w:rPr>
              <w:t xml:space="preserve"> the </w:t>
            </w:r>
            <w:proofErr w:type="spellStart"/>
            <w:r w:rsidR="003343CE">
              <w:rPr>
                <w:sz w:val="22"/>
                <w:szCs w:val="22"/>
                <w:lang w:val="fr-FR"/>
              </w:rPr>
              <w:t>graph’s</w:t>
            </w:r>
            <w:proofErr w:type="spellEnd"/>
            <w:r w:rsidR="003343CE">
              <w:rPr>
                <w:sz w:val="22"/>
                <w:szCs w:val="22"/>
                <w:lang w:val="fr-FR"/>
              </w:rPr>
              <w:t xml:space="preserve"> structure.</w:t>
            </w:r>
          </w:p>
        </w:tc>
      </w:tr>
      <w:tr w:rsidR="00095DF0" w:rsidRPr="00727FBD" w14:paraId="74FDA545" w14:textId="12FA9EEC" w:rsidTr="003343CE">
        <w:trPr>
          <w:trHeight w:val="1366"/>
        </w:trPr>
        <w:tc>
          <w:tcPr>
            <w:tcW w:w="2228" w:type="dxa"/>
          </w:tcPr>
          <w:p w14:paraId="736C55F5" w14:textId="77777777" w:rsidR="00584C25" w:rsidRPr="003D5217" w:rsidRDefault="00584C25" w:rsidP="00727FBD">
            <w:pPr>
              <w:rPr>
                <w:sz w:val="22"/>
                <w:szCs w:val="22"/>
                <w:lang w:val="en-US"/>
              </w:rPr>
            </w:pPr>
            <w:r w:rsidRPr="003D5217">
              <w:rPr>
                <w:sz w:val="22"/>
                <w:szCs w:val="22"/>
                <w:lang w:val="en-US"/>
              </w:rPr>
              <w:t xml:space="preserve">Objective </w:t>
            </w:r>
            <w:proofErr w:type="gramStart"/>
            <w:r w:rsidRPr="003D5217">
              <w:rPr>
                <w:sz w:val="22"/>
                <w:szCs w:val="22"/>
                <w:lang w:val="en-US"/>
              </w:rPr>
              <w:t>2 :</w:t>
            </w:r>
            <w:proofErr w:type="gramEnd"/>
            <w:r w:rsidRPr="003D5217">
              <w:rPr>
                <w:sz w:val="22"/>
                <w:szCs w:val="22"/>
                <w:lang w:val="en-US"/>
              </w:rPr>
              <w:t xml:space="preserve"> Find the shortest path between two nodes</w:t>
            </w:r>
          </w:p>
        </w:tc>
        <w:tc>
          <w:tcPr>
            <w:tcW w:w="691" w:type="dxa"/>
          </w:tcPr>
          <w:p w14:paraId="1E2A8BEC" w14:textId="5B9731B5" w:rsidR="00584C25" w:rsidRPr="00727FBD" w:rsidRDefault="00584C25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13</w:t>
            </w:r>
          </w:p>
        </w:tc>
        <w:tc>
          <w:tcPr>
            <w:tcW w:w="2333" w:type="dxa"/>
          </w:tcPr>
          <w:p w14:paraId="61469035" w14:textId="515C76ED" w:rsidR="00584C25" w:rsidRPr="00727FBD" w:rsidRDefault="00584C25" w:rsidP="00727FBD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Graph/</w:t>
            </w:r>
            <w:proofErr w:type="spellStart"/>
            <w:r>
              <w:rPr>
                <w:sz w:val="22"/>
                <w:szCs w:val="22"/>
                <w:lang w:val="fr-FR"/>
              </w:rPr>
              <w:t>algorithm.ts</w:t>
            </w:r>
            <w:proofErr w:type="spellEnd"/>
          </w:p>
        </w:tc>
        <w:tc>
          <w:tcPr>
            <w:tcW w:w="413" w:type="dxa"/>
          </w:tcPr>
          <w:p w14:paraId="6B173949" w14:textId="38F9432D" w:rsidR="00584C25" w:rsidRPr="00727FBD" w:rsidRDefault="00584C25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034" w:type="dxa"/>
          </w:tcPr>
          <w:p w14:paraId="33AF8692" w14:textId="6F1E4697" w:rsidR="00584C25" w:rsidRPr="003D5217" w:rsidRDefault="003343CE" w:rsidP="008F4BE7">
            <w:pPr>
              <w:rPr>
                <w:sz w:val="22"/>
                <w:szCs w:val="22"/>
                <w:lang w:val="en-US"/>
              </w:rPr>
            </w:pPr>
            <w:r w:rsidRPr="003D5217">
              <w:rPr>
                <w:sz w:val="22"/>
                <w:szCs w:val="22"/>
                <w:lang w:val="en-US"/>
              </w:rPr>
              <w:t xml:space="preserve">Use Djikstra’s algorithm to iterate through nodes by their distances from the </w:t>
            </w:r>
            <w:r w:rsidR="00710799" w:rsidRPr="003D5217">
              <w:rPr>
                <w:sz w:val="22"/>
                <w:szCs w:val="22"/>
                <w:lang w:val="en-US"/>
              </w:rPr>
              <w:t xml:space="preserve">identified start node. Returns an object </w:t>
            </w:r>
            <w:r w:rsidR="00484C58" w:rsidRPr="003D5217">
              <w:rPr>
                <w:sz w:val="22"/>
                <w:szCs w:val="22"/>
                <w:lang w:val="en-US"/>
              </w:rPr>
              <w:t xml:space="preserve">with an array of </w:t>
            </w:r>
            <w:proofErr w:type="spellStart"/>
            <w:r w:rsidR="00095DF0" w:rsidRPr="003D5217">
              <w:rPr>
                <w:sz w:val="22"/>
                <w:szCs w:val="22"/>
                <w:lang w:val="en-US"/>
              </w:rPr>
              <w:t>Graph</w:t>
            </w:r>
            <w:r w:rsidR="00484C58" w:rsidRPr="003D5217">
              <w:rPr>
                <w:sz w:val="22"/>
                <w:szCs w:val="22"/>
                <w:lang w:val="en-US"/>
              </w:rPr>
              <w:t>Edge</w:t>
            </w:r>
            <w:proofErr w:type="spellEnd"/>
            <w:r w:rsidR="00095DF0" w:rsidRPr="003D5217">
              <w:rPr>
                <w:sz w:val="22"/>
                <w:szCs w:val="22"/>
                <w:lang w:val="en-US"/>
              </w:rPr>
              <w:t xml:space="preserve"> objects which make up the shortest path</w:t>
            </w:r>
            <w:r w:rsidR="00710799" w:rsidRPr="003D5217">
              <w:rPr>
                <w:sz w:val="22"/>
                <w:szCs w:val="22"/>
                <w:lang w:val="en-US"/>
              </w:rPr>
              <w:t>, and the total distance from start to end</w:t>
            </w:r>
            <w:r w:rsidR="00095DF0" w:rsidRPr="003D5217">
              <w:rPr>
                <w:sz w:val="22"/>
                <w:szCs w:val="22"/>
                <w:lang w:val="en-US"/>
              </w:rPr>
              <w:t xml:space="preserve"> as a number</w:t>
            </w:r>
            <w:r w:rsidR="00710799" w:rsidRPr="003D5217">
              <w:rPr>
                <w:sz w:val="22"/>
                <w:szCs w:val="22"/>
                <w:lang w:val="en-US"/>
              </w:rPr>
              <w:t>.</w:t>
            </w:r>
          </w:p>
        </w:tc>
      </w:tr>
      <w:tr w:rsidR="00095DF0" w:rsidRPr="00727FBD" w14:paraId="6627D368" w14:textId="5B5AF95F" w:rsidTr="003343CE">
        <w:trPr>
          <w:trHeight w:val="1046"/>
        </w:trPr>
        <w:tc>
          <w:tcPr>
            <w:tcW w:w="2228" w:type="dxa"/>
          </w:tcPr>
          <w:p w14:paraId="41BA3CBB" w14:textId="77777777" w:rsidR="00584C25" w:rsidRPr="00727FBD" w:rsidRDefault="00584C25" w:rsidP="00727FBD">
            <w:pPr>
              <w:rPr>
                <w:sz w:val="22"/>
                <w:szCs w:val="22"/>
                <w:lang w:val="fr-FR"/>
              </w:rPr>
            </w:pPr>
            <w:r w:rsidRPr="00727FBD">
              <w:rPr>
                <w:sz w:val="22"/>
                <w:szCs w:val="22"/>
                <w:lang w:val="fr-FR"/>
              </w:rPr>
              <w:t xml:space="preserve">Objective 2b : Store </w:t>
            </w:r>
            <w:proofErr w:type="spellStart"/>
            <w:r w:rsidRPr="00727FBD">
              <w:rPr>
                <w:sz w:val="22"/>
                <w:szCs w:val="22"/>
                <w:lang w:val="fr-FR"/>
              </w:rPr>
              <w:t>node</w:t>
            </w:r>
            <w:proofErr w:type="spellEnd"/>
            <w:r w:rsidRPr="00727FBD">
              <w:rPr>
                <w:sz w:val="22"/>
                <w:szCs w:val="22"/>
                <w:lang w:val="fr-FR"/>
              </w:rPr>
              <w:t xml:space="preserve"> distances</w:t>
            </w:r>
          </w:p>
        </w:tc>
        <w:tc>
          <w:tcPr>
            <w:tcW w:w="691" w:type="dxa"/>
          </w:tcPr>
          <w:p w14:paraId="20B8A4BB" w14:textId="0139531C" w:rsidR="00584C25" w:rsidRPr="00727FBD" w:rsidRDefault="00584C25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12</w:t>
            </w:r>
          </w:p>
        </w:tc>
        <w:tc>
          <w:tcPr>
            <w:tcW w:w="2333" w:type="dxa"/>
          </w:tcPr>
          <w:p w14:paraId="669468C2" w14:textId="598D719B" w:rsidR="00584C25" w:rsidRPr="00727FBD" w:rsidRDefault="00584C25" w:rsidP="00727FBD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Graph/</w:t>
            </w:r>
            <w:proofErr w:type="spellStart"/>
            <w:r>
              <w:rPr>
                <w:sz w:val="22"/>
                <w:szCs w:val="22"/>
                <w:lang w:val="fr-FR"/>
              </w:rPr>
              <w:t>algorithm.ts</w:t>
            </w:r>
            <w:proofErr w:type="spellEnd"/>
          </w:p>
        </w:tc>
        <w:tc>
          <w:tcPr>
            <w:tcW w:w="413" w:type="dxa"/>
          </w:tcPr>
          <w:p w14:paraId="6683B79C" w14:textId="24FDCB98" w:rsidR="00584C25" w:rsidRPr="00727FBD" w:rsidRDefault="00584C25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24</w:t>
            </w:r>
          </w:p>
        </w:tc>
        <w:tc>
          <w:tcPr>
            <w:tcW w:w="4034" w:type="dxa"/>
          </w:tcPr>
          <w:p w14:paraId="4C1D922B" w14:textId="67CCA700" w:rsidR="00584C25" w:rsidRPr="003D5217" w:rsidRDefault="00095DF0" w:rsidP="008F4BE7">
            <w:pPr>
              <w:rPr>
                <w:sz w:val="22"/>
                <w:szCs w:val="22"/>
                <w:lang w:val="en-US"/>
              </w:rPr>
            </w:pPr>
            <w:r w:rsidRPr="003D5217">
              <w:rPr>
                <w:sz w:val="22"/>
                <w:szCs w:val="22"/>
                <w:lang w:val="en-US"/>
              </w:rPr>
              <w:t xml:space="preserve">Create a class that inherits the </w:t>
            </w:r>
            <w:proofErr w:type="spellStart"/>
            <w:r w:rsidRPr="003D5217">
              <w:rPr>
                <w:sz w:val="22"/>
                <w:szCs w:val="22"/>
                <w:lang w:val="en-US"/>
              </w:rPr>
              <w:t>InMemoryKeyValueStore</w:t>
            </w:r>
            <w:proofErr w:type="spellEnd"/>
            <w:r w:rsidRPr="003D5217">
              <w:rPr>
                <w:sz w:val="22"/>
                <w:szCs w:val="22"/>
                <w:lang w:val="en-US"/>
              </w:rPr>
              <w:t xml:space="preserve"> class defined in </w:t>
            </w:r>
            <w:proofErr w:type="spellStart"/>
            <w:r w:rsidRPr="003D5217">
              <w:rPr>
                <w:sz w:val="22"/>
                <w:szCs w:val="22"/>
                <w:lang w:val="en-US"/>
              </w:rPr>
              <w:t>storage.ts</w:t>
            </w:r>
            <w:proofErr w:type="spellEnd"/>
            <w:r w:rsidRPr="003D5217">
              <w:rPr>
                <w:sz w:val="22"/>
                <w:szCs w:val="22"/>
                <w:lang w:val="en-US"/>
              </w:rPr>
              <w:t>. A NodeDistances object maps each node in a graph to its distance from start. Additionally, there is a method</w:t>
            </w:r>
            <w:r w:rsidR="001D5AC2" w:rsidRPr="003D5217">
              <w:rPr>
                <w:sz w:val="22"/>
                <w:szCs w:val="22"/>
                <w:lang w:val="en-US"/>
              </w:rPr>
              <w:t xml:space="preserve"> that will return the unvisited node with the shortest distance given the current algorithm state.</w:t>
            </w:r>
          </w:p>
        </w:tc>
      </w:tr>
      <w:tr w:rsidR="00095DF0" w:rsidRPr="00727FBD" w14:paraId="664E39E8" w14:textId="7BEFD9CA" w:rsidTr="003343CE">
        <w:trPr>
          <w:trHeight w:val="1366"/>
        </w:trPr>
        <w:tc>
          <w:tcPr>
            <w:tcW w:w="2228" w:type="dxa"/>
          </w:tcPr>
          <w:p w14:paraId="6F94AFAA" w14:textId="77777777" w:rsidR="00584C25" w:rsidRPr="003D5217" w:rsidRDefault="00584C25" w:rsidP="00EB6A39">
            <w:pPr>
              <w:rPr>
                <w:sz w:val="22"/>
                <w:szCs w:val="22"/>
                <w:lang w:val="en-US"/>
              </w:rPr>
            </w:pPr>
            <w:r w:rsidRPr="003D5217">
              <w:rPr>
                <w:sz w:val="22"/>
                <w:szCs w:val="22"/>
                <w:lang w:val="en-US"/>
              </w:rPr>
              <w:lastRenderedPageBreak/>
              <w:t>Objective 3</w:t>
            </w:r>
            <w:proofErr w:type="gramStart"/>
            <w:r w:rsidRPr="003D5217">
              <w:rPr>
                <w:sz w:val="22"/>
                <w:szCs w:val="22"/>
                <w:lang w:val="en-US"/>
              </w:rPr>
              <w:t>b :</w:t>
            </w:r>
            <w:proofErr w:type="gramEnd"/>
            <w:r w:rsidRPr="003D5217">
              <w:rPr>
                <w:sz w:val="22"/>
                <w:szCs w:val="22"/>
                <w:lang w:val="en-US"/>
              </w:rPr>
              <w:t xml:space="preserve"> Graph should be represented on Diagram</w:t>
            </w:r>
          </w:p>
        </w:tc>
        <w:tc>
          <w:tcPr>
            <w:tcW w:w="691" w:type="dxa"/>
          </w:tcPr>
          <w:p w14:paraId="36240279" w14:textId="33BA4B16" w:rsidR="00584C25" w:rsidRPr="00727FBD" w:rsidRDefault="00584C25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44</w:t>
            </w:r>
          </w:p>
        </w:tc>
        <w:tc>
          <w:tcPr>
            <w:tcW w:w="2333" w:type="dxa"/>
          </w:tcPr>
          <w:p w14:paraId="1E7F9D39" w14:textId="38001585" w:rsidR="00584C25" w:rsidRPr="00727FBD" w:rsidRDefault="00584C25" w:rsidP="00EB6A39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User Interface/</w:t>
            </w:r>
            <w:proofErr w:type="spellStart"/>
            <w:r>
              <w:rPr>
                <w:sz w:val="22"/>
                <w:szCs w:val="22"/>
                <w:lang w:val="fr-FR"/>
              </w:rPr>
              <w:t>algorithm.ts</w:t>
            </w:r>
            <w:proofErr w:type="spellEnd"/>
          </w:p>
        </w:tc>
        <w:tc>
          <w:tcPr>
            <w:tcW w:w="413" w:type="dxa"/>
          </w:tcPr>
          <w:p w14:paraId="20BF4F34" w14:textId="048928E8" w:rsidR="00584C25" w:rsidRPr="00727FBD" w:rsidRDefault="00584C25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034" w:type="dxa"/>
          </w:tcPr>
          <w:p w14:paraId="3B8307B4" w14:textId="3513D440" w:rsidR="00584C25" w:rsidRPr="003D5217" w:rsidRDefault="00C44B81" w:rsidP="008F4BE7">
            <w:pPr>
              <w:rPr>
                <w:sz w:val="22"/>
                <w:szCs w:val="22"/>
                <w:lang w:val="en-US"/>
              </w:rPr>
            </w:pPr>
            <w:r w:rsidRPr="003D5217">
              <w:rPr>
                <w:sz w:val="22"/>
                <w:szCs w:val="22"/>
                <w:lang w:val="en-US"/>
              </w:rPr>
              <w:t xml:space="preserve">This is a functional React component which also contains two more functions. One </w:t>
            </w:r>
            <w:r w:rsidR="00522223" w:rsidRPr="003D5217">
              <w:rPr>
                <w:sz w:val="22"/>
                <w:szCs w:val="22"/>
                <w:lang w:val="en-US"/>
              </w:rPr>
              <w:t xml:space="preserve">maps the </w:t>
            </w:r>
            <w:r w:rsidRPr="003D5217">
              <w:rPr>
                <w:sz w:val="22"/>
                <w:szCs w:val="22"/>
                <w:lang w:val="en-US"/>
              </w:rPr>
              <w:t xml:space="preserve">nodes in </w:t>
            </w:r>
            <w:r w:rsidR="00522223" w:rsidRPr="003D5217">
              <w:rPr>
                <w:sz w:val="22"/>
                <w:szCs w:val="22"/>
                <w:lang w:val="en-US"/>
              </w:rPr>
              <w:t xml:space="preserve">a </w:t>
            </w:r>
            <w:r w:rsidRPr="003D5217">
              <w:rPr>
                <w:sz w:val="22"/>
                <w:szCs w:val="22"/>
                <w:lang w:val="en-US"/>
              </w:rPr>
              <w:t xml:space="preserve">graph </w:t>
            </w:r>
            <w:r w:rsidR="00522223" w:rsidRPr="003D5217">
              <w:rPr>
                <w:sz w:val="22"/>
                <w:szCs w:val="22"/>
                <w:lang w:val="en-US"/>
              </w:rPr>
              <w:t>to</w:t>
            </w:r>
            <w:r w:rsidR="00101477" w:rsidRPr="003D5217">
              <w:rPr>
                <w:sz w:val="22"/>
                <w:szCs w:val="22"/>
                <w:lang w:val="en-US"/>
              </w:rPr>
              <w:t xml:space="preserve"> SVG</w:t>
            </w:r>
            <w:r w:rsidR="006937DA" w:rsidRPr="003D521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937DA" w:rsidRPr="003D5217">
              <w:rPr>
                <w:sz w:val="22"/>
                <w:szCs w:val="22"/>
                <w:lang w:val="en-US"/>
              </w:rPr>
              <w:t>DiagramNode</w:t>
            </w:r>
            <w:proofErr w:type="spellEnd"/>
            <w:r w:rsidR="00101477" w:rsidRPr="003D5217">
              <w:rPr>
                <w:sz w:val="22"/>
                <w:szCs w:val="22"/>
                <w:lang w:val="en-US"/>
              </w:rPr>
              <w:t xml:space="preserve"> com</w:t>
            </w:r>
            <w:r w:rsidR="00522223" w:rsidRPr="003D5217">
              <w:rPr>
                <w:sz w:val="22"/>
                <w:szCs w:val="22"/>
                <w:lang w:val="en-US"/>
              </w:rPr>
              <w:t>p</w:t>
            </w:r>
            <w:r w:rsidR="00101477" w:rsidRPr="003D5217">
              <w:rPr>
                <w:sz w:val="22"/>
                <w:szCs w:val="22"/>
                <w:lang w:val="en-US"/>
              </w:rPr>
              <w:t>onent</w:t>
            </w:r>
            <w:r w:rsidR="006937DA" w:rsidRPr="003D5217">
              <w:rPr>
                <w:sz w:val="22"/>
                <w:szCs w:val="22"/>
                <w:lang w:val="en-US"/>
              </w:rPr>
              <w:t>s</w:t>
            </w:r>
            <w:r w:rsidR="00101477" w:rsidRPr="003D5217">
              <w:rPr>
                <w:sz w:val="22"/>
                <w:szCs w:val="22"/>
                <w:lang w:val="en-US"/>
              </w:rPr>
              <w:t xml:space="preserve">. The other </w:t>
            </w:r>
            <w:r w:rsidR="006937DA" w:rsidRPr="003D5217">
              <w:rPr>
                <w:sz w:val="22"/>
                <w:szCs w:val="22"/>
                <w:lang w:val="en-US"/>
              </w:rPr>
              <w:t xml:space="preserve">maps the edges in the graph to SVG </w:t>
            </w:r>
            <w:proofErr w:type="spellStart"/>
            <w:r w:rsidR="006937DA" w:rsidRPr="003D5217">
              <w:rPr>
                <w:sz w:val="22"/>
                <w:szCs w:val="22"/>
                <w:lang w:val="en-US"/>
              </w:rPr>
              <w:t>DiagramEdge</w:t>
            </w:r>
            <w:proofErr w:type="spellEnd"/>
            <w:r w:rsidR="006937DA" w:rsidRPr="003D5217">
              <w:rPr>
                <w:sz w:val="22"/>
                <w:szCs w:val="22"/>
                <w:lang w:val="en-US"/>
              </w:rPr>
              <w:t xml:space="preserve"> components. The parent Diagram component represents the current state of the graph as an SVG contained in an HTML</w:t>
            </w:r>
            <w:r w:rsidR="00A06686" w:rsidRPr="003D521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6686" w:rsidRPr="003D5217">
              <w:rPr>
                <w:sz w:val="22"/>
                <w:szCs w:val="22"/>
                <w:lang w:val="en-US"/>
              </w:rPr>
              <w:t>Div</w:t>
            </w:r>
            <w:proofErr w:type="spellEnd"/>
            <w:r w:rsidR="00A06686" w:rsidRPr="003D5217">
              <w:rPr>
                <w:sz w:val="22"/>
                <w:szCs w:val="22"/>
                <w:lang w:val="en-US"/>
              </w:rPr>
              <w:t xml:space="preserve"> element.</w:t>
            </w:r>
          </w:p>
        </w:tc>
      </w:tr>
      <w:tr w:rsidR="003E51E1" w:rsidRPr="00727FBD" w14:paraId="17A9741A" w14:textId="77777777" w:rsidTr="003343CE">
        <w:trPr>
          <w:trHeight w:val="1366"/>
        </w:trPr>
        <w:tc>
          <w:tcPr>
            <w:tcW w:w="2228" w:type="dxa"/>
          </w:tcPr>
          <w:p w14:paraId="615E8FDC" w14:textId="30BB073B" w:rsidR="003E51E1" w:rsidRPr="00727FBD" w:rsidRDefault="003E51E1" w:rsidP="00EB6A39">
            <w:pPr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InMemoryKeyValueStore</w:t>
            </w:r>
            <w:proofErr w:type="spellEnd"/>
          </w:p>
        </w:tc>
        <w:tc>
          <w:tcPr>
            <w:tcW w:w="691" w:type="dxa"/>
          </w:tcPr>
          <w:p w14:paraId="03C1D819" w14:textId="388D2EC3" w:rsidR="003E51E1" w:rsidRDefault="003E51E1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85</w:t>
            </w:r>
          </w:p>
        </w:tc>
        <w:tc>
          <w:tcPr>
            <w:tcW w:w="2333" w:type="dxa"/>
          </w:tcPr>
          <w:p w14:paraId="3E8BDD25" w14:textId="3DE87F60" w:rsidR="003E51E1" w:rsidRDefault="003E51E1" w:rsidP="00EB6A39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Utili</w:t>
            </w:r>
            <w:r w:rsidR="0036275E">
              <w:rPr>
                <w:sz w:val="22"/>
                <w:szCs w:val="22"/>
                <w:lang w:val="fr-FR"/>
              </w:rPr>
              <w:t>ty/</w:t>
            </w:r>
            <w:proofErr w:type="spellStart"/>
            <w:r w:rsidR="0036275E">
              <w:rPr>
                <w:sz w:val="22"/>
                <w:szCs w:val="22"/>
                <w:lang w:val="fr-FR"/>
              </w:rPr>
              <w:t>storage.ts</w:t>
            </w:r>
            <w:proofErr w:type="spellEnd"/>
          </w:p>
        </w:tc>
        <w:tc>
          <w:tcPr>
            <w:tcW w:w="413" w:type="dxa"/>
          </w:tcPr>
          <w:p w14:paraId="16AFB8C6" w14:textId="1B6B51C8" w:rsidR="003E51E1" w:rsidRDefault="0036275E" w:rsidP="00802418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034" w:type="dxa"/>
          </w:tcPr>
          <w:p w14:paraId="6E503FB8" w14:textId="1A7F811C" w:rsidR="00B33418" w:rsidRDefault="0036275E" w:rsidP="008F4BE7">
            <w:pPr>
              <w:rPr>
                <w:sz w:val="22"/>
                <w:szCs w:val="22"/>
                <w:lang w:val="fr-FR"/>
              </w:rPr>
            </w:pPr>
            <w:r w:rsidRPr="003D5217">
              <w:rPr>
                <w:sz w:val="22"/>
                <w:szCs w:val="22"/>
                <w:lang w:val="en-US"/>
              </w:rPr>
              <w:t>Polymorphism is used to create a</w:t>
            </w:r>
            <w:r w:rsidR="00B33418" w:rsidRPr="003D5217">
              <w:rPr>
                <w:sz w:val="22"/>
                <w:szCs w:val="22"/>
                <w:lang w:val="en-US"/>
              </w:rPr>
              <w:t xml:space="preserve"> generic object which can store key value pairs in memory. </w:t>
            </w:r>
            <w:proofErr w:type="spellStart"/>
            <w:r w:rsidR="00B33418">
              <w:rPr>
                <w:sz w:val="22"/>
                <w:szCs w:val="22"/>
                <w:lang w:val="fr-FR"/>
              </w:rPr>
              <w:t>Used</w:t>
            </w:r>
            <w:proofErr w:type="spellEnd"/>
            <w:r w:rsidR="00B33418">
              <w:rPr>
                <w:sz w:val="22"/>
                <w:szCs w:val="22"/>
                <w:lang w:val="fr-FR"/>
              </w:rPr>
              <w:t xml:space="preserve"> in </w:t>
            </w:r>
            <w:proofErr w:type="spellStart"/>
            <w:r w:rsidR="00B33418">
              <w:rPr>
                <w:sz w:val="22"/>
                <w:szCs w:val="22"/>
                <w:lang w:val="fr-FR"/>
              </w:rPr>
              <w:t>algorithm.ts</w:t>
            </w:r>
            <w:proofErr w:type="spellEnd"/>
          </w:p>
        </w:tc>
      </w:tr>
    </w:tbl>
    <w:p w14:paraId="53D036E0" w14:textId="11E0D29D" w:rsidR="000F3875" w:rsidRPr="00BA0F3F" w:rsidRDefault="000F3875" w:rsidP="000F3875">
      <w:pPr>
        <w:pStyle w:val="Heading2"/>
        <w:rPr>
          <w:lang w:val="fr-FR"/>
        </w:rPr>
      </w:pPr>
      <w:bookmarkStart w:id="17" w:name="_Toc81979029"/>
      <w:r w:rsidRPr="00BA0F3F">
        <w:rPr>
          <w:lang w:val="fr-FR"/>
        </w:rPr>
        <w:t>Graph</w:t>
      </w:r>
      <w:bookmarkEnd w:id="17"/>
    </w:p>
    <w:p w14:paraId="5427A636" w14:textId="48BAAB02" w:rsidR="006B5BD7" w:rsidRPr="00BA0F3F" w:rsidRDefault="006B5BD7" w:rsidP="006B5BD7">
      <w:pPr>
        <w:pStyle w:val="Heading3"/>
        <w:rPr>
          <w:lang w:val="fr-FR"/>
        </w:rPr>
      </w:pPr>
      <w:bookmarkStart w:id="18" w:name="_Toc81979030"/>
      <w:proofErr w:type="gramStart"/>
      <w:r w:rsidRPr="00BA0F3F">
        <w:rPr>
          <w:lang w:val="fr-FR"/>
        </w:rPr>
        <w:t>File:</w:t>
      </w:r>
      <w:proofErr w:type="gramEnd"/>
      <w:r w:rsidRPr="00BA0F3F">
        <w:rPr>
          <w:lang w:val="fr-FR"/>
        </w:rPr>
        <w:t xml:space="preserve"> algorithm.ts</w:t>
      </w:r>
      <w:bookmarkEnd w:id="18"/>
    </w:p>
    <w:p w14:paraId="10205530" w14:textId="77777777" w:rsidR="006B5BD7" w:rsidRDefault="006B5BD7" w:rsidP="006B5BD7">
      <w:pPr>
        <w:pStyle w:val="Code"/>
      </w:pPr>
      <w:r>
        <w:t xml:space="preserve">001: import </w:t>
      </w:r>
      <w:proofErr w:type="gramStart"/>
      <w:r>
        <w:t>{ Graph</w:t>
      </w:r>
      <w:proofErr w:type="gramEnd"/>
      <w:r>
        <w:t xml:space="preserve"> } from "./Graph";</w:t>
      </w:r>
    </w:p>
    <w:p w14:paraId="4370D7AC" w14:textId="77777777" w:rsidR="006B5BD7" w:rsidRDefault="006B5BD7" w:rsidP="006B5BD7">
      <w:pPr>
        <w:pStyle w:val="Code"/>
      </w:pPr>
      <w:r>
        <w:t xml:space="preserve">002: import </w:t>
      </w:r>
      <w:proofErr w:type="gramStart"/>
      <w:r>
        <w:t xml:space="preserve">{ </w:t>
      </w:r>
      <w:proofErr w:type="spellStart"/>
      <w:r>
        <w:t>GraphNode</w:t>
      </w:r>
      <w:proofErr w:type="spellEnd"/>
      <w:proofErr w:type="gramEnd"/>
      <w:r>
        <w:t xml:space="preserve"> } from "./</w:t>
      </w:r>
      <w:proofErr w:type="spellStart"/>
      <w:r>
        <w:t>GraphNode</w:t>
      </w:r>
      <w:proofErr w:type="spellEnd"/>
      <w:r>
        <w:t>";</w:t>
      </w:r>
    </w:p>
    <w:p w14:paraId="5B0EB507" w14:textId="77777777" w:rsidR="006B5BD7" w:rsidRDefault="006B5BD7" w:rsidP="006B5BD7">
      <w:pPr>
        <w:pStyle w:val="Code"/>
      </w:pPr>
      <w:r>
        <w:t xml:space="preserve">003: import </w:t>
      </w:r>
      <w:proofErr w:type="gramStart"/>
      <w:r>
        <w:t xml:space="preserve">{ </w:t>
      </w:r>
      <w:proofErr w:type="spellStart"/>
      <w:r>
        <w:t>GraphEdge</w:t>
      </w:r>
      <w:proofErr w:type="spellEnd"/>
      <w:proofErr w:type="gramEnd"/>
      <w:r>
        <w:t xml:space="preserve"> } from "./</w:t>
      </w:r>
      <w:proofErr w:type="spellStart"/>
      <w:r>
        <w:t>GraphEdge</w:t>
      </w:r>
      <w:proofErr w:type="spellEnd"/>
      <w:r>
        <w:t>";</w:t>
      </w:r>
    </w:p>
    <w:p w14:paraId="5E43BBB0" w14:textId="77777777" w:rsidR="006B5BD7" w:rsidRDefault="006B5BD7" w:rsidP="006B5BD7">
      <w:pPr>
        <w:pStyle w:val="Code"/>
      </w:pPr>
      <w:r>
        <w:t xml:space="preserve">004: import </w:t>
      </w:r>
      <w:proofErr w:type="gramStart"/>
      <w:r>
        <w:t xml:space="preserve">{ </w:t>
      </w:r>
      <w:proofErr w:type="spellStart"/>
      <w:r>
        <w:t>InMemoryKeyValueStore</w:t>
      </w:r>
      <w:proofErr w:type="spellEnd"/>
      <w:proofErr w:type="gramEnd"/>
      <w:r>
        <w:t xml:space="preserve"> } from "../util/storage";</w:t>
      </w:r>
    </w:p>
    <w:p w14:paraId="67842939" w14:textId="77777777" w:rsidR="006B5BD7" w:rsidRDefault="006B5BD7" w:rsidP="006B5BD7">
      <w:pPr>
        <w:pStyle w:val="Code"/>
      </w:pPr>
      <w:r>
        <w:t xml:space="preserve">005: </w:t>
      </w:r>
    </w:p>
    <w:p w14:paraId="542E6B30" w14:textId="77777777" w:rsidR="006B5BD7" w:rsidRDefault="006B5BD7" w:rsidP="006B5BD7">
      <w:pPr>
        <w:pStyle w:val="Code"/>
      </w:pPr>
      <w:r>
        <w:t xml:space="preserve">006: export interface </w:t>
      </w:r>
      <w:proofErr w:type="spellStart"/>
      <w:r>
        <w:t>ShortestPathResult</w:t>
      </w:r>
      <w:proofErr w:type="spellEnd"/>
      <w:r>
        <w:t xml:space="preserve"> {</w:t>
      </w:r>
    </w:p>
    <w:p w14:paraId="13D2F778" w14:textId="77777777" w:rsidR="006B5BD7" w:rsidRDefault="006B5BD7" w:rsidP="006B5BD7">
      <w:pPr>
        <w:pStyle w:val="Code"/>
      </w:pPr>
      <w:r>
        <w:t xml:space="preserve">007: </w:t>
      </w:r>
      <w:r>
        <w:tab/>
        <w:t xml:space="preserve">distance: </w:t>
      </w:r>
      <w:proofErr w:type="gramStart"/>
      <w:r>
        <w:t>number;</w:t>
      </w:r>
      <w:proofErr w:type="gramEnd"/>
    </w:p>
    <w:p w14:paraId="1F6C60B5" w14:textId="77777777" w:rsidR="006B5BD7" w:rsidRDefault="006B5BD7" w:rsidP="006B5BD7">
      <w:pPr>
        <w:pStyle w:val="Code"/>
      </w:pPr>
      <w:r>
        <w:t xml:space="preserve">008: </w:t>
      </w:r>
      <w:r>
        <w:tab/>
        <w:t xml:space="preserve">path: </w:t>
      </w:r>
      <w:proofErr w:type="spellStart"/>
      <w:proofErr w:type="gramStart"/>
      <w:r>
        <w:t>GraphEdge</w:t>
      </w:r>
      <w:proofErr w:type="spellEnd"/>
      <w:r>
        <w:t>[</w:t>
      </w:r>
      <w:proofErr w:type="gramEnd"/>
      <w:r>
        <w:t>];</w:t>
      </w:r>
    </w:p>
    <w:p w14:paraId="1BC6B661" w14:textId="77777777" w:rsidR="006B5BD7" w:rsidRDefault="006B5BD7" w:rsidP="006B5BD7">
      <w:pPr>
        <w:pStyle w:val="Code"/>
      </w:pPr>
      <w:r>
        <w:t>009</w:t>
      </w:r>
      <w:proofErr w:type="gramStart"/>
      <w:r>
        <w:t>: }</w:t>
      </w:r>
      <w:proofErr w:type="gramEnd"/>
    </w:p>
    <w:p w14:paraId="314F6AAD" w14:textId="77777777" w:rsidR="006B5BD7" w:rsidRDefault="006B5BD7" w:rsidP="006B5BD7">
      <w:pPr>
        <w:pStyle w:val="Code"/>
      </w:pPr>
      <w:r>
        <w:t xml:space="preserve">010: </w:t>
      </w:r>
    </w:p>
    <w:p w14:paraId="4EBC349B" w14:textId="77777777" w:rsidR="006B5BD7" w:rsidRDefault="006B5BD7" w:rsidP="006B5BD7">
      <w:pPr>
        <w:pStyle w:val="Code"/>
      </w:pPr>
      <w:r>
        <w:t xml:space="preserve">011: class </w:t>
      </w:r>
      <w:proofErr w:type="spellStart"/>
      <w:r>
        <w:t>NodeParents</w:t>
      </w:r>
      <w:proofErr w:type="spellEnd"/>
      <w:r>
        <w:t xml:space="preserve"> extends </w:t>
      </w:r>
      <w:proofErr w:type="spellStart"/>
      <w:r>
        <w:t>InMemoryKeyValueStore</w:t>
      </w:r>
      <w:proofErr w:type="spellEnd"/>
      <w:r>
        <w:t>&lt;</w:t>
      </w:r>
    </w:p>
    <w:p w14:paraId="253AFC45" w14:textId="77777777" w:rsidR="006B5BD7" w:rsidRDefault="006B5BD7" w:rsidP="006B5BD7">
      <w:pPr>
        <w:pStyle w:val="Code"/>
      </w:pPr>
      <w:r>
        <w:t xml:space="preserve">012: </w:t>
      </w:r>
      <w:r>
        <w:tab/>
      </w:r>
      <w:proofErr w:type="spellStart"/>
      <w:r>
        <w:t>GraphNode</w:t>
      </w:r>
      <w:proofErr w:type="spellEnd"/>
      <w:r>
        <w:t>,</w:t>
      </w:r>
    </w:p>
    <w:p w14:paraId="62ECB45D" w14:textId="77777777" w:rsidR="006B5BD7" w:rsidRDefault="006B5BD7" w:rsidP="006B5BD7">
      <w:pPr>
        <w:pStyle w:val="Code"/>
      </w:pPr>
      <w:r>
        <w:t xml:space="preserve">013: </w:t>
      </w:r>
      <w:proofErr w:type="gramStart"/>
      <w:r>
        <w:tab/>
        <w:t>{ node</w:t>
      </w:r>
      <w:proofErr w:type="gramEnd"/>
      <w:r>
        <w:t xml:space="preserve">: </w:t>
      </w:r>
      <w:proofErr w:type="spellStart"/>
      <w:r>
        <w:t>GraphNode</w:t>
      </w:r>
      <w:proofErr w:type="spellEnd"/>
      <w:r>
        <w:t xml:space="preserve">; edge: </w:t>
      </w:r>
      <w:proofErr w:type="spellStart"/>
      <w:r>
        <w:t>GraphEdge</w:t>
      </w:r>
      <w:proofErr w:type="spellEnd"/>
      <w:r>
        <w:t xml:space="preserve"> } | null</w:t>
      </w:r>
    </w:p>
    <w:p w14:paraId="2DD030B3" w14:textId="77777777" w:rsidR="006B5BD7" w:rsidRDefault="006B5BD7" w:rsidP="006B5BD7">
      <w:pPr>
        <w:pStyle w:val="Code"/>
      </w:pPr>
      <w:r>
        <w:lastRenderedPageBreak/>
        <w:t>014: &gt; {</w:t>
      </w:r>
    </w:p>
    <w:p w14:paraId="26E8FF7F" w14:textId="77777777" w:rsidR="006B5BD7" w:rsidRDefault="006B5BD7" w:rsidP="006B5BD7">
      <w:pPr>
        <w:pStyle w:val="Code"/>
      </w:pPr>
      <w:r>
        <w:t xml:space="preserve">015: </w:t>
      </w:r>
      <w:r>
        <w:tab/>
        <w:t>/**</w:t>
      </w:r>
    </w:p>
    <w:p w14:paraId="539E7504" w14:textId="77777777" w:rsidR="006B5BD7" w:rsidRDefault="006B5BD7" w:rsidP="006B5BD7">
      <w:pPr>
        <w:pStyle w:val="Code"/>
      </w:pPr>
      <w:r>
        <w:t xml:space="preserve">016: </w:t>
      </w:r>
      <w:r>
        <w:tab/>
        <w:t xml:space="preserve"> * Init a new </w:t>
      </w:r>
      <w:proofErr w:type="spellStart"/>
      <w:r>
        <w:t>NodeParents</w:t>
      </w:r>
      <w:proofErr w:type="spellEnd"/>
      <w:r>
        <w:t xml:space="preserve"> </w:t>
      </w:r>
      <w:proofErr w:type="spellStart"/>
      <w:r>
        <w:t>KeyValue</w:t>
      </w:r>
      <w:proofErr w:type="spellEnd"/>
      <w:r>
        <w:t xml:space="preserve"> store.</w:t>
      </w:r>
    </w:p>
    <w:p w14:paraId="00FBF80B" w14:textId="77777777" w:rsidR="006B5BD7" w:rsidRDefault="006B5BD7" w:rsidP="006B5BD7">
      <w:pPr>
        <w:pStyle w:val="Code"/>
      </w:pPr>
      <w:r>
        <w:t xml:space="preserve">017: </w:t>
      </w:r>
      <w:r>
        <w:tab/>
        <w:t xml:space="preserve"> * Map out existing nodes with default values of null.</w:t>
      </w:r>
    </w:p>
    <w:p w14:paraId="5D676C73" w14:textId="77777777" w:rsidR="006B5BD7" w:rsidRDefault="006B5BD7" w:rsidP="006B5BD7">
      <w:pPr>
        <w:pStyle w:val="Code"/>
      </w:pPr>
      <w:r>
        <w:t xml:space="preserve">018: </w:t>
      </w:r>
      <w:r>
        <w:tab/>
        <w:t xml:space="preserve"> */</w:t>
      </w:r>
    </w:p>
    <w:p w14:paraId="63B8694B" w14:textId="77777777" w:rsidR="006B5BD7" w:rsidRDefault="006B5BD7" w:rsidP="006B5BD7">
      <w:pPr>
        <w:pStyle w:val="Code"/>
      </w:pPr>
      <w:r>
        <w:t xml:space="preserve">019: </w:t>
      </w:r>
      <w:r>
        <w:tab/>
      </w:r>
      <w:proofErr w:type="gramStart"/>
      <w:r>
        <w:t>constructor(</w:t>
      </w:r>
      <w:proofErr w:type="gramEnd"/>
      <w:r>
        <w:t xml:space="preserve">nodes: </w:t>
      </w:r>
      <w:proofErr w:type="spellStart"/>
      <w:r>
        <w:t>GraphNode</w:t>
      </w:r>
      <w:proofErr w:type="spellEnd"/>
      <w:r>
        <w:t>[]) {</w:t>
      </w:r>
    </w:p>
    <w:p w14:paraId="34AC4EAB" w14:textId="77777777" w:rsidR="006B5BD7" w:rsidRDefault="006B5BD7" w:rsidP="006B5BD7">
      <w:pPr>
        <w:pStyle w:val="Code"/>
      </w:pPr>
      <w:r>
        <w:t xml:space="preserve">020: </w:t>
      </w:r>
      <w:r>
        <w:tab/>
      </w:r>
      <w:r>
        <w:tab/>
      </w:r>
      <w:proofErr w:type="gramStart"/>
      <w:r>
        <w:t>super(</w:t>
      </w:r>
      <w:proofErr w:type="gramEnd"/>
      <w:r>
        <w:t xml:space="preserve">{ keys: nodes, </w:t>
      </w:r>
      <w:proofErr w:type="spellStart"/>
      <w:r>
        <w:t>defaultValue</w:t>
      </w:r>
      <w:proofErr w:type="spellEnd"/>
      <w:r>
        <w:t>: null });</w:t>
      </w:r>
    </w:p>
    <w:p w14:paraId="5152C997" w14:textId="77777777" w:rsidR="006B5BD7" w:rsidRDefault="006B5BD7" w:rsidP="006B5BD7">
      <w:pPr>
        <w:pStyle w:val="Code"/>
      </w:pPr>
      <w:r>
        <w:t xml:space="preserve">021: </w:t>
      </w:r>
      <w:r>
        <w:tab/>
        <w:t>}</w:t>
      </w:r>
    </w:p>
    <w:p w14:paraId="700C8D07" w14:textId="77777777" w:rsidR="006B5BD7" w:rsidRDefault="006B5BD7" w:rsidP="006B5BD7">
      <w:pPr>
        <w:pStyle w:val="Code"/>
      </w:pPr>
      <w:r>
        <w:t>022</w:t>
      </w:r>
      <w:proofErr w:type="gramStart"/>
      <w:r>
        <w:t>: }</w:t>
      </w:r>
      <w:proofErr w:type="gramEnd"/>
    </w:p>
    <w:p w14:paraId="2C8B4A51" w14:textId="77777777" w:rsidR="006B5BD7" w:rsidRDefault="006B5BD7" w:rsidP="006B5BD7">
      <w:pPr>
        <w:pStyle w:val="Code"/>
      </w:pPr>
      <w:r>
        <w:t xml:space="preserve">023: </w:t>
      </w:r>
    </w:p>
    <w:p w14:paraId="76AEDA2B" w14:textId="77777777" w:rsidR="006B5BD7" w:rsidRDefault="006B5BD7" w:rsidP="006B5BD7">
      <w:pPr>
        <w:pStyle w:val="Code"/>
      </w:pPr>
      <w:r>
        <w:t xml:space="preserve">024: class NodeDistances extends </w:t>
      </w:r>
      <w:proofErr w:type="spellStart"/>
      <w:r>
        <w:t>InMemoryKeyValueStore</w:t>
      </w:r>
      <w:proofErr w:type="spellEnd"/>
      <w:r>
        <w:t>&lt;</w:t>
      </w:r>
      <w:proofErr w:type="spellStart"/>
      <w:r>
        <w:t>GraphNode</w:t>
      </w:r>
      <w:proofErr w:type="spellEnd"/>
      <w:r>
        <w:t>, number&gt; {</w:t>
      </w:r>
    </w:p>
    <w:p w14:paraId="2CF48E2C" w14:textId="77777777" w:rsidR="006B5BD7" w:rsidRDefault="006B5BD7" w:rsidP="006B5BD7">
      <w:pPr>
        <w:pStyle w:val="Code"/>
      </w:pPr>
      <w:r>
        <w:t xml:space="preserve">025: </w:t>
      </w:r>
      <w:r>
        <w:tab/>
        <w:t>/**</w:t>
      </w:r>
    </w:p>
    <w:p w14:paraId="3CFEECDA" w14:textId="77777777" w:rsidR="006B5BD7" w:rsidRDefault="006B5BD7" w:rsidP="006B5BD7">
      <w:pPr>
        <w:pStyle w:val="Code"/>
      </w:pPr>
      <w:r>
        <w:t xml:space="preserve">026: </w:t>
      </w:r>
      <w:r>
        <w:tab/>
        <w:t xml:space="preserve"> * Init a new NodeDistances </w:t>
      </w:r>
      <w:proofErr w:type="spellStart"/>
      <w:r>
        <w:t>KeyValue</w:t>
      </w:r>
      <w:proofErr w:type="spellEnd"/>
      <w:r>
        <w:t xml:space="preserve"> store.</w:t>
      </w:r>
    </w:p>
    <w:p w14:paraId="1AD129E2" w14:textId="77777777" w:rsidR="006B5BD7" w:rsidRDefault="006B5BD7" w:rsidP="006B5BD7">
      <w:pPr>
        <w:pStyle w:val="Code"/>
      </w:pPr>
      <w:r>
        <w:t xml:space="preserve">027: </w:t>
      </w:r>
      <w:r>
        <w:tab/>
        <w:t xml:space="preserve"> * Map out existing nodes with default values of Infinity.</w:t>
      </w:r>
    </w:p>
    <w:p w14:paraId="65408FE7" w14:textId="77777777" w:rsidR="006B5BD7" w:rsidRDefault="006B5BD7" w:rsidP="006B5BD7">
      <w:pPr>
        <w:pStyle w:val="Code"/>
      </w:pPr>
      <w:r>
        <w:t xml:space="preserve">028: </w:t>
      </w:r>
      <w:r>
        <w:tab/>
        <w:t xml:space="preserve"> */</w:t>
      </w:r>
    </w:p>
    <w:p w14:paraId="78DD71B9" w14:textId="77777777" w:rsidR="006B5BD7" w:rsidRDefault="006B5BD7" w:rsidP="006B5BD7">
      <w:pPr>
        <w:pStyle w:val="Code"/>
      </w:pPr>
      <w:r>
        <w:t xml:space="preserve">029: </w:t>
      </w:r>
      <w:r>
        <w:tab/>
      </w:r>
      <w:proofErr w:type="gramStart"/>
      <w:r>
        <w:t>constructor(</w:t>
      </w:r>
      <w:proofErr w:type="gramEnd"/>
      <w:r>
        <w:t xml:space="preserve">nodes: </w:t>
      </w:r>
      <w:proofErr w:type="spellStart"/>
      <w:r>
        <w:t>GraphNode</w:t>
      </w:r>
      <w:proofErr w:type="spellEnd"/>
      <w:r>
        <w:t>[]) {</w:t>
      </w:r>
    </w:p>
    <w:p w14:paraId="6260BA1F" w14:textId="77777777" w:rsidR="006B5BD7" w:rsidRDefault="006B5BD7" w:rsidP="006B5BD7">
      <w:pPr>
        <w:pStyle w:val="Code"/>
      </w:pPr>
      <w:r>
        <w:t xml:space="preserve">030: </w:t>
      </w:r>
      <w:r>
        <w:tab/>
      </w:r>
      <w:r>
        <w:tab/>
      </w:r>
      <w:proofErr w:type="gramStart"/>
      <w:r>
        <w:t>super(</w:t>
      </w:r>
      <w:proofErr w:type="gramEnd"/>
      <w:r>
        <w:t xml:space="preserve">{ keys: nodes, </w:t>
      </w:r>
      <w:proofErr w:type="spellStart"/>
      <w:r>
        <w:t>defaultValue</w:t>
      </w:r>
      <w:proofErr w:type="spellEnd"/>
      <w:r>
        <w:t>: Infinity });</w:t>
      </w:r>
    </w:p>
    <w:p w14:paraId="33D1111A" w14:textId="77777777" w:rsidR="006B5BD7" w:rsidRDefault="006B5BD7" w:rsidP="006B5BD7">
      <w:pPr>
        <w:pStyle w:val="Code"/>
      </w:pPr>
      <w:r>
        <w:t xml:space="preserve">031: </w:t>
      </w:r>
      <w:r>
        <w:tab/>
        <w:t>}</w:t>
      </w:r>
    </w:p>
    <w:p w14:paraId="7689E41D" w14:textId="77777777" w:rsidR="006B5BD7" w:rsidRDefault="006B5BD7" w:rsidP="006B5BD7">
      <w:pPr>
        <w:pStyle w:val="Code"/>
      </w:pPr>
      <w:r>
        <w:t xml:space="preserve">032: </w:t>
      </w:r>
    </w:p>
    <w:p w14:paraId="23012C4A" w14:textId="77777777" w:rsidR="006B5BD7" w:rsidRDefault="006B5BD7" w:rsidP="006B5BD7">
      <w:pPr>
        <w:pStyle w:val="Code"/>
      </w:pPr>
      <w:r>
        <w:t xml:space="preserve">033: </w:t>
      </w:r>
      <w:r>
        <w:tab/>
        <w:t>/**</w:t>
      </w:r>
    </w:p>
    <w:p w14:paraId="7F0CE12E" w14:textId="77777777" w:rsidR="006B5BD7" w:rsidRDefault="006B5BD7" w:rsidP="006B5BD7">
      <w:pPr>
        <w:pStyle w:val="Code"/>
      </w:pPr>
      <w:r>
        <w:t xml:space="preserve">034: </w:t>
      </w:r>
      <w:r>
        <w:tab/>
        <w:t xml:space="preserve"> * Return node with shortest distance, excluding visited nodes</w:t>
      </w:r>
    </w:p>
    <w:p w14:paraId="2C279ACC" w14:textId="77777777" w:rsidR="006B5BD7" w:rsidRDefault="006B5BD7" w:rsidP="006B5BD7">
      <w:pPr>
        <w:pStyle w:val="Code"/>
      </w:pPr>
      <w:r>
        <w:t xml:space="preserve">035: </w:t>
      </w:r>
      <w:r>
        <w:tab/>
        <w:t xml:space="preserve"> */</w:t>
      </w:r>
    </w:p>
    <w:p w14:paraId="066A4BF8" w14:textId="77777777" w:rsidR="006B5BD7" w:rsidRDefault="006B5BD7" w:rsidP="006B5BD7">
      <w:pPr>
        <w:pStyle w:val="Code"/>
      </w:pPr>
      <w:r>
        <w:t xml:space="preserve">036: </w:t>
      </w:r>
      <w:r>
        <w:tab/>
      </w:r>
      <w:proofErr w:type="gramStart"/>
      <w:r>
        <w:t>getShortestDistanceNode(</w:t>
      </w:r>
      <w:proofErr w:type="gramEnd"/>
      <w:r>
        <w:t xml:space="preserve">visited: </w:t>
      </w:r>
      <w:proofErr w:type="spellStart"/>
      <w:r>
        <w:t>GraphNode</w:t>
      </w:r>
      <w:proofErr w:type="spellEnd"/>
      <w:r>
        <w:t>[]) {</w:t>
      </w:r>
    </w:p>
    <w:p w14:paraId="36F123FD" w14:textId="77777777" w:rsidR="006B5BD7" w:rsidRDefault="006B5BD7" w:rsidP="006B5BD7">
      <w:pPr>
        <w:pStyle w:val="Code"/>
      </w:pPr>
      <w:r>
        <w:lastRenderedPageBreak/>
        <w:t xml:space="preserve">037: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unvisited = </w:t>
      </w:r>
      <w:proofErr w:type="spellStart"/>
      <w:proofErr w:type="gramStart"/>
      <w:r>
        <w:t>this.store</w:t>
      </w:r>
      <w:proofErr w:type="gramEnd"/>
      <w:r>
        <w:t>.filter</w:t>
      </w:r>
      <w:proofErr w:type="spellEnd"/>
      <w:r>
        <w:t>(</w:t>
      </w:r>
    </w:p>
    <w:p w14:paraId="5BFE71E8" w14:textId="77777777" w:rsidR="006B5BD7" w:rsidRDefault="006B5BD7" w:rsidP="006B5BD7">
      <w:pPr>
        <w:pStyle w:val="Code"/>
      </w:pPr>
      <w:r>
        <w:t xml:space="preserve">038: </w:t>
      </w:r>
      <w:r>
        <w:tab/>
      </w:r>
      <w:r>
        <w:tab/>
      </w:r>
      <w:r>
        <w:tab/>
        <w:t>(</w:t>
      </w:r>
      <w:proofErr w:type="spellStart"/>
      <w:r>
        <w:t>obj</w:t>
      </w:r>
      <w:proofErr w:type="spellEnd"/>
      <w:r>
        <w:t>) =</w:t>
      </w:r>
      <w:proofErr w:type="gramStart"/>
      <w:r>
        <w:t>&gt; !</w:t>
      </w:r>
      <w:proofErr w:type="spellStart"/>
      <w:r>
        <w:t>visited</w:t>
      </w:r>
      <w:proofErr w:type="gramEnd"/>
      <w:r>
        <w:t>.includes</w:t>
      </w:r>
      <w:proofErr w:type="spellEnd"/>
      <w:r>
        <w:t>(</w:t>
      </w:r>
      <w:proofErr w:type="spellStart"/>
      <w:r>
        <w:t>obj.key</w:t>
      </w:r>
      <w:proofErr w:type="spellEnd"/>
      <w:r>
        <w:t>)</w:t>
      </w:r>
    </w:p>
    <w:p w14:paraId="4B64B8AF" w14:textId="77777777" w:rsidR="006B5BD7" w:rsidRDefault="006B5BD7" w:rsidP="006B5BD7">
      <w:pPr>
        <w:pStyle w:val="Code"/>
      </w:pPr>
      <w:r>
        <w:t xml:space="preserve">039: </w:t>
      </w:r>
      <w:r>
        <w:tab/>
      </w:r>
      <w:r>
        <w:tab/>
      </w:r>
      <w:proofErr w:type="gramStart"/>
      <w:r>
        <w:t>);</w:t>
      </w:r>
      <w:proofErr w:type="gramEnd"/>
    </w:p>
    <w:p w14:paraId="720DDE86" w14:textId="77777777" w:rsidR="006B5BD7" w:rsidRDefault="006B5BD7" w:rsidP="006B5BD7">
      <w:pPr>
        <w:pStyle w:val="Code"/>
      </w:pPr>
      <w:r>
        <w:t xml:space="preserve">040: </w:t>
      </w:r>
    </w:p>
    <w:p w14:paraId="191EA96D" w14:textId="77777777" w:rsidR="006B5BD7" w:rsidRDefault="006B5BD7" w:rsidP="006B5BD7">
      <w:pPr>
        <w:pStyle w:val="Code"/>
      </w:pPr>
      <w:r>
        <w:t xml:space="preserve">041: </w:t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unvisited</w:t>
      </w:r>
      <w:proofErr w:type="gramEnd"/>
      <w:r>
        <w:t>.length</w:t>
      </w:r>
      <w:proofErr w:type="spellEnd"/>
      <w:r>
        <w:t>) return null;</w:t>
      </w:r>
    </w:p>
    <w:p w14:paraId="4856800E" w14:textId="77777777" w:rsidR="006B5BD7" w:rsidRDefault="006B5BD7" w:rsidP="006B5BD7">
      <w:pPr>
        <w:pStyle w:val="Code"/>
      </w:pPr>
      <w:r>
        <w:t xml:space="preserve">042: </w:t>
      </w:r>
    </w:p>
    <w:p w14:paraId="397B8189" w14:textId="77777777" w:rsidR="006B5BD7" w:rsidRDefault="006B5BD7" w:rsidP="006B5BD7">
      <w:pPr>
        <w:pStyle w:val="Code"/>
      </w:pPr>
      <w:r>
        <w:t xml:space="preserve">043: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shortest = </w:t>
      </w:r>
      <w:proofErr w:type="spellStart"/>
      <w:proofErr w:type="gramStart"/>
      <w:r>
        <w:t>unvisited.reduce</w:t>
      </w:r>
      <w:proofErr w:type="spellEnd"/>
      <w:proofErr w:type="gramEnd"/>
      <w:r>
        <w:t>((</w:t>
      </w:r>
      <w:proofErr w:type="spellStart"/>
      <w:r>
        <w:t>prev</w:t>
      </w:r>
      <w:proofErr w:type="spellEnd"/>
      <w:r>
        <w:t>, current) =&gt;</w:t>
      </w:r>
    </w:p>
    <w:p w14:paraId="5225468D" w14:textId="77777777" w:rsidR="006B5BD7" w:rsidRDefault="006B5BD7" w:rsidP="006B5BD7">
      <w:pPr>
        <w:pStyle w:val="Code"/>
      </w:pPr>
      <w:r>
        <w:t xml:space="preserve">044: </w:t>
      </w:r>
      <w:r>
        <w:tab/>
      </w:r>
      <w:r>
        <w:tab/>
      </w:r>
      <w:r>
        <w:tab/>
      </w:r>
      <w:proofErr w:type="spellStart"/>
      <w:r>
        <w:t>current.value</w:t>
      </w:r>
      <w:proofErr w:type="spellEnd"/>
      <w:r>
        <w:t xml:space="preserve"> &lt; </w:t>
      </w:r>
      <w:proofErr w:type="spellStart"/>
      <w:r>
        <w:t>prev.</w:t>
      </w:r>
      <w:proofErr w:type="gramStart"/>
      <w:r>
        <w:t>value</w:t>
      </w:r>
      <w:proofErr w:type="spellEnd"/>
      <w:r>
        <w:t xml:space="preserve"> ?</w:t>
      </w:r>
      <w:proofErr w:type="gramEnd"/>
      <w:r>
        <w:t xml:space="preserve"> current : </w:t>
      </w:r>
      <w:proofErr w:type="spellStart"/>
      <w:r>
        <w:t>prev</w:t>
      </w:r>
      <w:proofErr w:type="spellEnd"/>
    </w:p>
    <w:p w14:paraId="7B106AA2" w14:textId="77777777" w:rsidR="006B5BD7" w:rsidRDefault="006B5BD7" w:rsidP="006B5BD7">
      <w:pPr>
        <w:pStyle w:val="Code"/>
      </w:pPr>
      <w:r>
        <w:t xml:space="preserve">045: </w:t>
      </w:r>
      <w:r>
        <w:tab/>
      </w:r>
      <w:r>
        <w:tab/>
      </w:r>
      <w:proofErr w:type="gramStart"/>
      <w:r>
        <w:t>);</w:t>
      </w:r>
      <w:proofErr w:type="gramEnd"/>
    </w:p>
    <w:p w14:paraId="3FD7B9C5" w14:textId="77777777" w:rsidR="006B5BD7" w:rsidRDefault="006B5BD7" w:rsidP="006B5BD7">
      <w:pPr>
        <w:pStyle w:val="Code"/>
      </w:pPr>
      <w:r>
        <w:t xml:space="preserve">046: </w:t>
      </w:r>
    </w:p>
    <w:p w14:paraId="51FE8A37" w14:textId="77777777" w:rsidR="006B5BD7" w:rsidRDefault="006B5BD7" w:rsidP="006B5BD7">
      <w:pPr>
        <w:pStyle w:val="Code"/>
      </w:pPr>
      <w:r>
        <w:t xml:space="preserve">047: </w:t>
      </w:r>
      <w:r>
        <w:tab/>
      </w:r>
      <w:r>
        <w:tab/>
        <w:t xml:space="preserve">return </w:t>
      </w:r>
      <w:proofErr w:type="spellStart"/>
      <w:r>
        <w:t>shortest?.</w:t>
      </w:r>
      <w:proofErr w:type="gramStart"/>
      <w:r>
        <w:t>key</w:t>
      </w:r>
      <w:proofErr w:type="spellEnd"/>
      <w:r>
        <w:t>;</w:t>
      </w:r>
      <w:proofErr w:type="gramEnd"/>
    </w:p>
    <w:p w14:paraId="2D093D0B" w14:textId="77777777" w:rsidR="006B5BD7" w:rsidRDefault="006B5BD7" w:rsidP="006B5BD7">
      <w:pPr>
        <w:pStyle w:val="Code"/>
      </w:pPr>
      <w:r>
        <w:t xml:space="preserve">048: </w:t>
      </w:r>
      <w:r>
        <w:tab/>
        <w:t>}</w:t>
      </w:r>
    </w:p>
    <w:p w14:paraId="56779966" w14:textId="77777777" w:rsidR="006B5BD7" w:rsidRDefault="006B5BD7" w:rsidP="006B5BD7">
      <w:pPr>
        <w:pStyle w:val="Code"/>
      </w:pPr>
      <w:r>
        <w:t>049</w:t>
      </w:r>
      <w:proofErr w:type="gramStart"/>
      <w:r>
        <w:t>: }</w:t>
      </w:r>
      <w:proofErr w:type="gramEnd"/>
    </w:p>
    <w:p w14:paraId="4544C60E" w14:textId="77777777" w:rsidR="006B5BD7" w:rsidRDefault="006B5BD7" w:rsidP="006B5BD7">
      <w:pPr>
        <w:pStyle w:val="Code"/>
      </w:pPr>
      <w:r>
        <w:t xml:space="preserve">050: </w:t>
      </w:r>
    </w:p>
    <w:p w14:paraId="7A6EE56B" w14:textId="77777777" w:rsidR="006B5BD7" w:rsidRDefault="006B5BD7" w:rsidP="006B5BD7">
      <w:pPr>
        <w:pStyle w:val="Code"/>
      </w:pPr>
      <w:r>
        <w:t xml:space="preserve">051: // class </w:t>
      </w:r>
      <w:proofErr w:type="spellStart"/>
      <w:r>
        <w:t>NodeParents</w:t>
      </w:r>
      <w:proofErr w:type="spellEnd"/>
      <w:r>
        <w:t xml:space="preserve"> extends </w:t>
      </w:r>
      <w:proofErr w:type="spellStart"/>
      <w:r>
        <w:t>InMemoryKeyValueStore</w:t>
      </w:r>
      <w:proofErr w:type="spellEnd"/>
      <w:r>
        <w:t>&lt;</w:t>
      </w:r>
      <w:proofErr w:type="spellStart"/>
      <w:r>
        <w:t>GraphNode</w:t>
      </w:r>
      <w:proofErr w:type="spellEnd"/>
      <w:r>
        <w:t xml:space="preserve">, {node: </w:t>
      </w:r>
      <w:proofErr w:type="spellStart"/>
      <w:r>
        <w:t>GraphNode</w:t>
      </w:r>
      <w:proofErr w:type="spellEnd"/>
      <w:r>
        <w:t xml:space="preserve">, edge: </w:t>
      </w:r>
      <w:proofErr w:type="spellStart"/>
      <w:r>
        <w:t>GraphEdge</w:t>
      </w:r>
      <w:proofErr w:type="spellEnd"/>
      <w:r>
        <w:t>}&gt; {</w:t>
      </w:r>
    </w:p>
    <w:p w14:paraId="0B642E03" w14:textId="77777777" w:rsidR="006B5BD7" w:rsidRDefault="006B5BD7" w:rsidP="006B5BD7">
      <w:pPr>
        <w:pStyle w:val="Code"/>
      </w:pPr>
      <w:r>
        <w:t xml:space="preserve">052: </w:t>
      </w:r>
    </w:p>
    <w:p w14:paraId="1D45F18C" w14:textId="77777777" w:rsidR="006B5BD7" w:rsidRDefault="006B5BD7" w:rsidP="006B5BD7">
      <w:pPr>
        <w:pStyle w:val="Code"/>
      </w:pPr>
      <w:r>
        <w:t>053: /</w:t>
      </w:r>
      <w:proofErr w:type="gramStart"/>
      <w:r>
        <w:t>/ }</w:t>
      </w:r>
      <w:proofErr w:type="gramEnd"/>
    </w:p>
    <w:p w14:paraId="1F505424" w14:textId="77777777" w:rsidR="006B5BD7" w:rsidRDefault="006B5BD7" w:rsidP="006B5BD7">
      <w:pPr>
        <w:pStyle w:val="Code"/>
      </w:pPr>
      <w:r>
        <w:t xml:space="preserve">054: </w:t>
      </w:r>
    </w:p>
    <w:p w14:paraId="67B8991B" w14:textId="77777777" w:rsidR="006B5BD7" w:rsidRDefault="006B5BD7" w:rsidP="006B5BD7">
      <w:pPr>
        <w:pStyle w:val="Code"/>
      </w:pPr>
      <w:r>
        <w:t xml:space="preserve">055: export function </w:t>
      </w:r>
      <w:proofErr w:type="spellStart"/>
      <w:proofErr w:type="gramStart"/>
      <w:r>
        <w:t>findShortestPath</w:t>
      </w:r>
      <w:proofErr w:type="spellEnd"/>
      <w:r>
        <w:t>(</w:t>
      </w:r>
      <w:proofErr w:type="gramEnd"/>
    </w:p>
    <w:p w14:paraId="2FD68B35" w14:textId="77777777" w:rsidR="006B5BD7" w:rsidRDefault="006B5BD7" w:rsidP="006B5BD7">
      <w:pPr>
        <w:pStyle w:val="Code"/>
      </w:pPr>
      <w:r>
        <w:t xml:space="preserve">056: </w:t>
      </w:r>
      <w:r>
        <w:tab/>
        <w:t>graph: Graph,</w:t>
      </w:r>
    </w:p>
    <w:p w14:paraId="54A74765" w14:textId="77777777" w:rsidR="006B5BD7" w:rsidRDefault="006B5BD7" w:rsidP="006B5BD7">
      <w:pPr>
        <w:pStyle w:val="Code"/>
      </w:pPr>
      <w:r>
        <w:t xml:space="preserve">057: </w:t>
      </w:r>
      <w:r>
        <w:tab/>
      </w:r>
      <w:proofErr w:type="spellStart"/>
      <w:r>
        <w:t>startNode</w:t>
      </w:r>
      <w:proofErr w:type="spellEnd"/>
      <w:r>
        <w:t xml:space="preserve">: </w:t>
      </w:r>
      <w:proofErr w:type="spellStart"/>
      <w:r>
        <w:t>GraphNode</w:t>
      </w:r>
      <w:proofErr w:type="spellEnd"/>
      <w:r>
        <w:t>,</w:t>
      </w:r>
    </w:p>
    <w:p w14:paraId="306AD10C" w14:textId="77777777" w:rsidR="006B5BD7" w:rsidRDefault="006B5BD7" w:rsidP="006B5BD7">
      <w:pPr>
        <w:pStyle w:val="Code"/>
      </w:pPr>
      <w:r>
        <w:t xml:space="preserve">058: </w:t>
      </w:r>
      <w:r>
        <w:tab/>
      </w:r>
      <w:proofErr w:type="spellStart"/>
      <w:r>
        <w:t>endNode</w:t>
      </w:r>
      <w:proofErr w:type="spellEnd"/>
      <w:r>
        <w:t xml:space="preserve">: </w:t>
      </w:r>
      <w:proofErr w:type="spellStart"/>
      <w:r>
        <w:t>GraphNode</w:t>
      </w:r>
      <w:proofErr w:type="spellEnd"/>
    </w:p>
    <w:p w14:paraId="0CE28DA8" w14:textId="77777777" w:rsidR="006B5BD7" w:rsidRDefault="006B5BD7" w:rsidP="006B5BD7">
      <w:pPr>
        <w:pStyle w:val="Code"/>
      </w:pPr>
      <w:r>
        <w:lastRenderedPageBreak/>
        <w:t>059</w:t>
      </w:r>
      <w:proofErr w:type="gramStart"/>
      <w:r>
        <w:t>: )</w:t>
      </w:r>
      <w:proofErr w:type="gramEnd"/>
      <w:r>
        <w:t xml:space="preserve"> {</w:t>
      </w:r>
    </w:p>
    <w:p w14:paraId="6A6126C4" w14:textId="77777777" w:rsidR="006B5BD7" w:rsidRDefault="006B5BD7" w:rsidP="006B5BD7">
      <w:pPr>
        <w:pStyle w:val="Code"/>
      </w:pPr>
      <w:r>
        <w:t xml:space="preserve">060: </w:t>
      </w:r>
      <w:r>
        <w:tab/>
        <w:t>// Setup algorithm</w:t>
      </w:r>
    </w:p>
    <w:p w14:paraId="2C192B02" w14:textId="77777777" w:rsidR="006B5BD7" w:rsidRDefault="006B5BD7" w:rsidP="006B5BD7">
      <w:pPr>
        <w:pStyle w:val="Code"/>
      </w:pPr>
      <w:r>
        <w:t xml:space="preserve">061: </w:t>
      </w:r>
      <w:r>
        <w:tab/>
      </w:r>
      <w:proofErr w:type="spellStart"/>
      <w:r>
        <w:t>const</w:t>
      </w:r>
      <w:proofErr w:type="spellEnd"/>
      <w:r>
        <w:t xml:space="preserve"> distances = new NodeDistances(</w:t>
      </w:r>
      <w:proofErr w:type="spellStart"/>
      <w:proofErr w:type="gramStart"/>
      <w:r>
        <w:t>graph.nodes</w:t>
      </w:r>
      <w:proofErr w:type="spellEnd"/>
      <w:proofErr w:type="gramEnd"/>
      <w:r>
        <w:t>);</w:t>
      </w:r>
    </w:p>
    <w:p w14:paraId="5C93C497" w14:textId="77777777" w:rsidR="006B5BD7" w:rsidRDefault="006B5BD7" w:rsidP="006B5BD7">
      <w:pPr>
        <w:pStyle w:val="Code"/>
      </w:pPr>
      <w:r>
        <w:t xml:space="preserve">062: </w:t>
      </w:r>
      <w:r>
        <w:tab/>
      </w:r>
      <w:proofErr w:type="spellStart"/>
      <w:r>
        <w:t>const</w:t>
      </w:r>
      <w:proofErr w:type="spellEnd"/>
      <w:r>
        <w:t xml:space="preserve"> visited: </w:t>
      </w:r>
      <w:proofErr w:type="spellStart"/>
      <w:proofErr w:type="gramStart"/>
      <w:r>
        <w:t>GraphNode</w:t>
      </w:r>
      <w:proofErr w:type="spellEnd"/>
      <w:r>
        <w:t>[</w:t>
      </w:r>
      <w:proofErr w:type="gramEnd"/>
      <w:r>
        <w:t>] = [];</w:t>
      </w:r>
    </w:p>
    <w:p w14:paraId="2BE9BF08" w14:textId="77777777" w:rsidR="006B5BD7" w:rsidRDefault="006B5BD7" w:rsidP="006B5BD7">
      <w:pPr>
        <w:pStyle w:val="Code"/>
      </w:pPr>
      <w:r>
        <w:t xml:space="preserve">063: </w:t>
      </w:r>
      <w:r>
        <w:tab/>
      </w:r>
      <w:proofErr w:type="spellStart"/>
      <w:r>
        <w:t>const</w:t>
      </w:r>
      <w:proofErr w:type="spellEnd"/>
      <w:r>
        <w:t xml:space="preserve"> parents = new </w:t>
      </w:r>
      <w:proofErr w:type="spellStart"/>
      <w:r>
        <w:t>NodeParents</w:t>
      </w:r>
      <w:proofErr w:type="spellEnd"/>
      <w:r>
        <w:t>(</w:t>
      </w:r>
      <w:proofErr w:type="spellStart"/>
      <w:proofErr w:type="gramStart"/>
      <w:r>
        <w:t>graph.nodes</w:t>
      </w:r>
      <w:proofErr w:type="spellEnd"/>
      <w:proofErr w:type="gramEnd"/>
      <w:r>
        <w:t>);</w:t>
      </w:r>
    </w:p>
    <w:p w14:paraId="41525825" w14:textId="77777777" w:rsidR="006B5BD7" w:rsidRDefault="006B5BD7" w:rsidP="006B5BD7">
      <w:pPr>
        <w:pStyle w:val="Code"/>
      </w:pPr>
      <w:r>
        <w:t xml:space="preserve">064: </w:t>
      </w:r>
      <w:r>
        <w:tab/>
        <w:t xml:space="preserve">// </w:t>
      </w:r>
      <w:proofErr w:type="spellStart"/>
      <w:r>
        <w:t>const</w:t>
      </w:r>
      <w:proofErr w:type="spellEnd"/>
      <w:r>
        <w:t xml:space="preserve"> parents = new </w:t>
      </w:r>
      <w:proofErr w:type="spellStart"/>
      <w:r>
        <w:t>InMemoryKeyValueStore</w:t>
      </w:r>
      <w:proofErr w:type="spellEnd"/>
      <w:r>
        <w:t>&lt;</w:t>
      </w:r>
      <w:proofErr w:type="spellStart"/>
      <w:r>
        <w:t>GraphNode</w:t>
      </w:r>
      <w:proofErr w:type="spellEnd"/>
      <w:r>
        <w:t xml:space="preserve">, </w:t>
      </w:r>
      <w:proofErr w:type="spellStart"/>
      <w:r>
        <w:t>GraphNode</w:t>
      </w:r>
      <w:proofErr w:type="spellEnd"/>
      <w:r>
        <w:t xml:space="preserve"> | undefined</w:t>
      </w:r>
      <w:proofErr w:type="gramStart"/>
      <w:r>
        <w:t>&gt;(</w:t>
      </w:r>
      <w:proofErr w:type="gramEnd"/>
    </w:p>
    <w:p w14:paraId="0F0C4CCD" w14:textId="77777777" w:rsidR="006B5BD7" w:rsidRDefault="006B5BD7" w:rsidP="006B5BD7">
      <w:pPr>
        <w:pStyle w:val="Code"/>
      </w:pPr>
      <w:r>
        <w:t xml:space="preserve">065: </w:t>
      </w:r>
      <w:r>
        <w:tab/>
        <w:t xml:space="preserve">// </w:t>
      </w:r>
      <w:r>
        <w:tab/>
        <w:t>{</w:t>
      </w:r>
    </w:p>
    <w:p w14:paraId="65EB0147" w14:textId="77777777" w:rsidR="006B5BD7" w:rsidRDefault="006B5BD7" w:rsidP="006B5BD7">
      <w:pPr>
        <w:pStyle w:val="Code"/>
      </w:pPr>
      <w:r>
        <w:t xml:space="preserve">066: </w:t>
      </w:r>
      <w:r>
        <w:tab/>
        <w:t xml:space="preserve">// </w:t>
      </w:r>
      <w:r>
        <w:tab/>
      </w:r>
      <w:r>
        <w:tab/>
        <w:t xml:space="preserve">keys: </w:t>
      </w:r>
      <w:proofErr w:type="spellStart"/>
      <w:proofErr w:type="gramStart"/>
      <w:r>
        <w:t>graph.nodes</w:t>
      </w:r>
      <w:proofErr w:type="spellEnd"/>
      <w:proofErr w:type="gramEnd"/>
      <w:r>
        <w:t>,</w:t>
      </w:r>
    </w:p>
    <w:p w14:paraId="039CF277" w14:textId="77777777" w:rsidR="006B5BD7" w:rsidRDefault="006B5BD7" w:rsidP="006B5BD7">
      <w:pPr>
        <w:pStyle w:val="Code"/>
      </w:pPr>
      <w:r>
        <w:t xml:space="preserve">067: </w:t>
      </w:r>
      <w:r>
        <w:tab/>
        <w:t xml:space="preserve">// </w:t>
      </w:r>
      <w:r>
        <w:tab/>
      </w:r>
      <w:r>
        <w:tab/>
      </w:r>
      <w:proofErr w:type="spellStart"/>
      <w:r>
        <w:t>defaultValue</w:t>
      </w:r>
      <w:proofErr w:type="spellEnd"/>
      <w:r>
        <w:t>: undefined,</w:t>
      </w:r>
    </w:p>
    <w:p w14:paraId="370E6166" w14:textId="77777777" w:rsidR="006B5BD7" w:rsidRDefault="006B5BD7" w:rsidP="006B5BD7">
      <w:pPr>
        <w:pStyle w:val="Code"/>
      </w:pPr>
      <w:r>
        <w:t xml:space="preserve">068: </w:t>
      </w:r>
      <w:r>
        <w:tab/>
        <w:t xml:space="preserve">// </w:t>
      </w:r>
      <w:r>
        <w:tab/>
        <w:t>}</w:t>
      </w:r>
    </w:p>
    <w:p w14:paraId="3DBB594D" w14:textId="77777777" w:rsidR="006B5BD7" w:rsidRDefault="006B5BD7" w:rsidP="006B5BD7">
      <w:pPr>
        <w:pStyle w:val="Code"/>
      </w:pPr>
      <w:r>
        <w:t xml:space="preserve">069: </w:t>
      </w:r>
      <w:r>
        <w:tab/>
        <w:t>/</w:t>
      </w:r>
      <w:proofErr w:type="gramStart"/>
      <w:r>
        <w:t>/ )</w:t>
      </w:r>
      <w:proofErr w:type="gramEnd"/>
      <w:r>
        <w:t>;</w:t>
      </w:r>
    </w:p>
    <w:p w14:paraId="575DB13E" w14:textId="77777777" w:rsidR="006B5BD7" w:rsidRDefault="006B5BD7" w:rsidP="006B5BD7">
      <w:pPr>
        <w:pStyle w:val="Code"/>
      </w:pPr>
      <w:r>
        <w:t xml:space="preserve">070: </w:t>
      </w:r>
    </w:p>
    <w:p w14:paraId="4065824C" w14:textId="77777777" w:rsidR="006B5BD7" w:rsidRDefault="006B5BD7" w:rsidP="006B5BD7">
      <w:pPr>
        <w:pStyle w:val="Code"/>
      </w:pPr>
      <w:r>
        <w:t xml:space="preserve">071: </w:t>
      </w:r>
      <w:r>
        <w:tab/>
      </w:r>
      <w:proofErr w:type="spellStart"/>
      <w:proofErr w:type="gramStart"/>
      <w:r>
        <w:t>distances.set</w:t>
      </w:r>
      <w:proofErr w:type="spellEnd"/>
      <w:r>
        <w:t>(</w:t>
      </w:r>
      <w:proofErr w:type="spellStart"/>
      <w:proofErr w:type="gramEnd"/>
      <w:r>
        <w:t>startNode</w:t>
      </w:r>
      <w:proofErr w:type="spellEnd"/>
      <w:r>
        <w:t>, 0);</w:t>
      </w:r>
    </w:p>
    <w:p w14:paraId="1144713C" w14:textId="77777777" w:rsidR="006B5BD7" w:rsidRDefault="006B5BD7" w:rsidP="006B5BD7">
      <w:pPr>
        <w:pStyle w:val="Code"/>
      </w:pPr>
      <w:r>
        <w:t xml:space="preserve">072: </w:t>
      </w:r>
      <w:r>
        <w:tab/>
        <w:t xml:space="preserve">let current = </w:t>
      </w:r>
      <w:proofErr w:type="spellStart"/>
      <w:proofErr w:type="gramStart"/>
      <w:r>
        <w:t>distances.getShortestDistanceNode</w:t>
      </w:r>
      <w:proofErr w:type="spellEnd"/>
      <w:proofErr w:type="gramEnd"/>
      <w:r>
        <w:t>(visited);</w:t>
      </w:r>
    </w:p>
    <w:p w14:paraId="09B8B330" w14:textId="77777777" w:rsidR="006B5BD7" w:rsidRDefault="006B5BD7" w:rsidP="006B5BD7">
      <w:pPr>
        <w:pStyle w:val="Code"/>
      </w:pPr>
      <w:r>
        <w:t xml:space="preserve">073: </w:t>
      </w:r>
    </w:p>
    <w:p w14:paraId="0DBEE83F" w14:textId="77777777" w:rsidR="006B5BD7" w:rsidRDefault="006B5BD7" w:rsidP="006B5BD7">
      <w:pPr>
        <w:pStyle w:val="Code"/>
      </w:pPr>
      <w:r>
        <w:t xml:space="preserve">074: </w:t>
      </w:r>
      <w:r>
        <w:tab/>
        <w:t>// Iterate through nodes in order of shortest distance from start</w:t>
      </w:r>
    </w:p>
    <w:p w14:paraId="6FE06804" w14:textId="77777777" w:rsidR="006B5BD7" w:rsidRDefault="006B5BD7" w:rsidP="006B5BD7">
      <w:pPr>
        <w:pStyle w:val="Code"/>
      </w:pPr>
      <w:r>
        <w:t xml:space="preserve">075: </w:t>
      </w:r>
      <w:r>
        <w:tab/>
        <w:t>while (</w:t>
      </w:r>
      <w:proofErr w:type="gramStart"/>
      <w:r>
        <w:t>current !</w:t>
      </w:r>
      <w:proofErr w:type="gramEnd"/>
      <w:r>
        <w:t>== null) {</w:t>
      </w:r>
    </w:p>
    <w:p w14:paraId="0F0344F6" w14:textId="77777777" w:rsidR="006B5BD7" w:rsidRDefault="006B5BD7" w:rsidP="006B5BD7">
      <w:pPr>
        <w:pStyle w:val="Code"/>
      </w:pPr>
      <w:r>
        <w:t xml:space="preserve">076: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node = </w:t>
      </w:r>
      <w:proofErr w:type="gramStart"/>
      <w:r>
        <w:t>current;</w:t>
      </w:r>
      <w:proofErr w:type="gramEnd"/>
    </w:p>
    <w:p w14:paraId="0B794D3D" w14:textId="77777777" w:rsidR="006B5BD7" w:rsidRDefault="006B5BD7" w:rsidP="006B5BD7">
      <w:pPr>
        <w:pStyle w:val="Code"/>
      </w:pPr>
      <w:r>
        <w:t xml:space="preserve">077: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distance = </w:t>
      </w:r>
      <w:proofErr w:type="spellStart"/>
      <w:proofErr w:type="gramStart"/>
      <w:r>
        <w:t>distances.get</w:t>
      </w:r>
      <w:proofErr w:type="spellEnd"/>
      <w:r>
        <w:t>(</w:t>
      </w:r>
      <w:proofErr w:type="gramEnd"/>
      <w:r>
        <w:t>node)!;</w:t>
      </w:r>
    </w:p>
    <w:p w14:paraId="4794D5A8" w14:textId="77777777" w:rsidR="006B5BD7" w:rsidRDefault="006B5BD7" w:rsidP="006B5BD7">
      <w:pPr>
        <w:pStyle w:val="Code"/>
      </w:pPr>
      <w:r>
        <w:t xml:space="preserve">078: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edges = </w:t>
      </w:r>
      <w:proofErr w:type="spellStart"/>
      <w:proofErr w:type="gramStart"/>
      <w:r>
        <w:t>graph.getNodeEdges</w:t>
      </w:r>
      <w:proofErr w:type="spellEnd"/>
      <w:proofErr w:type="gramEnd"/>
      <w:r>
        <w:t>(node);</w:t>
      </w:r>
    </w:p>
    <w:p w14:paraId="33D56639" w14:textId="77777777" w:rsidR="006B5BD7" w:rsidRDefault="006B5BD7" w:rsidP="006B5BD7">
      <w:pPr>
        <w:pStyle w:val="Code"/>
      </w:pPr>
      <w:r>
        <w:t xml:space="preserve">079: </w:t>
      </w:r>
    </w:p>
    <w:p w14:paraId="1CBF6A88" w14:textId="77777777" w:rsidR="006B5BD7" w:rsidRDefault="006B5BD7" w:rsidP="006B5BD7">
      <w:pPr>
        <w:pStyle w:val="Code"/>
      </w:pPr>
      <w:r>
        <w:t xml:space="preserve">080: </w:t>
      </w:r>
      <w:r>
        <w:tab/>
      </w:r>
      <w:r>
        <w:tab/>
      </w:r>
      <w:proofErr w:type="spellStart"/>
      <w:proofErr w:type="gramStart"/>
      <w:r>
        <w:t>edges.forEach</w:t>
      </w:r>
      <w:proofErr w:type="spellEnd"/>
      <w:proofErr w:type="gramEnd"/>
      <w:r>
        <w:t>((edge) =&gt; {</w:t>
      </w:r>
    </w:p>
    <w:p w14:paraId="7666A45E" w14:textId="77777777" w:rsidR="006B5BD7" w:rsidRDefault="006B5BD7" w:rsidP="006B5BD7">
      <w:pPr>
        <w:pStyle w:val="Code"/>
      </w:pPr>
      <w:r>
        <w:lastRenderedPageBreak/>
        <w:t xml:space="preserve">081: </w:t>
      </w:r>
      <w:r>
        <w:tab/>
      </w:r>
      <w:r>
        <w:tab/>
      </w:r>
      <w:r>
        <w:tab/>
        <w:t>// Get other node from edge</w:t>
      </w:r>
    </w:p>
    <w:p w14:paraId="5ABC967E" w14:textId="77777777" w:rsidR="006B5BD7" w:rsidRDefault="006B5BD7" w:rsidP="006B5BD7">
      <w:pPr>
        <w:pStyle w:val="Code"/>
      </w:pPr>
      <w:r>
        <w:t xml:space="preserve">082: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child = </w:t>
      </w:r>
      <w:proofErr w:type="spellStart"/>
      <w:proofErr w:type="gramStart"/>
      <w:r>
        <w:t>edge.nodes</w:t>
      </w:r>
      <w:proofErr w:type="gramEnd"/>
      <w:r>
        <w:t>.find</w:t>
      </w:r>
      <w:proofErr w:type="spellEnd"/>
      <w:r>
        <w:t>((n) =&gt; n !== node)!;</w:t>
      </w:r>
    </w:p>
    <w:p w14:paraId="0FE652CB" w14:textId="77777777" w:rsidR="006B5BD7" w:rsidRDefault="006B5BD7" w:rsidP="006B5BD7">
      <w:pPr>
        <w:pStyle w:val="Code"/>
      </w:pPr>
      <w:r>
        <w:t xml:space="preserve">083: </w:t>
      </w:r>
    </w:p>
    <w:p w14:paraId="1202E242" w14:textId="77777777" w:rsidR="006B5BD7" w:rsidRDefault="006B5BD7" w:rsidP="006B5BD7">
      <w:pPr>
        <w:pStyle w:val="Code"/>
      </w:pPr>
      <w:r>
        <w:t xml:space="preserve">084: </w:t>
      </w:r>
      <w:r>
        <w:tab/>
      </w:r>
      <w:r>
        <w:tab/>
      </w:r>
      <w:r>
        <w:tab/>
        <w:t>// Prevent infinite loop if child is start node</w:t>
      </w:r>
    </w:p>
    <w:p w14:paraId="13AEAD69" w14:textId="77777777" w:rsidR="006B5BD7" w:rsidRDefault="006B5BD7" w:rsidP="006B5BD7">
      <w:pPr>
        <w:pStyle w:val="Code"/>
      </w:pPr>
      <w:r>
        <w:t xml:space="preserve">085: </w:t>
      </w:r>
      <w:r>
        <w:tab/>
      </w:r>
      <w:r>
        <w:tab/>
      </w:r>
      <w:r>
        <w:tab/>
        <w:t xml:space="preserve">if (child === </w:t>
      </w:r>
      <w:proofErr w:type="spellStart"/>
      <w:r>
        <w:t>startNode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2F3F47CC" w14:textId="77777777" w:rsidR="006B5BD7" w:rsidRDefault="006B5BD7" w:rsidP="006B5BD7">
      <w:pPr>
        <w:pStyle w:val="Code"/>
      </w:pPr>
      <w:r>
        <w:t xml:space="preserve">086: </w:t>
      </w:r>
    </w:p>
    <w:p w14:paraId="29B22EDC" w14:textId="77777777" w:rsidR="006B5BD7" w:rsidRDefault="006B5BD7" w:rsidP="006B5BD7">
      <w:pPr>
        <w:pStyle w:val="Code"/>
      </w:pPr>
      <w:r>
        <w:t xml:space="preserve">087: </w:t>
      </w:r>
      <w:r>
        <w:tab/>
      </w:r>
      <w:r>
        <w:tab/>
      </w:r>
      <w:r>
        <w:tab/>
        <w:t>// Check if new distance is shorter than current</w:t>
      </w:r>
    </w:p>
    <w:p w14:paraId="33BC67EB" w14:textId="77777777" w:rsidR="006B5BD7" w:rsidRDefault="006B5BD7" w:rsidP="006B5BD7">
      <w:pPr>
        <w:pStyle w:val="Code"/>
      </w:pPr>
      <w:r>
        <w:t xml:space="preserve">088: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newDistance = distance + </w:t>
      </w:r>
      <w:proofErr w:type="spellStart"/>
      <w:proofErr w:type="gramStart"/>
      <w:r>
        <w:t>edge.weight</w:t>
      </w:r>
      <w:proofErr w:type="spellEnd"/>
      <w:proofErr w:type="gramEnd"/>
      <w:r>
        <w:t>;</w:t>
      </w:r>
    </w:p>
    <w:p w14:paraId="5DEB6C79" w14:textId="77777777" w:rsidR="006B5BD7" w:rsidRDefault="006B5BD7" w:rsidP="006B5BD7">
      <w:pPr>
        <w:pStyle w:val="Code"/>
      </w:pPr>
      <w:r>
        <w:t xml:space="preserve">089: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currentDistance</w:t>
      </w:r>
      <w:proofErr w:type="spellEnd"/>
      <w:r>
        <w:t xml:space="preserve"> = </w:t>
      </w:r>
      <w:proofErr w:type="spellStart"/>
      <w:proofErr w:type="gramStart"/>
      <w:r>
        <w:t>distances.get</w:t>
      </w:r>
      <w:proofErr w:type="spellEnd"/>
      <w:r>
        <w:t>(</w:t>
      </w:r>
      <w:proofErr w:type="gramEnd"/>
      <w:r>
        <w:t>child)!;</w:t>
      </w:r>
    </w:p>
    <w:p w14:paraId="2BAD5073" w14:textId="77777777" w:rsidR="006B5BD7" w:rsidRDefault="006B5BD7" w:rsidP="006B5BD7">
      <w:pPr>
        <w:pStyle w:val="Code"/>
      </w:pPr>
      <w:r>
        <w:t xml:space="preserve">090: </w:t>
      </w:r>
      <w:r>
        <w:tab/>
      </w:r>
      <w:r>
        <w:tab/>
      </w:r>
      <w:r>
        <w:tab/>
        <w:t xml:space="preserve">if (newDistance &lt; </w:t>
      </w:r>
      <w:proofErr w:type="spellStart"/>
      <w:r>
        <w:t>currentDistance</w:t>
      </w:r>
      <w:proofErr w:type="spellEnd"/>
      <w:r>
        <w:t>) {</w:t>
      </w:r>
    </w:p>
    <w:p w14:paraId="32F4143C" w14:textId="77777777" w:rsidR="006B5BD7" w:rsidRDefault="006B5BD7" w:rsidP="006B5BD7">
      <w:pPr>
        <w:pStyle w:val="Code"/>
      </w:pPr>
      <w:r>
        <w:t xml:space="preserve">091: </w:t>
      </w:r>
      <w:r>
        <w:tab/>
      </w:r>
      <w:r>
        <w:tab/>
      </w:r>
      <w:r>
        <w:tab/>
      </w:r>
      <w:r>
        <w:tab/>
        <w:t>// Update distance &amp; parent</w:t>
      </w:r>
    </w:p>
    <w:p w14:paraId="58B90E13" w14:textId="77777777" w:rsidR="006B5BD7" w:rsidRDefault="006B5BD7" w:rsidP="006B5BD7">
      <w:pPr>
        <w:pStyle w:val="Code"/>
      </w:pPr>
      <w:r>
        <w:t xml:space="preserve">092: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distances.set</w:t>
      </w:r>
      <w:proofErr w:type="spellEnd"/>
      <w:r>
        <w:t>(</w:t>
      </w:r>
      <w:proofErr w:type="gramEnd"/>
      <w:r>
        <w:t>child, newDistance);</w:t>
      </w:r>
    </w:p>
    <w:p w14:paraId="4E5DC54B" w14:textId="77777777" w:rsidR="006B5BD7" w:rsidRDefault="006B5BD7" w:rsidP="006B5BD7">
      <w:pPr>
        <w:pStyle w:val="Code"/>
      </w:pPr>
      <w:r>
        <w:t xml:space="preserve">093: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parents.set</w:t>
      </w:r>
      <w:proofErr w:type="spellEnd"/>
      <w:r>
        <w:t>(</w:t>
      </w:r>
      <w:proofErr w:type="gramEnd"/>
      <w:r>
        <w:t>child, { node, edge } ?? null);</w:t>
      </w:r>
    </w:p>
    <w:p w14:paraId="7E66B8A4" w14:textId="77777777" w:rsidR="006B5BD7" w:rsidRDefault="006B5BD7" w:rsidP="006B5BD7">
      <w:pPr>
        <w:pStyle w:val="Code"/>
      </w:pPr>
      <w:r>
        <w:t xml:space="preserve">094: </w:t>
      </w:r>
      <w:r>
        <w:tab/>
      </w:r>
      <w:r>
        <w:tab/>
      </w:r>
      <w:r>
        <w:tab/>
        <w:t>}</w:t>
      </w:r>
    </w:p>
    <w:p w14:paraId="45C66915" w14:textId="77777777" w:rsidR="006B5BD7" w:rsidRDefault="006B5BD7" w:rsidP="006B5BD7">
      <w:pPr>
        <w:pStyle w:val="Code"/>
      </w:pPr>
      <w:r>
        <w:t xml:space="preserve">095: </w:t>
      </w:r>
      <w:r>
        <w:tab/>
      </w:r>
      <w:r>
        <w:tab/>
        <w:t>}</w:t>
      </w:r>
      <w:proofErr w:type="gramStart"/>
      <w:r>
        <w:t>);</w:t>
      </w:r>
      <w:proofErr w:type="gramEnd"/>
    </w:p>
    <w:p w14:paraId="67BA2E0F" w14:textId="77777777" w:rsidR="006B5BD7" w:rsidRDefault="006B5BD7" w:rsidP="006B5BD7">
      <w:pPr>
        <w:pStyle w:val="Code"/>
      </w:pPr>
      <w:r>
        <w:t xml:space="preserve">096: </w:t>
      </w:r>
    </w:p>
    <w:p w14:paraId="6C85D0B6" w14:textId="77777777" w:rsidR="006B5BD7" w:rsidRDefault="006B5BD7" w:rsidP="006B5BD7">
      <w:pPr>
        <w:pStyle w:val="Code"/>
      </w:pPr>
      <w:r>
        <w:t xml:space="preserve">097: </w:t>
      </w:r>
      <w:r>
        <w:tab/>
      </w:r>
      <w:r>
        <w:tab/>
      </w:r>
      <w:proofErr w:type="spellStart"/>
      <w:proofErr w:type="gramStart"/>
      <w:r>
        <w:t>visited.push</w:t>
      </w:r>
      <w:proofErr w:type="spellEnd"/>
      <w:proofErr w:type="gramEnd"/>
      <w:r>
        <w:t>(node);</w:t>
      </w:r>
    </w:p>
    <w:p w14:paraId="64A4B918" w14:textId="77777777" w:rsidR="006B5BD7" w:rsidRDefault="006B5BD7" w:rsidP="006B5BD7">
      <w:pPr>
        <w:pStyle w:val="Code"/>
      </w:pPr>
      <w:r>
        <w:t xml:space="preserve">098: </w:t>
      </w:r>
    </w:p>
    <w:p w14:paraId="1E5DCBFA" w14:textId="77777777" w:rsidR="006B5BD7" w:rsidRDefault="006B5BD7" w:rsidP="006B5BD7">
      <w:pPr>
        <w:pStyle w:val="Code"/>
      </w:pPr>
      <w:r>
        <w:t xml:space="preserve">099: </w:t>
      </w:r>
      <w:r>
        <w:tab/>
      </w:r>
      <w:r>
        <w:tab/>
        <w:t xml:space="preserve">current = </w:t>
      </w:r>
      <w:proofErr w:type="spellStart"/>
      <w:proofErr w:type="gramStart"/>
      <w:r>
        <w:t>distances.getShortestDistanceNode</w:t>
      </w:r>
      <w:proofErr w:type="spellEnd"/>
      <w:proofErr w:type="gramEnd"/>
      <w:r>
        <w:t>(visited);</w:t>
      </w:r>
    </w:p>
    <w:p w14:paraId="0F66EBC6" w14:textId="77777777" w:rsidR="006B5BD7" w:rsidRDefault="006B5BD7" w:rsidP="006B5BD7">
      <w:pPr>
        <w:pStyle w:val="Code"/>
      </w:pPr>
      <w:r>
        <w:t xml:space="preserve">100: </w:t>
      </w:r>
      <w:r>
        <w:tab/>
        <w:t>}</w:t>
      </w:r>
    </w:p>
    <w:p w14:paraId="7A6FB603" w14:textId="77777777" w:rsidR="006B5BD7" w:rsidRDefault="006B5BD7" w:rsidP="006B5BD7">
      <w:pPr>
        <w:pStyle w:val="Code"/>
      </w:pPr>
      <w:r>
        <w:t xml:space="preserve">101: </w:t>
      </w:r>
    </w:p>
    <w:p w14:paraId="2AA67BF0" w14:textId="77777777" w:rsidR="006B5BD7" w:rsidRDefault="006B5BD7" w:rsidP="006B5BD7">
      <w:pPr>
        <w:pStyle w:val="Code"/>
      </w:pPr>
      <w:r>
        <w:t xml:space="preserve">102: </w:t>
      </w:r>
      <w:r>
        <w:tab/>
        <w:t>// Obtain result</w:t>
      </w:r>
    </w:p>
    <w:p w14:paraId="4FED80ED" w14:textId="77777777" w:rsidR="006B5BD7" w:rsidRDefault="006B5BD7" w:rsidP="006B5BD7">
      <w:pPr>
        <w:pStyle w:val="Code"/>
      </w:pPr>
      <w:r>
        <w:t xml:space="preserve">103: </w:t>
      </w:r>
      <w:r>
        <w:tab/>
      </w:r>
      <w:proofErr w:type="spellStart"/>
      <w:r>
        <w:t>const</w:t>
      </w:r>
      <w:proofErr w:type="spellEnd"/>
      <w:r>
        <w:t xml:space="preserve"> distance = </w:t>
      </w:r>
      <w:proofErr w:type="spellStart"/>
      <w:proofErr w:type="gramStart"/>
      <w:r>
        <w:t>distances.get</w:t>
      </w:r>
      <w:proofErr w:type="spellEnd"/>
      <w:r>
        <w:t>(</w:t>
      </w:r>
      <w:proofErr w:type="spellStart"/>
      <w:proofErr w:type="gramEnd"/>
      <w:r>
        <w:t>endNode</w:t>
      </w:r>
      <w:proofErr w:type="spellEnd"/>
      <w:r>
        <w:t>)!;</w:t>
      </w:r>
    </w:p>
    <w:p w14:paraId="6577DCA9" w14:textId="77777777" w:rsidR="006B5BD7" w:rsidRDefault="006B5BD7" w:rsidP="006B5BD7">
      <w:pPr>
        <w:pStyle w:val="Code"/>
      </w:pPr>
      <w:r>
        <w:lastRenderedPageBreak/>
        <w:t xml:space="preserve">104: </w:t>
      </w:r>
      <w:r>
        <w:tab/>
      </w:r>
      <w:proofErr w:type="spellStart"/>
      <w:r>
        <w:t>const</w:t>
      </w:r>
      <w:proofErr w:type="spellEnd"/>
      <w:r>
        <w:t xml:space="preserve"> path = [</w:t>
      </w:r>
      <w:proofErr w:type="gramStart"/>
      <w:r>
        <w:t>];</w:t>
      </w:r>
      <w:proofErr w:type="gramEnd"/>
    </w:p>
    <w:p w14:paraId="4259340F" w14:textId="77777777" w:rsidR="006B5BD7" w:rsidRDefault="006B5BD7" w:rsidP="006B5BD7">
      <w:pPr>
        <w:pStyle w:val="Code"/>
      </w:pPr>
      <w:r>
        <w:t xml:space="preserve">105: </w:t>
      </w:r>
    </w:p>
    <w:p w14:paraId="732EF62B" w14:textId="77777777" w:rsidR="006B5BD7" w:rsidRDefault="006B5BD7" w:rsidP="006B5BD7">
      <w:pPr>
        <w:pStyle w:val="Code"/>
      </w:pPr>
      <w:r>
        <w:t xml:space="preserve">106: </w:t>
      </w:r>
      <w:r>
        <w:tab/>
        <w:t xml:space="preserve">// Find </w:t>
      </w:r>
      <w:proofErr w:type="spellStart"/>
      <w:r>
        <w:t>find</w:t>
      </w:r>
      <w:proofErr w:type="spellEnd"/>
      <w:r>
        <w:t xml:space="preserve"> path by using parents</w:t>
      </w:r>
    </w:p>
    <w:p w14:paraId="6BA6BDD7" w14:textId="77777777" w:rsidR="006B5BD7" w:rsidRDefault="006B5BD7" w:rsidP="006B5BD7">
      <w:pPr>
        <w:pStyle w:val="Code"/>
      </w:pPr>
      <w:r>
        <w:t xml:space="preserve">107: </w:t>
      </w:r>
      <w:r>
        <w:tab/>
        <w:t xml:space="preserve">let parent = </w:t>
      </w:r>
      <w:proofErr w:type="spellStart"/>
      <w:r>
        <w:t>parents.get</w:t>
      </w:r>
      <w:proofErr w:type="spellEnd"/>
      <w:r>
        <w:t>(</w:t>
      </w:r>
      <w:proofErr w:type="spellStart"/>
      <w:r>
        <w:t>endNode</w:t>
      </w:r>
      <w:proofErr w:type="spellEnd"/>
      <w:proofErr w:type="gramStart"/>
      <w:r>
        <w:t>);</w:t>
      </w:r>
      <w:proofErr w:type="gramEnd"/>
    </w:p>
    <w:p w14:paraId="76CDC26F" w14:textId="77777777" w:rsidR="006B5BD7" w:rsidRDefault="006B5BD7" w:rsidP="006B5BD7">
      <w:pPr>
        <w:pStyle w:val="Code"/>
      </w:pPr>
      <w:r>
        <w:t xml:space="preserve">108: </w:t>
      </w:r>
      <w:r>
        <w:tab/>
        <w:t>while (parent) {</w:t>
      </w:r>
    </w:p>
    <w:p w14:paraId="4EA91ABA" w14:textId="77777777" w:rsidR="006B5BD7" w:rsidRDefault="006B5BD7" w:rsidP="006B5BD7">
      <w:pPr>
        <w:pStyle w:val="Code"/>
      </w:pPr>
      <w:r>
        <w:t xml:space="preserve">109: </w:t>
      </w:r>
      <w:r>
        <w:tab/>
      </w:r>
      <w:r>
        <w:tab/>
      </w:r>
      <w:proofErr w:type="spellStart"/>
      <w:proofErr w:type="gramStart"/>
      <w:r>
        <w:t>path.push</w:t>
      </w:r>
      <w:proofErr w:type="spellEnd"/>
      <w:proofErr w:type="gramEnd"/>
      <w:r>
        <w:t>(</w:t>
      </w:r>
      <w:proofErr w:type="spellStart"/>
      <w:r>
        <w:t>parent.edge</w:t>
      </w:r>
      <w:proofErr w:type="spellEnd"/>
      <w:r>
        <w:t>);</w:t>
      </w:r>
    </w:p>
    <w:p w14:paraId="48733BE5" w14:textId="77777777" w:rsidR="006B5BD7" w:rsidRPr="006B5BD7" w:rsidRDefault="006B5BD7" w:rsidP="006B5BD7">
      <w:pPr>
        <w:pStyle w:val="Code"/>
        <w:rPr>
          <w:lang w:val="fr-FR"/>
        </w:rPr>
      </w:pPr>
      <w:proofErr w:type="gramStart"/>
      <w:r w:rsidRPr="006B5BD7">
        <w:rPr>
          <w:lang w:val="fr-FR"/>
        </w:rPr>
        <w:t>110:</w:t>
      </w:r>
      <w:proofErr w:type="gramEnd"/>
      <w:r w:rsidRPr="006B5BD7">
        <w:rPr>
          <w:lang w:val="fr-FR"/>
        </w:rPr>
        <w:t xml:space="preserve"> </w:t>
      </w:r>
      <w:r w:rsidRPr="006B5BD7">
        <w:rPr>
          <w:lang w:val="fr-FR"/>
        </w:rPr>
        <w:tab/>
      </w:r>
      <w:r w:rsidRPr="006B5BD7">
        <w:rPr>
          <w:lang w:val="fr-FR"/>
        </w:rPr>
        <w:tab/>
        <w:t xml:space="preserve">parent = </w:t>
      </w:r>
      <w:proofErr w:type="spellStart"/>
      <w:r w:rsidRPr="006B5BD7">
        <w:rPr>
          <w:lang w:val="fr-FR"/>
        </w:rPr>
        <w:t>parents.get</w:t>
      </w:r>
      <w:proofErr w:type="spellEnd"/>
      <w:r w:rsidRPr="006B5BD7">
        <w:rPr>
          <w:lang w:val="fr-FR"/>
        </w:rPr>
        <w:t>(</w:t>
      </w:r>
      <w:proofErr w:type="spellStart"/>
      <w:r w:rsidRPr="006B5BD7">
        <w:rPr>
          <w:lang w:val="fr-FR"/>
        </w:rPr>
        <w:t>parent.node</w:t>
      </w:r>
      <w:proofErr w:type="spellEnd"/>
      <w:r w:rsidRPr="006B5BD7">
        <w:rPr>
          <w:lang w:val="fr-FR"/>
        </w:rPr>
        <w:t>);</w:t>
      </w:r>
    </w:p>
    <w:p w14:paraId="07CD905E" w14:textId="77777777" w:rsidR="006B5BD7" w:rsidRDefault="006B5BD7" w:rsidP="006B5BD7">
      <w:pPr>
        <w:pStyle w:val="Code"/>
      </w:pPr>
      <w:r>
        <w:t xml:space="preserve">111: </w:t>
      </w:r>
      <w:r>
        <w:tab/>
        <w:t>}</w:t>
      </w:r>
    </w:p>
    <w:p w14:paraId="74282742" w14:textId="77777777" w:rsidR="006B5BD7" w:rsidRDefault="006B5BD7" w:rsidP="006B5BD7">
      <w:pPr>
        <w:pStyle w:val="Code"/>
      </w:pPr>
      <w:r>
        <w:t xml:space="preserve">112: </w:t>
      </w:r>
      <w:r>
        <w:tab/>
      </w:r>
      <w:proofErr w:type="spellStart"/>
      <w:proofErr w:type="gramStart"/>
      <w:r>
        <w:t>path.reverse</w:t>
      </w:r>
      <w:proofErr w:type="spellEnd"/>
      <w:proofErr w:type="gramEnd"/>
      <w:r>
        <w:t>();</w:t>
      </w:r>
    </w:p>
    <w:p w14:paraId="43770942" w14:textId="77777777" w:rsidR="006B5BD7" w:rsidRDefault="006B5BD7" w:rsidP="006B5BD7">
      <w:pPr>
        <w:pStyle w:val="Code"/>
      </w:pPr>
      <w:r>
        <w:t xml:space="preserve">113: </w:t>
      </w:r>
    </w:p>
    <w:p w14:paraId="48AB1399" w14:textId="77777777" w:rsidR="006B5BD7" w:rsidRDefault="006B5BD7" w:rsidP="006B5BD7">
      <w:pPr>
        <w:pStyle w:val="Code"/>
      </w:pPr>
      <w:r>
        <w:t xml:space="preserve">114: </w:t>
      </w:r>
      <w:r>
        <w:tab/>
      </w:r>
      <w:proofErr w:type="spellStart"/>
      <w:r>
        <w:t>const</w:t>
      </w:r>
      <w:proofErr w:type="spellEnd"/>
      <w:r>
        <w:t xml:space="preserve"> result: </w:t>
      </w:r>
      <w:proofErr w:type="spellStart"/>
      <w:r>
        <w:t>ShortestPathResult</w:t>
      </w:r>
      <w:proofErr w:type="spellEnd"/>
      <w:r>
        <w:t xml:space="preserve"> = {</w:t>
      </w:r>
    </w:p>
    <w:p w14:paraId="661BC0A0" w14:textId="77777777" w:rsidR="006B5BD7" w:rsidRDefault="006B5BD7" w:rsidP="006B5BD7">
      <w:pPr>
        <w:pStyle w:val="Code"/>
      </w:pPr>
      <w:r>
        <w:t xml:space="preserve">115: </w:t>
      </w:r>
      <w:r>
        <w:tab/>
      </w:r>
      <w:r>
        <w:tab/>
        <w:t>distance,</w:t>
      </w:r>
    </w:p>
    <w:p w14:paraId="51B9B77B" w14:textId="77777777" w:rsidR="006B5BD7" w:rsidRDefault="006B5BD7" w:rsidP="006B5BD7">
      <w:pPr>
        <w:pStyle w:val="Code"/>
      </w:pPr>
      <w:r>
        <w:t xml:space="preserve">116: </w:t>
      </w:r>
      <w:r>
        <w:tab/>
      </w:r>
      <w:r>
        <w:tab/>
        <w:t>path,</w:t>
      </w:r>
    </w:p>
    <w:p w14:paraId="5CC0BF1A" w14:textId="77777777" w:rsidR="006B5BD7" w:rsidRDefault="006B5BD7" w:rsidP="006B5BD7">
      <w:pPr>
        <w:pStyle w:val="Code"/>
      </w:pPr>
      <w:r>
        <w:t xml:space="preserve">117: </w:t>
      </w:r>
      <w:r>
        <w:tab/>
      </w:r>
      <w:proofErr w:type="gramStart"/>
      <w:r>
        <w:t>};</w:t>
      </w:r>
      <w:proofErr w:type="gramEnd"/>
    </w:p>
    <w:p w14:paraId="697024FB" w14:textId="77777777" w:rsidR="006B5BD7" w:rsidRDefault="006B5BD7" w:rsidP="006B5BD7">
      <w:pPr>
        <w:pStyle w:val="Code"/>
      </w:pPr>
      <w:r>
        <w:t xml:space="preserve">118: </w:t>
      </w:r>
    </w:p>
    <w:p w14:paraId="0E47978A" w14:textId="77777777" w:rsidR="006B5BD7" w:rsidRDefault="006B5BD7" w:rsidP="006B5BD7">
      <w:pPr>
        <w:pStyle w:val="Code"/>
      </w:pPr>
      <w:r>
        <w:t xml:space="preserve">119: </w:t>
      </w:r>
      <w:r>
        <w:tab/>
        <w:t xml:space="preserve">return </w:t>
      </w:r>
      <w:proofErr w:type="gramStart"/>
      <w:r>
        <w:t>result;</w:t>
      </w:r>
      <w:proofErr w:type="gramEnd"/>
    </w:p>
    <w:p w14:paraId="6B8D4140" w14:textId="77777777" w:rsidR="006B5BD7" w:rsidRDefault="006B5BD7" w:rsidP="006B5BD7">
      <w:pPr>
        <w:pStyle w:val="Code"/>
      </w:pPr>
      <w:r>
        <w:t>120</w:t>
      </w:r>
      <w:proofErr w:type="gramStart"/>
      <w:r>
        <w:t>: }</w:t>
      </w:r>
      <w:proofErr w:type="gramEnd"/>
    </w:p>
    <w:p w14:paraId="79A865B5" w14:textId="03B68C7B" w:rsidR="00F37722" w:rsidRDefault="00F37722" w:rsidP="00F37722">
      <w:pPr>
        <w:pStyle w:val="Heading3"/>
      </w:pPr>
      <w:bookmarkStart w:id="19" w:name="_Toc81979031"/>
      <w:r>
        <w:t>File: Graph.ts</w:t>
      </w:r>
      <w:bookmarkEnd w:id="19"/>
    </w:p>
    <w:p w14:paraId="4C52CCAF" w14:textId="77777777" w:rsidR="00F37722" w:rsidRDefault="00F37722" w:rsidP="00F37722">
      <w:pPr>
        <w:pStyle w:val="Code"/>
      </w:pPr>
      <w:r>
        <w:t xml:space="preserve">01: import </w:t>
      </w:r>
      <w:proofErr w:type="gramStart"/>
      <w:r>
        <w:t xml:space="preserve">{ </w:t>
      </w:r>
      <w:proofErr w:type="spellStart"/>
      <w:r>
        <w:t>GraphEdge</w:t>
      </w:r>
      <w:proofErr w:type="spellEnd"/>
      <w:proofErr w:type="gramEnd"/>
      <w:r>
        <w:t xml:space="preserve"> } from "./</w:t>
      </w:r>
      <w:proofErr w:type="spellStart"/>
      <w:r>
        <w:t>GraphEdge</w:t>
      </w:r>
      <w:proofErr w:type="spellEnd"/>
      <w:r>
        <w:t>";</w:t>
      </w:r>
    </w:p>
    <w:p w14:paraId="1F834033" w14:textId="77777777" w:rsidR="00F37722" w:rsidRDefault="00F37722" w:rsidP="00F37722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GraphNode</w:t>
      </w:r>
      <w:proofErr w:type="spellEnd"/>
      <w:proofErr w:type="gramEnd"/>
      <w:r>
        <w:t xml:space="preserve"> } from "./</w:t>
      </w:r>
      <w:proofErr w:type="spellStart"/>
      <w:r>
        <w:t>GraphNode</w:t>
      </w:r>
      <w:proofErr w:type="spellEnd"/>
      <w:r>
        <w:t>";</w:t>
      </w:r>
    </w:p>
    <w:p w14:paraId="0942AA37" w14:textId="77777777" w:rsidR="00F37722" w:rsidRDefault="00F37722" w:rsidP="00F37722">
      <w:pPr>
        <w:pStyle w:val="Code"/>
      </w:pPr>
      <w:r>
        <w:t xml:space="preserve">03: </w:t>
      </w:r>
    </w:p>
    <w:p w14:paraId="5D88B09C" w14:textId="77777777" w:rsidR="00F37722" w:rsidRDefault="00F37722" w:rsidP="00F37722">
      <w:pPr>
        <w:pStyle w:val="Code"/>
      </w:pPr>
      <w:r>
        <w:t>04: export class Graph {</w:t>
      </w:r>
    </w:p>
    <w:p w14:paraId="5FEC2617" w14:textId="77777777" w:rsidR="00F37722" w:rsidRDefault="00F37722" w:rsidP="00F37722">
      <w:pPr>
        <w:pStyle w:val="Code"/>
      </w:pPr>
      <w:r>
        <w:t xml:space="preserve">05: </w:t>
      </w:r>
      <w:r>
        <w:tab/>
        <w:t xml:space="preserve">private _nodes: </w:t>
      </w:r>
      <w:proofErr w:type="spellStart"/>
      <w:proofErr w:type="gramStart"/>
      <w:r>
        <w:t>GraphNode</w:t>
      </w:r>
      <w:proofErr w:type="spellEnd"/>
      <w:r>
        <w:t>[</w:t>
      </w:r>
      <w:proofErr w:type="gramEnd"/>
      <w:r>
        <w:t>] = [];</w:t>
      </w:r>
    </w:p>
    <w:p w14:paraId="017E1CE5" w14:textId="77777777" w:rsidR="00F37722" w:rsidRDefault="00F37722" w:rsidP="00F37722">
      <w:pPr>
        <w:pStyle w:val="Code"/>
      </w:pPr>
      <w:r>
        <w:lastRenderedPageBreak/>
        <w:t xml:space="preserve">06: </w:t>
      </w:r>
      <w:r>
        <w:tab/>
        <w:t xml:space="preserve">public get </w:t>
      </w:r>
      <w:proofErr w:type="gramStart"/>
      <w:r>
        <w:t>nodes(</w:t>
      </w:r>
      <w:proofErr w:type="gramEnd"/>
      <w:r>
        <w:t>) {</w:t>
      </w:r>
    </w:p>
    <w:p w14:paraId="5E273D2E" w14:textId="77777777" w:rsidR="00F37722" w:rsidRDefault="00F37722" w:rsidP="00F37722">
      <w:pPr>
        <w:pStyle w:val="Code"/>
      </w:pPr>
      <w:r>
        <w:t xml:space="preserve">07: </w:t>
      </w:r>
      <w:r>
        <w:tab/>
      </w:r>
      <w:r>
        <w:tab/>
        <w:t xml:space="preserve">return </w:t>
      </w:r>
      <w:proofErr w:type="spellStart"/>
      <w:proofErr w:type="gramStart"/>
      <w:r>
        <w:t>this._</w:t>
      </w:r>
      <w:proofErr w:type="gramEnd"/>
      <w:r>
        <w:t>nodes</w:t>
      </w:r>
      <w:proofErr w:type="spellEnd"/>
      <w:r>
        <w:t>;</w:t>
      </w:r>
    </w:p>
    <w:p w14:paraId="2262EC33" w14:textId="77777777" w:rsidR="00F37722" w:rsidRDefault="00F37722" w:rsidP="00F37722">
      <w:pPr>
        <w:pStyle w:val="Code"/>
      </w:pPr>
      <w:r>
        <w:t xml:space="preserve">08: </w:t>
      </w:r>
      <w:r>
        <w:tab/>
        <w:t>}</w:t>
      </w:r>
    </w:p>
    <w:p w14:paraId="480C2157" w14:textId="77777777" w:rsidR="00F37722" w:rsidRDefault="00F37722" w:rsidP="00F37722">
      <w:pPr>
        <w:pStyle w:val="Code"/>
      </w:pPr>
      <w:r>
        <w:t xml:space="preserve">09: </w:t>
      </w:r>
    </w:p>
    <w:p w14:paraId="1467E505" w14:textId="77777777" w:rsidR="00F37722" w:rsidRDefault="00F37722" w:rsidP="00F37722">
      <w:pPr>
        <w:pStyle w:val="Code"/>
      </w:pPr>
      <w:r>
        <w:t xml:space="preserve">10: </w:t>
      </w:r>
      <w:r>
        <w:tab/>
        <w:t xml:space="preserve">private _edges: </w:t>
      </w:r>
      <w:proofErr w:type="spellStart"/>
      <w:proofErr w:type="gramStart"/>
      <w:r>
        <w:t>GraphEdge</w:t>
      </w:r>
      <w:proofErr w:type="spellEnd"/>
      <w:r>
        <w:t>[</w:t>
      </w:r>
      <w:proofErr w:type="gramEnd"/>
      <w:r>
        <w:t>] = [];</w:t>
      </w:r>
    </w:p>
    <w:p w14:paraId="70C99F32" w14:textId="77777777" w:rsidR="00F37722" w:rsidRDefault="00F37722" w:rsidP="00F37722">
      <w:pPr>
        <w:pStyle w:val="Code"/>
      </w:pPr>
      <w:r>
        <w:t xml:space="preserve">11: </w:t>
      </w:r>
      <w:r>
        <w:tab/>
        <w:t xml:space="preserve">public get </w:t>
      </w:r>
      <w:proofErr w:type="gramStart"/>
      <w:r>
        <w:t>edges(</w:t>
      </w:r>
      <w:proofErr w:type="gramEnd"/>
      <w:r>
        <w:t>) {</w:t>
      </w:r>
    </w:p>
    <w:p w14:paraId="01ED2BB7" w14:textId="77777777" w:rsidR="00F37722" w:rsidRDefault="00F37722" w:rsidP="00F37722">
      <w:pPr>
        <w:pStyle w:val="Code"/>
      </w:pPr>
      <w:r>
        <w:t xml:space="preserve">12: </w:t>
      </w:r>
      <w:r>
        <w:tab/>
      </w:r>
      <w:r>
        <w:tab/>
        <w:t xml:space="preserve">return </w:t>
      </w:r>
      <w:proofErr w:type="spellStart"/>
      <w:proofErr w:type="gramStart"/>
      <w:r>
        <w:t>this._</w:t>
      </w:r>
      <w:proofErr w:type="gramEnd"/>
      <w:r>
        <w:t>edges</w:t>
      </w:r>
      <w:proofErr w:type="spellEnd"/>
      <w:r>
        <w:t>;</w:t>
      </w:r>
    </w:p>
    <w:p w14:paraId="02B2CA59" w14:textId="77777777" w:rsidR="00F37722" w:rsidRDefault="00F37722" w:rsidP="00F37722">
      <w:pPr>
        <w:pStyle w:val="Code"/>
      </w:pPr>
      <w:r>
        <w:t xml:space="preserve">13: </w:t>
      </w:r>
      <w:r>
        <w:tab/>
        <w:t>}</w:t>
      </w:r>
    </w:p>
    <w:p w14:paraId="20097B06" w14:textId="77777777" w:rsidR="00F37722" w:rsidRDefault="00F37722" w:rsidP="00F37722">
      <w:pPr>
        <w:pStyle w:val="Code"/>
      </w:pPr>
      <w:r>
        <w:t xml:space="preserve">14: </w:t>
      </w:r>
    </w:p>
    <w:p w14:paraId="26C1529E" w14:textId="77777777" w:rsidR="00F37722" w:rsidRDefault="00F37722" w:rsidP="00F37722">
      <w:pPr>
        <w:pStyle w:val="Code"/>
      </w:pPr>
      <w:r>
        <w:t xml:space="preserve">15: </w:t>
      </w:r>
      <w:r>
        <w:tab/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node: </w:t>
      </w:r>
      <w:proofErr w:type="spellStart"/>
      <w:r>
        <w:t>GraphNode</w:t>
      </w:r>
      <w:proofErr w:type="spellEnd"/>
      <w:r>
        <w:t>) {</w:t>
      </w:r>
    </w:p>
    <w:p w14:paraId="618B477F" w14:textId="77777777" w:rsidR="00F37722" w:rsidRDefault="00F37722" w:rsidP="00F37722">
      <w:pPr>
        <w:pStyle w:val="Code"/>
      </w:pPr>
      <w:r>
        <w:t xml:space="preserve">16: </w:t>
      </w:r>
      <w:r>
        <w:tab/>
      </w:r>
      <w:r>
        <w:tab/>
      </w:r>
      <w:proofErr w:type="gramStart"/>
      <w:r>
        <w:t>this._</w:t>
      </w:r>
      <w:proofErr w:type="spellStart"/>
      <w:proofErr w:type="gramEnd"/>
      <w:r>
        <w:t>nodes.push</w:t>
      </w:r>
      <w:proofErr w:type="spellEnd"/>
      <w:r>
        <w:t>(node);</w:t>
      </w:r>
    </w:p>
    <w:p w14:paraId="3742B3A5" w14:textId="77777777" w:rsidR="00F37722" w:rsidRDefault="00F37722" w:rsidP="00F37722">
      <w:pPr>
        <w:pStyle w:val="Code"/>
      </w:pPr>
      <w:r>
        <w:t xml:space="preserve">17: </w:t>
      </w:r>
      <w:r>
        <w:tab/>
      </w:r>
      <w:r>
        <w:tab/>
        <w:t xml:space="preserve">return </w:t>
      </w:r>
      <w:proofErr w:type="gramStart"/>
      <w:r>
        <w:t>this;</w:t>
      </w:r>
      <w:proofErr w:type="gramEnd"/>
    </w:p>
    <w:p w14:paraId="14F298FC" w14:textId="77777777" w:rsidR="00F37722" w:rsidRDefault="00F37722" w:rsidP="00F37722">
      <w:pPr>
        <w:pStyle w:val="Code"/>
      </w:pPr>
      <w:r>
        <w:t xml:space="preserve">18: </w:t>
      </w:r>
      <w:r>
        <w:tab/>
        <w:t>}</w:t>
      </w:r>
    </w:p>
    <w:p w14:paraId="39E3BF6F" w14:textId="77777777" w:rsidR="00F37722" w:rsidRDefault="00F37722" w:rsidP="00F37722">
      <w:pPr>
        <w:pStyle w:val="Code"/>
      </w:pPr>
      <w:r>
        <w:t xml:space="preserve">19: </w:t>
      </w:r>
    </w:p>
    <w:p w14:paraId="7133CE87" w14:textId="77777777" w:rsidR="00F37722" w:rsidRDefault="00F37722" w:rsidP="00F37722">
      <w:pPr>
        <w:pStyle w:val="Code"/>
      </w:pPr>
      <w:r>
        <w:t xml:space="preserve">20: </w:t>
      </w:r>
      <w:r>
        <w:tab/>
      </w:r>
      <w:proofErr w:type="spellStart"/>
      <w:proofErr w:type="gramStart"/>
      <w:r>
        <w:t>addNodes</w:t>
      </w:r>
      <w:proofErr w:type="spellEnd"/>
      <w:r>
        <w:t>(</w:t>
      </w:r>
      <w:proofErr w:type="gramEnd"/>
      <w:r>
        <w:t xml:space="preserve">nodes: </w:t>
      </w:r>
      <w:proofErr w:type="spellStart"/>
      <w:r>
        <w:t>GraphNode</w:t>
      </w:r>
      <w:proofErr w:type="spellEnd"/>
      <w:r>
        <w:t>[]) {</w:t>
      </w:r>
    </w:p>
    <w:p w14:paraId="6B86FCA3" w14:textId="77777777" w:rsidR="00F37722" w:rsidRDefault="00F37722" w:rsidP="00F37722">
      <w:pPr>
        <w:pStyle w:val="Code"/>
      </w:pPr>
      <w:r>
        <w:t xml:space="preserve">21: </w:t>
      </w:r>
      <w:r>
        <w:tab/>
      </w:r>
      <w:r>
        <w:tab/>
      </w:r>
      <w:proofErr w:type="spellStart"/>
      <w:proofErr w:type="gramStart"/>
      <w:r>
        <w:t>nodes.forEach</w:t>
      </w:r>
      <w:proofErr w:type="spellEnd"/>
      <w:proofErr w:type="gramEnd"/>
      <w:r>
        <w:t>((node) =&gt; {</w:t>
      </w:r>
    </w:p>
    <w:p w14:paraId="3496F320" w14:textId="77777777" w:rsidR="00F37722" w:rsidRDefault="00F37722" w:rsidP="00F37722">
      <w:pPr>
        <w:pStyle w:val="Code"/>
      </w:pPr>
      <w:r>
        <w:t xml:space="preserve">22: </w:t>
      </w:r>
      <w:r>
        <w:tab/>
      </w:r>
      <w:r>
        <w:tab/>
      </w:r>
      <w:r>
        <w:tab/>
      </w:r>
      <w:proofErr w:type="spellStart"/>
      <w:proofErr w:type="gramStart"/>
      <w:r>
        <w:t>this.addNode</w:t>
      </w:r>
      <w:proofErr w:type="spellEnd"/>
      <w:proofErr w:type="gramEnd"/>
      <w:r>
        <w:t>(node);</w:t>
      </w:r>
    </w:p>
    <w:p w14:paraId="1DF9DA7C" w14:textId="77777777" w:rsidR="00F37722" w:rsidRDefault="00F37722" w:rsidP="00F37722">
      <w:pPr>
        <w:pStyle w:val="Code"/>
      </w:pPr>
      <w:r>
        <w:t xml:space="preserve">23: </w:t>
      </w:r>
      <w:r>
        <w:tab/>
      </w:r>
      <w:r>
        <w:tab/>
        <w:t>}</w:t>
      </w:r>
      <w:proofErr w:type="gramStart"/>
      <w:r>
        <w:t>);</w:t>
      </w:r>
      <w:proofErr w:type="gramEnd"/>
    </w:p>
    <w:p w14:paraId="153F81F2" w14:textId="77777777" w:rsidR="00F37722" w:rsidRDefault="00F37722" w:rsidP="00F37722">
      <w:pPr>
        <w:pStyle w:val="Code"/>
      </w:pPr>
      <w:r>
        <w:t xml:space="preserve">24: </w:t>
      </w:r>
      <w:r>
        <w:tab/>
      </w:r>
      <w:r>
        <w:tab/>
        <w:t xml:space="preserve">return </w:t>
      </w:r>
      <w:proofErr w:type="gramStart"/>
      <w:r>
        <w:t>this;</w:t>
      </w:r>
      <w:proofErr w:type="gramEnd"/>
    </w:p>
    <w:p w14:paraId="4068CB8C" w14:textId="77777777" w:rsidR="00F37722" w:rsidRDefault="00F37722" w:rsidP="00F37722">
      <w:pPr>
        <w:pStyle w:val="Code"/>
      </w:pPr>
      <w:r>
        <w:t xml:space="preserve">25: </w:t>
      </w:r>
      <w:r>
        <w:tab/>
        <w:t>}</w:t>
      </w:r>
    </w:p>
    <w:p w14:paraId="0F55A144" w14:textId="77777777" w:rsidR="00F37722" w:rsidRDefault="00F37722" w:rsidP="00F37722">
      <w:pPr>
        <w:pStyle w:val="Code"/>
      </w:pPr>
      <w:r>
        <w:t xml:space="preserve">26: </w:t>
      </w:r>
    </w:p>
    <w:p w14:paraId="6318544A" w14:textId="77777777" w:rsidR="00F37722" w:rsidRDefault="00F37722" w:rsidP="00F37722">
      <w:pPr>
        <w:pStyle w:val="Code"/>
      </w:pPr>
      <w:r>
        <w:t xml:space="preserve">27: </w:t>
      </w:r>
      <w:r>
        <w:tab/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edge: </w:t>
      </w:r>
      <w:proofErr w:type="spellStart"/>
      <w:r>
        <w:t>GraphEdge</w:t>
      </w:r>
      <w:proofErr w:type="spellEnd"/>
      <w:r>
        <w:t>) {</w:t>
      </w:r>
    </w:p>
    <w:p w14:paraId="376689A1" w14:textId="77777777" w:rsidR="00F37722" w:rsidRDefault="00F37722" w:rsidP="00F37722">
      <w:pPr>
        <w:pStyle w:val="Code"/>
      </w:pPr>
      <w:r>
        <w:t xml:space="preserve">28: </w:t>
      </w:r>
      <w:r>
        <w:tab/>
      </w:r>
      <w:r>
        <w:tab/>
        <w:t>// Validate edge nodes in graph</w:t>
      </w:r>
    </w:p>
    <w:p w14:paraId="73BAAACB" w14:textId="77777777" w:rsidR="00F37722" w:rsidRDefault="00F37722" w:rsidP="00F37722">
      <w:pPr>
        <w:pStyle w:val="Code"/>
      </w:pPr>
      <w:r>
        <w:lastRenderedPageBreak/>
        <w:t xml:space="preserve">29: </w:t>
      </w:r>
      <w:r>
        <w:tab/>
      </w:r>
      <w:r>
        <w:tab/>
        <w:t xml:space="preserve">let </w:t>
      </w:r>
      <w:proofErr w:type="spellStart"/>
      <w:r>
        <w:t>errorNodes</w:t>
      </w:r>
      <w:proofErr w:type="spellEnd"/>
      <w:r>
        <w:t xml:space="preserve">: </w:t>
      </w:r>
      <w:proofErr w:type="spellStart"/>
      <w:proofErr w:type="gramStart"/>
      <w:r>
        <w:t>GraphNode</w:t>
      </w:r>
      <w:proofErr w:type="spellEnd"/>
      <w:r>
        <w:t>[</w:t>
      </w:r>
      <w:proofErr w:type="gramEnd"/>
      <w:r>
        <w:t>] = [];</w:t>
      </w:r>
    </w:p>
    <w:p w14:paraId="5B372E9F" w14:textId="77777777" w:rsidR="00F37722" w:rsidRDefault="00F37722" w:rsidP="00F37722">
      <w:pPr>
        <w:pStyle w:val="Code"/>
      </w:pPr>
      <w:r>
        <w:t xml:space="preserve">30: </w:t>
      </w:r>
      <w:r>
        <w:tab/>
      </w:r>
      <w:r>
        <w:tab/>
      </w:r>
      <w:proofErr w:type="spellStart"/>
      <w:proofErr w:type="gramStart"/>
      <w:r>
        <w:t>edge.nodes</w:t>
      </w:r>
      <w:proofErr w:type="gramEnd"/>
      <w:r>
        <w:t>.forEach</w:t>
      </w:r>
      <w:proofErr w:type="spellEnd"/>
      <w:r>
        <w:t>((node) =&gt; {</w:t>
      </w:r>
    </w:p>
    <w:p w14:paraId="6F0473C8" w14:textId="77777777" w:rsidR="00F37722" w:rsidRDefault="00F37722" w:rsidP="00F37722">
      <w:pPr>
        <w:pStyle w:val="Code"/>
      </w:pPr>
      <w:r>
        <w:t xml:space="preserve">31: </w:t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this</w:t>
      </w:r>
      <w:proofErr w:type="gramEnd"/>
      <w:r>
        <w:t>.nodes.includes</w:t>
      </w:r>
      <w:proofErr w:type="spellEnd"/>
      <w:r>
        <w:t>(node)) {</w:t>
      </w:r>
    </w:p>
    <w:p w14:paraId="18DAC0AF" w14:textId="77777777" w:rsidR="00F37722" w:rsidRDefault="00F37722" w:rsidP="00F37722">
      <w:pPr>
        <w:pStyle w:val="Code"/>
      </w:pPr>
      <w:r>
        <w:t xml:space="preserve">32: </w:t>
      </w:r>
      <w:r>
        <w:tab/>
      </w:r>
      <w:r>
        <w:tab/>
      </w:r>
      <w:r>
        <w:tab/>
      </w:r>
      <w:r>
        <w:tab/>
      </w:r>
      <w:proofErr w:type="spellStart"/>
      <w:r>
        <w:t>errorNodes.push</w:t>
      </w:r>
      <w:proofErr w:type="spellEnd"/>
      <w:r>
        <w:t>(node</w:t>
      </w:r>
      <w:proofErr w:type="gramStart"/>
      <w:r>
        <w:t>);</w:t>
      </w:r>
      <w:proofErr w:type="gramEnd"/>
    </w:p>
    <w:p w14:paraId="1B1ECB53" w14:textId="77777777" w:rsidR="00F37722" w:rsidRDefault="00F37722" w:rsidP="00F37722">
      <w:pPr>
        <w:pStyle w:val="Code"/>
      </w:pPr>
      <w:r>
        <w:t xml:space="preserve">33: </w:t>
      </w:r>
      <w:r>
        <w:tab/>
      </w:r>
      <w:r>
        <w:tab/>
      </w:r>
      <w:r>
        <w:tab/>
        <w:t>}</w:t>
      </w:r>
    </w:p>
    <w:p w14:paraId="076AE927" w14:textId="77777777" w:rsidR="00F37722" w:rsidRDefault="00F37722" w:rsidP="00F37722">
      <w:pPr>
        <w:pStyle w:val="Code"/>
      </w:pPr>
      <w:r>
        <w:t xml:space="preserve">34: </w:t>
      </w:r>
      <w:r>
        <w:tab/>
      </w:r>
      <w:r>
        <w:tab/>
        <w:t>}</w:t>
      </w:r>
      <w:proofErr w:type="gramStart"/>
      <w:r>
        <w:t>);</w:t>
      </w:r>
      <w:proofErr w:type="gramEnd"/>
    </w:p>
    <w:p w14:paraId="2B7F20E9" w14:textId="77777777" w:rsidR="00F37722" w:rsidRDefault="00F37722" w:rsidP="00F37722">
      <w:pPr>
        <w:pStyle w:val="Code"/>
      </w:pPr>
      <w:r>
        <w:t xml:space="preserve">35: </w:t>
      </w:r>
    </w:p>
    <w:p w14:paraId="471E56C6" w14:textId="77777777" w:rsidR="00F37722" w:rsidRDefault="00F37722" w:rsidP="00F37722">
      <w:pPr>
        <w:pStyle w:val="Code"/>
      </w:pPr>
      <w:r>
        <w:t xml:space="preserve">36: </w:t>
      </w:r>
      <w:r>
        <w:tab/>
      </w:r>
      <w:r>
        <w:tab/>
        <w:t>// Return error if nodes not in graph</w:t>
      </w:r>
    </w:p>
    <w:p w14:paraId="71F3B262" w14:textId="77777777" w:rsidR="00F37722" w:rsidRDefault="00F37722" w:rsidP="00F37722">
      <w:pPr>
        <w:pStyle w:val="Code"/>
      </w:pPr>
      <w:r>
        <w:t xml:space="preserve">37: </w:t>
      </w:r>
      <w:r>
        <w:tab/>
      </w:r>
      <w:r>
        <w:tab/>
        <w:t>if (</w:t>
      </w:r>
      <w:proofErr w:type="spellStart"/>
      <w:r>
        <w:t>errorNodes.length</w:t>
      </w:r>
      <w:proofErr w:type="spellEnd"/>
      <w:r>
        <w:t xml:space="preserve"> &gt; 0) {</w:t>
      </w:r>
    </w:p>
    <w:p w14:paraId="2D0F4C3E" w14:textId="77777777" w:rsidR="00F37722" w:rsidRDefault="00F37722" w:rsidP="00F37722">
      <w:pPr>
        <w:pStyle w:val="Code"/>
      </w:pPr>
      <w:r>
        <w:t xml:space="preserve">38: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message = `Graph does not contain node${</w:t>
      </w:r>
    </w:p>
    <w:p w14:paraId="3EECBD11" w14:textId="77777777" w:rsidR="00F37722" w:rsidRDefault="00F37722" w:rsidP="00F37722">
      <w:pPr>
        <w:pStyle w:val="Code"/>
      </w:pPr>
      <w:r>
        <w:t xml:space="preserve">39: </w:t>
      </w:r>
      <w:r>
        <w:tab/>
      </w:r>
      <w:r>
        <w:tab/>
      </w:r>
      <w:r>
        <w:tab/>
      </w:r>
      <w:r>
        <w:tab/>
      </w:r>
      <w:proofErr w:type="spellStart"/>
      <w:r>
        <w:t>errorNodes.length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"s</w:t>
      </w:r>
      <w:proofErr w:type="gramStart"/>
      <w:r>
        <w:t>" :</w:t>
      </w:r>
      <w:proofErr w:type="gramEnd"/>
      <w:r>
        <w:t xml:space="preserve"> ""</w:t>
      </w:r>
    </w:p>
    <w:p w14:paraId="1B1E0726" w14:textId="77777777" w:rsidR="00F37722" w:rsidRDefault="00F37722" w:rsidP="00F37722">
      <w:pPr>
        <w:pStyle w:val="Code"/>
      </w:pPr>
      <w:r>
        <w:t xml:space="preserve">40: </w:t>
      </w:r>
      <w:r>
        <w:tab/>
      </w:r>
      <w:r>
        <w:tab/>
      </w:r>
      <w:proofErr w:type="gramStart"/>
      <w:r>
        <w:tab/>
        <w:t>}$</w:t>
      </w:r>
      <w:proofErr w:type="gramEnd"/>
      <w:r>
        <w:t>{</w:t>
      </w:r>
      <w:proofErr w:type="spellStart"/>
      <w:r>
        <w:t>errorNodes.map</w:t>
      </w:r>
      <w:proofErr w:type="spellEnd"/>
      <w:r>
        <w:t>((node) =&gt; {</w:t>
      </w:r>
    </w:p>
    <w:p w14:paraId="6A050BB4" w14:textId="77777777" w:rsidR="00F37722" w:rsidRDefault="00F37722" w:rsidP="00F37722">
      <w:pPr>
        <w:pStyle w:val="Code"/>
      </w:pPr>
      <w:r>
        <w:t xml:space="preserve">41: </w:t>
      </w:r>
      <w:r>
        <w:tab/>
      </w:r>
      <w:r>
        <w:tab/>
      </w:r>
      <w:r>
        <w:tab/>
      </w:r>
      <w:r>
        <w:tab/>
        <w:t>return ` "${node.name}"</w:t>
      </w:r>
      <w:proofErr w:type="gramStart"/>
      <w:r>
        <w:t>`;</w:t>
      </w:r>
      <w:proofErr w:type="gramEnd"/>
    </w:p>
    <w:p w14:paraId="5E9EDC7E" w14:textId="77777777" w:rsidR="00F37722" w:rsidRDefault="00F37722" w:rsidP="00F37722">
      <w:pPr>
        <w:pStyle w:val="Code"/>
      </w:pPr>
      <w:r>
        <w:t xml:space="preserve">42: </w:t>
      </w:r>
      <w:r>
        <w:tab/>
      </w:r>
      <w:r>
        <w:tab/>
      </w:r>
      <w:r>
        <w:tab/>
        <w:t>})</w:t>
      </w:r>
      <w:proofErr w:type="gramStart"/>
      <w:r>
        <w:t>}.`</w:t>
      </w:r>
      <w:proofErr w:type="gramEnd"/>
      <w:r>
        <w:t>;</w:t>
      </w:r>
    </w:p>
    <w:p w14:paraId="0F7DC164" w14:textId="77777777" w:rsidR="00F37722" w:rsidRDefault="00F37722" w:rsidP="00F37722">
      <w:pPr>
        <w:pStyle w:val="Code"/>
      </w:pPr>
      <w:r>
        <w:t xml:space="preserve">43: </w:t>
      </w:r>
    </w:p>
    <w:p w14:paraId="6670D738" w14:textId="77777777" w:rsidR="00F37722" w:rsidRDefault="00F37722" w:rsidP="00F37722">
      <w:pPr>
        <w:pStyle w:val="Code"/>
      </w:pPr>
      <w:r>
        <w:t xml:space="preserve">44: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error = {</w:t>
      </w:r>
    </w:p>
    <w:p w14:paraId="11FD5A89" w14:textId="77777777" w:rsidR="00F37722" w:rsidRDefault="00F37722" w:rsidP="00F37722">
      <w:pPr>
        <w:pStyle w:val="Code"/>
      </w:pPr>
      <w:r>
        <w:t xml:space="preserve">45: </w:t>
      </w:r>
      <w:r>
        <w:tab/>
      </w:r>
      <w:r>
        <w:tab/>
      </w:r>
      <w:r>
        <w:tab/>
      </w:r>
      <w:r>
        <w:tab/>
        <w:t xml:space="preserve">nodes: </w:t>
      </w:r>
      <w:proofErr w:type="spellStart"/>
      <w:r>
        <w:t>errorNodes</w:t>
      </w:r>
      <w:proofErr w:type="spellEnd"/>
      <w:r>
        <w:t>,</w:t>
      </w:r>
    </w:p>
    <w:p w14:paraId="3F86EF6B" w14:textId="77777777" w:rsidR="00F37722" w:rsidRDefault="00F37722" w:rsidP="00F37722">
      <w:pPr>
        <w:pStyle w:val="Code"/>
      </w:pPr>
      <w:r>
        <w:t xml:space="preserve">46: </w:t>
      </w:r>
      <w:r>
        <w:tab/>
      </w:r>
      <w:r>
        <w:tab/>
      </w:r>
      <w:r>
        <w:tab/>
      </w:r>
      <w:r>
        <w:tab/>
        <w:t>message,</w:t>
      </w:r>
    </w:p>
    <w:p w14:paraId="369BB7CF" w14:textId="77777777" w:rsidR="00F37722" w:rsidRDefault="00F37722" w:rsidP="00F37722">
      <w:pPr>
        <w:pStyle w:val="Code"/>
      </w:pPr>
      <w:r>
        <w:t xml:space="preserve">47: </w:t>
      </w:r>
      <w:r>
        <w:tab/>
      </w:r>
      <w:r>
        <w:tab/>
      </w:r>
      <w:r>
        <w:tab/>
      </w:r>
      <w:proofErr w:type="gramStart"/>
      <w:r>
        <w:t>};</w:t>
      </w:r>
      <w:proofErr w:type="gramEnd"/>
    </w:p>
    <w:p w14:paraId="0EE7552C" w14:textId="77777777" w:rsidR="00F37722" w:rsidRDefault="00F37722" w:rsidP="00F37722">
      <w:pPr>
        <w:pStyle w:val="Code"/>
      </w:pPr>
      <w:r>
        <w:t xml:space="preserve">48: </w:t>
      </w:r>
    </w:p>
    <w:p w14:paraId="5BBB2BB6" w14:textId="77777777" w:rsidR="00F37722" w:rsidRDefault="00F37722" w:rsidP="00F37722">
      <w:pPr>
        <w:pStyle w:val="Code"/>
      </w:pPr>
      <w:r>
        <w:t xml:space="preserve">49: </w:t>
      </w:r>
      <w:r>
        <w:tab/>
      </w:r>
      <w:r>
        <w:tab/>
      </w:r>
      <w:r>
        <w:tab/>
        <w:t xml:space="preserve">throw </w:t>
      </w:r>
      <w:proofErr w:type="gramStart"/>
      <w:r>
        <w:t>error;</w:t>
      </w:r>
      <w:proofErr w:type="gramEnd"/>
    </w:p>
    <w:p w14:paraId="3688BDD5" w14:textId="77777777" w:rsidR="00F37722" w:rsidRDefault="00F37722" w:rsidP="00F37722">
      <w:pPr>
        <w:pStyle w:val="Code"/>
      </w:pPr>
      <w:r>
        <w:t xml:space="preserve">50: </w:t>
      </w:r>
      <w:r>
        <w:tab/>
      </w:r>
      <w:r>
        <w:tab/>
        <w:t>}</w:t>
      </w:r>
    </w:p>
    <w:p w14:paraId="36E7709E" w14:textId="77777777" w:rsidR="00F37722" w:rsidRDefault="00F37722" w:rsidP="00F37722">
      <w:pPr>
        <w:pStyle w:val="Code"/>
      </w:pPr>
      <w:r>
        <w:t xml:space="preserve">51: </w:t>
      </w:r>
    </w:p>
    <w:p w14:paraId="67D827E0" w14:textId="77777777" w:rsidR="00F37722" w:rsidRDefault="00F37722" w:rsidP="00F37722">
      <w:pPr>
        <w:pStyle w:val="Code"/>
      </w:pPr>
      <w:r>
        <w:lastRenderedPageBreak/>
        <w:t xml:space="preserve">52: </w:t>
      </w:r>
      <w:r>
        <w:tab/>
      </w:r>
      <w:r>
        <w:tab/>
      </w:r>
      <w:proofErr w:type="gramStart"/>
      <w:r>
        <w:t>this._</w:t>
      </w:r>
      <w:proofErr w:type="spellStart"/>
      <w:proofErr w:type="gramEnd"/>
      <w:r>
        <w:t>edges.push</w:t>
      </w:r>
      <w:proofErr w:type="spellEnd"/>
      <w:r>
        <w:t>(edge);</w:t>
      </w:r>
    </w:p>
    <w:p w14:paraId="6A7EAB57" w14:textId="77777777" w:rsidR="00F37722" w:rsidRDefault="00F37722" w:rsidP="00F37722">
      <w:pPr>
        <w:pStyle w:val="Code"/>
      </w:pPr>
      <w:r>
        <w:t xml:space="preserve">53: </w:t>
      </w:r>
      <w:r>
        <w:tab/>
      </w:r>
      <w:r>
        <w:tab/>
        <w:t xml:space="preserve">return </w:t>
      </w:r>
      <w:proofErr w:type="gramStart"/>
      <w:r>
        <w:t>this;</w:t>
      </w:r>
      <w:proofErr w:type="gramEnd"/>
    </w:p>
    <w:p w14:paraId="1880292F" w14:textId="77777777" w:rsidR="00F37722" w:rsidRDefault="00F37722" w:rsidP="00F37722">
      <w:pPr>
        <w:pStyle w:val="Code"/>
      </w:pPr>
      <w:r>
        <w:t xml:space="preserve">54: </w:t>
      </w:r>
      <w:r>
        <w:tab/>
        <w:t>}</w:t>
      </w:r>
    </w:p>
    <w:p w14:paraId="07B8BE3A" w14:textId="77777777" w:rsidR="00F37722" w:rsidRDefault="00F37722" w:rsidP="00F37722">
      <w:pPr>
        <w:pStyle w:val="Code"/>
      </w:pPr>
      <w:r>
        <w:t xml:space="preserve">55: </w:t>
      </w:r>
    </w:p>
    <w:p w14:paraId="55667BDA" w14:textId="77777777" w:rsidR="00F37722" w:rsidRDefault="00F37722" w:rsidP="00F37722">
      <w:pPr>
        <w:pStyle w:val="Code"/>
      </w:pPr>
      <w:r>
        <w:t xml:space="preserve">56: </w:t>
      </w:r>
      <w:r>
        <w:tab/>
      </w:r>
      <w:proofErr w:type="spellStart"/>
      <w:proofErr w:type="gramStart"/>
      <w:r>
        <w:t>addEdges</w:t>
      </w:r>
      <w:proofErr w:type="spellEnd"/>
      <w:r>
        <w:t>(</w:t>
      </w:r>
      <w:proofErr w:type="gramEnd"/>
      <w:r>
        <w:t xml:space="preserve">edges: </w:t>
      </w:r>
      <w:proofErr w:type="spellStart"/>
      <w:r>
        <w:t>GraphEdge</w:t>
      </w:r>
      <w:proofErr w:type="spellEnd"/>
      <w:r>
        <w:t>[]) {</w:t>
      </w:r>
    </w:p>
    <w:p w14:paraId="57AA50A8" w14:textId="77777777" w:rsidR="00F37722" w:rsidRDefault="00F37722" w:rsidP="00F37722">
      <w:pPr>
        <w:pStyle w:val="Code"/>
      </w:pPr>
      <w:r>
        <w:t xml:space="preserve">57: </w:t>
      </w:r>
      <w:r>
        <w:tab/>
      </w:r>
      <w:r>
        <w:tab/>
      </w:r>
      <w:proofErr w:type="spellStart"/>
      <w:proofErr w:type="gramStart"/>
      <w:r>
        <w:t>edges.forEach</w:t>
      </w:r>
      <w:proofErr w:type="spellEnd"/>
      <w:proofErr w:type="gramEnd"/>
      <w:r>
        <w:t xml:space="preserve">((edge) =&gt; </w:t>
      </w:r>
      <w:proofErr w:type="spellStart"/>
      <w:r>
        <w:t>this.addEdge</w:t>
      </w:r>
      <w:proofErr w:type="spellEnd"/>
      <w:r>
        <w:t>(edge));</w:t>
      </w:r>
    </w:p>
    <w:p w14:paraId="3BE51D8A" w14:textId="77777777" w:rsidR="00F37722" w:rsidRDefault="00F37722" w:rsidP="00F37722">
      <w:pPr>
        <w:pStyle w:val="Code"/>
      </w:pPr>
      <w:r>
        <w:t xml:space="preserve">58: </w:t>
      </w:r>
      <w:r>
        <w:tab/>
      </w:r>
      <w:r>
        <w:tab/>
        <w:t xml:space="preserve">return </w:t>
      </w:r>
      <w:proofErr w:type="gramStart"/>
      <w:r>
        <w:t>this;</w:t>
      </w:r>
      <w:proofErr w:type="gramEnd"/>
    </w:p>
    <w:p w14:paraId="5FAB0F2C" w14:textId="77777777" w:rsidR="00F37722" w:rsidRDefault="00F37722" w:rsidP="00F37722">
      <w:pPr>
        <w:pStyle w:val="Code"/>
      </w:pPr>
      <w:r>
        <w:t xml:space="preserve">59: </w:t>
      </w:r>
      <w:r>
        <w:tab/>
        <w:t>}</w:t>
      </w:r>
    </w:p>
    <w:p w14:paraId="4071F53C" w14:textId="77777777" w:rsidR="00F37722" w:rsidRDefault="00F37722" w:rsidP="00F37722">
      <w:pPr>
        <w:pStyle w:val="Code"/>
      </w:pPr>
      <w:r>
        <w:t xml:space="preserve">60: </w:t>
      </w:r>
    </w:p>
    <w:p w14:paraId="6ED9C800" w14:textId="77777777" w:rsidR="00F37722" w:rsidRDefault="00F37722" w:rsidP="00F37722">
      <w:pPr>
        <w:pStyle w:val="Code"/>
      </w:pPr>
      <w:r>
        <w:t xml:space="preserve">61: </w:t>
      </w:r>
      <w:r>
        <w:tab/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 xml:space="preserve">node: </w:t>
      </w:r>
      <w:proofErr w:type="spellStart"/>
      <w:r>
        <w:t>GraphNode</w:t>
      </w:r>
      <w:proofErr w:type="spellEnd"/>
      <w:r>
        <w:t>) {</w:t>
      </w:r>
    </w:p>
    <w:p w14:paraId="33DA9399" w14:textId="77777777" w:rsidR="00F37722" w:rsidRDefault="00F37722" w:rsidP="00F37722">
      <w:pPr>
        <w:pStyle w:val="Code"/>
      </w:pPr>
      <w:r>
        <w:t xml:space="preserve">62: </w:t>
      </w:r>
      <w:r>
        <w:tab/>
      </w:r>
      <w:r>
        <w:tab/>
      </w:r>
      <w:proofErr w:type="spellStart"/>
      <w:proofErr w:type="gramStart"/>
      <w:r>
        <w:t>this._</w:t>
      </w:r>
      <w:proofErr w:type="gramEnd"/>
      <w:r>
        <w:t>nodes</w:t>
      </w:r>
      <w:proofErr w:type="spellEnd"/>
      <w:r>
        <w:t xml:space="preserve"> = this._</w:t>
      </w:r>
      <w:proofErr w:type="spellStart"/>
      <w:r>
        <w:t>nodes.filter</w:t>
      </w:r>
      <w:proofErr w:type="spellEnd"/>
      <w:r>
        <w:t>((_node) =&gt; _node !== node);</w:t>
      </w:r>
    </w:p>
    <w:p w14:paraId="635D2820" w14:textId="77777777" w:rsidR="00F37722" w:rsidRDefault="00F37722" w:rsidP="00F37722">
      <w:pPr>
        <w:pStyle w:val="Code"/>
      </w:pPr>
      <w:r>
        <w:t xml:space="preserve">63: </w:t>
      </w:r>
      <w:r>
        <w:tab/>
      </w:r>
      <w:r>
        <w:tab/>
      </w:r>
      <w:proofErr w:type="gramStart"/>
      <w:r>
        <w:t>this._</w:t>
      </w:r>
      <w:proofErr w:type="spellStart"/>
      <w:proofErr w:type="gramEnd"/>
      <w:r>
        <w:t>edges.filter</w:t>
      </w:r>
      <w:proofErr w:type="spellEnd"/>
      <w:r>
        <w:t>((_edge) =&gt; !_</w:t>
      </w:r>
      <w:proofErr w:type="spellStart"/>
      <w:r>
        <w:t>edge.nodes.includes</w:t>
      </w:r>
      <w:proofErr w:type="spellEnd"/>
      <w:r>
        <w:t>(node));</w:t>
      </w:r>
    </w:p>
    <w:p w14:paraId="07D941C6" w14:textId="77777777" w:rsidR="00F37722" w:rsidRDefault="00F37722" w:rsidP="00F37722">
      <w:pPr>
        <w:pStyle w:val="Code"/>
      </w:pPr>
      <w:r>
        <w:t xml:space="preserve">64: </w:t>
      </w:r>
      <w:r>
        <w:tab/>
      </w:r>
      <w:r>
        <w:tab/>
        <w:t xml:space="preserve">return </w:t>
      </w:r>
      <w:proofErr w:type="gramStart"/>
      <w:r>
        <w:t>this;</w:t>
      </w:r>
      <w:proofErr w:type="gramEnd"/>
    </w:p>
    <w:p w14:paraId="34BCFCDB" w14:textId="77777777" w:rsidR="00F37722" w:rsidRDefault="00F37722" w:rsidP="00F37722">
      <w:pPr>
        <w:pStyle w:val="Code"/>
      </w:pPr>
      <w:r>
        <w:t xml:space="preserve">65: </w:t>
      </w:r>
      <w:r>
        <w:tab/>
        <w:t>}</w:t>
      </w:r>
    </w:p>
    <w:p w14:paraId="513D32AD" w14:textId="77777777" w:rsidR="00F37722" w:rsidRDefault="00F37722" w:rsidP="00F37722">
      <w:pPr>
        <w:pStyle w:val="Code"/>
      </w:pPr>
      <w:r>
        <w:t xml:space="preserve">66: </w:t>
      </w:r>
    </w:p>
    <w:p w14:paraId="33CDFDE0" w14:textId="77777777" w:rsidR="00F37722" w:rsidRDefault="00F37722" w:rsidP="00F37722">
      <w:pPr>
        <w:pStyle w:val="Code"/>
      </w:pPr>
      <w:r>
        <w:t xml:space="preserve">67: </w:t>
      </w:r>
      <w:r>
        <w:tab/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 xml:space="preserve">edge: </w:t>
      </w:r>
      <w:proofErr w:type="spellStart"/>
      <w:r>
        <w:t>GraphEdge</w:t>
      </w:r>
      <w:proofErr w:type="spellEnd"/>
      <w:r>
        <w:t>) {</w:t>
      </w:r>
    </w:p>
    <w:p w14:paraId="00914ADA" w14:textId="77777777" w:rsidR="00F37722" w:rsidRDefault="00F37722" w:rsidP="00F37722">
      <w:pPr>
        <w:pStyle w:val="Code"/>
      </w:pPr>
      <w:r>
        <w:t xml:space="preserve">68: </w:t>
      </w:r>
      <w:r>
        <w:tab/>
      </w:r>
      <w:r>
        <w:tab/>
      </w:r>
      <w:proofErr w:type="spellStart"/>
      <w:proofErr w:type="gramStart"/>
      <w:r>
        <w:t>this._</w:t>
      </w:r>
      <w:proofErr w:type="gramEnd"/>
      <w:r>
        <w:t>edges</w:t>
      </w:r>
      <w:proofErr w:type="spellEnd"/>
      <w:r>
        <w:t xml:space="preserve"> = this._</w:t>
      </w:r>
      <w:proofErr w:type="spellStart"/>
      <w:r>
        <w:t>edges.filter</w:t>
      </w:r>
      <w:proofErr w:type="spellEnd"/>
      <w:r>
        <w:t>((_edge) =&gt; _edge !== edge);</w:t>
      </w:r>
    </w:p>
    <w:p w14:paraId="60F143D1" w14:textId="77777777" w:rsidR="00F37722" w:rsidRDefault="00F37722" w:rsidP="00F37722">
      <w:pPr>
        <w:pStyle w:val="Code"/>
      </w:pPr>
      <w:r>
        <w:t xml:space="preserve">69: </w:t>
      </w:r>
      <w:r>
        <w:tab/>
      </w:r>
      <w:r>
        <w:tab/>
        <w:t xml:space="preserve">return </w:t>
      </w:r>
      <w:proofErr w:type="gramStart"/>
      <w:r>
        <w:t>this;</w:t>
      </w:r>
      <w:proofErr w:type="gramEnd"/>
    </w:p>
    <w:p w14:paraId="22C392BA" w14:textId="77777777" w:rsidR="00F37722" w:rsidRDefault="00F37722" w:rsidP="00F37722">
      <w:pPr>
        <w:pStyle w:val="Code"/>
      </w:pPr>
      <w:r>
        <w:t xml:space="preserve">70: </w:t>
      </w:r>
      <w:r>
        <w:tab/>
        <w:t>}</w:t>
      </w:r>
    </w:p>
    <w:p w14:paraId="43E0BACB" w14:textId="77777777" w:rsidR="00F37722" w:rsidRDefault="00F37722" w:rsidP="00F37722">
      <w:pPr>
        <w:pStyle w:val="Code"/>
      </w:pPr>
      <w:r>
        <w:t xml:space="preserve">71: </w:t>
      </w:r>
    </w:p>
    <w:p w14:paraId="1F6AD3B1" w14:textId="77777777" w:rsidR="00F37722" w:rsidRDefault="00F37722" w:rsidP="00F37722">
      <w:pPr>
        <w:pStyle w:val="Code"/>
      </w:pPr>
      <w:r>
        <w:t xml:space="preserve">72: </w:t>
      </w:r>
      <w:r>
        <w:tab/>
      </w:r>
      <w:proofErr w:type="spellStart"/>
      <w:proofErr w:type="gramStart"/>
      <w:r>
        <w:t>getNodeEdges</w:t>
      </w:r>
      <w:proofErr w:type="spellEnd"/>
      <w:r>
        <w:t>(</w:t>
      </w:r>
      <w:proofErr w:type="gramEnd"/>
      <w:r>
        <w:t xml:space="preserve">node: </w:t>
      </w:r>
      <w:proofErr w:type="spellStart"/>
      <w:r>
        <w:t>GraphNode</w:t>
      </w:r>
      <w:proofErr w:type="spellEnd"/>
      <w:r>
        <w:t>) {</w:t>
      </w:r>
    </w:p>
    <w:p w14:paraId="6047EDE3" w14:textId="77777777" w:rsidR="00F37722" w:rsidRDefault="00F37722" w:rsidP="00F37722">
      <w:pPr>
        <w:pStyle w:val="Code"/>
      </w:pPr>
      <w:r>
        <w:t xml:space="preserve">73: </w:t>
      </w:r>
      <w:r>
        <w:tab/>
      </w:r>
      <w:r>
        <w:tab/>
        <w:t xml:space="preserve">return </w:t>
      </w:r>
      <w:proofErr w:type="spellStart"/>
      <w:proofErr w:type="gramStart"/>
      <w:r>
        <w:t>this.edges</w:t>
      </w:r>
      <w:proofErr w:type="gramEnd"/>
      <w:r>
        <w:t>.filter</w:t>
      </w:r>
      <w:proofErr w:type="spellEnd"/>
      <w:r>
        <w:t xml:space="preserve">((edge) =&gt; </w:t>
      </w:r>
      <w:proofErr w:type="spellStart"/>
      <w:r>
        <w:t>edge.nodes.includes</w:t>
      </w:r>
      <w:proofErr w:type="spellEnd"/>
      <w:r>
        <w:t>(node));</w:t>
      </w:r>
    </w:p>
    <w:p w14:paraId="427E0D55" w14:textId="77777777" w:rsidR="00F37722" w:rsidRPr="00F37722" w:rsidRDefault="00F37722" w:rsidP="00F37722">
      <w:pPr>
        <w:pStyle w:val="Code"/>
        <w:rPr>
          <w:lang w:val="fr-FR"/>
        </w:rPr>
      </w:pPr>
      <w:proofErr w:type="gramStart"/>
      <w:r w:rsidRPr="00F37722">
        <w:rPr>
          <w:lang w:val="fr-FR"/>
        </w:rPr>
        <w:lastRenderedPageBreak/>
        <w:t>74:</w:t>
      </w:r>
      <w:proofErr w:type="gramEnd"/>
      <w:r w:rsidRPr="00F37722">
        <w:rPr>
          <w:lang w:val="fr-FR"/>
        </w:rPr>
        <w:t xml:space="preserve"> </w:t>
      </w:r>
      <w:r w:rsidRPr="00F37722">
        <w:rPr>
          <w:lang w:val="fr-FR"/>
        </w:rPr>
        <w:tab/>
        <w:t>}</w:t>
      </w:r>
    </w:p>
    <w:p w14:paraId="78D256FC" w14:textId="77777777" w:rsidR="00F37722" w:rsidRPr="00F37722" w:rsidRDefault="00F37722" w:rsidP="00F37722">
      <w:pPr>
        <w:pStyle w:val="Code"/>
        <w:rPr>
          <w:lang w:val="fr-FR"/>
        </w:rPr>
      </w:pPr>
      <w:proofErr w:type="gramStart"/>
      <w:r w:rsidRPr="00F37722">
        <w:rPr>
          <w:lang w:val="fr-FR"/>
        </w:rPr>
        <w:t>75:</w:t>
      </w:r>
      <w:proofErr w:type="gramEnd"/>
      <w:r w:rsidRPr="00F37722">
        <w:rPr>
          <w:lang w:val="fr-FR"/>
        </w:rPr>
        <w:t xml:space="preserve"> }</w:t>
      </w:r>
    </w:p>
    <w:p w14:paraId="4EA3B3AA" w14:textId="3ACB7E3E" w:rsidR="00F37722" w:rsidRPr="00F37722" w:rsidRDefault="00F37722" w:rsidP="00F37722">
      <w:pPr>
        <w:pStyle w:val="Heading3"/>
        <w:rPr>
          <w:lang w:val="fr-FR"/>
        </w:rPr>
      </w:pPr>
      <w:bookmarkStart w:id="20" w:name="_Toc81979032"/>
      <w:proofErr w:type="gramStart"/>
      <w:r w:rsidRPr="00F37722">
        <w:rPr>
          <w:lang w:val="fr-FR"/>
        </w:rPr>
        <w:t>File:</w:t>
      </w:r>
      <w:proofErr w:type="gramEnd"/>
      <w:r w:rsidRPr="00F37722">
        <w:rPr>
          <w:lang w:val="fr-FR"/>
        </w:rPr>
        <w:t xml:space="preserve"> GraphNode.ts</w:t>
      </w:r>
      <w:bookmarkEnd w:id="20"/>
    </w:p>
    <w:p w14:paraId="79305726" w14:textId="77777777" w:rsidR="00F37722" w:rsidRPr="00F37722" w:rsidRDefault="00F37722" w:rsidP="00F37722">
      <w:pPr>
        <w:pStyle w:val="Code"/>
        <w:rPr>
          <w:lang w:val="fr-FR"/>
        </w:rPr>
      </w:pPr>
      <w:proofErr w:type="gramStart"/>
      <w:r w:rsidRPr="00F37722">
        <w:rPr>
          <w:lang w:val="fr-FR"/>
        </w:rPr>
        <w:t>01:</w:t>
      </w:r>
      <w:proofErr w:type="gramEnd"/>
      <w:r w:rsidRPr="00F37722">
        <w:rPr>
          <w:lang w:val="fr-FR"/>
        </w:rPr>
        <w:t xml:space="preserve"> interface Position {</w:t>
      </w:r>
    </w:p>
    <w:p w14:paraId="4E8C3734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02: </w:t>
      </w:r>
      <w:r w:rsidRPr="00F37722">
        <w:rPr>
          <w:lang w:val="en-US"/>
        </w:rPr>
        <w:tab/>
        <w:t xml:space="preserve">x: </w:t>
      </w:r>
      <w:proofErr w:type="gramStart"/>
      <w:r w:rsidRPr="00F37722">
        <w:rPr>
          <w:lang w:val="en-US"/>
        </w:rPr>
        <w:t>number;</w:t>
      </w:r>
      <w:proofErr w:type="gramEnd"/>
    </w:p>
    <w:p w14:paraId="742E9D08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03: </w:t>
      </w:r>
      <w:r w:rsidRPr="00F37722">
        <w:rPr>
          <w:lang w:val="en-US"/>
        </w:rPr>
        <w:tab/>
        <w:t xml:space="preserve">y: </w:t>
      </w:r>
      <w:proofErr w:type="gramStart"/>
      <w:r w:rsidRPr="00F37722">
        <w:rPr>
          <w:lang w:val="en-US"/>
        </w:rPr>
        <w:t>number;</w:t>
      </w:r>
      <w:proofErr w:type="gramEnd"/>
    </w:p>
    <w:p w14:paraId="3B4B1F43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>04</w:t>
      </w:r>
      <w:proofErr w:type="gramStart"/>
      <w:r w:rsidRPr="00F37722">
        <w:rPr>
          <w:lang w:val="en-US"/>
        </w:rPr>
        <w:t>: }</w:t>
      </w:r>
      <w:proofErr w:type="gramEnd"/>
    </w:p>
    <w:p w14:paraId="4BFB21C9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05: </w:t>
      </w:r>
    </w:p>
    <w:p w14:paraId="7C4BEAB1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>06: /**</w:t>
      </w:r>
    </w:p>
    <w:p w14:paraId="07777DDE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>07:  * Represents a node in a graph.</w:t>
      </w:r>
    </w:p>
    <w:p w14:paraId="0E2460FA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>08:  */</w:t>
      </w:r>
    </w:p>
    <w:p w14:paraId="24A91A8F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09: export class </w:t>
      </w:r>
      <w:proofErr w:type="spellStart"/>
      <w:r w:rsidRPr="00F37722">
        <w:rPr>
          <w:lang w:val="en-US"/>
        </w:rPr>
        <w:t>GraphNode</w:t>
      </w:r>
      <w:proofErr w:type="spellEnd"/>
      <w:r w:rsidRPr="00F37722">
        <w:rPr>
          <w:lang w:val="en-US"/>
        </w:rPr>
        <w:t xml:space="preserve"> {</w:t>
      </w:r>
    </w:p>
    <w:p w14:paraId="066C9B39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10: </w:t>
      </w:r>
      <w:r w:rsidRPr="00F37722">
        <w:rPr>
          <w:lang w:val="en-US"/>
        </w:rPr>
        <w:tab/>
        <w:t xml:space="preserve">position: </w:t>
      </w:r>
      <w:proofErr w:type="gramStart"/>
      <w:r w:rsidRPr="00F37722">
        <w:rPr>
          <w:lang w:val="en-US"/>
        </w:rPr>
        <w:t>Position;</w:t>
      </w:r>
      <w:proofErr w:type="gramEnd"/>
    </w:p>
    <w:p w14:paraId="0F8B80D3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11: </w:t>
      </w:r>
      <w:r w:rsidRPr="00F37722">
        <w:rPr>
          <w:lang w:val="en-US"/>
        </w:rPr>
        <w:tab/>
        <w:t xml:space="preserve">name: </w:t>
      </w:r>
      <w:proofErr w:type="gramStart"/>
      <w:r w:rsidRPr="00F37722">
        <w:rPr>
          <w:lang w:val="en-US"/>
        </w:rPr>
        <w:t>string;</w:t>
      </w:r>
      <w:proofErr w:type="gramEnd"/>
    </w:p>
    <w:p w14:paraId="75D9CB15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12: </w:t>
      </w:r>
      <w:r w:rsidRPr="00F37722">
        <w:rPr>
          <w:lang w:val="en-US"/>
        </w:rPr>
        <w:tab/>
        <w:t xml:space="preserve">id: </w:t>
      </w:r>
      <w:proofErr w:type="gramStart"/>
      <w:r w:rsidRPr="00F37722">
        <w:rPr>
          <w:lang w:val="en-US"/>
        </w:rPr>
        <w:t>string;</w:t>
      </w:r>
      <w:proofErr w:type="gramEnd"/>
    </w:p>
    <w:p w14:paraId="3F50D9D1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13: </w:t>
      </w:r>
    </w:p>
    <w:p w14:paraId="1BC10410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14: </w:t>
      </w:r>
      <w:r w:rsidRPr="00F37722">
        <w:rPr>
          <w:lang w:val="en-US"/>
        </w:rPr>
        <w:tab/>
      </w:r>
      <w:proofErr w:type="gramStart"/>
      <w:r w:rsidRPr="00F37722">
        <w:rPr>
          <w:lang w:val="en-US"/>
        </w:rPr>
        <w:t>constructor(</w:t>
      </w:r>
      <w:proofErr w:type="gramEnd"/>
      <w:r w:rsidRPr="00F37722">
        <w:rPr>
          <w:lang w:val="en-US"/>
        </w:rPr>
        <w:t xml:space="preserve">name: string, id: string, </w:t>
      </w:r>
      <w:proofErr w:type="spellStart"/>
      <w:r w:rsidRPr="00F37722">
        <w:rPr>
          <w:lang w:val="en-US"/>
        </w:rPr>
        <w:t>initialPosition</w:t>
      </w:r>
      <w:proofErr w:type="spellEnd"/>
      <w:r w:rsidRPr="00F37722">
        <w:rPr>
          <w:lang w:val="en-US"/>
        </w:rPr>
        <w:t>?: Position) {</w:t>
      </w:r>
    </w:p>
    <w:p w14:paraId="56C5AB2F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15: </w:t>
      </w:r>
      <w:r w:rsidRPr="00F37722">
        <w:rPr>
          <w:lang w:val="en-US"/>
        </w:rPr>
        <w:tab/>
      </w:r>
      <w:r w:rsidRPr="00F37722">
        <w:rPr>
          <w:lang w:val="en-US"/>
        </w:rPr>
        <w:tab/>
        <w:t xml:space="preserve">this.name = </w:t>
      </w:r>
      <w:proofErr w:type="gramStart"/>
      <w:r w:rsidRPr="00F37722">
        <w:rPr>
          <w:lang w:val="en-US"/>
        </w:rPr>
        <w:t>name;</w:t>
      </w:r>
      <w:proofErr w:type="gramEnd"/>
    </w:p>
    <w:p w14:paraId="78450DF3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16: </w:t>
      </w:r>
      <w:r w:rsidRPr="00F37722">
        <w:rPr>
          <w:lang w:val="en-US"/>
        </w:rPr>
        <w:tab/>
      </w:r>
      <w:r w:rsidRPr="00F37722">
        <w:rPr>
          <w:lang w:val="en-US"/>
        </w:rPr>
        <w:tab/>
        <w:t xml:space="preserve">this.id = </w:t>
      </w:r>
      <w:proofErr w:type="gramStart"/>
      <w:r w:rsidRPr="00F37722">
        <w:rPr>
          <w:lang w:val="en-US"/>
        </w:rPr>
        <w:t>id;</w:t>
      </w:r>
      <w:proofErr w:type="gramEnd"/>
    </w:p>
    <w:p w14:paraId="0C35285A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17: </w:t>
      </w:r>
      <w:r w:rsidRPr="00F37722">
        <w:rPr>
          <w:lang w:val="en-US"/>
        </w:rPr>
        <w:tab/>
      </w:r>
      <w:r w:rsidRPr="00F37722">
        <w:rPr>
          <w:lang w:val="en-US"/>
        </w:rPr>
        <w:tab/>
      </w:r>
      <w:proofErr w:type="spellStart"/>
      <w:proofErr w:type="gramStart"/>
      <w:r w:rsidRPr="00F37722">
        <w:rPr>
          <w:lang w:val="en-US"/>
        </w:rPr>
        <w:t>this.position</w:t>
      </w:r>
      <w:proofErr w:type="spellEnd"/>
      <w:proofErr w:type="gramEnd"/>
      <w:r w:rsidRPr="00F37722">
        <w:rPr>
          <w:lang w:val="en-US"/>
        </w:rPr>
        <w:t xml:space="preserve"> = </w:t>
      </w:r>
      <w:proofErr w:type="spellStart"/>
      <w:r w:rsidRPr="00F37722">
        <w:rPr>
          <w:lang w:val="en-US"/>
        </w:rPr>
        <w:t>initialPosition</w:t>
      </w:r>
      <w:proofErr w:type="spellEnd"/>
      <w:r w:rsidRPr="00F37722">
        <w:rPr>
          <w:lang w:val="en-US"/>
        </w:rPr>
        <w:t xml:space="preserve"> ?? </w:t>
      </w:r>
      <w:proofErr w:type="gramStart"/>
      <w:r w:rsidRPr="00F37722">
        <w:rPr>
          <w:lang w:val="en-US"/>
        </w:rPr>
        <w:t>{ x</w:t>
      </w:r>
      <w:proofErr w:type="gramEnd"/>
      <w:r w:rsidRPr="00F37722">
        <w:rPr>
          <w:lang w:val="en-US"/>
        </w:rPr>
        <w:t>: 0, y: 0 };</w:t>
      </w:r>
    </w:p>
    <w:p w14:paraId="6E59CEF2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18: </w:t>
      </w:r>
      <w:r w:rsidRPr="00F37722">
        <w:rPr>
          <w:lang w:val="en-US"/>
        </w:rPr>
        <w:tab/>
        <w:t>}</w:t>
      </w:r>
    </w:p>
    <w:p w14:paraId="06651A58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19: </w:t>
      </w:r>
    </w:p>
    <w:p w14:paraId="6FB06254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20: </w:t>
      </w:r>
      <w:r w:rsidRPr="00F37722">
        <w:rPr>
          <w:lang w:val="en-US"/>
        </w:rPr>
        <w:tab/>
      </w:r>
      <w:proofErr w:type="gramStart"/>
      <w:r w:rsidRPr="00F37722">
        <w:rPr>
          <w:lang w:val="en-US"/>
        </w:rPr>
        <w:t>edit(</w:t>
      </w:r>
      <w:proofErr w:type="gramEnd"/>
      <w:r w:rsidRPr="00F37722">
        <w:rPr>
          <w:lang w:val="en-US"/>
        </w:rPr>
        <w:t>{ name, id }: { name?: string; id?: string }) {</w:t>
      </w:r>
    </w:p>
    <w:p w14:paraId="5CB931D7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lastRenderedPageBreak/>
        <w:t xml:space="preserve">21: </w:t>
      </w:r>
      <w:r w:rsidRPr="00F37722">
        <w:rPr>
          <w:lang w:val="en-US"/>
        </w:rPr>
        <w:tab/>
      </w:r>
      <w:r w:rsidRPr="00F37722">
        <w:rPr>
          <w:lang w:val="en-US"/>
        </w:rPr>
        <w:tab/>
        <w:t xml:space="preserve">if (name) this.name = </w:t>
      </w:r>
      <w:proofErr w:type="gramStart"/>
      <w:r w:rsidRPr="00F37722">
        <w:rPr>
          <w:lang w:val="en-US"/>
        </w:rPr>
        <w:t>name;</w:t>
      </w:r>
      <w:proofErr w:type="gramEnd"/>
    </w:p>
    <w:p w14:paraId="47B9F2BA" w14:textId="77777777" w:rsidR="00F37722" w:rsidRPr="00F37722" w:rsidRDefault="00F37722" w:rsidP="00F37722">
      <w:pPr>
        <w:pStyle w:val="Code"/>
        <w:rPr>
          <w:lang w:val="en-US"/>
        </w:rPr>
      </w:pPr>
      <w:r w:rsidRPr="00F37722">
        <w:rPr>
          <w:lang w:val="en-US"/>
        </w:rPr>
        <w:t xml:space="preserve">22: </w:t>
      </w:r>
      <w:r w:rsidRPr="00F37722">
        <w:rPr>
          <w:lang w:val="en-US"/>
        </w:rPr>
        <w:tab/>
      </w:r>
      <w:r w:rsidRPr="00F37722">
        <w:rPr>
          <w:lang w:val="en-US"/>
        </w:rPr>
        <w:tab/>
        <w:t xml:space="preserve">if (id) this.id = </w:t>
      </w:r>
      <w:proofErr w:type="gramStart"/>
      <w:r w:rsidRPr="00F37722">
        <w:rPr>
          <w:lang w:val="en-US"/>
        </w:rPr>
        <w:t>id;</w:t>
      </w:r>
      <w:proofErr w:type="gramEnd"/>
    </w:p>
    <w:p w14:paraId="43A19972" w14:textId="77777777" w:rsidR="00F37722" w:rsidRPr="003D5217" w:rsidRDefault="00F37722" w:rsidP="00F37722">
      <w:pPr>
        <w:pStyle w:val="Code"/>
        <w:rPr>
          <w:lang w:val="en-US"/>
        </w:rPr>
      </w:pPr>
      <w:r w:rsidRPr="003D5217">
        <w:rPr>
          <w:lang w:val="en-US"/>
        </w:rPr>
        <w:t xml:space="preserve">23: </w:t>
      </w:r>
      <w:r w:rsidRPr="003D5217">
        <w:rPr>
          <w:lang w:val="en-US"/>
        </w:rPr>
        <w:tab/>
        <w:t>}</w:t>
      </w:r>
    </w:p>
    <w:p w14:paraId="29887605" w14:textId="77777777" w:rsidR="00F37722" w:rsidRPr="003D5217" w:rsidRDefault="00F37722" w:rsidP="00F37722">
      <w:pPr>
        <w:pStyle w:val="Code"/>
        <w:rPr>
          <w:lang w:val="en-US"/>
        </w:rPr>
      </w:pPr>
      <w:r w:rsidRPr="003D5217">
        <w:rPr>
          <w:lang w:val="en-US"/>
        </w:rPr>
        <w:t xml:space="preserve">24: </w:t>
      </w:r>
    </w:p>
    <w:p w14:paraId="73245BDB" w14:textId="77777777" w:rsidR="00F37722" w:rsidRPr="003D5217" w:rsidRDefault="00F37722" w:rsidP="00F37722">
      <w:pPr>
        <w:pStyle w:val="Code"/>
        <w:rPr>
          <w:lang w:val="en-US"/>
        </w:rPr>
      </w:pPr>
      <w:r w:rsidRPr="003D5217">
        <w:rPr>
          <w:lang w:val="en-US"/>
        </w:rPr>
        <w:t xml:space="preserve">25: </w:t>
      </w:r>
      <w:r w:rsidRPr="003D5217">
        <w:rPr>
          <w:lang w:val="en-US"/>
        </w:rPr>
        <w:tab/>
      </w:r>
      <w:proofErr w:type="gramStart"/>
      <w:r w:rsidRPr="003D5217">
        <w:rPr>
          <w:lang w:val="en-US"/>
        </w:rPr>
        <w:t>move(</w:t>
      </w:r>
      <w:proofErr w:type="spellStart"/>
      <w:proofErr w:type="gramEnd"/>
      <w:r w:rsidRPr="003D5217">
        <w:rPr>
          <w:lang w:val="en-US"/>
        </w:rPr>
        <w:t>newPosition</w:t>
      </w:r>
      <w:proofErr w:type="spellEnd"/>
      <w:r w:rsidRPr="003D5217">
        <w:rPr>
          <w:lang w:val="en-US"/>
        </w:rPr>
        <w:t>: Position) {</w:t>
      </w:r>
    </w:p>
    <w:p w14:paraId="54E4C9AF" w14:textId="77777777" w:rsidR="00F37722" w:rsidRPr="003D5217" w:rsidRDefault="00F37722" w:rsidP="00F37722">
      <w:pPr>
        <w:pStyle w:val="Code"/>
        <w:rPr>
          <w:lang w:val="en-US"/>
        </w:rPr>
      </w:pPr>
      <w:r w:rsidRPr="003D5217">
        <w:rPr>
          <w:lang w:val="en-US"/>
        </w:rPr>
        <w:t xml:space="preserve">26: </w:t>
      </w:r>
      <w:r w:rsidRPr="003D5217">
        <w:rPr>
          <w:lang w:val="en-US"/>
        </w:rPr>
        <w:tab/>
      </w:r>
      <w:r w:rsidRPr="003D5217">
        <w:rPr>
          <w:lang w:val="en-US"/>
        </w:rPr>
        <w:tab/>
      </w:r>
      <w:proofErr w:type="spellStart"/>
      <w:proofErr w:type="gramStart"/>
      <w:r w:rsidRPr="003D5217">
        <w:rPr>
          <w:lang w:val="en-US"/>
        </w:rPr>
        <w:t>this.position</w:t>
      </w:r>
      <w:proofErr w:type="spellEnd"/>
      <w:proofErr w:type="gramEnd"/>
      <w:r w:rsidRPr="003D5217">
        <w:rPr>
          <w:lang w:val="en-US"/>
        </w:rPr>
        <w:t xml:space="preserve"> = </w:t>
      </w:r>
      <w:proofErr w:type="spellStart"/>
      <w:r w:rsidRPr="003D5217">
        <w:rPr>
          <w:lang w:val="en-US"/>
        </w:rPr>
        <w:t>newPosition</w:t>
      </w:r>
      <w:proofErr w:type="spellEnd"/>
      <w:r w:rsidRPr="003D5217">
        <w:rPr>
          <w:lang w:val="en-US"/>
        </w:rPr>
        <w:t>;</w:t>
      </w:r>
    </w:p>
    <w:p w14:paraId="681A126B" w14:textId="77777777" w:rsidR="00F37722" w:rsidRPr="003D5217" w:rsidRDefault="00F37722" w:rsidP="00F37722">
      <w:pPr>
        <w:pStyle w:val="Code"/>
        <w:rPr>
          <w:lang w:val="en-US"/>
        </w:rPr>
      </w:pPr>
      <w:r w:rsidRPr="003D5217">
        <w:rPr>
          <w:lang w:val="en-US"/>
        </w:rPr>
        <w:t xml:space="preserve">27: </w:t>
      </w:r>
      <w:r w:rsidRPr="003D5217">
        <w:rPr>
          <w:lang w:val="en-US"/>
        </w:rPr>
        <w:tab/>
        <w:t>}</w:t>
      </w:r>
    </w:p>
    <w:p w14:paraId="4B417686" w14:textId="77777777" w:rsidR="00F37722" w:rsidRPr="003D5217" w:rsidRDefault="00F37722" w:rsidP="00F37722">
      <w:pPr>
        <w:pStyle w:val="Code"/>
        <w:rPr>
          <w:lang w:val="en-US"/>
        </w:rPr>
      </w:pPr>
      <w:r w:rsidRPr="003D5217">
        <w:rPr>
          <w:lang w:val="en-US"/>
        </w:rPr>
        <w:t>28</w:t>
      </w:r>
      <w:proofErr w:type="gramStart"/>
      <w:r w:rsidRPr="003D5217">
        <w:rPr>
          <w:lang w:val="en-US"/>
        </w:rPr>
        <w:t>: }</w:t>
      </w:r>
      <w:proofErr w:type="gramEnd"/>
    </w:p>
    <w:p w14:paraId="2259C2A3" w14:textId="77777777" w:rsidR="002A1005" w:rsidRPr="002A1005" w:rsidRDefault="002A1005" w:rsidP="002A1005">
      <w:pPr>
        <w:pStyle w:val="Heading3"/>
        <w:rPr>
          <w:lang w:val="en-US"/>
        </w:rPr>
      </w:pPr>
      <w:bookmarkStart w:id="21" w:name="_Toc81979034"/>
      <w:r w:rsidRPr="002A1005">
        <w:rPr>
          <w:lang w:val="en-US"/>
        </w:rPr>
        <w:t>File: GraphEdge.ts</w:t>
      </w:r>
    </w:p>
    <w:p w14:paraId="688CBCB5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01: import </w:t>
      </w:r>
      <w:proofErr w:type="gramStart"/>
      <w:r w:rsidRPr="002A1005">
        <w:rPr>
          <w:lang w:val="en-US"/>
        </w:rPr>
        <w:t>{ GraphNode</w:t>
      </w:r>
      <w:proofErr w:type="gramEnd"/>
      <w:r w:rsidRPr="002A1005">
        <w:rPr>
          <w:lang w:val="en-US"/>
        </w:rPr>
        <w:t xml:space="preserve"> } from "./GraphNode";</w:t>
      </w:r>
    </w:p>
    <w:p w14:paraId="7A304F41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02: </w:t>
      </w:r>
    </w:p>
    <w:p w14:paraId="2A5D7936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>03: /**</w:t>
      </w:r>
    </w:p>
    <w:p w14:paraId="5EFFC530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>04:  * Represents an edge between 2 nodes</w:t>
      </w:r>
    </w:p>
    <w:p w14:paraId="153CA199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>05:  */</w:t>
      </w:r>
    </w:p>
    <w:p w14:paraId="52103848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>06: export class GraphEdge {</w:t>
      </w:r>
    </w:p>
    <w:p w14:paraId="534C09DB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07: </w:t>
      </w:r>
      <w:r w:rsidRPr="002A1005">
        <w:rPr>
          <w:lang w:val="en-US"/>
        </w:rPr>
        <w:tab/>
        <w:t>private _nodes: [GraphNode, GraphNode</w:t>
      </w:r>
      <w:proofErr w:type="gramStart"/>
      <w:r w:rsidRPr="002A1005">
        <w:rPr>
          <w:lang w:val="en-US"/>
        </w:rPr>
        <w:t>];</w:t>
      </w:r>
      <w:proofErr w:type="gramEnd"/>
    </w:p>
    <w:p w14:paraId="2722FF63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08: </w:t>
      </w:r>
      <w:r w:rsidRPr="002A1005">
        <w:rPr>
          <w:lang w:val="en-US"/>
        </w:rPr>
        <w:tab/>
        <w:t xml:space="preserve">public get </w:t>
      </w:r>
      <w:proofErr w:type="gramStart"/>
      <w:r w:rsidRPr="002A1005">
        <w:rPr>
          <w:lang w:val="en-US"/>
        </w:rPr>
        <w:t>nodes(</w:t>
      </w:r>
      <w:proofErr w:type="gramEnd"/>
      <w:r w:rsidRPr="002A1005">
        <w:rPr>
          <w:lang w:val="en-US"/>
        </w:rPr>
        <w:t>) {</w:t>
      </w:r>
    </w:p>
    <w:p w14:paraId="04AC30DE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09: </w:t>
      </w:r>
      <w:r w:rsidRPr="002A1005">
        <w:rPr>
          <w:lang w:val="en-US"/>
        </w:rPr>
        <w:tab/>
      </w:r>
      <w:r w:rsidRPr="002A1005">
        <w:rPr>
          <w:lang w:val="en-US"/>
        </w:rPr>
        <w:tab/>
        <w:t xml:space="preserve">return </w:t>
      </w:r>
      <w:proofErr w:type="gramStart"/>
      <w:r w:rsidRPr="002A1005">
        <w:rPr>
          <w:lang w:val="en-US"/>
        </w:rPr>
        <w:t>this._</w:t>
      </w:r>
      <w:proofErr w:type="gramEnd"/>
      <w:r w:rsidRPr="002A1005">
        <w:rPr>
          <w:lang w:val="en-US"/>
        </w:rPr>
        <w:t>nodes;</w:t>
      </w:r>
    </w:p>
    <w:p w14:paraId="5CDB5517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10: </w:t>
      </w:r>
      <w:r w:rsidRPr="002A1005">
        <w:rPr>
          <w:lang w:val="en-US"/>
        </w:rPr>
        <w:tab/>
        <w:t>}</w:t>
      </w:r>
    </w:p>
    <w:p w14:paraId="655C4625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11: </w:t>
      </w:r>
    </w:p>
    <w:p w14:paraId="1FFBDDC6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12: </w:t>
      </w:r>
      <w:r w:rsidRPr="002A1005">
        <w:rPr>
          <w:lang w:val="en-US"/>
        </w:rPr>
        <w:tab/>
        <w:t xml:space="preserve">private _weight: </w:t>
      </w:r>
      <w:proofErr w:type="gramStart"/>
      <w:r w:rsidRPr="002A1005">
        <w:rPr>
          <w:lang w:val="en-US"/>
        </w:rPr>
        <w:t>number;</w:t>
      </w:r>
      <w:proofErr w:type="gramEnd"/>
    </w:p>
    <w:p w14:paraId="1C77B0BA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13: </w:t>
      </w:r>
      <w:r w:rsidRPr="002A1005">
        <w:rPr>
          <w:lang w:val="en-US"/>
        </w:rPr>
        <w:tab/>
        <w:t xml:space="preserve">public get </w:t>
      </w:r>
      <w:proofErr w:type="gramStart"/>
      <w:r w:rsidRPr="002A1005">
        <w:rPr>
          <w:lang w:val="en-US"/>
        </w:rPr>
        <w:t>weight(</w:t>
      </w:r>
      <w:proofErr w:type="gramEnd"/>
      <w:r w:rsidRPr="002A1005">
        <w:rPr>
          <w:lang w:val="en-US"/>
        </w:rPr>
        <w:t>) {</w:t>
      </w:r>
    </w:p>
    <w:p w14:paraId="36C38119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14: </w:t>
      </w:r>
      <w:r w:rsidRPr="002A1005">
        <w:rPr>
          <w:lang w:val="en-US"/>
        </w:rPr>
        <w:tab/>
      </w:r>
      <w:r w:rsidRPr="002A1005">
        <w:rPr>
          <w:lang w:val="en-US"/>
        </w:rPr>
        <w:tab/>
        <w:t xml:space="preserve">return </w:t>
      </w:r>
      <w:proofErr w:type="gramStart"/>
      <w:r w:rsidRPr="002A1005">
        <w:rPr>
          <w:lang w:val="en-US"/>
        </w:rPr>
        <w:t>this._</w:t>
      </w:r>
      <w:proofErr w:type="gramEnd"/>
      <w:r w:rsidRPr="002A1005">
        <w:rPr>
          <w:lang w:val="en-US"/>
        </w:rPr>
        <w:t>weight;</w:t>
      </w:r>
    </w:p>
    <w:p w14:paraId="053C7866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lastRenderedPageBreak/>
        <w:t xml:space="preserve">15: </w:t>
      </w:r>
      <w:r w:rsidRPr="002A1005">
        <w:rPr>
          <w:lang w:val="en-US"/>
        </w:rPr>
        <w:tab/>
        <w:t>}</w:t>
      </w:r>
    </w:p>
    <w:p w14:paraId="7BE38C23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16: </w:t>
      </w:r>
    </w:p>
    <w:p w14:paraId="63840590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17: </w:t>
      </w:r>
      <w:r w:rsidRPr="002A1005">
        <w:rPr>
          <w:lang w:val="en-US"/>
        </w:rPr>
        <w:tab/>
      </w:r>
      <w:proofErr w:type="gramStart"/>
      <w:r w:rsidRPr="002A1005">
        <w:rPr>
          <w:lang w:val="en-US"/>
        </w:rPr>
        <w:t>constructor(</w:t>
      </w:r>
      <w:proofErr w:type="gramEnd"/>
      <w:r w:rsidRPr="002A1005">
        <w:rPr>
          <w:lang w:val="en-US"/>
        </w:rPr>
        <w:t>node1: GraphNode, node2: GraphNode, weight: number) {</w:t>
      </w:r>
    </w:p>
    <w:p w14:paraId="5AD6400D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18: </w:t>
      </w:r>
      <w:r w:rsidRPr="002A1005">
        <w:rPr>
          <w:lang w:val="en-US"/>
        </w:rPr>
        <w:tab/>
      </w:r>
      <w:r w:rsidRPr="002A1005">
        <w:rPr>
          <w:lang w:val="en-US"/>
        </w:rPr>
        <w:tab/>
        <w:t xml:space="preserve">if (node1 === node2) throw new </w:t>
      </w:r>
      <w:proofErr w:type="gramStart"/>
      <w:r w:rsidRPr="002A1005">
        <w:rPr>
          <w:lang w:val="en-US"/>
        </w:rPr>
        <w:t>Error(</w:t>
      </w:r>
      <w:proofErr w:type="gramEnd"/>
      <w:r w:rsidRPr="002A1005">
        <w:rPr>
          <w:lang w:val="en-US"/>
        </w:rPr>
        <w:t>"Cannot have edge with one node");</w:t>
      </w:r>
    </w:p>
    <w:p w14:paraId="68640B49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19: </w:t>
      </w:r>
      <w:r w:rsidRPr="002A1005">
        <w:rPr>
          <w:lang w:val="en-US"/>
        </w:rPr>
        <w:tab/>
      </w:r>
      <w:r w:rsidRPr="002A1005">
        <w:rPr>
          <w:lang w:val="en-US"/>
        </w:rPr>
        <w:tab/>
        <w:t xml:space="preserve">if (weight &lt; 0) throw new </w:t>
      </w:r>
      <w:proofErr w:type="gramStart"/>
      <w:r w:rsidRPr="002A1005">
        <w:rPr>
          <w:lang w:val="en-US"/>
        </w:rPr>
        <w:t>Error(</w:t>
      </w:r>
      <w:proofErr w:type="gramEnd"/>
      <w:r w:rsidRPr="002A1005">
        <w:rPr>
          <w:lang w:val="en-US"/>
        </w:rPr>
        <w:t>"Cannot have negative value weight");</w:t>
      </w:r>
    </w:p>
    <w:p w14:paraId="6111E42E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20: </w:t>
      </w:r>
      <w:r w:rsidRPr="002A1005">
        <w:rPr>
          <w:lang w:val="en-US"/>
        </w:rPr>
        <w:tab/>
      </w:r>
      <w:r w:rsidRPr="002A1005">
        <w:rPr>
          <w:lang w:val="en-US"/>
        </w:rPr>
        <w:tab/>
      </w:r>
      <w:proofErr w:type="gramStart"/>
      <w:r w:rsidRPr="002A1005">
        <w:rPr>
          <w:lang w:val="en-US"/>
        </w:rPr>
        <w:t>this._</w:t>
      </w:r>
      <w:proofErr w:type="gramEnd"/>
      <w:r w:rsidRPr="002A1005">
        <w:rPr>
          <w:lang w:val="en-US"/>
        </w:rPr>
        <w:t>nodes = [node1, node2];</w:t>
      </w:r>
    </w:p>
    <w:p w14:paraId="066BB1CD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21: </w:t>
      </w:r>
      <w:r w:rsidRPr="002A1005">
        <w:rPr>
          <w:lang w:val="en-US"/>
        </w:rPr>
        <w:tab/>
      </w:r>
      <w:r w:rsidRPr="002A1005">
        <w:rPr>
          <w:lang w:val="en-US"/>
        </w:rPr>
        <w:tab/>
      </w:r>
      <w:proofErr w:type="gramStart"/>
      <w:r w:rsidRPr="002A1005">
        <w:rPr>
          <w:lang w:val="en-US"/>
        </w:rPr>
        <w:t>this._</w:t>
      </w:r>
      <w:proofErr w:type="gramEnd"/>
      <w:r w:rsidRPr="002A1005">
        <w:rPr>
          <w:lang w:val="en-US"/>
        </w:rPr>
        <w:t>weight = weight;</w:t>
      </w:r>
    </w:p>
    <w:p w14:paraId="6C90A6F7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22: </w:t>
      </w:r>
      <w:r w:rsidRPr="002A1005">
        <w:rPr>
          <w:lang w:val="en-US"/>
        </w:rPr>
        <w:tab/>
        <w:t>}</w:t>
      </w:r>
    </w:p>
    <w:p w14:paraId="046232FE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23: </w:t>
      </w:r>
    </w:p>
    <w:p w14:paraId="464AE50F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24: </w:t>
      </w:r>
      <w:r w:rsidRPr="002A1005">
        <w:rPr>
          <w:lang w:val="en-US"/>
        </w:rPr>
        <w:tab/>
      </w:r>
      <w:proofErr w:type="gramStart"/>
      <w:r w:rsidRPr="002A1005">
        <w:rPr>
          <w:lang w:val="en-US"/>
        </w:rPr>
        <w:t>edit(</w:t>
      </w:r>
      <w:proofErr w:type="gramEnd"/>
      <w:r w:rsidRPr="002A1005">
        <w:rPr>
          <w:lang w:val="en-US"/>
        </w:rPr>
        <w:t>{ weight }: { weight?: number }) {</w:t>
      </w:r>
    </w:p>
    <w:p w14:paraId="42423F6C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25: </w:t>
      </w:r>
      <w:r w:rsidRPr="002A1005">
        <w:rPr>
          <w:lang w:val="en-US"/>
        </w:rPr>
        <w:tab/>
      </w:r>
      <w:r w:rsidRPr="002A1005">
        <w:rPr>
          <w:lang w:val="en-US"/>
        </w:rPr>
        <w:tab/>
        <w:t xml:space="preserve">if (weight) </w:t>
      </w:r>
      <w:proofErr w:type="gramStart"/>
      <w:r w:rsidRPr="002A1005">
        <w:rPr>
          <w:lang w:val="en-US"/>
        </w:rPr>
        <w:t>this._</w:t>
      </w:r>
      <w:proofErr w:type="gramEnd"/>
      <w:r w:rsidRPr="002A1005">
        <w:rPr>
          <w:lang w:val="en-US"/>
        </w:rPr>
        <w:t>weight = weight;</w:t>
      </w:r>
    </w:p>
    <w:p w14:paraId="0287FD50" w14:textId="77777777" w:rsidR="002A1005" w:rsidRP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 xml:space="preserve">26: </w:t>
      </w:r>
      <w:r w:rsidRPr="002A1005">
        <w:rPr>
          <w:lang w:val="en-US"/>
        </w:rPr>
        <w:tab/>
        <w:t>}</w:t>
      </w:r>
    </w:p>
    <w:p w14:paraId="69A2745E" w14:textId="0057C1E2" w:rsidR="002A1005" w:rsidRDefault="002A1005" w:rsidP="002A1005">
      <w:pPr>
        <w:pStyle w:val="Code"/>
        <w:rPr>
          <w:lang w:val="en-US"/>
        </w:rPr>
      </w:pPr>
      <w:r w:rsidRPr="002A1005">
        <w:rPr>
          <w:lang w:val="en-US"/>
        </w:rPr>
        <w:t>27</w:t>
      </w:r>
      <w:proofErr w:type="gramStart"/>
      <w:r w:rsidRPr="002A1005">
        <w:rPr>
          <w:lang w:val="en-US"/>
        </w:rPr>
        <w:t>: }</w:t>
      </w:r>
      <w:proofErr w:type="gramEnd"/>
      <w:r w:rsidRPr="002A1005">
        <w:rPr>
          <w:lang w:val="en-US"/>
        </w:rPr>
        <w:t xml:space="preserve"> </w:t>
      </w:r>
    </w:p>
    <w:p w14:paraId="4864740B" w14:textId="7A2146B5" w:rsidR="000F3875" w:rsidRPr="003D5217" w:rsidRDefault="000F3875" w:rsidP="002A1005">
      <w:pPr>
        <w:pStyle w:val="Heading2"/>
        <w:rPr>
          <w:lang w:val="en-US"/>
        </w:rPr>
      </w:pPr>
      <w:r w:rsidRPr="003D5217">
        <w:rPr>
          <w:lang w:val="en-US"/>
        </w:rPr>
        <w:t>Context</w:t>
      </w:r>
      <w:bookmarkEnd w:id="21"/>
    </w:p>
    <w:p w14:paraId="2CF80A32" w14:textId="008E6A92" w:rsidR="00564C09" w:rsidRPr="003D5217" w:rsidRDefault="00564C09" w:rsidP="00564C09">
      <w:pPr>
        <w:pStyle w:val="Heading3"/>
        <w:rPr>
          <w:lang w:val="en-US"/>
        </w:rPr>
      </w:pPr>
      <w:bookmarkStart w:id="22" w:name="_Toc81979035"/>
      <w:r w:rsidRPr="003D5217">
        <w:rPr>
          <w:lang w:val="en-US"/>
        </w:rPr>
        <w:t>File: graphActions.ts</w:t>
      </w:r>
      <w:bookmarkEnd w:id="22"/>
    </w:p>
    <w:p w14:paraId="42ABED6A" w14:textId="77777777" w:rsidR="00564C09" w:rsidRDefault="00564C09" w:rsidP="00564C09">
      <w:pPr>
        <w:pStyle w:val="Code"/>
      </w:pPr>
      <w:r>
        <w:t>01: import React from "react</w:t>
      </w:r>
      <w:proofErr w:type="gramStart"/>
      <w:r>
        <w:t>";</w:t>
      </w:r>
      <w:proofErr w:type="gramEnd"/>
    </w:p>
    <w:p w14:paraId="58BFDFC3" w14:textId="77777777" w:rsidR="00564C09" w:rsidRDefault="00564C09" w:rsidP="00564C09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GraphNode</w:t>
      </w:r>
      <w:proofErr w:type="spellEnd"/>
      <w:proofErr w:type="gramEnd"/>
      <w:r>
        <w:t xml:space="preserve"> } from "../</w:t>
      </w:r>
      <w:proofErr w:type="spellStart"/>
      <w:r>
        <w:t>GraphNode</w:t>
      </w:r>
      <w:proofErr w:type="spellEnd"/>
      <w:r>
        <w:t>";</w:t>
      </w:r>
    </w:p>
    <w:p w14:paraId="53F81707" w14:textId="77777777" w:rsidR="00564C09" w:rsidRDefault="00564C09" w:rsidP="00564C09">
      <w:pPr>
        <w:pStyle w:val="Code"/>
      </w:pPr>
      <w:r>
        <w:t xml:space="preserve">03: import </w:t>
      </w:r>
      <w:proofErr w:type="spellStart"/>
      <w:r>
        <w:t>ActionController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ActionController</w:t>
      </w:r>
      <w:proofErr w:type="spellEnd"/>
      <w:r>
        <w:t>";</w:t>
      </w:r>
    </w:p>
    <w:p w14:paraId="6F98438D" w14:textId="77777777" w:rsidR="00564C09" w:rsidRDefault="00564C09" w:rsidP="00564C09">
      <w:pPr>
        <w:pStyle w:val="Code"/>
      </w:pPr>
      <w:r>
        <w:t xml:space="preserve">04: import </w:t>
      </w:r>
      <w:proofErr w:type="gramStart"/>
      <w:r>
        <w:t xml:space="preserve">{ </w:t>
      </w:r>
      <w:proofErr w:type="spellStart"/>
      <w:r>
        <w:t>GraphEdgeActionMap</w:t>
      </w:r>
      <w:proofErr w:type="spellEnd"/>
      <w:proofErr w:type="gramEnd"/>
      <w:r>
        <w:t xml:space="preserve"> } from "./</w:t>
      </w:r>
      <w:proofErr w:type="spellStart"/>
      <w:r>
        <w:t>graphEdgeActions</w:t>
      </w:r>
      <w:proofErr w:type="spellEnd"/>
      <w:r>
        <w:t>";</w:t>
      </w:r>
    </w:p>
    <w:p w14:paraId="3F647A86" w14:textId="77777777" w:rsidR="00564C09" w:rsidRDefault="00564C09" w:rsidP="00564C09">
      <w:pPr>
        <w:pStyle w:val="Code"/>
      </w:pPr>
      <w:r>
        <w:t xml:space="preserve">05: import </w:t>
      </w:r>
      <w:proofErr w:type="gramStart"/>
      <w:r>
        <w:t xml:space="preserve">{ </w:t>
      </w:r>
      <w:proofErr w:type="spellStart"/>
      <w:r>
        <w:t>GraphNodeActionMap</w:t>
      </w:r>
      <w:proofErr w:type="spellEnd"/>
      <w:proofErr w:type="gramEnd"/>
      <w:r>
        <w:t xml:space="preserve"> } from "./</w:t>
      </w:r>
      <w:proofErr w:type="spellStart"/>
      <w:r>
        <w:t>graphNodeActions</w:t>
      </w:r>
      <w:proofErr w:type="spellEnd"/>
      <w:r>
        <w:t>";</w:t>
      </w:r>
    </w:p>
    <w:p w14:paraId="0CBD3BBA" w14:textId="77777777" w:rsidR="00564C09" w:rsidRDefault="00564C09" w:rsidP="00564C09">
      <w:pPr>
        <w:pStyle w:val="Code"/>
      </w:pPr>
      <w:r>
        <w:t xml:space="preserve">06: </w:t>
      </w:r>
    </w:p>
    <w:p w14:paraId="52A90844" w14:textId="77777777" w:rsidR="00564C09" w:rsidRDefault="00564C09" w:rsidP="00564C09">
      <w:pPr>
        <w:pStyle w:val="Code"/>
      </w:pPr>
      <w:r>
        <w:t xml:space="preserve">07: export interface </w:t>
      </w:r>
      <w:proofErr w:type="spellStart"/>
      <w:r>
        <w:t>GraphActionMap</w:t>
      </w:r>
      <w:proofErr w:type="spellEnd"/>
      <w:r>
        <w:t xml:space="preserve"> extends </w:t>
      </w:r>
      <w:proofErr w:type="spellStart"/>
      <w:r>
        <w:t>GraphNodeActionMap</w:t>
      </w:r>
      <w:proofErr w:type="spellEnd"/>
      <w:r>
        <w:t xml:space="preserve">, </w:t>
      </w:r>
      <w:proofErr w:type="spellStart"/>
      <w:r>
        <w:t>GraphEdgeActionMap</w:t>
      </w:r>
      <w:proofErr w:type="spellEnd"/>
      <w:r>
        <w:t xml:space="preserve"> {</w:t>
      </w:r>
    </w:p>
    <w:p w14:paraId="39AEED4C" w14:textId="77777777" w:rsidR="00564C09" w:rsidRDefault="00564C09" w:rsidP="00564C09">
      <w:pPr>
        <w:pStyle w:val="Code"/>
      </w:pPr>
      <w:r>
        <w:lastRenderedPageBreak/>
        <w:t xml:space="preserve">08: </w:t>
      </w:r>
      <w:r>
        <w:tab/>
      </w:r>
      <w:proofErr w:type="spellStart"/>
      <w:r>
        <w:t>changeSnap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"</w:t>
      </w:r>
      <w:proofErr w:type="spellStart"/>
      <w:r>
        <w:t>changeSnap</w:t>
      </w:r>
      <w:proofErr w:type="spellEnd"/>
      <w:r>
        <w:t>"; snap: number };</w:t>
      </w:r>
    </w:p>
    <w:p w14:paraId="06D25939" w14:textId="77777777" w:rsidR="00564C09" w:rsidRDefault="00564C09" w:rsidP="00564C09">
      <w:pPr>
        <w:pStyle w:val="Code"/>
      </w:pPr>
      <w:r>
        <w:t xml:space="preserve">09: </w:t>
      </w:r>
      <w:r>
        <w:tab/>
      </w:r>
      <w:proofErr w:type="spellStart"/>
      <w:r>
        <w:t>findShortestPath</w:t>
      </w:r>
      <w:proofErr w:type="spellEnd"/>
      <w:r>
        <w:t>: {</w:t>
      </w:r>
    </w:p>
    <w:p w14:paraId="4EB5A6AA" w14:textId="77777777" w:rsidR="00564C09" w:rsidRDefault="00564C09" w:rsidP="00564C09">
      <w:pPr>
        <w:pStyle w:val="Code"/>
      </w:pPr>
      <w:r>
        <w:t xml:space="preserve">10: </w:t>
      </w:r>
      <w:r>
        <w:tab/>
      </w:r>
      <w:r>
        <w:tab/>
        <w:t>type: "</w:t>
      </w:r>
      <w:proofErr w:type="spellStart"/>
      <w:r>
        <w:t>findShortestPath</w:t>
      </w:r>
      <w:proofErr w:type="spellEnd"/>
      <w:proofErr w:type="gramStart"/>
      <w:r>
        <w:t>";</w:t>
      </w:r>
      <w:proofErr w:type="gramEnd"/>
    </w:p>
    <w:p w14:paraId="29C7A21F" w14:textId="77777777" w:rsidR="00564C09" w:rsidRDefault="00564C09" w:rsidP="00564C09">
      <w:pPr>
        <w:pStyle w:val="Code"/>
      </w:pPr>
      <w:r>
        <w:t xml:space="preserve">11: </w:t>
      </w:r>
      <w:r>
        <w:tab/>
      </w:r>
      <w:r>
        <w:tab/>
        <w:t xml:space="preserve">start: </w:t>
      </w:r>
      <w:proofErr w:type="spellStart"/>
      <w:proofErr w:type="gramStart"/>
      <w:r>
        <w:t>GraphNode</w:t>
      </w:r>
      <w:proofErr w:type="spellEnd"/>
      <w:r>
        <w:t>;</w:t>
      </w:r>
      <w:proofErr w:type="gramEnd"/>
    </w:p>
    <w:p w14:paraId="6AA35B59" w14:textId="77777777" w:rsidR="00564C09" w:rsidRDefault="00564C09" w:rsidP="00564C09">
      <w:pPr>
        <w:pStyle w:val="Code"/>
      </w:pPr>
      <w:r>
        <w:t xml:space="preserve">12: </w:t>
      </w:r>
      <w:r>
        <w:tab/>
      </w:r>
      <w:r>
        <w:tab/>
        <w:t xml:space="preserve">end: </w:t>
      </w:r>
      <w:proofErr w:type="spellStart"/>
      <w:proofErr w:type="gramStart"/>
      <w:r>
        <w:t>GraphNode</w:t>
      </w:r>
      <w:proofErr w:type="spellEnd"/>
      <w:r>
        <w:t>;</w:t>
      </w:r>
      <w:proofErr w:type="gramEnd"/>
    </w:p>
    <w:p w14:paraId="17F4483D" w14:textId="77777777" w:rsidR="00564C09" w:rsidRDefault="00564C09" w:rsidP="00564C09">
      <w:pPr>
        <w:pStyle w:val="Code"/>
      </w:pPr>
      <w:r>
        <w:t xml:space="preserve">13: </w:t>
      </w:r>
      <w:r>
        <w:tab/>
      </w:r>
      <w:proofErr w:type="gramStart"/>
      <w:r>
        <w:t>};</w:t>
      </w:r>
      <w:proofErr w:type="gramEnd"/>
    </w:p>
    <w:p w14:paraId="11841D03" w14:textId="77777777" w:rsidR="00564C09" w:rsidRDefault="00564C09" w:rsidP="00564C09">
      <w:pPr>
        <w:pStyle w:val="Code"/>
      </w:pPr>
      <w:r>
        <w:t xml:space="preserve">14: </w:t>
      </w:r>
      <w:r>
        <w:tab/>
        <w:t xml:space="preserve">deselect: </w:t>
      </w:r>
      <w:proofErr w:type="gramStart"/>
      <w:r>
        <w:t>{ type</w:t>
      </w:r>
      <w:proofErr w:type="gramEnd"/>
      <w:r>
        <w:t>: "deselect" };</w:t>
      </w:r>
    </w:p>
    <w:p w14:paraId="1459AF32" w14:textId="77777777" w:rsidR="00564C09" w:rsidRDefault="00564C09" w:rsidP="00564C09">
      <w:pPr>
        <w:pStyle w:val="Code"/>
      </w:pPr>
      <w:r>
        <w:t>15</w:t>
      </w:r>
      <w:proofErr w:type="gramStart"/>
      <w:r>
        <w:t>: }</w:t>
      </w:r>
      <w:proofErr w:type="gramEnd"/>
    </w:p>
    <w:p w14:paraId="4FA2BFFE" w14:textId="77777777" w:rsidR="00564C09" w:rsidRDefault="00564C09" w:rsidP="00564C09">
      <w:pPr>
        <w:pStyle w:val="Code"/>
      </w:pPr>
      <w:r>
        <w:t xml:space="preserve">16: </w:t>
      </w:r>
    </w:p>
    <w:p w14:paraId="31AC6145" w14:textId="77777777" w:rsidR="00564C09" w:rsidRDefault="00564C09" w:rsidP="00564C09">
      <w:pPr>
        <w:pStyle w:val="Code"/>
      </w:pPr>
      <w:r>
        <w:t xml:space="preserve">17: export type </w:t>
      </w:r>
      <w:proofErr w:type="spellStart"/>
      <w:r>
        <w:t>GraphAction</w:t>
      </w:r>
      <w:proofErr w:type="spellEnd"/>
      <w:r>
        <w:t xml:space="preserve"> = </w:t>
      </w:r>
      <w:proofErr w:type="spellStart"/>
      <w:proofErr w:type="gramStart"/>
      <w:r>
        <w:t>GraphActionMap</w:t>
      </w:r>
      <w:proofErr w:type="spellEnd"/>
      <w:r>
        <w:t>[</w:t>
      </w:r>
      <w:proofErr w:type="spellStart"/>
      <w:proofErr w:type="gramEnd"/>
      <w:r>
        <w:t>keyof</w:t>
      </w:r>
      <w:proofErr w:type="spellEnd"/>
      <w:r>
        <w:t xml:space="preserve"> </w:t>
      </w:r>
      <w:proofErr w:type="spellStart"/>
      <w:r>
        <w:t>GraphActionMap</w:t>
      </w:r>
      <w:proofErr w:type="spellEnd"/>
      <w:r>
        <w:t>];</w:t>
      </w:r>
    </w:p>
    <w:p w14:paraId="3D1C606B" w14:textId="77777777" w:rsidR="00564C09" w:rsidRDefault="00564C09" w:rsidP="00564C09">
      <w:pPr>
        <w:pStyle w:val="Code"/>
      </w:pPr>
      <w:r>
        <w:t xml:space="preserve">18: </w:t>
      </w:r>
    </w:p>
    <w:p w14:paraId="04ABC63C" w14:textId="77777777" w:rsidR="00564C09" w:rsidRDefault="00564C09" w:rsidP="00564C09">
      <w:pPr>
        <w:pStyle w:val="Code"/>
      </w:pPr>
      <w:r>
        <w:t>19: /**</w:t>
      </w:r>
    </w:p>
    <w:p w14:paraId="4CE0ABB6" w14:textId="77777777" w:rsidR="00564C09" w:rsidRDefault="00564C09" w:rsidP="00564C09">
      <w:pPr>
        <w:pStyle w:val="Code"/>
      </w:pPr>
      <w:r>
        <w:t>20:  * Handle generic actions</w:t>
      </w:r>
    </w:p>
    <w:p w14:paraId="62283CA2" w14:textId="77777777" w:rsidR="00564C09" w:rsidRDefault="00564C09" w:rsidP="00564C09">
      <w:pPr>
        <w:pStyle w:val="Code"/>
      </w:pPr>
      <w:r>
        <w:t>21:  * @param dispatch</w:t>
      </w:r>
    </w:p>
    <w:p w14:paraId="3CAAF2AF" w14:textId="77777777" w:rsidR="00564C09" w:rsidRDefault="00564C09" w:rsidP="00564C09">
      <w:pPr>
        <w:pStyle w:val="Code"/>
      </w:pPr>
      <w:r>
        <w:t>22:  * @param action execute action</w:t>
      </w:r>
    </w:p>
    <w:p w14:paraId="052D09A1" w14:textId="77777777" w:rsidR="00564C09" w:rsidRDefault="00564C09" w:rsidP="00564C09">
      <w:pPr>
        <w:pStyle w:val="Code"/>
      </w:pPr>
      <w:r>
        <w:t xml:space="preserve">23:  * @param </w:t>
      </w:r>
      <w:proofErr w:type="spellStart"/>
      <w:r>
        <w:t>undoAction</w:t>
      </w:r>
      <w:proofErr w:type="spellEnd"/>
      <w:r>
        <w:t xml:space="preserve"> revert action</w:t>
      </w:r>
    </w:p>
    <w:p w14:paraId="2BD7281A" w14:textId="77777777" w:rsidR="00564C09" w:rsidRDefault="00564C09" w:rsidP="00564C09">
      <w:pPr>
        <w:pStyle w:val="Code"/>
      </w:pPr>
      <w:r>
        <w:t>24:  * @returns</w:t>
      </w:r>
    </w:p>
    <w:p w14:paraId="782A3346" w14:textId="77777777" w:rsidR="00564C09" w:rsidRDefault="00564C09" w:rsidP="00564C09">
      <w:pPr>
        <w:pStyle w:val="Code"/>
      </w:pPr>
      <w:r>
        <w:t>25:  */</w:t>
      </w:r>
    </w:p>
    <w:p w14:paraId="05FE0FBA" w14:textId="77777777" w:rsidR="00564C09" w:rsidRDefault="00564C09" w:rsidP="00564C09">
      <w:pPr>
        <w:pStyle w:val="Code"/>
      </w:pPr>
      <w:r>
        <w:t xml:space="preserve">26: export function </w:t>
      </w:r>
      <w:proofErr w:type="spellStart"/>
      <w:proofErr w:type="gramStart"/>
      <w:r>
        <w:t>dispatchAction</w:t>
      </w:r>
      <w:proofErr w:type="spellEnd"/>
      <w:r>
        <w:t>(</w:t>
      </w:r>
      <w:proofErr w:type="gramEnd"/>
    </w:p>
    <w:p w14:paraId="7EADF974" w14:textId="77777777" w:rsidR="00564C09" w:rsidRDefault="00564C09" w:rsidP="00564C09">
      <w:pPr>
        <w:pStyle w:val="Code"/>
      </w:pPr>
      <w:r>
        <w:t xml:space="preserve">27: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7347E1C1" w14:textId="77777777" w:rsidR="00564C09" w:rsidRDefault="00564C09" w:rsidP="00564C09">
      <w:pPr>
        <w:pStyle w:val="Code"/>
      </w:pPr>
      <w:r>
        <w:t xml:space="preserve">28: </w:t>
      </w:r>
      <w:r>
        <w:tab/>
        <w:t xml:space="preserve">action: </w:t>
      </w:r>
      <w:proofErr w:type="spellStart"/>
      <w:r>
        <w:t>GraphAction</w:t>
      </w:r>
      <w:proofErr w:type="spellEnd"/>
      <w:r>
        <w:t>,</w:t>
      </w:r>
    </w:p>
    <w:p w14:paraId="27ACAAD1" w14:textId="77777777" w:rsidR="00564C09" w:rsidRDefault="00564C09" w:rsidP="00564C09">
      <w:pPr>
        <w:pStyle w:val="Code"/>
      </w:pPr>
      <w:r>
        <w:t xml:space="preserve">29: </w:t>
      </w:r>
      <w:r>
        <w:tab/>
      </w:r>
      <w:proofErr w:type="spellStart"/>
      <w:proofErr w:type="gramStart"/>
      <w:r>
        <w:t>undoAction</w:t>
      </w:r>
      <w:proofErr w:type="spellEnd"/>
      <w:r>
        <w:t>?:</w:t>
      </w:r>
      <w:proofErr w:type="gramEnd"/>
      <w:r>
        <w:t xml:space="preserve"> </w:t>
      </w:r>
      <w:proofErr w:type="spellStart"/>
      <w:r>
        <w:t>GraphAction</w:t>
      </w:r>
      <w:proofErr w:type="spellEnd"/>
    </w:p>
    <w:p w14:paraId="2621D797" w14:textId="77777777" w:rsidR="00564C09" w:rsidRDefault="00564C09" w:rsidP="00564C09">
      <w:pPr>
        <w:pStyle w:val="Code"/>
      </w:pPr>
      <w:r>
        <w:t>30</w:t>
      </w:r>
      <w:proofErr w:type="gramStart"/>
      <w:r>
        <w:t>: )</w:t>
      </w:r>
      <w:proofErr w:type="gramEnd"/>
      <w:r>
        <w:t xml:space="preserve"> {</w:t>
      </w:r>
    </w:p>
    <w:p w14:paraId="7B587027" w14:textId="77777777" w:rsidR="00564C09" w:rsidRDefault="00564C09" w:rsidP="00564C09">
      <w:pPr>
        <w:pStyle w:val="Code"/>
      </w:pPr>
      <w:r>
        <w:lastRenderedPageBreak/>
        <w:t xml:space="preserve">31: </w:t>
      </w:r>
      <w:r>
        <w:tab/>
        <w:t>if (</w:t>
      </w:r>
      <w:proofErr w:type="spellStart"/>
      <w:r>
        <w:t>undoAction</w:t>
      </w:r>
      <w:proofErr w:type="spellEnd"/>
      <w:r>
        <w:t>) {</w:t>
      </w:r>
    </w:p>
    <w:p w14:paraId="0AD38022" w14:textId="77777777" w:rsidR="00564C09" w:rsidRDefault="00564C09" w:rsidP="00564C09">
      <w:pPr>
        <w:pStyle w:val="Code"/>
      </w:pPr>
      <w:r>
        <w:t xml:space="preserve">32: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execute = () =&gt; dispatch(action</w:t>
      </w:r>
      <w:proofErr w:type="gramStart"/>
      <w:r>
        <w:t>);</w:t>
      </w:r>
      <w:proofErr w:type="gramEnd"/>
    </w:p>
    <w:p w14:paraId="6EE7447B" w14:textId="77777777" w:rsidR="00564C09" w:rsidRDefault="00564C09" w:rsidP="00564C09">
      <w:pPr>
        <w:pStyle w:val="Code"/>
      </w:pPr>
      <w:r>
        <w:t xml:space="preserve">33: </w:t>
      </w:r>
    </w:p>
    <w:p w14:paraId="393B225D" w14:textId="77777777" w:rsidR="00564C09" w:rsidRDefault="00564C09" w:rsidP="00564C09">
      <w:pPr>
        <w:pStyle w:val="Code"/>
      </w:pPr>
      <w:r>
        <w:t xml:space="preserve">34: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undo = () =&gt; dispatch(</w:t>
      </w:r>
      <w:proofErr w:type="spellStart"/>
      <w:r>
        <w:t>undoAction</w:t>
      </w:r>
      <w:proofErr w:type="spellEnd"/>
      <w:proofErr w:type="gramStart"/>
      <w:r>
        <w:t>);</w:t>
      </w:r>
      <w:proofErr w:type="gramEnd"/>
    </w:p>
    <w:p w14:paraId="2CA2110B" w14:textId="77777777" w:rsidR="00564C09" w:rsidRDefault="00564C09" w:rsidP="00564C09">
      <w:pPr>
        <w:pStyle w:val="Code"/>
      </w:pPr>
      <w:r>
        <w:t xml:space="preserve">35: </w:t>
      </w:r>
    </w:p>
    <w:p w14:paraId="6074A2DE" w14:textId="77777777" w:rsidR="00564C09" w:rsidRDefault="00564C09" w:rsidP="00564C09">
      <w:pPr>
        <w:pStyle w:val="Code"/>
      </w:pPr>
      <w:r>
        <w:t xml:space="preserve">36: </w:t>
      </w:r>
      <w:r>
        <w:tab/>
      </w:r>
      <w:r>
        <w:tab/>
      </w:r>
      <w:proofErr w:type="spellStart"/>
      <w:r>
        <w:t>ActionController.addAction</w:t>
      </w:r>
      <w:proofErr w:type="spellEnd"/>
      <w:r>
        <w:t>(execute, undo</w:t>
      </w:r>
      <w:proofErr w:type="gramStart"/>
      <w:r>
        <w:t>);</w:t>
      </w:r>
      <w:proofErr w:type="gramEnd"/>
    </w:p>
    <w:p w14:paraId="7599109D" w14:textId="77777777" w:rsidR="00564C09" w:rsidRDefault="00564C09" w:rsidP="00564C09">
      <w:pPr>
        <w:pStyle w:val="Code"/>
      </w:pPr>
      <w:r>
        <w:t xml:space="preserve">37: </w:t>
      </w:r>
    </w:p>
    <w:p w14:paraId="0C1F3B71" w14:textId="77777777" w:rsidR="00564C09" w:rsidRDefault="00564C09" w:rsidP="00564C09">
      <w:pPr>
        <w:pStyle w:val="Code"/>
      </w:pPr>
      <w:r>
        <w:t xml:space="preserve">38: </w:t>
      </w:r>
      <w:r>
        <w:tab/>
      </w:r>
      <w:r>
        <w:tab/>
        <w:t>return dispatch(action</w:t>
      </w:r>
      <w:proofErr w:type="gramStart"/>
      <w:r>
        <w:t>);</w:t>
      </w:r>
      <w:proofErr w:type="gramEnd"/>
    </w:p>
    <w:p w14:paraId="253820D0" w14:textId="77777777" w:rsidR="00564C09" w:rsidRDefault="00564C09" w:rsidP="00564C09">
      <w:pPr>
        <w:pStyle w:val="Code"/>
      </w:pPr>
      <w:r>
        <w:t xml:space="preserve">39: </w:t>
      </w:r>
      <w:r>
        <w:tab/>
        <w:t>}</w:t>
      </w:r>
    </w:p>
    <w:p w14:paraId="754F9F54" w14:textId="77777777" w:rsidR="00564C09" w:rsidRDefault="00564C09" w:rsidP="00564C09">
      <w:pPr>
        <w:pStyle w:val="Code"/>
      </w:pPr>
      <w:r>
        <w:t xml:space="preserve">40: </w:t>
      </w:r>
    </w:p>
    <w:p w14:paraId="0AA05C92" w14:textId="77777777" w:rsidR="00564C09" w:rsidRDefault="00564C09" w:rsidP="00564C09">
      <w:pPr>
        <w:pStyle w:val="Code"/>
      </w:pPr>
      <w:r>
        <w:t xml:space="preserve">41: </w:t>
      </w:r>
      <w:r>
        <w:tab/>
        <w:t>dispatch(action</w:t>
      </w:r>
      <w:proofErr w:type="gramStart"/>
      <w:r>
        <w:t>);</w:t>
      </w:r>
      <w:proofErr w:type="gramEnd"/>
    </w:p>
    <w:p w14:paraId="450BF4AD" w14:textId="77777777" w:rsidR="00564C09" w:rsidRDefault="00564C09" w:rsidP="00564C09">
      <w:pPr>
        <w:pStyle w:val="Code"/>
      </w:pPr>
      <w:r>
        <w:t>42</w:t>
      </w:r>
      <w:proofErr w:type="gramStart"/>
      <w:r>
        <w:t>: }</w:t>
      </w:r>
      <w:proofErr w:type="gramEnd"/>
    </w:p>
    <w:p w14:paraId="76B66E0E" w14:textId="77777777" w:rsidR="00564C09" w:rsidRDefault="00564C09" w:rsidP="00564C09">
      <w:pPr>
        <w:pStyle w:val="Code"/>
      </w:pPr>
      <w:r>
        <w:t xml:space="preserve">43: </w:t>
      </w:r>
    </w:p>
    <w:p w14:paraId="4FA90DCA" w14:textId="77777777" w:rsidR="00564C09" w:rsidRDefault="00564C09" w:rsidP="00564C09">
      <w:pPr>
        <w:pStyle w:val="Code"/>
      </w:pPr>
      <w:r>
        <w:t>44: /**</w:t>
      </w:r>
    </w:p>
    <w:p w14:paraId="2382DE38" w14:textId="77777777" w:rsidR="00564C09" w:rsidRDefault="00564C09" w:rsidP="00564C09">
      <w:pPr>
        <w:pStyle w:val="Code"/>
      </w:pPr>
      <w:r>
        <w:t>45:  * Deselect current</w:t>
      </w:r>
    </w:p>
    <w:p w14:paraId="6E93CA08" w14:textId="77777777" w:rsidR="00564C09" w:rsidRDefault="00564C09" w:rsidP="00564C09">
      <w:pPr>
        <w:pStyle w:val="Code"/>
      </w:pPr>
      <w:r>
        <w:t>46:  */</w:t>
      </w:r>
    </w:p>
    <w:p w14:paraId="36BA7DE2" w14:textId="77777777" w:rsidR="00564C09" w:rsidRDefault="00564C09" w:rsidP="00564C09">
      <w:pPr>
        <w:pStyle w:val="Code"/>
      </w:pPr>
      <w:r>
        <w:t xml:space="preserve">47: export </w:t>
      </w:r>
      <w:proofErr w:type="spellStart"/>
      <w:r>
        <w:t>const</w:t>
      </w:r>
      <w:proofErr w:type="spellEnd"/>
      <w:r>
        <w:t xml:space="preserve"> deselect = (dispatch: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&gt;) =&gt;</w:t>
      </w:r>
    </w:p>
    <w:p w14:paraId="2B7C0D03" w14:textId="77777777" w:rsidR="00564C09" w:rsidRDefault="00564C09" w:rsidP="00564C09">
      <w:pPr>
        <w:pStyle w:val="Code"/>
      </w:pPr>
      <w:r>
        <w:t xml:space="preserve">48: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  <w:r>
        <w:t>dispatch, {</w:t>
      </w:r>
    </w:p>
    <w:p w14:paraId="510BF19F" w14:textId="77777777" w:rsidR="00564C09" w:rsidRDefault="00564C09" w:rsidP="00564C09">
      <w:pPr>
        <w:pStyle w:val="Code"/>
      </w:pPr>
      <w:r>
        <w:t xml:space="preserve">49: </w:t>
      </w:r>
      <w:r>
        <w:tab/>
      </w:r>
      <w:r>
        <w:tab/>
        <w:t>type: "deselect",</w:t>
      </w:r>
    </w:p>
    <w:p w14:paraId="5241502E" w14:textId="77777777" w:rsidR="00564C09" w:rsidRDefault="00564C09" w:rsidP="00564C09">
      <w:pPr>
        <w:pStyle w:val="Code"/>
      </w:pPr>
      <w:r>
        <w:t xml:space="preserve">50: </w:t>
      </w:r>
      <w:r>
        <w:tab/>
        <w:t>}</w:t>
      </w:r>
      <w:proofErr w:type="gramStart"/>
      <w:r>
        <w:t>);</w:t>
      </w:r>
      <w:proofErr w:type="gramEnd"/>
    </w:p>
    <w:p w14:paraId="2EADD25F" w14:textId="77777777" w:rsidR="00564C09" w:rsidRDefault="00564C09" w:rsidP="00564C09">
      <w:pPr>
        <w:pStyle w:val="Code"/>
      </w:pPr>
      <w:r>
        <w:t xml:space="preserve">51: </w:t>
      </w:r>
    </w:p>
    <w:p w14:paraId="5D6C624C" w14:textId="77777777" w:rsidR="00564C09" w:rsidRDefault="00564C09" w:rsidP="00564C09">
      <w:pPr>
        <w:pStyle w:val="Code"/>
      </w:pPr>
      <w:r>
        <w:t>52: /**</w:t>
      </w:r>
    </w:p>
    <w:p w14:paraId="2203EB02" w14:textId="77777777" w:rsidR="00564C09" w:rsidRDefault="00564C09" w:rsidP="00564C09">
      <w:pPr>
        <w:pStyle w:val="Code"/>
      </w:pPr>
      <w:r>
        <w:t>53:  * Change snap value</w:t>
      </w:r>
    </w:p>
    <w:p w14:paraId="0B5B66B3" w14:textId="77777777" w:rsidR="00564C09" w:rsidRDefault="00564C09" w:rsidP="00564C09">
      <w:pPr>
        <w:pStyle w:val="Code"/>
      </w:pPr>
      <w:r>
        <w:lastRenderedPageBreak/>
        <w:t>54:  */</w:t>
      </w:r>
    </w:p>
    <w:p w14:paraId="4C7F92A1" w14:textId="77777777" w:rsidR="00564C09" w:rsidRDefault="00564C09" w:rsidP="00564C09">
      <w:pPr>
        <w:pStyle w:val="Code"/>
      </w:pPr>
      <w:r>
        <w:t xml:space="preserve">55: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changeSnap</w:t>
      </w:r>
      <w:proofErr w:type="spellEnd"/>
      <w:r>
        <w:t xml:space="preserve"> = (</w:t>
      </w:r>
    </w:p>
    <w:p w14:paraId="55290DC4" w14:textId="77777777" w:rsidR="00564C09" w:rsidRDefault="00564C09" w:rsidP="00564C09">
      <w:pPr>
        <w:pStyle w:val="Code"/>
      </w:pPr>
      <w:r>
        <w:t xml:space="preserve">56: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23020BE5" w14:textId="77777777" w:rsidR="00564C09" w:rsidRDefault="00564C09" w:rsidP="00564C09">
      <w:pPr>
        <w:pStyle w:val="Code"/>
      </w:pPr>
      <w:r>
        <w:t xml:space="preserve">57: </w:t>
      </w:r>
      <w:r>
        <w:tab/>
        <w:t>snap: number</w:t>
      </w:r>
    </w:p>
    <w:p w14:paraId="208F150E" w14:textId="77777777" w:rsidR="00564C09" w:rsidRDefault="00564C09" w:rsidP="00564C09">
      <w:pPr>
        <w:pStyle w:val="Code"/>
      </w:pPr>
      <w:r>
        <w:t>58</w:t>
      </w:r>
      <w:proofErr w:type="gramStart"/>
      <w:r>
        <w:t>: )</w:t>
      </w:r>
      <w:proofErr w:type="gramEnd"/>
      <w:r>
        <w:t xml:space="preserve"> =&gt;</w:t>
      </w:r>
    </w:p>
    <w:p w14:paraId="2C276ACA" w14:textId="77777777" w:rsidR="00564C09" w:rsidRDefault="00564C09" w:rsidP="00564C09">
      <w:pPr>
        <w:pStyle w:val="Code"/>
      </w:pPr>
      <w:r>
        <w:t xml:space="preserve">59: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  <w:r>
        <w:t>dispatch, {</w:t>
      </w:r>
    </w:p>
    <w:p w14:paraId="7F38A3C4" w14:textId="77777777" w:rsidR="00564C09" w:rsidRDefault="00564C09" w:rsidP="00564C09">
      <w:pPr>
        <w:pStyle w:val="Code"/>
      </w:pPr>
      <w:r>
        <w:t xml:space="preserve">60: </w:t>
      </w:r>
      <w:r>
        <w:tab/>
      </w:r>
      <w:r>
        <w:tab/>
        <w:t>type: "</w:t>
      </w:r>
      <w:proofErr w:type="spellStart"/>
      <w:r>
        <w:t>changeSnap</w:t>
      </w:r>
      <w:proofErr w:type="spellEnd"/>
      <w:r>
        <w:t>",</w:t>
      </w:r>
    </w:p>
    <w:p w14:paraId="3AEF94FC" w14:textId="77777777" w:rsidR="00564C09" w:rsidRDefault="00564C09" w:rsidP="00564C09">
      <w:pPr>
        <w:pStyle w:val="Code"/>
      </w:pPr>
      <w:r>
        <w:t xml:space="preserve">61: </w:t>
      </w:r>
      <w:r>
        <w:tab/>
      </w:r>
      <w:r>
        <w:tab/>
        <w:t>snap,</w:t>
      </w:r>
    </w:p>
    <w:p w14:paraId="143347EA" w14:textId="77777777" w:rsidR="00564C09" w:rsidRDefault="00564C09" w:rsidP="00564C09">
      <w:pPr>
        <w:pStyle w:val="Code"/>
      </w:pPr>
      <w:r>
        <w:t xml:space="preserve">62: </w:t>
      </w:r>
      <w:r>
        <w:tab/>
        <w:t>}</w:t>
      </w:r>
      <w:proofErr w:type="gramStart"/>
      <w:r>
        <w:t>);</w:t>
      </w:r>
      <w:proofErr w:type="gramEnd"/>
    </w:p>
    <w:p w14:paraId="0E5A909C" w14:textId="77777777" w:rsidR="00564C09" w:rsidRDefault="00564C09" w:rsidP="00564C09">
      <w:pPr>
        <w:pStyle w:val="Code"/>
      </w:pPr>
      <w:r>
        <w:t xml:space="preserve">63: </w:t>
      </w:r>
    </w:p>
    <w:p w14:paraId="436A77C7" w14:textId="77777777" w:rsidR="00564C09" w:rsidRDefault="00564C09" w:rsidP="00564C09">
      <w:pPr>
        <w:pStyle w:val="Code"/>
      </w:pPr>
      <w:r>
        <w:t>64: /**</w:t>
      </w:r>
    </w:p>
    <w:p w14:paraId="6681F597" w14:textId="77777777" w:rsidR="00564C09" w:rsidRDefault="00564C09" w:rsidP="00564C09">
      <w:pPr>
        <w:pStyle w:val="Code"/>
      </w:pPr>
      <w:r>
        <w:t>65:  * Run Dijkstra's algorithm on graph</w:t>
      </w:r>
    </w:p>
    <w:p w14:paraId="22B79C11" w14:textId="77777777" w:rsidR="00564C09" w:rsidRDefault="00564C09" w:rsidP="00564C09">
      <w:pPr>
        <w:pStyle w:val="Code"/>
      </w:pPr>
      <w:r>
        <w:t>66:  */</w:t>
      </w:r>
    </w:p>
    <w:p w14:paraId="78EAF577" w14:textId="77777777" w:rsidR="00564C09" w:rsidRDefault="00564C09" w:rsidP="00564C09">
      <w:pPr>
        <w:pStyle w:val="Code"/>
      </w:pPr>
      <w:r>
        <w:t xml:space="preserve">67: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findShortestPath</w:t>
      </w:r>
      <w:proofErr w:type="spellEnd"/>
      <w:r>
        <w:t xml:space="preserve"> = (</w:t>
      </w:r>
    </w:p>
    <w:p w14:paraId="68D7C665" w14:textId="77777777" w:rsidR="00564C09" w:rsidRDefault="00564C09" w:rsidP="00564C09">
      <w:pPr>
        <w:pStyle w:val="Code"/>
      </w:pPr>
      <w:r>
        <w:t xml:space="preserve">68: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38E30DBF" w14:textId="77777777" w:rsidR="00564C09" w:rsidRDefault="00564C09" w:rsidP="00564C09">
      <w:pPr>
        <w:pStyle w:val="Code"/>
      </w:pPr>
      <w:r>
        <w:t xml:space="preserve">69: </w:t>
      </w:r>
      <w:r>
        <w:tab/>
        <w:t xml:space="preserve">start: </w:t>
      </w:r>
      <w:proofErr w:type="spellStart"/>
      <w:r>
        <w:t>GraphNode</w:t>
      </w:r>
      <w:proofErr w:type="spellEnd"/>
      <w:r>
        <w:t>,</w:t>
      </w:r>
    </w:p>
    <w:p w14:paraId="7993384B" w14:textId="77777777" w:rsidR="00564C09" w:rsidRDefault="00564C09" w:rsidP="00564C09">
      <w:pPr>
        <w:pStyle w:val="Code"/>
      </w:pPr>
      <w:r>
        <w:t xml:space="preserve">70: </w:t>
      </w:r>
      <w:r>
        <w:tab/>
        <w:t xml:space="preserve">end: </w:t>
      </w:r>
      <w:proofErr w:type="spellStart"/>
      <w:r>
        <w:t>GraphNode</w:t>
      </w:r>
      <w:proofErr w:type="spellEnd"/>
    </w:p>
    <w:p w14:paraId="1FE38245" w14:textId="77777777" w:rsidR="00564C09" w:rsidRDefault="00564C09" w:rsidP="00564C09">
      <w:pPr>
        <w:pStyle w:val="Code"/>
      </w:pPr>
      <w:r>
        <w:t>71</w:t>
      </w:r>
      <w:proofErr w:type="gramStart"/>
      <w:r>
        <w:t>: )</w:t>
      </w:r>
      <w:proofErr w:type="gramEnd"/>
      <w:r>
        <w:t xml:space="preserve"> =&gt;</w:t>
      </w:r>
    </w:p>
    <w:p w14:paraId="76094FA1" w14:textId="77777777" w:rsidR="00564C09" w:rsidRDefault="00564C09" w:rsidP="00564C09">
      <w:pPr>
        <w:pStyle w:val="Code"/>
      </w:pPr>
      <w:r>
        <w:t xml:space="preserve">72: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  <w:r>
        <w:t>dispatch, {</w:t>
      </w:r>
    </w:p>
    <w:p w14:paraId="5E40C707" w14:textId="77777777" w:rsidR="00564C09" w:rsidRDefault="00564C09" w:rsidP="00564C09">
      <w:pPr>
        <w:pStyle w:val="Code"/>
      </w:pPr>
      <w:r>
        <w:t xml:space="preserve">73: </w:t>
      </w:r>
      <w:r>
        <w:tab/>
      </w:r>
      <w:r>
        <w:tab/>
        <w:t>type: "</w:t>
      </w:r>
      <w:proofErr w:type="spellStart"/>
      <w:r>
        <w:t>findShortestPath</w:t>
      </w:r>
      <w:proofErr w:type="spellEnd"/>
      <w:r>
        <w:t>",</w:t>
      </w:r>
    </w:p>
    <w:p w14:paraId="762034FA" w14:textId="77777777" w:rsidR="00564C09" w:rsidRDefault="00564C09" w:rsidP="00564C09">
      <w:pPr>
        <w:pStyle w:val="Code"/>
      </w:pPr>
      <w:r>
        <w:t xml:space="preserve">74: </w:t>
      </w:r>
      <w:r>
        <w:tab/>
      </w:r>
      <w:r>
        <w:tab/>
        <w:t>start,</w:t>
      </w:r>
    </w:p>
    <w:p w14:paraId="4C9D4811" w14:textId="77777777" w:rsidR="00564C09" w:rsidRDefault="00564C09" w:rsidP="00564C09">
      <w:pPr>
        <w:pStyle w:val="Code"/>
      </w:pPr>
      <w:r>
        <w:t xml:space="preserve">75: </w:t>
      </w:r>
      <w:r>
        <w:tab/>
      </w:r>
      <w:r>
        <w:tab/>
        <w:t>end,</w:t>
      </w:r>
    </w:p>
    <w:p w14:paraId="48E287B8" w14:textId="77777777" w:rsidR="00564C09" w:rsidRDefault="00564C09" w:rsidP="00564C09">
      <w:pPr>
        <w:pStyle w:val="Code"/>
      </w:pPr>
      <w:r>
        <w:t xml:space="preserve">76: </w:t>
      </w:r>
      <w:r>
        <w:tab/>
        <w:t>}</w:t>
      </w:r>
      <w:proofErr w:type="gramStart"/>
      <w:r>
        <w:t>);</w:t>
      </w:r>
      <w:proofErr w:type="gramEnd"/>
    </w:p>
    <w:p w14:paraId="6FD76971" w14:textId="627707A1" w:rsidR="00F624EA" w:rsidRDefault="00F624EA" w:rsidP="00F624EA">
      <w:pPr>
        <w:pStyle w:val="Heading3"/>
      </w:pPr>
      <w:bookmarkStart w:id="23" w:name="_Toc81979036"/>
      <w:r>
        <w:lastRenderedPageBreak/>
        <w:t>File: graphEdgeActions.ts</w:t>
      </w:r>
      <w:bookmarkEnd w:id="23"/>
    </w:p>
    <w:p w14:paraId="35F506FE" w14:textId="77777777" w:rsidR="00F624EA" w:rsidRDefault="00F624EA" w:rsidP="00F624EA">
      <w:pPr>
        <w:pStyle w:val="Code"/>
      </w:pPr>
      <w:r>
        <w:t xml:space="preserve">01: import </w:t>
      </w:r>
      <w:proofErr w:type="gramStart"/>
      <w:r>
        <w:t xml:space="preserve">{ </w:t>
      </w:r>
      <w:proofErr w:type="spellStart"/>
      <w:r>
        <w:t>GraphEdge</w:t>
      </w:r>
      <w:proofErr w:type="spellEnd"/>
      <w:proofErr w:type="gramEnd"/>
      <w:r>
        <w:t xml:space="preserve"> } from "../index";</w:t>
      </w:r>
    </w:p>
    <w:p w14:paraId="141A0A54" w14:textId="77777777" w:rsidR="00F624EA" w:rsidRDefault="00F624EA" w:rsidP="00F624EA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GraphAction</w:t>
      </w:r>
      <w:proofErr w:type="spellEnd"/>
      <w:proofErr w:type="gramEnd"/>
      <w:r>
        <w:t xml:space="preserve">, </w:t>
      </w:r>
      <w:proofErr w:type="spellStart"/>
      <w:r>
        <w:t>dispatchAction</w:t>
      </w:r>
      <w:proofErr w:type="spellEnd"/>
      <w:r>
        <w:t xml:space="preserve"> } from "./</w:t>
      </w:r>
      <w:proofErr w:type="spellStart"/>
      <w:r>
        <w:t>graphActions</w:t>
      </w:r>
      <w:proofErr w:type="spellEnd"/>
      <w:r>
        <w:t>";</w:t>
      </w:r>
    </w:p>
    <w:p w14:paraId="460AFA01" w14:textId="77777777" w:rsidR="00F624EA" w:rsidRDefault="00F624EA" w:rsidP="00F624EA">
      <w:pPr>
        <w:pStyle w:val="Code"/>
      </w:pPr>
      <w:r>
        <w:t xml:space="preserve">03: </w:t>
      </w:r>
    </w:p>
    <w:p w14:paraId="2E25C8C3" w14:textId="77777777" w:rsidR="00F624EA" w:rsidRDefault="00F624EA" w:rsidP="00F624EA">
      <w:pPr>
        <w:pStyle w:val="Code"/>
      </w:pPr>
      <w:r>
        <w:t xml:space="preserve">04: export interface </w:t>
      </w:r>
      <w:proofErr w:type="spellStart"/>
      <w:r>
        <w:t>GraphEdgeActionMap</w:t>
      </w:r>
      <w:proofErr w:type="spellEnd"/>
      <w:r>
        <w:t xml:space="preserve"> {</w:t>
      </w:r>
    </w:p>
    <w:p w14:paraId="7A93B6DB" w14:textId="77777777" w:rsidR="00F624EA" w:rsidRDefault="00F624EA" w:rsidP="00F624EA">
      <w:pPr>
        <w:pStyle w:val="Code"/>
      </w:pPr>
      <w:r>
        <w:t xml:space="preserve">05: </w:t>
      </w:r>
      <w:r>
        <w:tab/>
      </w:r>
      <w:proofErr w:type="spellStart"/>
      <w:r>
        <w:t>selectEdge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"</w:t>
      </w:r>
      <w:proofErr w:type="spellStart"/>
      <w:r>
        <w:t>selectEdge</w:t>
      </w:r>
      <w:proofErr w:type="spellEnd"/>
      <w:r>
        <w:t xml:space="preserve">"; edge: </w:t>
      </w:r>
      <w:proofErr w:type="spellStart"/>
      <w:r>
        <w:t>GraphEdge</w:t>
      </w:r>
      <w:proofErr w:type="spellEnd"/>
      <w:r>
        <w:t xml:space="preserve"> };</w:t>
      </w:r>
    </w:p>
    <w:p w14:paraId="0FDADD7B" w14:textId="77777777" w:rsidR="00F624EA" w:rsidRDefault="00F624EA" w:rsidP="00F624EA">
      <w:pPr>
        <w:pStyle w:val="Code"/>
      </w:pPr>
      <w:r>
        <w:t xml:space="preserve">06: </w:t>
      </w:r>
      <w:r>
        <w:tab/>
      </w:r>
      <w:proofErr w:type="spellStart"/>
      <w:r>
        <w:t>addEdge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"</w:t>
      </w:r>
      <w:proofErr w:type="spellStart"/>
      <w:r>
        <w:t>addEdge</w:t>
      </w:r>
      <w:proofErr w:type="spellEnd"/>
      <w:r>
        <w:t xml:space="preserve">"; edge: </w:t>
      </w:r>
      <w:proofErr w:type="spellStart"/>
      <w:r>
        <w:t>GraphEdge</w:t>
      </w:r>
      <w:proofErr w:type="spellEnd"/>
      <w:r>
        <w:t xml:space="preserve"> };</w:t>
      </w:r>
    </w:p>
    <w:p w14:paraId="5A6F7D24" w14:textId="77777777" w:rsidR="00F624EA" w:rsidRDefault="00F624EA" w:rsidP="00F624EA">
      <w:pPr>
        <w:pStyle w:val="Code"/>
      </w:pPr>
      <w:r>
        <w:t xml:space="preserve">07: </w:t>
      </w:r>
      <w:r>
        <w:tab/>
      </w:r>
      <w:proofErr w:type="spellStart"/>
      <w:r>
        <w:t>removeEdge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"</w:t>
      </w:r>
      <w:proofErr w:type="spellStart"/>
      <w:r>
        <w:t>removeEdge</w:t>
      </w:r>
      <w:proofErr w:type="spellEnd"/>
      <w:r>
        <w:t xml:space="preserve">"; edge: </w:t>
      </w:r>
      <w:proofErr w:type="spellStart"/>
      <w:r>
        <w:t>GraphEdge</w:t>
      </w:r>
      <w:proofErr w:type="spellEnd"/>
      <w:r>
        <w:t xml:space="preserve"> };</w:t>
      </w:r>
    </w:p>
    <w:p w14:paraId="0220B688" w14:textId="77777777" w:rsidR="00F624EA" w:rsidRDefault="00F624EA" w:rsidP="00F624EA">
      <w:pPr>
        <w:pStyle w:val="Code"/>
      </w:pPr>
      <w:r>
        <w:t xml:space="preserve">08: </w:t>
      </w:r>
      <w:r>
        <w:tab/>
      </w:r>
      <w:proofErr w:type="spellStart"/>
      <w:r>
        <w:t>editEdgeWeight</w:t>
      </w:r>
      <w:proofErr w:type="spellEnd"/>
      <w:r>
        <w:t>: {</w:t>
      </w:r>
    </w:p>
    <w:p w14:paraId="3C073AD3" w14:textId="77777777" w:rsidR="00F624EA" w:rsidRDefault="00F624EA" w:rsidP="00F624EA">
      <w:pPr>
        <w:pStyle w:val="Code"/>
      </w:pPr>
      <w:r>
        <w:t xml:space="preserve">09: </w:t>
      </w:r>
      <w:r>
        <w:tab/>
      </w:r>
      <w:r>
        <w:tab/>
        <w:t>type: "</w:t>
      </w:r>
      <w:proofErr w:type="spellStart"/>
      <w:r>
        <w:t>editEdgeWeight</w:t>
      </w:r>
      <w:proofErr w:type="spellEnd"/>
      <w:proofErr w:type="gramStart"/>
      <w:r>
        <w:t>";</w:t>
      </w:r>
      <w:proofErr w:type="gramEnd"/>
    </w:p>
    <w:p w14:paraId="7C688C10" w14:textId="77777777" w:rsidR="00F624EA" w:rsidRDefault="00F624EA" w:rsidP="00F624EA">
      <w:pPr>
        <w:pStyle w:val="Code"/>
      </w:pPr>
      <w:r>
        <w:t xml:space="preserve">10: </w:t>
      </w:r>
      <w:r>
        <w:tab/>
      </w:r>
      <w:r>
        <w:tab/>
        <w:t xml:space="preserve">edge: </w:t>
      </w:r>
      <w:proofErr w:type="spellStart"/>
      <w:proofErr w:type="gramStart"/>
      <w:r>
        <w:t>GraphEdge</w:t>
      </w:r>
      <w:proofErr w:type="spellEnd"/>
      <w:r>
        <w:t>;</w:t>
      </w:r>
      <w:proofErr w:type="gramEnd"/>
    </w:p>
    <w:p w14:paraId="51D249BB" w14:textId="77777777" w:rsidR="00F624EA" w:rsidRDefault="00F624EA" w:rsidP="00F624EA">
      <w:pPr>
        <w:pStyle w:val="Code"/>
      </w:pPr>
      <w:r>
        <w:t xml:space="preserve">11: </w:t>
      </w:r>
      <w:r>
        <w:tab/>
      </w:r>
      <w:r>
        <w:tab/>
        <w:t xml:space="preserve">weight: </w:t>
      </w:r>
      <w:proofErr w:type="gramStart"/>
      <w:r>
        <w:t>number;</w:t>
      </w:r>
      <w:proofErr w:type="gramEnd"/>
    </w:p>
    <w:p w14:paraId="0B6377F5" w14:textId="77777777" w:rsidR="00F624EA" w:rsidRDefault="00F624EA" w:rsidP="00F624EA">
      <w:pPr>
        <w:pStyle w:val="Code"/>
      </w:pPr>
      <w:r>
        <w:t xml:space="preserve">12: </w:t>
      </w:r>
      <w:r>
        <w:tab/>
      </w:r>
      <w:proofErr w:type="gramStart"/>
      <w:r>
        <w:t>};</w:t>
      </w:r>
      <w:proofErr w:type="gramEnd"/>
    </w:p>
    <w:p w14:paraId="01FDB080" w14:textId="77777777" w:rsidR="00F624EA" w:rsidRDefault="00F624EA" w:rsidP="00F624EA">
      <w:pPr>
        <w:pStyle w:val="Code"/>
      </w:pPr>
      <w:r>
        <w:t>13</w:t>
      </w:r>
      <w:proofErr w:type="gramStart"/>
      <w:r>
        <w:t>: }</w:t>
      </w:r>
      <w:proofErr w:type="gramEnd"/>
    </w:p>
    <w:p w14:paraId="7C68BE57" w14:textId="77777777" w:rsidR="00F624EA" w:rsidRDefault="00F624EA" w:rsidP="00F624EA">
      <w:pPr>
        <w:pStyle w:val="Code"/>
      </w:pPr>
      <w:r>
        <w:t xml:space="preserve">14: </w:t>
      </w:r>
    </w:p>
    <w:p w14:paraId="595B1760" w14:textId="77777777" w:rsidR="00F624EA" w:rsidRDefault="00F624EA" w:rsidP="00F624EA">
      <w:pPr>
        <w:pStyle w:val="Code"/>
      </w:pPr>
      <w:r>
        <w:t>15: /**</w:t>
      </w:r>
    </w:p>
    <w:p w14:paraId="169CB3E4" w14:textId="77777777" w:rsidR="00F624EA" w:rsidRDefault="00F624EA" w:rsidP="00F624EA">
      <w:pPr>
        <w:pStyle w:val="Code"/>
      </w:pPr>
      <w:r>
        <w:t>16:  * Select an edge</w:t>
      </w:r>
    </w:p>
    <w:p w14:paraId="14ADE887" w14:textId="77777777" w:rsidR="00F624EA" w:rsidRDefault="00F624EA" w:rsidP="00F624EA">
      <w:pPr>
        <w:pStyle w:val="Code"/>
      </w:pPr>
      <w:r>
        <w:t>17:  */</w:t>
      </w:r>
    </w:p>
    <w:p w14:paraId="6EBE4D72" w14:textId="77777777" w:rsidR="00F624EA" w:rsidRDefault="00F624EA" w:rsidP="00F624EA">
      <w:pPr>
        <w:pStyle w:val="Code"/>
      </w:pPr>
      <w:r>
        <w:t xml:space="preserve">18: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selectEdge</w:t>
      </w:r>
      <w:proofErr w:type="spellEnd"/>
      <w:r>
        <w:t xml:space="preserve"> = (</w:t>
      </w:r>
    </w:p>
    <w:p w14:paraId="15ADF66B" w14:textId="77777777" w:rsidR="00F624EA" w:rsidRDefault="00F624EA" w:rsidP="00F624EA">
      <w:pPr>
        <w:pStyle w:val="Code"/>
      </w:pPr>
      <w:r>
        <w:t xml:space="preserve">19: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4DD31ED8" w14:textId="77777777" w:rsidR="00F624EA" w:rsidRDefault="00F624EA" w:rsidP="00F624EA">
      <w:pPr>
        <w:pStyle w:val="Code"/>
      </w:pPr>
      <w:r>
        <w:t xml:space="preserve">20: </w:t>
      </w:r>
      <w:r>
        <w:tab/>
        <w:t xml:space="preserve">edge: </w:t>
      </w:r>
      <w:proofErr w:type="spellStart"/>
      <w:r>
        <w:t>GraphEdge</w:t>
      </w:r>
      <w:proofErr w:type="spellEnd"/>
    </w:p>
    <w:p w14:paraId="3753123F" w14:textId="77777777" w:rsidR="00F624EA" w:rsidRDefault="00F624EA" w:rsidP="00F624EA">
      <w:pPr>
        <w:pStyle w:val="Code"/>
      </w:pPr>
      <w:r>
        <w:t>21</w:t>
      </w:r>
      <w:proofErr w:type="gramStart"/>
      <w:r>
        <w:t>: )</w:t>
      </w:r>
      <w:proofErr w:type="gramEnd"/>
      <w:r>
        <w:t xml:space="preserve"> =&gt;</w:t>
      </w:r>
    </w:p>
    <w:p w14:paraId="08EFC332" w14:textId="77777777" w:rsidR="00F624EA" w:rsidRDefault="00F624EA" w:rsidP="00F624EA">
      <w:pPr>
        <w:pStyle w:val="Code"/>
      </w:pPr>
      <w:r>
        <w:t xml:space="preserve">22: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  <w:r>
        <w:t>dispatch, {</w:t>
      </w:r>
    </w:p>
    <w:p w14:paraId="71201380" w14:textId="77777777" w:rsidR="00F624EA" w:rsidRDefault="00F624EA" w:rsidP="00F624EA">
      <w:pPr>
        <w:pStyle w:val="Code"/>
      </w:pPr>
      <w:r>
        <w:lastRenderedPageBreak/>
        <w:t xml:space="preserve">23: </w:t>
      </w:r>
      <w:r>
        <w:tab/>
      </w:r>
      <w:r>
        <w:tab/>
        <w:t>type: "</w:t>
      </w:r>
      <w:proofErr w:type="spellStart"/>
      <w:r>
        <w:t>selectEdge</w:t>
      </w:r>
      <w:proofErr w:type="spellEnd"/>
      <w:r>
        <w:t>",</w:t>
      </w:r>
    </w:p>
    <w:p w14:paraId="76991A7F" w14:textId="77777777" w:rsidR="00F624EA" w:rsidRDefault="00F624EA" w:rsidP="00F624EA">
      <w:pPr>
        <w:pStyle w:val="Code"/>
      </w:pPr>
      <w:r>
        <w:t xml:space="preserve">24: </w:t>
      </w:r>
      <w:r>
        <w:tab/>
      </w:r>
      <w:r>
        <w:tab/>
        <w:t>edge,</w:t>
      </w:r>
    </w:p>
    <w:p w14:paraId="6A9A63DC" w14:textId="77777777" w:rsidR="00F624EA" w:rsidRDefault="00F624EA" w:rsidP="00F624EA">
      <w:pPr>
        <w:pStyle w:val="Code"/>
      </w:pPr>
      <w:r>
        <w:t xml:space="preserve">25: </w:t>
      </w:r>
      <w:r>
        <w:tab/>
        <w:t>}</w:t>
      </w:r>
      <w:proofErr w:type="gramStart"/>
      <w:r>
        <w:t>);</w:t>
      </w:r>
      <w:proofErr w:type="gramEnd"/>
    </w:p>
    <w:p w14:paraId="3FF5D426" w14:textId="77777777" w:rsidR="00F624EA" w:rsidRDefault="00F624EA" w:rsidP="00F624EA">
      <w:pPr>
        <w:pStyle w:val="Code"/>
      </w:pPr>
      <w:r>
        <w:t xml:space="preserve">26: </w:t>
      </w:r>
    </w:p>
    <w:p w14:paraId="54D89EDA" w14:textId="77777777" w:rsidR="00F624EA" w:rsidRDefault="00F624EA" w:rsidP="00F624EA">
      <w:pPr>
        <w:pStyle w:val="Code"/>
      </w:pPr>
      <w:r>
        <w:t>27: /**</w:t>
      </w:r>
    </w:p>
    <w:p w14:paraId="1553045D" w14:textId="77777777" w:rsidR="00F624EA" w:rsidRDefault="00F624EA" w:rsidP="00F624EA">
      <w:pPr>
        <w:pStyle w:val="Code"/>
      </w:pPr>
      <w:r>
        <w:t>28:  * Add a new edge object to graph</w:t>
      </w:r>
    </w:p>
    <w:p w14:paraId="2CDB1E3B" w14:textId="77777777" w:rsidR="00F624EA" w:rsidRDefault="00F624EA" w:rsidP="00F624EA">
      <w:pPr>
        <w:pStyle w:val="Code"/>
      </w:pPr>
      <w:r>
        <w:t>29:  */</w:t>
      </w:r>
    </w:p>
    <w:p w14:paraId="6D238AFB" w14:textId="77777777" w:rsidR="00F624EA" w:rsidRDefault="00F624EA" w:rsidP="00F624EA">
      <w:pPr>
        <w:pStyle w:val="Code"/>
      </w:pPr>
      <w:r>
        <w:t xml:space="preserve">30: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addEdge</w:t>
      </w:r>
      <w:proofErr w:type="spellEnd"/>
      <w:r>
        <w:t xml:space="preserve"> = (</w:t>
      </w:r>
    </w:p>
    <w:p w14:paraId="0797BF51" w14:textId="77777777" w:rsidR="00F624EA" w:rsidRDefault="00F624EA" w:rsidP="00F624EA">
      <w:pPr>
        <w:pStyle w:val="Code"/>
      </w:pPr>
      <w:r>
        <w:t xml:space="preserve">31: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63932AEA" w14:textId="77777777" w:rsidR="00F624EA" w:rsidRDefault="00F624EA" w:rsidP="00F624EA">
      <w:pPr>
        <w:pStyle w:val="Code"/>
      </w:pPr>
      <w:r>
        <w:t xml:space="preserve">32: </w:t>
      </w:r>
      <w:r>
        <w:tab/>
        <w:t xml:space="preserve">edge: </w:t>
      </w:r>
      <w:proofErr w:type="spellStart"/>
      <w:r>
        <w:t>GraphEdge</w:t>
      </w:r>
      <w:proofErr w:type="spellEnd"/>
    </w:p>
    <w:p w14:paraId="1FE23E75" w14:textId="77777777" w:rsidR="00F624EA" w:rsidRDefault="00F624EA" w:rsidP="00F624EA">
      <w:pPr>
        <w:pStyle w:val="Code"/>
      </w:pPr>
      <w:r>
        <w:t>33</w:t>
      </w:r>
      <w:proofErr w:type="gramStart"/>
      <w:r>
        <w:t>: )</w:t>
      </w:r>
      <w:proofErr w:type="gramEnd"/>
      <w:r>
        <w:t xml:space="preserve"> =&gt;</w:t>
      </w:r>
    </w:p>
    <w:p w14:paraId="4582D41D" w14:textId="77777777" w:rsidR="00F624EA" w:rsidRDefault="00F624EA" w:rsidP="00F624EA">
      <w:pPr>
        <w:pStyle w:val="Code"/>
      </w:pPr>
      <w:r>
        <w:t xml:space="preserve">34: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</w:p>
    <w:p w14:paraId="47102C8F" w14:textId="77777777" w:rsidR="00F624EA" w:rsidRDefault="00F624EA" w:rsidP="00F624EA">
      <w:pPr>
        <w:pStyle w:val="Code"/>
      </w:pPr>
      <w:r>
        <w:t xml:space="preserve">35: </w:t>
      </w:r>
      <w:r>
        <w:tab/>
      </w:r>
      <w:r>
        <w:tab/>
        <w:t>dispatch,</w:t>
      </w:r>
    </w:p>
    <w:p w14:paraId="528A437D" w14:textId="77777777" w:rsidR="00F624EA" w:rsidRDefault="00F624EA" w:rsidP="00F624EA">
      <w:pPr>
        <w:pStyle w:val="Code"/>
      </w:pPr>
      <w:r>
        <w:t xml:space="preserve">36: </w:t>
      </w:r>
      <w:r>
        <w:tab/>
      </w:r>
      <w:r>
        <w:tab/>
        <w:t>{</w:t>
      </w:r>
    </w:p>
    <w:p w14:paraId="1D4BEE93" w14:textId="77777777" w:rsidR="00F624EA" w:rsidRDefault="00F624EA" w:rsidP="00F624EA">
      <w:pPr>
        <w:pStyle w:val="Code"/>
      </w:pPr>
      <w:r>
        <w:t xml:space="preserve">37: </w:t>
      </w:r>
      <w:r>
        <w:tab/>
      </w:r>
      <w:r>
        <w:tab/>
      </w:r>
      <w:r>
        <w:tab/>
        <w:t>type: "</w:t>
      </w:r>
      <w:proofErr w:type="spellStart"/>
      <w:r>
        <w:t>addEdge</w:t>
      </w:r>
      <w:proofErr w:type="spellEnd"/>
      <w:r>
        <w:t>",</w:t>
      </w:r>
    </w:p>
    <w:p w14:paraId="050C40EB" w14:textId="77777777" w:rsidR="00F624EA" w:rsidRDefault="00F624EA" w:rsidP="00F624EA">
      <w:pPr>
        <w:pStyle w:val="Code"/>
      </w:pPr>
      <w:r>
        <w:t xml:space="preserve">38: </w:t>
      </w:r>
      <w:r>
        <w:tab/>
      </w:r>
      <w:r>
        <w:tab/>
      </w:r>
      <w:r>
        <w:tab/>
        <w:t>edge,</w:t>
      </w:r>
    </w:p>
    <w:p w14:paraId="42231DBC" w14:textId="77777777" w:rsidR="00F624EA" w:rsidRDefault="00F624EA" w:rsidP="00F624EA">
      <w:pPr>
        <w:pStyle w:val="Code"/>
      </w:pPr>
      <w:r>
        <w:t xml:space="preserve">39: </w:t>
      </w:r>
      <w:r>
        <w:tab/>
      </w:r>
      <w:r>
        <w:tab/>
        <w:t>},</w:t>
      </w:r>
    </w:p>
    <w:p w14:paraId="58388F22" w14:textId="77777777" w:rsidR="00F624EA" w:rsidRDefault="00F624EA" w:rsidP="00F624EA">
      <w:pPr>
        <w:pStyle w:val="Code"/>
      </w:pPr>
      <w:r>
        <w:t xml:space="preserve">40: </w:t>
      </w:r>
      <w:r>
        <w:tab/>
      </w:r>
      <w:r>
        <w:tab/>
        <w:t>{</w:t>
      </w:r>
    </w:p>
    <w:p w14:paraId="0CD80364" w14:textId="77777777" w:rsidR="00F624EA" w:rsidRDefault="00F624EA" w:rsidP="00F624EA">
      <w:pPr>
        <w:pStyle w:val="Code"/>
      </w:pPr>
      <w:r>
        <w:t xml:space="preserve">41: </w:t>
      </w:r>
      <w:r>
        <w:tab/>
      </w:r>
      <w:r>
        <w:tab/>
      </w:r>
      <w:r>
        <w:tab/>
        <w:t>type: "</w:t>
      </w:r>
      <w:proofErr w:type="spellStart"/>
      <w:r>
        <w:t>removeEdge</w:t>
      </w:r>
      <w:proofErr w:type="spellEnd"/>
      <w:r>
        <w:t>",</w:t>
      </w:r>
    </w:p>
    <w:p w14:paraId="5606C65A" w14:textId="77777777" w:rsidR="00F624EA" w:rsidRDefault="00F624EA" w:rsidP="00F624EA">
      <w:pPr>
        <w:pStyle w:val="Code"/>
      </w:pPr>
      <w:r>
        <w:t xml:space="preserve">42: </w:t>
      </w:r>
      <w:r>
        <w:tab/>
      </w:r>
      <w:r>
        <w:tab/>
      </w:r>
      <w:r>
        <w:tab/>
        <w:t>edge,</w:t>
      </w:r>
    </w:p>
    <w:p w14:paraId="5CF45F48" w14:textId="77777777" w:rsidR="00F624EA" w:rsidRDefault="00F624EA" w:rsidP="00F624EA">
      <w:pPr>
        <w:pStyle w:val="Code"/>
      </w:pPr>
      <w:r>
        <w:t xml:space="preserve">43: </w:t>
      </w:r>
      <w:r>
        <w:tab/>
      </w:r>
      <w:r>
        <w:tab/>
        <w:t>}</w:t>
      </w:r>
    </w:p>
    <w:p w14:paraId="25F83F46" w14:textId="77777777" w:rsidR="00F624EA" w:rsidRDefault="00F624EA" w:rsidP="00F624EA">
      <w:pPr>
        <w:pStyle w:val="Code"/>
      </w:pPr>
      <w:r>
        <w:t xml:space="preserve">44: </w:t>
      </w:r>
      <w:r>
        <w:tab/>
      </w:r>
      <w:proofErr w:type="gramStart"/>
      <w:r>
        <w:t>);</w:t>
      </w:r>
      <w:proofErr w:type="gramEnd"/>
    </w:p>
    <w:p w14:paraId="3FA02C68" w14:textId="77777777" w:rsidR="00F624EA" w:rsidRDefault="00F624EA" w:rsidP="00F624EA">
      <w:pPr>
        <w:pStyle w:val="Code"/>
      </w:pPr>
      <w:r>
        <w:t xml:space="preserve">45: </w:t>
      </w:r>
    </w:p>
    <w:p w14:paraId="7ED472A9" w14:textId="77777777" w:rsidR="00F624EA" w:rsidRDefault="00F624EA" w:rsidP="00F624EA">
      <w:pPr>
        <w:pStyle w:val="Code"/>
      </w:pPr>
      <w:r>
        <w:lastRenderedPageBreak/>
        <w:t>46: /**</w:t>
      </w:r>
    </w:p>
    <w:p w14:paraId="373FB847" w14:textId="77777777" w:rsidR="00F624EA" w:rsidRDefault="00F624EA" w:rsidP="00F624EA">
      <w:pPr>
        <w:pStyle w:val="Code"/>
      </w:pPr>
      <w:r>
        <w:t>47:  * Remove an edge from graph</w:t>
      </w:r>
    </w:p>
    <w:p w14:paraId="228D5170" w14:textId="77777777" w:rsidR="00F624EA" w:rsidRDefault="00F624EA" w:rsidP="00F624EA">
      <w:pPr>
        <w:pStyle w:val="Code"/>
      </w:pPr>
      <w:r>
        <w:t>48:  */</w:t>
      </w:r>
    </w:p>
    <w:p w14:paraId="227A00C5" w14:textId="77777777" w:rsidR="00F624EA" w:rsidRDefault="00F624EA" w:rsidP="00F624EA">
      <w:pPr>
        <w:pStyle w:val="Code"/>
      </w:pPr>
      <w:r>
        <w:t xml:space="preserve">49: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removeEdge</w:t>
      </w:r>
      <w:proofErr w:type="spellEnd"/>
      <w:r>
        <w:t xml:space="preserve"> = (</w:t>
      </w:r>
    </w:p>
    <w:p w14:paraId="3D7C3931" w14:textId="77777777" w:rsidR="00F624EA" w:rsidRDefault="00F624EA" w:rsidP="00F624EA">
      <w:pPr>
        <w:pStyle w:val="Code"/>
      </w:pPr>
      <w:r>
        <w:t xml:space="preserve">50: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61AAEC68" w14:textId="77777777" w:rsidR="00F624EA" w:rsidRDefault="00F624EA" w:rsidP="00F624EA">
      <w:pPr>
        <w:pStyle w:val="Code"/>
      </w:pPr>
      <w:r>
        <w:t xml:space="preserve">51: </w:t>
      </w:r>
      <w:r>
        <w:tab/>
        <w:t xml:space="preserve">edge: </w:t>
      </w:r>
      <w:proofErr w:type="spellStart"/>
      <w:r>
        <w:t>GraphEdge</w:t>
      </w:r>
      <w:proofErr w:type="spellEnd"/>
    </w:p>
    <w:p w14:paraId="753C494A" w14:textId="77777777" w:rsidR="00F624EA" w:rsidRDefault="00F624EA" w:rsidP="00F624EA">
      <w:pPr>
        <w:pStyle w:val="Code"/>
      </w:pPr>
      <w:r>
        <w:t>52</w:t>
      </w:r>
      <w:proofErr w:type="gramStart"/>
      <w:r>
        <w:t>: )</w:t>
      </w:r>
      <w:proofErr w:type="gramEnd"/>
      <w:r>
        <w:t xml:space="preserve"> =&gt;</w:t>
      </w:r>
    </w:p>
    <w:p w14:paraId="24D49139" w14:textId="77777777" w:rsidR="00F624EA" w:rsidRDefault="00F624EA" w:rsidP="00F624EA">
      <w:pPr>
        <w:pStyle w:val="Code"/>
      </w:pPr>
      <w:r>
        <w:t xml:space="preserve">53: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</w:p>
    <w:p w14:paraId="09D3FC92" w14:textId="77777777" w:rsidR="00F624EA" w:rsidRDefault="00F624EA" w:rsidP="00F624EA">
      <w:pPr>
        <w:pStyle w:val="Code"/>
      </w:pPr>
      <w:r>
        <w:t xml:space="preserve">54: </w:t>
      </w:r>
      <w:r>
        <w:tab/>
      </w:r>
      <w:r>
        <w:tab/>
        <w:t>dispatch,</w:t>
      </w:r>
    </w:p>
    <w:p w14:paraId="248D1DBF" w14:textId="77777777" w:rsidR="00F624EA" w:rsidRDefault="00F624EA" w:rsidP="00F624EA">
      <w:pPr>
        <w:pStyle w:val="Code"/>
      </w:pPr>
      <w:r>
        <w:t xml:space="preserve">55: </w:t>
      </w:r>
      <w:r>
        <w:tab/>
      </w:r>
      <w:r>
        <w:tab/>
        <w:t>{</w:t>
      </w:r>
    </w:p>
    <w:p w14:paraId="54BADE69" w14:textId="77777777" w:rsidR="00F624EA" w:rsidRDefault="00F624EA" w:rsidP="00F624EA">
      <w:pPr>
        <w:pStyle w:val="Code"/>
      </w:pPr>
      <w:r>
        <w:t xml:space="preserve">56: </w:t>
      </w:r>
      <w:r>
        <w:tab/>
      </w:r>
      <w:r>
        <w:tab/>
      </w:r>
      <w:r>
        <w:tab/>
        <w:t>type: "</w:t>
      </w:r>
      <w:proofErr w:type="spellStart"/>
      <w:r>
        <w:t>removeEdge</w:t>
      </w:r>
      <w:proofErr w:type="spellEnd"/>
      <w:r>
        <w:t>",</w:t>
      </w:r>
    </w:p>
    <w:p w14:paraId="1FF33A90" w14:textId="77777777" w:rsidR="00F624EA" w:rsidRDefault="00F624EA" w:rsidP="00F624EA">
      <w:pPr>
        <w:pStyle w:val="Code"/>
      </w:pPr>
      <w:r>
        <w:t xml:space="preserve">57: </w:t>
      </w:r>
      <w:r>
        <w:tab/>
      </w:r>
      <w:r>
        <w:tab/>
      </w:r>
      <w:r>
        <w:tab/>
        <w:t>edge,</w:t>
      </w:r>
    </w:p>
    <w:p w14:paraId="511A66AD" w14:textId="77777777" w:rsidR="00F624EA" w:rsidRDefault="00F624EA" w:rsidP="00F624EA">
      <w:pPr>
        <w:pStyle w:val="Code"/>
      </w:pPr>
      <w:r>
        <w:t xml:space="preserve">58: </w:t>
      </w:r>
      <w:r>
        <w:tab/>
      </w:r>
      <w:r>
        <w:tab/>
        <w:t>},</w:t>
      </w:r>
    </w:p>
    <w:p w14:paraId="7CE1D5CF" w14:textId="77777777" w:rsidR="00F624EA" w:rsidRDefault="00F624EA" w:rsidP="00F624EA">
      <w:pPr>
        <w:pStyle w:val="Code"/>
      </w:pPr>
      <w:r>
        <w:t xml:space="preserve">59: </w:t>
      </w:r>
      <w:r>
        <w:tab/>
      </w:r>
      <w:r>
        <w:tab/>
        <w:t>{</w:t>
      </w:r>
    </w:p>
    <w:p w14:paraId="7ED453AA" w14:textId="77777777" w:rsidR="00F624EA" w:rsidRDefault="00F624EA" w:rsidP="00F624EA">
      <w:pPr>
        <w:pStyle w:val="Code"/>
      </w:pPr>
      <w:r>
        <w:t xml:space="preserve">60: </w:t>
      </w:r>
      <w:r>
        <w:tab/>
      </w:r>
      <w:r>
        <w:tab/>
      </w:r>
      <w:r>
        <w:tab/>
        <w:t>type: "</w:t>
      </w:r>
      <w:proofErr w:type="spellStart"/>
      <w:r>
        <w:t>addEdge</w:t>
      </w:r>
      <w:proofErr w:type="spellEnd"/>
      <w:r>
        <w:t>",</w:t>
      </w:r>
    </w:p>
    <w:p w14:paraId="329AAF7F" w14:textId="77777777" w:rsidR="00F624EA" w:rsidRDefault="00F624EA" w:rsidP="00F624EA">
      <w:pPr>
        <w:pStyle w:val="Code"/>
      </w:pPr>
      <w:r>
        <w:t xml:space="preserve">61: </w:t>
      </w:r>
      <w:r>
        <w:tab/>
      </w:r>
      <w:r>
        <w:tab/>
      </w:r>
      <w:r>
        <w:tab/>
        <w:t>edge,</w:t>
      </w:r>
    </w:p>
    <w:p w14:paraId="734B7606" w14:textId="77777777" w:rsidR="00F624EA" w:rsidRDefault="00F624EA" w:rsidP="00F624EA">
      <w:pPr>
        <w:pStyle w:val="Code"/>
      </w:pPr>
      <w:r>
        <w:t xml:space="preserve">62: </w:t>
      </w:r>
      <w:r>
        <w:tab/>
      </w:r>
      <w:r>
        <w:tab/>
        <w:t>}</w:t>
      </w:r>
    </w:p>
    <w:p w14:paraId="30FBAAAF" w14:textId="77777777" w:rsidR="00F624EA" w:rsidRDefault="00F624EA" w:rsidP="00F624EA">
      <w:pPr>
        <w:pStyle w:val="Code"/>
      </w:pPr>
      <w:r>
        <w:t xml:space="preserve">63: </w:t>
      </w:r>
      <w:r>
        <w:tab/>
      </w:r>
      <w:proofErr w:type="gramStart"/>
      <w:r>
        <w:t>);</w:t>
      </w:r>
      <w:proofErr w:type="gramEnd"/>
    </w:p>
    <w:p w14:paraId="41CFC1A2" w14:textId="77777777" w:rsidR="00F624EA" w:rsidRDefault="00F624EA" w:rsidP="00F624EA">
      <w:pPr>
        <w:pStyle w:val="Code"/>
      </w:pPr>
      <w:r>
        <w:t xml:space="preserve">64: </w:t>
      </w:r>
    </w:p>
    <w:p w14:paraId="5A443752" w14:textId="77777777" w:rsidR="00F624EA" w:rsidRDefault="00F624EA" w:rsidP="00F624EA">
      <w:pPr>
        <w:pStyle w:val="Code"/>
      </w:pPr>
      <w:r>
        <w:t>65: /**</w:t>
      </w:r>
    </w:p>
    <w:p w14:paraId="060B2BF8" w14:textId="77777777" w:rsidR="00F624EA" w:rsidRDefault="00F624EA" w:rsidP="00F624EA">
      <w:pPr>
        <w:pStyle w:val="Code"/>
      </w:pPr>
      <w:r>
        <w:t xml:space="preserve">66:  * Edit edge </w:t>
      </w:r>
      <w:proofErr w:type="gramStart"/>
      <w:r>
        <w:t>weight</w:t>
      </w:r>
      <w:proofErr w:type="gramEnd"/>
    </w:p>
    <w:p w14:paraId="75A28123" w14:textId="77777777" w:rsidR="00F624EA" w:rsidRDefault="00F624EA" w:rsidP="00F624EA">
      <w:pPr>
        <w:pStyle w:val="Code"/>
      </w:pPr>
      <w:r>
        <w:t>67:  */</w:t>
      </w:r>
    </w:p>
    <w:p w14:paraId="764116D2" w14:textId="77777777" w:rsidR="00F624EA" w:rsidRDefault="00F624EA" w:rsidP="00F624EA">
      <w:pPr>
        <w:pStyle w:val="Code"/>
      </w:pPr>
      <w:r>
        <w:t xml:space="preserve">68: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editEdgeWeight</w:t>
      </w:r>
      <w:proofErr w:type="spellEnd"/>
      <w:r>
        <w:t xml:space="preserve"> = (</w:t>
      </w:r>
    </w:p>
    <w:p w14:paraId="3A1560EA" w14:textId="77777777" w:rsidR="00F624EA" w:rsidRDefault="00F624EA" w:rsidP="00F624EA">
      <w:pPr>
        <w:pStyle w:val="Code"/>
      </w:pPr>
      <w:r>
        <w:lastRenderedPageBreak/>
        <w:t xml:space="preserve">69: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6133B6C4" w14:textId="77777777" w:rsidR="00F624EA" w:rsidRDefault="00F624EA" w:rsidP="00F624EA">
      <w:pPr>
        <w:pStyle w:val="Code"/>
      </w:pPr>
      <w:r>
        <w:t xml:space="preserve">70: </w:t>
      </w:r>
      <w:r>
        <w:tab/>
        <w:t xml:space="preserve">edge: </w:t>
      </w:r>
      <w:proofErr w:type="spellStart"/>
      <w:r>
        <w:t>GraphEdge</w:t>
      </w:r>
      <w:proofErr w:type="spellEnd"/>
      <w:r>
        <w:t>,</w:t>
      </w:r>
    </w:p>
    <w:p w14:paraId="17F75B2A" w14:textId="77777777" w:rsidR="00F624EA" w:rsidRDefault="00F624EA" w:rsidP="00F624EA">
      <w:pPr>
        <w:pStyle w:val="Code"/>
      </w:pPr>
      <w:r>
        <w:t xml:space="preserve">71: </w:t>
      </w:r>
      <w:r>
        <w:tab/>
        <w:t>weight: number</w:t>
      </w:r>
    </w:p>
    <w:p w14:paraId="07712B8F" w14:textId="77777777" w:rsidR="00F624EA" w:rsidRDefault="00F624EA" w:rsidP="00F624EA">
      <w:pPr>
        <w:pStyle w:val="Code"/>
      </w:pPr>
      <w:r>
        <w:t>72</w:t>
      </w:r>
      <w:proofErr w:type="gramStart"/>
      <w:r>
        <w:t>: )</w:t>
      </w:r>
      <w:proofErr w:type="gramEnd"/>
      <w:r>
        <w:t xml:space="preserve"> =&gt;</w:t>
      </w:r>
    </w:p>
    <w:p w14:paraId="1BA0C380" w14:textId="77777777" w:rsidR="00F624EA" w:rsidRDefault="00F624EA" w:rsidP="00F624EA">
      <w:pPr>
        <w:pStyle w:val="Code"/>
      </w:pPr>
      <w:r>
        <w:t xml:space="preserve">73: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  <w:r>
        <w:t>dispatch, {</w:t>
      </w:r>
    </w:p>
    <w:p w14:paraId="0178C1F9" w14:textId="77777777" w:rsidR="00F624EA" w:rsidRDefault="00F624EA" w:rsidP="00F624EA">
      <w:pPr>
        <w:pStyle w:val="Code"/>
      </w:pPr>
      <w:r>
        <w:t xml:space="preserve">74: </w:t>
      </w:r>
      <w:r>
        <w:tab/>
      </w:r>
      <w:r>
        <w:tab/>
        <w:t>type: "</w:t>
      </w:r>
      <w:proofErr w:type="spellStart"/>
      <w:r>
        <w:t>editEdgeWeight</w:t>
      </w:r>
      <w:proofErr w:type="spellEnd"/>
      <w:r>
        <w:t>",</w:t>
      </w:r>
    </w:p>
    <w:p w14:paraId="10B610FA" w14:textId="77777777" w:rsidR="00F624EA" w:rsidRDefault="00F624EA" w:rsidP="00F624EA">
      <w:pPr>
        <w:pStyle w:val="Code"/>
      </w:pPr>
      <w:r>
        <w:t xml:space="preserve">75: </w:t>
      </w:r>
      <w:r>
        <w:tab/>
      </w:r>
      <w:r>
        <w:tab/>
        <w:t>edge,</w:t>
      </w:r>
    </w:p>
    <w:p w14:paraId="33B5FE0B" w14:textId="77777777" w:rsidR="00F624EA" w:rsidRDefault="00F624EA" w:rsidP="00F624EA">
      <w:pPr>
        <w:pStyle w:val="Code"/>
      </w:pPr>
      <w:r>
        <w:t xml:space="preserve">76: </w:t>
      </w:r>
      <w:r>
        <w:tab/>
      </w:r>
      <w:r>
        <w:tab/>
        <w:t>weight,</w:t>
      </w:r>
    </w:p>
    <w:p w14:paraId="67DFCC50" w14:textId="77777777" w:rsidR="00F624EA" w:rsidRDefault="00F624EA" w:rsidP="00F624EA">
      <w:pPr>
        <w:pStyle w:val="Code"/>
      </w:pPr>
      <w:r>
        <w:t xml:space="preserve">77: </w:t>
      </w:r>
      <w:r>
        <w:tab/>
        <w:t>}</w:t>
      </w:r>
      <w:proofErr w:type="gramStart"/>
      <w:r>
        <w:t>);</w:t>
      </w:r>
      <w:proofErr w:type="gramEnd"/>
    </w:p>
    <w:p w14:paraId="79C271FB" w14:textId="7FE36907" w:rsidR="00F624EA" w:rsidRDefault="00F624EA" w:rsidP="00F624EA">
      <w:pPr>
        <w:pStyle w:val="Heading3"/>
      </w:pPr>
      <w:bookmarkStart w:id="24" w:name="_Toc81979037"/>
      <w:r>
        <w:t>File: graphNodeActions.ts</w:t>
      </w:r>
      <w:bookmarkEnd w:id="24"/>
    </w:p>
    <w:p w14:paraId="339BAF2F" w14:textId="77777777" w:rsidR="00F624EA" w:rsidRDefault="00F624EA" w:rsidP="00F624EA">
      <w:pPr>
        <w:pStyle w:val="Code"/>
      </w:pPr>
      <w:r>
        <w:t xml:space="preserve">001: import </w:t>
      </w:r>
      <w:proofErr w:type="gramStart"/>
      <w:r>
        <w:t xml:space="preserve">{ </w:t>
      </w:r>
      <w:proofErr w:type="spellStart"/>
      <w:r>
        <w:t>GraphNode</w:t>
      </w:r>
      <w:proofErr w:type="spellEnd"/>
      <w:proofErr w:type="gramEnd"/>
      <w:r>
        <w:t xml:space="preserve"> } from "../index";</w:t>
      </w:r>
    </w:p>
    <w:p w14:paraId="769C616F" w14:textId="77777777" w:rsidR="00F624EA" w:rsidRDefault="00F624EA" w:rsidP="00F624EA">
      <w:pPr>
        <w:pStyle w:val="Code"/>
      </w:pPr>
      <w:r>
        <w:t xml:space="preserve">002: import </w:t>
      </w:r>
      <w:proofErr w:type="gramStart"/>
      <w:r>
        <w:t xml:space="preserve">{ </w:t>
      </w:r>
      <w:proofErr w:type="spellStart"/>
      <w:r>
        <w:t>GraphAction</w:t>
      </w:r>
      <w:proofErr w:type="spellEnd"/>
      <w:proofErr w:type="gramEnd"/>
      <w:r>
        <w:t xml:space="preserve">, </w:t>
      </w:r>
      <w:proofErr w:type="spellStart"/>
      <w:r>
        <w:t>dispatchAction</w:t>
      </w:r>
      <w:proofErr w:type="spellEnd"/>
      <w:r>
        <w:t xml:space="preserve"> } from "./</w:t>
      </w:r>
      <w:proofErr w:type="spellStart"/>
      <w:r>
        <w:t>graphActions</w:t>
      </w:r>
      <w:proofErr w:type="spellEnd"/>
      <w:r>
        <w:t>";</w:t>
      </w:r>
    </w:p>
    <w:p w14:paraId="6852C47A" w14:textId="77777777" w:rsidR="00F624EA" w:rsidRDefault="00F624EA" w:rsidP="00F624EA">
      <w:pPr>
        <w:pStyle w:val="Code"/>
      </w:pPr>
      <w:r>
        <w:t xml:space="preserve">003: </w:t>
      </w:r>
    </w:p>
    <w:p w14:paraId="4A485E8D" w14:textId="77777777" w:rsidR="00F624EA" w:rsidRDefault="00F624EA" w:rsidP="00F624EA">
      <w:pPr>
        <w:pStyle w:val="Code"/>
      </w:pPr>
      <w:r>
        <w:t xml:space="preserve">004: export interface </w:t>
      </w:r>
      <w:proofErr w:type="spellStart"/>
      <w:r>
        <w:t>GraphNodeActionMap</w:t>
      </w:r>
      <w:proofErr w:type="spellEnd"/>
      <w:r>
        <w:t xml:space="preserve"> {</w:t>
      </w:r>
    </w:p>
    <w:p w14:paraId="55602615" w14:textId="77777777" w:rsidR="00F624EA" w:rsidRDefault="00F624EA" w:rsidP="00F624EA">
      <w:pPr>
        <w:pStyle w:val="Code"/>
      </w:pPr>
      <w:r>
        <w:t xml:space="preserve">005: </w:t>
      </w:r>
      <w:r>
        <w:tab/>
      </w:r>
      <w:proofErr w:type="spellStart"/>
      <w:r>
        <w:t>selectNode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"</w:t>
      </w:r>
      <w:proofErr w:type="spellStart"/>
      <w:r>
        <w:t>selectNode</w:t>
      </w:r>
      <w:proofErr w:type="spellEnd"/>
      <w:r>
        <w:t xml:space="preserve">"; node: </w:t>
      </w:r>
      <w:proofErr w:type="spellStart"/>
      <w:r>
        <w:t>GraphNode</w:t>
      </w:r>
      <w:proofErr w:type="spellEnd"/>
      <w:r>
        <w:t xml:space="preserve"> };</w:t>
      </w:r>
    </w:p>
    <w:p w14:paraId="64A1CBD1" w14:textId="77777777" w:rsidR="00F624EA" w:rsidRDefault="00F624EA" w:rsidP="00F624EA">
      <w:pPr>
        <w:pStyle w:val="Code"/>
      </w:pPr>
      <w:r>
        <w:t xml:space="preserve">006: </w:t>
      </w:r>
      <w:r>
        <w:tab/>
      </w:r>
      <w:proofErr w:type="spellStart"/>
      <w:r>
        <w:t>addNode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"</w:t>
      </w:r>
      <w:proofErr w:type="spellStart"/>
      <w:r>
        <w:t>addNode</w:t>
      </w:r>
      <w:proofErr w:type="spellEnd"/>
      <w:r>
        <w:t xml:space="preserve">"; node: </w:t>
      </w:r>
      <w:proofErr w:type="spellStart"/>
      <w:r>
        <w:t>GraphNode</w:t>
      </w:r>
      <w:proofErr w:type="spellEnd"/>
      <w:r>
        <w:t xml:space="preserve"> };</w:t>
      </w:r>
    </w:p>
    <w:p w14:paraId="2E15091D" w14:textId="77777777" w:rsidR="00F624EA" w:rsidRDefault="00F624EA" w:rsidP="00F624EA">
      <w:pPr>
        <w:pStyle w:val="Code"/>
      </w:pPr>
      <w:r>
        <w:t xml:space="preserve">007: </w:t>
      </w:r>
      <w:r>
        <w:tab/>
      </w:r>
      <w:proofErr w:type="spellStart"/>
      <w:r>
        <w:t>removeNode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"</w:t>
      </w:r>
      <w:proofErr w:type="spellStart"/>
      <w:r>
        <w:t>removeNode</w:t>
      </w:r>
      <w:proofErr w:type="spellEnd"/>
      <w:r>
        <w:t xml:space="preserve">"; node: </w:t>
      </w:r>
      <w:proofErr w:type="spellStart"/>
      <w:r>
        <w:t>GraphNode</w:t>
      </w:r>
      <w:proofErr w:type="spellEnd"/>
      <w:r>
        <w:t xml:space="preserve"> };</w:t>
      </w:r>
    </w:p>
    <w:p w14:paraId="780B5E7F" w14:textId="77777777" w:rsidR="00F624EA" w:rsidRDefault="00F624EA" w:rsidP="00F624EA">
      <w:pPr>
        <w:pStyle w:val="Code"/>
      </w:pPr>
      <w:r>
        <w:t xml:space="preserve">008: </w:t>
      </w:r>
      <w:r>
        <w:tab/>
      </w:r>
      <w:proofErr w:type="spellStart"/>
      <w:r>
        <w:t>moveNode</w:t>
      </w:r>
      <w:proofErr w:type="spellEnd"/>
      <w:r>
        <w:t>: {</w:t>
      </w:r>
    </w:p>
    <w:p w14:paraId="67351A7B" w14:textId="77777777" w:rsidR="00F624EA" w:rsidRDefault="00F624EA" w:rsidP="00F624EA">
      <w:pPr>
        <w:pStyle w:val="Code"/>
      </w:pPr>
      <w:r>
        <w:t xml:space="preserve">009: </w:t>
      </w:r>
      <w:r>
        <w:tab/>
      </w:r>
      <w:r>
        <w:tab/>
        <w:t>type: "</w:t>
      </w:r>
      <w:proofErr w:type="spellStart"/>
      <w:r>
        <w:t>moveNode</w:t>
      </w:r>
      <w:proofErr w:type="spellEnd"/>
      <w:proofErr w:type="gramStart"/>
      <w:r>
        <w:t>";</w:t>
      </w:r>
      <w:proofErr w:type="gramEnd"/>
    </w:p>
    <w:p w14:paraId="7B45D3B2" w14:textId="77777777" w:rsidR="00F624EA" w:rsidRDefault="00F624EA" w:rsidP="00F624EA">
      <w:pPr>
        <w:pStyle w:val="Code"/>
      </w:pPr>
      <w:r>
        <w:t xml:space="preserve">010: </w:t>
      </w:r>
      <w:r>
        <w:tab/>
      </w:r>
      <w:r>
        <w:tab/>
        <w:t xml:space="preserve">node: </w:t>
      </w:r>
      <w:proofErr w:type="spellStart"/>
      <w:proofErr w:type="gramStart"/>
      <w:r>
        <w:t>GraphNode</w:t>
      </w:r>
      <w:proofErr w:type="spellEnd"/>
      <w:r>
        <w:t>;</w:t>
      </w:r>
      <w:proofErr w:type="gramEnd"/>
    </w:p>
    <w:p w14:paraId="40D74CE6" w14:textId="77777777" w:rsidR="00F624EA" w:rsidRDefault="00F624EA" w:rsidP="00F624EA">
      <w:pPr>
        <w:pStyle w:val="Code"/>
      </w:pPr>
      <w:r>
        <w:t xml:space="preserve">011: </w:t>
      </w:r>
      <w:r>
        <w:tab/>
      </w:r>
      <w:r>
        <w:tab/>
        <w:t xml:space="preserve">position: </w:t>
      </w:r>
      <w:proofErr w:type="gramStart"/>
      <w:r>
        <w:t>{ x</w:t>
      </w:r>
      <w:proofErr w:type="gramEnd"/>
      <w:r>
        <w:t>: number; y: number };</w:t>
      </w:r>
    </w:p>
    <w:p w14:paraId="1EADE980" w14:textId="77777777" w:rsidR="00F624EA" w:rsidRDefault="00F624EA" w:rsidP="00F624EA">
      <w:pPr>
        <w:pStyle w:val="Code"/>
      </w:pPr>
      <w:r>
        <w:t xml:space="preserve">012: </w:t>
      </w:r>
      <w:r>
        <w:tab/>
      </w:r>
      <w:proofErr w:type="gramStart"/>
      <w:r>
        <w:t>};</w:t>
      </w:r>
      <w:proofErr w:type="gramEnd"/>
    </w:p>
    <w:p w14:paraId="10E39417" w14:textId="77777777" w:rsidR="00F624EA" w:rsidRDefault="00F624EA" w:rsidP="00F624EA">
      <w:pPr>
        <w:pStyle w:val="Code"/>
      </w:pPr>
      <w:r>
        <w:t xml:space="preserve">013: </w:t>
      </w:r>
      <w:r>
        <w:tab/>
      </w:r>
      <w:proofErr w:type="spellStart"/>
      <w:r>
        <w:t>editNodeName</w:t>
      </w:r>
      <w:proofErr w:type="spellEnd"/>
      <w:r>
        <w:t>: {</w:t>
      </w:r>
    </w:p>
    <w:p w14:paraId="05B4FFDD" w14:textId="77777777" w:rsidR="00F624EA" w:rsidRDefault="00F624EA" w:rsidP="00F624EA">
      <w:pPr>
        <w:pStyle w:val="Code"/>
      </w:pPr>
      <w:r>
        <w:lastRenderedPageBreak/>
        <w:t xml:space="preserve">014: </w:t>
      </w:r>
      <w:r>
        <w:tab/>
      </w:r>
      <w:r>
        <w:tab/>
        <w:t>type: "</w:t>
      </w:r>
      <w:proofErr w:type="spellStart"/>
      <w:r>
        <w:t>editNodeName</w:t>
      </w:r>
      <w:proofErr w:type="spellEnd"/>
      <w:proofErr w:type="gramStart"/>
      <w:r>
        <w:t>";</w:t>
      </w:r>
      <w:proofErr w:type="gramEnd"/>
    </w:p>
    <w:p w14:paraId="0BC87C08" w14:textId="77777777" w:rsidR="00F624EA" w:rsidRDefault="00F624EA" w:rsidP="00F624EA">
      <w:pPr>
        <w:pStyle w:val="Code"/>
      </w:pPr>
      <w:r>
        <w:t xml:space="preserve">015: </w:t>
      </w:r>
      <w:r>
        <w:tab/>
      </w:r>
      <w:r>
        <w:tab/>
        <w:t xml:space="preserve">node: </w:t>
      </w:r>
      <w:proofErr w:type="spellStart"/>
      <w:proofErr w:type="gramStart"/>
      <w:r>
        <w:t>GraphNode</w:t>
      </w:r>
      <w:proofErr w:type="spellEnd"/>
      <w:r>
        <w:t>;</w:t>
      </w:r>
      <w:proofErr w:type="gramEnd"/>
    </w:p>
    <w:p w14:paraId="254B01F8" w14:textId="77777777" w:rsidR="00F624EA" w:rsidRDefault="00F624EA" w:rsidP="00F624EA">
      <w:pPr>
        <w:pStyle w:val="Code"/>
      </w:pPr>
      <w:r>
        <w:t xml:space="preserve">016: </w:t>
      </w:r>
      <w:r>
        <w:tab/>
      </w:r>
      <w:r>
        <w:tab/>
        <w:t xml:space="preserve">name: </w:t>
      </w:r>
      <w:proofErr w:type="gramStart"/>
      <w:r>
        <w:t>string;</w:t>
      </w:r>
      <w:proofErr w:type="gramEnd"/>
    </w:p>
    <w:p w14:paraId="49975060" w14:textId="77777777" w:rsidR="00F624EA" w:rsidRDefault="00F624EA" w:rsidP="00F624EA">
      <w:pPr>
        <w:pStyle w:val="Code"/>
      </w:pPr>
      <w:r>
        <w:t xml:space="preserve">017: </w:t>
      </w:r>
      <w:r>
        <w:tab/>
      </w:r>
      <w:proofErr w:type="gramStart"/>
      <w:r>
        <w:t>};</w:t>
      </w:r>
      <w:proofErr w:type="gramEnd"/>
    </w:p>
    <w:p w14:paraId="4CF33F14" w14:textId="77777777" w:rsidR="00F624EA" w:rsidRDefault="00F624EA" w:rsidP="00F624EA">
      <w:pPr>
        <w:pStyle w:val="Code"/>
      </w:pPr>
      <w:r>
        <w:t xml:space="preserve">018: </w:t>
      </w:r>
      <w:r>
        <w:tab/>
      </w:r>
      <w:proofErr w:type="spellStart"/>
      <w:r>
        <w:t>editNodeID</w:t>
      </w:r>
      <w:proofErr w:type="spellEnd"/>
      <w:r>
        <w:t>: {</w:t>
      </w:r>
    </w:p>
    <w:p w14:paraId="2AC7B1B1" w14:textId="77777777" w:rsidR="00F624EA" w:rsidRDefault="00F624EA" w:rsidP="00F624EA">
      <w:pPr>
        <w:pStyle w:val="Code"/>
      </w:pPr>
      <w:r>
        <w:t xml:space="preserve">019: </w:t>
      </w:r>
      <w:r>
        <w:tab/>
      </w:r>
      <w:r>
        <w:tab/>
        <w:t>type: "</w:t>
      </w:r>
      <w:proofErr w:type="spellStart"/>
      <w:r>
        <w:t>editNodeID</w:t>
      </w:r>
      <w:proofErr w:type="spellEnd"/>
      <w:proofErr w:type="gramStart"/>
      <w:r>
        <w:t>";</w:t>
      </w:r>
      <w:proofErr w:type="gramEnd"/>
    </w:p>
    <w:p w14:paraId="49F89B75" w14:textId="77777777" w:rsidR="00F624EA" w:rsidRDefault="00F624EA" w:rsidP="00F624EA">
      <w:pPr>
        <w:pStyle w:val="Code"/>
      </w:pPr>
      <w:r>
        <w:t xml:space="preserve">020: </w:t>
      </w:r>
      <w:r>
        <w:tab/>
      </w:r>
      <w:r>
        <w:tab/>
        <w:t xml:space="preserve">node: </w:t>
      </w:r>
      <w:proofErr w:type="spellStart"/>
      <w:proofErr w:type="gramStart"/>
      <w:r>
        <w:t>GraphNode</w:t>
      </w:r>
      <w:proofErr w:type="spellEnd"/>
      <w:r>
        <w:t>;</w:t>
      </w:r>
      <w:proofErr w:type="gramEnd"/>
    </w:p>
    <w:p w14:paraId="6170AE45" w14:textId="77777777" w:rsidR="00F624EA" w:rsidRDefault="00F624EA" w:rsidP="00F624EA">
      <w:pPr>
        <w:pStyle w:val="Code"/>
      </w:pPr>
      <w:r>
        <w:t xml:space="preserve">021: </w:t>
      </w:r>
      <w:r>
        <w:tab/>
      </w:r>
      <w:r>
        <w:tab/>
        <w:t xml:space="preserve">id: </w:t>
      </w:r>
      <w:proofErr w:type="gramStart"/>
      <w:r>
        <w:t>string;</w:t>
      </w:r>
      <w:proofErr w:type="gramEnd"/>
    </w:p>
    <w:p w14:paraId="3ADA73F2" w14:textId="77777777" w:rsidR="00F624EA" w:rsidRDefault="00F624EA" w:rsidP="00F624EA">
      <w:pPr>
        <w:pStyle w:val="Code"/>
      </w:pPr>
      <w:r>
        <w:t xml:space="preserve">022: </w:t>
      </w:r>
      <w:r>
        <w:tab/>
      </w:r>
      <w:proofErr w:type="gramStart"/>
      <w:r>
        <w:t>};</w:t>
      </w:r>
      <w:proofErr w:type="gramEnd"/>
    </w:p>
    <w:p w14:paraId="699ECD73" w14:textId="77777777" w:rsidR="00F624EA" w:rsidRDefault="00F624EA" w:rsidP="00F624EA">
      <w:pPr>
        <w:pStyle w:val="Code"/>
      </w:pPr>
      <w:r>
        <w:t>023</w:t>
      </w:r>
      <w:proofErr w:type="gramStart"/>
      <w:r>
        <w:t>: }</w:t>
      </w:r>
      <w:proofErr w:type="gramEnd"/>
    </w:p>
    <w:p w14:paraId="0C3C9A02" w14:textId="77777777" w:rsidR="00F624EA" w:rsidRDefault="00F624EA" w:rsidP="00F624EA">
      <w:pPr>
        <w:pStyle w:val="Code"/>
      </w:pPr>
      <w:r>
        <w:t xml:space="preserve">024: </w:t>
      </w:r>
    </w:p>
    <w:p w14:paraId="0BED016B" w14:textId="77777777" w:rsidR="00F624EA" w:rsidRDefault="00F624EA" w:rsidP="00F624EA">
      <w:pPr>
        <w:pStyle w:val="Code"/>
      </w:pPr>
      <w:r>
        <w:t>025: /**</w:t>
      </w:r>
    </w:p>
    <w:p w14:paraId="1E5C0C50" w14:textId="77777777" w:rsidR="00F624EA" w:rsidRDefault="00F624EA" w:rsidP="00F624EA">
      <w:pPr>
        <w:pStyle w:val="Code"/>
      </w:pPr>
      <w:r>
        <w:t>026:  * Select a node</w:t>
      </w:r>
    </w:p>
    <w:p w14:paraId="4C511382" w14:textId="77777777" w:rsidR="00F624EA" w:rsidRDefault="00F624EA" w:rsidP="00F624EA">
      <w:pPr>
        <w:pStyle w:val="Code"/>
      </w:pPr>
      <w:r>
        <w:t>027:  */</w:t>
      </w:r>
    </w:p>
    <w:p w14:paraId="5D662FC7" w14:textId="77777777" w:rsidR="00F624EA" w:rsidRDefault="00F624EA" w:rsidP="00F624EA">
      <w:pPr>
        <w:pStyle w:val="Code"/>
      </w:pPr>
      <w:r>
        <w:t xml:space="preserve">028: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selectNode</w:t>
      </w:r>
      <w:proofErr w:type="spellEnd"/>
      <w:r>
        <w:t xml:space="preserve"> = (</w:t>
      </w:r>
    </w:p>
    <w:p w14:paraId="3443BF0F" w14:textId="77777777" w:rsidR="00F624EA" w:rsidRDefault="00F624EA" w:rsidP="00F624EA">
      <w:pPr>
        <w:pStyle w:val="Code"/>
      </w:pPr>
      <w:r>
        <w:t xml:space="preserve">029: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26056D28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030: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proofErr w:type="spellStart"/>
      <w:r w:rsidRPr="00F624EA">
        <w:rPr>
          <w:lang w:val="fr-FR"/>
        </w:rPr>
        <w:t>node</w:t>
      </w:r>
      <w:proofErr w:type="spellEnd"/>
      <w:r w:rsidRPr="00F624EA">
        <w:rPr>
          <w:lang w:val="fr-FR"/>
        </w:rPr>
        <w:t xml:space="preserve">: </w:t>
      </w:r>
      <w:proofErr w:type="spellStart"/>
      <w:r w:rsidRPr="00F624EA">
        <w:rPr>
          <w:lang w:val="fr-FR"/>
        </w:rPr>
        <w:t>GraphNode</w:t>
      </w:r>
      <w:proofErr w:type="spellEnd"/>
    </w:p>
    <w:p w14:paraId="39394EAE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031:</w:t>
      </w:r>
      <w:proofErr w:type="gramEnd"/>
      <w:r w:rsidRPr="00F624EA">
        <w:rPr>
          <w:lang w:val="fr-FR"/>
        </w:rPr>
        <w:t xml:space="preserve"> ) =&gt;</w:t>
      </w:r>
    </w:p>
    <w:p w14:paraId="668C370F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032: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proofErr w:type="spellStart"/>
      <w:r w:rsidRPr="00F624EA">
        <w:rPr>
          <w:lang w:val="fr-FR"/>
        </w:rPr>
        <w:t>dispatchAction</w:t>
      </w:r>
      <w:proofErr w:type="spellEnd"/>
      <w:r w:rsidRPr="00F624EA">
        <w:rPr>
          <w:lang w:val="fr-FR"/>
        </w:rPr>
        <w:t>(dispatch, {</w:t>
      </w:r>
    </w:p>
    <w:p w14:paraId="2C293017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033: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r w:rsidRPr="00F624EA">
        <w:rPr>
          <w:lang w:val="fr-FR"/>
        </w:rPr>
        <w:tab/>
        <w:t>type: "</w:t>
      </w:r>
      <w:proofErr w:type="spellStart"/>
      <w:r w:rsidRPr="00F624EA">
        <w:rPr>
          <w:lang w:val="fr-FR"/>
        </w:rPr>
        <w:t>selectNode</w:t>
      </w:r>
      <w:proofErr w:type="spellEnd"/>
      <w:r w:rsidRPr="00F624EA">
        <w:rPr>
          <w:lang w:val="fr-FR"/>
        </w:rPr>
        <w:t>",</w:t>
      </w:r>
    </w:p>
    <w:p w14:paraId="43269C93" w14:textId="77777777" w:rsidR="00F624EA" w:rsidRDefault="00F624EA" w:rsidP="00F624EA">
      <w:pPr>
        <w:pStyle w:val="Code"/>
      </w:pPr>
      <w:r>
        <w:t xml:space="preserve">034: </w:t>
      </w:r>
      <w:r>
        <w:tab/>
      </w:r>
      <w:r>
        <w:tab/>
        <w:t>node,</w:t>
      </w:r>
    </w:p>
    <w:p w14:paraId="3B519269" w14:textId="77777777" w:rsidR="00F624EA" w:rsidRDefault="00F624EA" w:rsidP="00F624EA">
      <w:pPr>
        <w:pStyle w:val="Code"/>
      </w:pPr>
      <w:r>
        <w:t xml:space="preserve">035: </w:t>
      </w:r>
      <w:r>
        <w:tab/>
        <w:t>}</w:t>
      </w:r>
      <w:proofErr w:type="gramStart"/>
      <w:r>
        <w:t>);</w:t>
      </w:r>
      <w:proofErr w:type="gramEnd"/>
    </w:p>
    <w:p w14:paraId="436AAC46" w14:textId="77777777" w:rsidR="00F624EA" w:rsidRDefault="00F624EA" w:rsidP="00F624EA">
      <w:pPr>
        <w:pStyle w:val="Code"/>
      </w:pPr>
      <w:r>
        <w:t xml:space="preserve">036: </w:t>
      </w:r>
    </w:p>
    <w:p w14:paraId="6E5FC302" w14:textId="77777777" w:rsidR="00F624EA" w:rsidRDefault="00F624EA" w:rsidP="00F624EA">
      <w:pPr>
        <w:pStyle w:val="Code"/>
      </w:pPr>
      <w:r>
        <w:lastRenderedPageBreak/>
        <w:t>037: /**</w:t>
      </w:r>
    </w:p>
    <w:p w14:paraId="6AC90BCD" w14:textId="77777777" w:rsidR="00F624EA" w:rsidRDefault="00F624EA" w:rsidP="00F624EA">
      <w:pPr>
        <w:pStyle w:val="Code"/>
      </w:pPr>
      <w:r>
        <w:t>038:  * Add a new node object to graph</w:t>
      </w:r>
    </w:p>
    <w:p w14:paraId="3DD69CDA" w14:textId="77777777" w:rsidR="00F624EA" w:rsidRDefault="00F624EA" w:rsidP="00F624EA">
      <w:pPr>
        <w:pStyle w:val="Code"/>
      </w:pPr>
      <w:r>
        <w:t>039:  */</w:t>
      </w:r>
    </w:p>
    <w:p w14:paraId="6D4C27E4" w14:textId="77777777" w:rsidR="00F624EA" w:rsidRDefault="00F624EA" w:rsidP="00F624EA">
      <w:pPr>
        <w:pStyle w:val="Code"/>
      </w:pPr>
      <w:r>
        <w:t xml:space="preserve">040: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addNode</w:t>
      </w:r>
      <w:proofErr w:type="spellEnd"/>
      <w:r>
        <w:t xml:space="preserve"> = (</w:t>
      </w:r>
    </w:p>
    <w:p w14:paraId="1DA347B9" w14:textId="77777777" w:rsidR="00F624EA" w:rsidRDefault="00F624EA" w:rsidP="00F624EA">
      <w:pPr>
        <w:pStyle w:val="Code"/>
      </w:pPr>
      <w:r>
        <w:t xml:space="preserve">041: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1C033B48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042: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proofErr w:type="spellStart"/>
      <w:r w:rsidRPr="00F624EA">
        <w:rPr>
          <w:lang w:val="fr-FR"/>
        </w:rPr>
        <w:t>node</w:t>
      </w:r>
      <w:proofErr w:type="spellEnd"/>
      <w:r w:rsidRPr="00F624EA">
        <w:rPr>
          <w:lang w:val="fr-FR"/>
        </w:rPr>
        <w:t xml:space="preserve">: </w:t>
      </w:r>
      <w:proofErr w:type="spellStart"/>
      <w:r w:rsidRPr="00F624EA">
        <w:rPr>
          <w:lang w:val="fr-FR"/>
        </w:rPr>
        <w:t>GraphNode</w:t>
      </w:r>
      <w:proofErr w:type="spellEnd"/>
    </w:p>
    <w:p w14:paraId="4306000A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043:</w:t>
      </w:r>
      <w:proofErr w:type="gramEnd"/>
      <w:r w:rsidRPr="00F624EA">
        <w:rPr>
          <w:lang w:val="fr-FR"/>
        </w:rPr>
        <w:t xml:space="preserve"> ) =&gt;</w:t>
      </w:r>
    </w:p>
    <w:p w14:paraId="583C5307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044: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proofErr w:type="spellStart"/>
      <w:r w:rsidRPr="00F624EA">
        <w:rPr>
          <w:lang w:val="fr-FR"/>
        </w:rPr>
        <w:t>dispatchAction</w:t>
      </w:r>
      <w:proofErr w:type="spellEnd"/>
      <w:r w:rsidRPr="00F624EA">
        <w:rPr>
          <w:lang w:val="fr-FR"/>
        </w:rPr>
        <w:t>(</w:t>
      </w:r>
    </w:p>
    <w:p w14:paraId="1D4A13C1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045: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r w:rsidRPr="00F624EA">
        <w:rPr>
          <w:lang w:val="fr-FR"/>
        </w:rPr>
        <w:tab/>
        <w:t>dispatch,</w:t>
      </w:r>
    </w:p>
    <w:p w14:paraId="3DE48F48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046: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r w:rsidRPr="00F624EA">
        <w:rPr>
          <w:lang w:val="fr-FR"/>
        </w:rPr>
        <w:tab/>
        <w:t>{</w:t>
      </w:r>
    </w:p>
    <w:p w14:paraId="04599188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047: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r w:rsidRPr="00F624EA">
        <w:rPr>
          <w:lang w:val="fr-FR"/>
        </w:rPr>
        <w:tab/>
      </w:r>
      <w:r w:rsidRPr="00F624EA">
        <w:rPr>
          <w:lang w:val="fr-FR"/>
        </w:rPr>
        <w:tab/>
        <w:t>type: "</w:t>
      </w:r>
      <w:proofErr w:type="spellStart"/>
      <w:r w:rsidRPr="00F624EA">
        <w:rPr>
          <w:lang w:val="fr-FR"/>
        </w:rPr>
        <w:t>addNode</w:t>
      </w:r>
      <w:proofErr w:type="spellEnd"/>
      <w:r w:rsidRPr="00F624EA">
        <w:rPr>
          <w:lang w:val="fr-FR"/>
        </w:rPr>
        <w:t>",</w:t>
      </w:r>
    </w:p>
    <w:p w14:paraId="7B30AFBF" w14:textId="77777777" w:rsidR="00F624EA" w:rsidRDefault="00F624EA" w:rsidP="00F624EA">
      <w:pPr>
        <w:pStyle w:val="Code"/>
      </w:pPr>
      <w:r>
        <w:t xml:space="preserve">048: </w:t>
      </w:r>
      <w:r>
        <w:tab/>
      </w:r>
      <w:r>
        <w:tab/>
      </w:r>
      <w:r>
        <w:tab/>
        <w:t>node,</w:t>
      </w:r>
    </w:p>
    <w:p w14:paraId="15D32C13" w14:textId="77777777" w:rsidR="00F624EA" w:rsidRDefault="00F624EA" w:rsidP="00F624EA">
      <w:pPr>
        <w:pStyle w:val="Code"/>
      </w:pPr>
      <w:r>
        <w:t xml:space="preserve">049: </w:t>
      </w:r>
      <w:r>
        <w:tab/>
      </w:r>
      <w:r>
        <w:tab/>
        <w:t>},</w:t>
      </w:r>
    </w:p>
    <w:p w14:paraId="614E87C7" w14:textId="77777777" w:rsidR="00F624EA" w:rsidRDefault="00F624EA" w:rsidP="00F624EA">
      <w:pPr>
        <w:pStyle w:val="Code"/>
      </w:pPr>
      <w:r>
        <w:t xml:space="preserve">050: </w:t>
      </w:r>
      <w:r>
        <w:tab/>
      </w:r>
      <w:r>
        <w:tab/>
        <w:t>{</w:t>
      </w:r>
    </w:p>
    <w:p w14:paraId="1CBBC3F2" w14:textId="77777777" w:rsidR="00F624EA" w:rsidRDefault="00F624EA" w:rsidP="00F624EA">
      <w:pPr>
        <w:pStyle w:val="Code"/>
      </w:pPr>
      <w:r>
        <w:t xml:space="preserve">051: </w:t>
      </w:r>
      <w:r>
        <w:tab/>
      </w:r>
      <w:r>
        <w:tab/>
      </w:r>
      <w:r>
        <w:tab/>
        <w:t>type: "</w:t>
      </w:r>
      <w:proofErr w:type="spellStart"/>
      <w:r>
        <w:t>removeNode</w:t>
      </w:r>
      <w:proofErr w:type="spellEnd"/>
      <w:r>
        <w:t>",</w:t>
      </w:r>
    </w:p>
    <w:p w14:paraId="6A58EEE8" w14:textId="77777777" w:rsidR="00F624EA" w:rsidRDefault="00F624EA" w:rsidP="00F624EA">
      <w:pPr>
        <w:pStyle w:val="Code"/>
      </w:pPr>
      <w:r>
        <w:t xml:space="preserve">052: </w:t>
      </w:r>
      <w:r>
        <w:tab/>
      </w:r>
      <w:r>
        <w:tab/>
      </w:r>
      <w:r>
        <w:tab/>
        <w:t>node,</w:t>
      </w:r>
    </w:p>
    <w:p w14:paraId="70D22BDF" w14:textId="77777777" w:rsidR="00F624EA" w:rsidRDefault="00F624EA" w:rsidP="00F624EA">
      <w:pPr>
        <w:pStyle w:val="Code"/>
      </w:pPr>
      <w:r>
        <w:t xml:space="preserve">053: </w:t>
      </w:r>
      <w:r>
        <w:tab/>
      </w:r>
      <w:r>
        <w:tab/>
        <w:t>}</w:t>
      </w:r>
    </w:p>
    <w:p w14:paraId="49E9F1F0" w14:textId="77777777" w:rsidR="00F624EA" w:rsidRDefault="00F624EA" w:rsidP="00F624EA">
      <w:pPr>
        <w:pStyle w:val="Code"/>
      </w:pPr>
      <w:r>
        <w:t xml:space="preserve">054: </w:t>
      </w:r>
      <w:r>
        <w:tab/>
      </w:r>
      <w:proofErr w:type="gramStart"/>
      <w:r>
        <w:t>);</w:t>
      </w:r>
      <w:proofErr w:type="gramEnd"/>
    </w:p>
    <w:p w14:paraId="2EF35BA1" w14:textId="77777777" w:rsidR="00F624EA" w:rsidRDefault="00F624EA" w:rsidP="00F624EA">
      <w:pPr>
        <w:pStyle w:val="Code"/>
      </w:pPr>
      <w:r>
        <w:t xml:space="preserve">055: </w:t>
      </w:r>
    </w:p>
    <w:p w14:paraId="490F085A" w14:textId="77777777" w:rsidR="00F624EA" w:rsidRDefault="00F624EA" w:rsidP="00F624EA">
      <w:pPr>
        <w:pStyle w:val="Code"/>
      </w:pPr>
      <w:r>
        <w:t>056: /**</w:t>
      </w:r>
    </w:p>
    <w:p w14:paraId="60C04EDE" w14:textId="77777777" w:rsidR="00F624EA" w:rsidRDefault="00F624EA" w:rsidP="00F624EA">
      <w:pPr>
        <w:pStyle w:val="Code"/>
      </w:pPr>
      <w:r>
        <w:t>057:  * Remove node from graph</w:t>
      </w:r>
    </w:p>
    <w:p w14:paraId="4C9E833F" w14:textId="77777777" w:rsidR="00F624EA" w:rsidRDefault="00F624EA" w:rsidP="00F624EA">
      <w:pPr>
        <w:pStyle w:val="Code"/>
      </w:pPr>
      <w:r>
        <w:t>058:  */</w:t>
      </w:r>
    </w:p>
    <w:p w14:paraId="781DF79A" w14:textId="77777777" w:rsidR="00F624EA" w:rsidRDefault="00F624EA" w:rsidP="00F624EA">
      <w:pPr>
        <w:pStyle w:val="Code"/>
      </w:pPr>
      <w:r>
        <w:t xml:space="preserve">059: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removeNode</w:t>
      </w:r>
      <w:proofErr w:type="spellEnd"/>
      <w:r>
        <w:t xml:space="preserve"> = (</w:t>
      </w:r>
    </w:p>
    <w:p w14:paraId="30B0C87B" w14:textId="77777777" w:rsidR="00F624EA" w:rsidRDefault="00F624EA" w:rsidP="00F624EA">
      <w:pPr>
        <w:pStyle w:val="Code"/>
      </w:pPr>
      <w:r>
        <w:lastRenderedPageBreak/>
        <w:t xml:space="preserve">060: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0907E224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061: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proofErr w:type="spellStart"/>
      <w:r w:rsidRPr="00F624EA">
        <w:rPr>
          <w:lang w:val="fr-FR"/>
        </w:rPr>
        <w:t>node</w:t>
      </w:r>
      <w:proofErr w:type="spellEnd"/>
      <w:r w:rsidRPr="00F624EA">
        <w:rPr>
          <w:lang w:val="fr-FR"/>
        </w:rPr>
        <w:t xml:space="preserve">: </w:t>
      </w:r>
      <w:proofErr w:type="spellStart"/>
      <w:r w:rsidRPr="00F624EA">
        <w:rPr>
          <w:lang w:val="fr-FR"/>
        </w:rPr>
        <w:t>GraphNode</w:t>
      </w:r>
      <w:proofErr w:type="spellEnd"/>
    </w:p>
    <w:p w14:paraId="0E7B2F2F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062:</w:t>
      </w:r>
      <w:proofErr w:type="gramEnd"/>
      <w:r w:rsidRPr="00F624EA">
        <w:rPr>
          <w:lang w:val="fr-FR"/>
        </w:rPr>
        <w:t xml:space="preserve"> ) =&gt;</w:t>
      </w:r>
    </w:p>
    <w:p w14:paraId="26CDE914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063: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proofErr w:type="spellStart"/>
      <w:r w:rsidRPr="00F624EA">
        <w:rPr>
          <w:lang w:val="fr-FR"/>
        </w:rPr>
        <w:t>dispatchAction</w:t>
      </w:r>
      <w:proofErr w:type="spellEnd"/>
      <w:r w:rsidRPr="00F624EA">
        <w:rPr>
          <w:lang w:val="fr-FR"/>
        </w:rPr>
        <w:t>(</w:t>
      </w:r>
    </w:p>
    <w:p w14:paraId="44737749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064: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r w:rsidRPr="00F624EA">
        <w:rPr>
          <w:lang w:val="fr-FR"/>
        </w:rPr>
        <w:tab/>
        <w:t>dispatch,</w:t>
      </w:r>
    </w:p>
    <w:p w14:paraId="1CB40F40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065: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r w:rsidRPr="00F624EA">
        <w:rPr>
          <w:lang w:val="fr-FR"/>
        </w:rPr>
        <w:tab/>
        <w:t>{</w:t>
      </w:r>
    </w:p>
    <w:p w14:paraId="42B9DB06" w14:textId="77777777" w:rsidR="00F624EA" w:rsidRPr="00F624EA" w:rsidRDefault="00F624EA" w:rsidP="00F624EA">
      <w:pPr>
        <w:pStyle w:val="Code"/>
        <w:rPr>
          <w:lang w:val="fr-FR"/>
        </w:rPr>
      </w:pPr>
      <w:proofErr w:type="gramStart"/>
      <w:r w:rsidRPr="00F624EA">
        <w:rPr>
          <w:lang w:val="fr-FR"/>
        </w:rPr>
        <w:t>066:</w:t>
      </w:r>
      <w:proofErr w:type="gramEnd"/>
      <w:r w:rsidRPr="00F624EA">
        <w:rPr>
          <w:lang w:val="fr-FR"/>
        </w:rPr>
        <w:t xml:space="preserve"> </w:t>
      </w:r>
      <w:r w:rsidRPr="00F624EA">
        <w:rPr>
          <w:lang w:val="fr-FR"/>
        </w:rPr>
        <w:tab/>
      </w:r>
      <w:r w:rsidRPr="00F624EA">
        <w:rPr>
          <w:lang w:val="fr-FR"/>
        </w:rPr>
        <w:tab/>
      </w:r>
      <w:r w:rsidRPr="00F624EA">
        <w:rPr>
          <w:lang w:val="fr-FR"/>
        </w:rPr>
        <w:tab/>
        <w:t>type: "</w:t>
      </w:r>
      <w:proofErr w:type="spellStart"/>
      <w:r w:rsidRPr="00F624EA">
        <w:rPr>
          <w:lang w:val="fr-FR"/>
        </w:rPr>
        <w:t>removeNode</w:t>
      </w:r>
      <w:proofErr w:type="spellEnd"/>
      <w:r w:rsidRPr="00F624EA">
        <w:rPr>
          <w:lang w:val="fr-FR"/>
        </w:rPr>
        <w:t>",</w:t>
      </w:r>
    </w:p>
    <w:p w14:paraId="6F1447AC" w14:textId="77777777" w:rsidR="00F624EA" w:rsidRDefault="00F624EA" w:rsidP="00F624EA">
      <w:pPr>
        <w:pStyle w:val="Code"/>
      </w:pPr>
      <w:r>
        <w:t xml:space="preserve">067: </w:t>
      </w:r>
      <w:r>
        <w:tab/>
      </w:r>
      <w:r>
        <w:tab/>
      </w:r>
      <w:r>
        <w:tab/>
        <w:t>node,</w:t>
      </w:r>
    </w:p>
    <w:p w14:paraId="780E9129" w14:textId="77777777" w:rsidR="00F624EA" w:rsidRDefault="00F624EA" w:rsidP="00F624EA">
      <w:pPr>
        <w:pStyle w:val="Code"/>
      </w:pPr>
      <w:r>
        <w:t xml:space="preserve">068: </w:t>
      </w:r>
      <w:r>
        <w:tab/>
      </w:r>
      <w:r>
        <w:tab/>
        <w:t>},</w:t>
      </w:r>
    </w:p>
    <w:p w14:paraId="61E3BF83" w14:textId="77777777" w:rsidR="00F624EA" w:rsidRDefault="00F624EA" w:rsidP="00F624EA">
      <w:pPr>
        <w:pStyle w:val="Code"/>
      </w:pPr>
      <w:r>
        <w:t xml:space="preserve">069: </w:t>
      </w:r>
      <w:r>
        <w:tab/>
      </w:r>
      <w:r>
        <w:tab/>
        <w:t>{</w:t>
      </w:r>
    </w:p>
    <w:p w14:paraId="7936FAE6" w14:textId="77777777" w:rsidR="00F624EA" w:rsidRDefault="00F624EA" w:rsidP="00F624EA">
      <w:pPr>
        <w:pStyle w:val="Code"/>
      </w:pPr>
      <w:r>
        <w:t xml:space="preserve">070: </w:t>
      </w:r>
      <w:r>
        <w:tab/>
      </w:r>
      <w:r>
        <w:tab/>
      </w:r>
      <w:r>
        <w:tab/>
        <w:t>type: "</w:t>
      </w:r>
      <w:proofErr w:type="spellStart"/>
      <w:r>
        <w:t>addNode</w:t>
      </w:r>
      <w:proofErr w:type="spellEnd"/>
      <w:r>
        <w:t>",</w:t>
      </w:r>
    </w:p>
    <w:p w14:paraId="4D44427D" w14:textId="77777777" w:rsidR="00F624EA" w:rsidRDefault="00F624EA" w:rsidP="00F624EA">
      <w:pPr>
        <w:pStyle w:val="Code"/>
      </w:pPr>
      <w:r>
        <w:t xml:space="preserve">071: </w:t>
      </w:r>
      <w:r>
        <w:tab/>
      </w:r>
      <w:r>
        <w:tab/>
      </w:r>
      <w:r>
        <w:tab/>
        <w:t>node,</w:t>
      </w:r>
    </w:p>
    <w:p w14:paraId="4EB795D8" w14:textId="77777777" w:rsidR="00F624EA" w:rsidRDefault="00F624EA" w:rsidP="00F624EA">
      <w:pPr>
        <w:pStyle w:val="Code"/>
      </w:pPr>
      <w:r>
        <w:t xml:space="preserve">072: </w:t>
      </w:r>
      <w:r>
        <w:tab/>
      </w:r>
      <w:r>
        <w:tab/>
        <w:t>}</w:t>
      </w:r>
    </w:p>
    <w:p w14:paraId="73FC508A" w14:textId="77777777" w:rsidR="00F624EA" w:rsidRDefault="00F624EA" w:rsidP="00F624EA">
      <w:pPr>
        <w:pStyle w:val="Code"/>
      </w:pPr>
      <w:r>
        <w:t xml:space="preserve">073: </w:t>
      </w:r>
      <w:r>
        <w:tab/>
      </w:r>
      <w:proofErr w:type="gramStart"/>
      <w:r>
        <w:t>);</w:t>
      </w:r>
      <w:proofErr w:type="gramEnd"/>
    </w:p>
    <w:p w14:paraId="31AAAC81" w14:textId="77777777" w:rsidR="00F624EA" w:rsidRDefault="00F624EA" w:rsidP="00F624EA">
      <w:pPr>
        <w:pStyle w:val="Code"/>
      </w:pPr>
      <w:r>
        <w:t xml:space="preserve">074: </w:t>
      </w:r>
    </w:p>
    <w:p w14:paraId="7BA899C4" w14:textId="77777777" w:rsidR="00F624EA" w:rsidRDefault="00F624EA" w:rsidP="00F624EA">
      <w:pPr>
        <w:pStyle w:val="Code"/>
      </w:pPr>
      <w:r>
        <w:t>075: /**</w:t>
      </w:r>
    </w:p>
    <w:p w14:paraId="0E1FEA4B" w14:textId="77777777" w:rsidR="00F624EA" w:rsidRDefault="00F624EA" w:rsidP="00F624EA">
      <w:pPr>
        <w:pStyle w:val="Code"/>
      </w:pPr>
      <w:r>
        <w:t>076:  * Move node to new position</w:t>
      </w:r>
    </w:p>
    <w:p w14:paraId="796BFCE9" w14:textId="77777777" w:rsidR="00F624EA" w:rsidRDefault="00F624EA" w:rsidP="00F624EA">
      <w:pPr>
        <w:pStyle w:val="Code"/>
      </w:pPr>
      <w:r>
        <w:t>077:  */</w:t>
      </w:r>
    </w:p>
    <w:p w14:paraId="3ED2634A" w14:textId="77777777" w:rsidR="00F624EA" w:rsidRDefault="00F624EA" w:rsidP="00F624EA">
      <w:pPr>
        <w:pStyle w:val="Code"/>
      </w:pPr>
      <w:r>
        <w:t xml:space="preserve">078: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moveNode</w:t>
      </w:r>
      <w:proofErr w:type="spellEnd"/>
      <w:r>
        <w:t xml:space="preserve"> = (</w:t>
      </w:r>
    </w:p>
    <w:p w14:paraId="2837F669" w14:textId="77777777" w:rsidR="00F624EA" w:rsidRDefault="00F624EA" w:rsidP="00F624EA">
      <w:pPr>
        <w:pStyle w:val="Code"/>
      </w:pPr>
      <w:r>
        <w:t xml:space="preserve">079: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05F4DC89" w14:textId="77777777" w:rsidR="00F624EA" w:rsidRDefault="00F624EA" w:rsidP="00F624EA">
      <w:pPr>
        <w:pStyle w:val="Code"/>
      </w:pPr>
      <w:r>
        <w:t xml:space="preserve">080: </w:t>
      </w:r>
      <w:r>
        <w:tab/>
        <w:t xml:space="preserve">node: </w:t>
      </w:r>
      <w:proofErr w:type="spellStart"/>
      <w:r>
        <w:t>GraphNode</w:t>
      </w:r>
      <w:proofErr w:type="spellEnd"/>
      <w:r>
        <w:t>,</w:t>
      </w:r>
    </w:p>
    <w:p w14:paraId="1DBD24B3" w14:textId="77777777" w:rsidR="00F624EA" w:rsidRDefault="00F624EA" w:rsidP="00F624EA">
      <w:pPr>
        <w:pStyle w:val="Code"/>
      </w:pPr>
      <w:r>
        <w:t xml:space="preserve">081: </w:t>
      </w:r>
      <w:r>
        <w:tab/>
        <w:t xml:space="preserve">position: </w:t>
      </w:r>
      <w:proofErr w:type="gramStart"/>
      <w:r>
        <w:t>{ x</w:t>
      </w:r>
      <w:proofErr w:type="gramEnd"/>
      <w:r>
        <w:t>: number; y: number }</w:t>
      </w:r>
    </w:p>
    <w:p w14:paraId="7C35B1F4" w14:textId="77777777" w:rsidR="00F624EA" w:rsidRDefault="00F624EA" w:rsidP="00F624EA">
      <w:pPr>
        <w:pStyle w:val="Code"/>
      </w:pPr>
      <w:r>
        <w:t>082</w:t>
      </w:r>
      <w:proofErr w:type="gramStart"/>
      <w:r>
        <w:t>: )</w:t>
      </w:r>
      <w:proofErr w:type="gramEnd"/>
      <w:r>
        <w:t xml:space="preserve"> =&gt;</w:t>
      </w:r>
    </w:p>
    <w:p w14:paraId="32F8D00F" w14:textId="77777777" w:rsidR="00F624EA" w:rsidRDefault="00F624EA" w:rsidP="00F624EA">
      <w:pPr>
        <w:pStyle w:val="Code"/>
      </w:pPr>
      <w:r>
        <w:lastRenderedPageBreak/>
        <w:t xml:space="preserve">083: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  <w:r>
        <w:t>dispatch, {</w:t>
      </w:r>
    </w:p>
    <w:p w14:paraId="0E529104" w14:textId="77777777" w:rsidR="00F624EA" w:rsidRDefault="00F624EA" w:rsidP="00F624EA">
      <w:pPr>
        <w:pStyle w:val="Code"/>
      </w:pPr>
      <w:r>
        <w:t xml:space="preserve">084: </w:t>
      </w:r>
      <w:r>
        <w:tab/>
      </w:r>
      <w:r>
        <w:tab/>
        <w:t>type: "</w:t>
      </w:r>
      <w:proofErr w:type="spellStart"/>
      <w:r>
        <w:t>moveNode</w:t>
      </w:r>
      <w:proofErr w:type="spellEnd"/>
      <w:r>
        <w:t>",</w:t>
      </w:r>
    </w:p>
    <w:p w14:paraId="1091F776" w14:textId="77777777" w:rsidR="00F624EA" w:rsidRDefault="00F624EA" w:rsidP="00F624EA">
      <w:pPr>
        <w:pStyle w:val="Code"/>
      </w:pPr>
      <w:r>
        <w:t xml:space="preserve">085: </w:t>
      </w:r>
      <w:r>
        <w:tab/>
      </w:r>
      <w:r>
        <w:tab/>
        <w:t>node,</w:t>
      </w:r>
    </w:p>
    <w:p w14:paraId="4ACF1566" w14:textId="77777777" w:rsidR="00F624EA" w:rsidRDefault="00F624EA" w:rsidP="00F624EA">
      <w:pPr>
        <w:pStyle w:val="Code"/>
      </w:pPr>
      <w:r>
        <w:t xml:space="preserve">086: </w:t>
      </w:r>
      <w:r>
        <w:tab/>
      </w:r>
      <w:r>
        <w:tab/>
        <w:t>position,</w:t>
      </w:r>
    </w:p>
    <w:p w14:paraId="0574D85A" w14:textId="77777777" w:rsidR="00F624EA" w:rsidRDefault="00F624EA" w:rsidP="00F624EA">
      <w:pPr>
        <w:pStyle w:val="Code"/>
      </w:pPr>
      <w:r>
        <w:t xml:space="preserve">087: </w:t>
      </w:r>
      <w:r>
        <w:tab/>
        <w:t>}</w:t>
      </w:r>
      <w:proofErr w:type="gramStart"/>
      <w:r>
        <w:t>);</w:t>
      </w:r>
      <w:proofErr w:type="gramEnd"/>
    </w:p>
    <w:p w14:paraId="6E9CB68E" w14:textId="77777777" w:rsidR="00F624EA" w:rsidRDefault="00F624EA" w:rsidP="00F624EA">
      <w:pPr>
        <w:pStyle w:val="Code"/>
      </w:pPr>
      <w:r>
        <w:t xml:space="preserve">088: </w:t>
      </w:r>
    </w:p>
    <w:p w14:paraId="0D1458D4" w14:textId="77777777" w:rsidR="00F624EA" w:rsidRDefault="00F624EA" w:rsidP="00F624EA">
      <w:pPr>
        <w:pStyle w:val="Code"/>
      </w:pPr>
      <w:r>
        <w:t>089: /**</w:t>
      </w:r>
    </w:p>
    <w:p w14:paraId="60A07E94" w14:textId="77777777" w:rsidR="00F624EA" w:rsidRDefault="00F624EA" w:rsidP="00F624EA">
      <w:pPr>
        <w:pStyle w:val="Code"/>
      </w:pPr>
      <w:r>
        <w:t>090:  * Edit node name</w:t>
      </w:r>
    </w:p>
    <w:p w14:paraId="0824CB23" w14:textId="77777777" w:rsidR="00F624EA" w:rsidRDefault="00F624EA" w:rsidP="00F624EA">
      <w:pPr>
        <w:pStyle w:val="Code"/>
      </w:pPr>
      <w:r>
        <w:t>091:  */</w:t>
      </w:r>
    </w:p>
    <w:p w14:paraId="0691A941" w14:textId="77777777" w:rsidR="00F624EA" w:rsidRDefault="00F624EA" w:rsidP="00F624EA">
      <w:pPr>
        <w:pStyle w:val="Code"/>
      </w:pPr>
      <w:r>
        <w:t xml:space="preserve">092: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editNodeName</w:t>
      </w:r>
      <w:proofErr w:type="spellEnd"/>
      <w:r>
        <w:t xml:space="preserve"> = (</w:t>
      </w:r>
    </w:p>
    <w:p w14:paraId="1D16C42F" w14:textId="77777777" w:rsidR="00F624EA" w:rsidRDefault="00F624EA" w:rsidP="00F624EA">
      <w:pPr>
        <w:pStyle w:val="Code"/>
      </w:pPr>
      <w:r>
        <w:t xml:space="preserve">093: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0D7100F1" w14:textId="77777777" w:rsidR="00F624EA" w:rsidRDefault="00F624EA" w:rsidP="00F624EA">
      <w:pPr>
        <w:pStyle w:val="Code"/>
      </w:pPr>
      <w:r>
        <w:t xml:space="preserve">094: </w:t>
      </w:r>
      <w:r>
        <w:tab/>
        <w:t xml:space="preserve">node: </w:t>
      </w:r>
      <w:proofErr w:type="spellStart"/>
      <w:r>
        <w:t>GraphNode</w:t>
      </w:r>
      <w:proofErr w:type="spellEnd"/>
      <w:r>
        <w:t>,</w:t>
      </w:r>
    </w:p>
    <w:p w14:paraId="433DC410" w14:textId="77777777" w:rsidR="00F624EA" w:rsidRDefault="00F624EA" w:rsidP="00F624EA">
      <w:pPr>
        <w:pStyle w:val="Code"/>
      </w:pPr>
      <w:r>
        <w:t xml:space="preserve">095: </w:t>
      </w:r>
      <w:r>
        <w:tab/>
        <w:t>name: string</w:t>
      </w:r>
    </w:p>
    <w:p w14:paraId="33978197" w14:textId="77777777" w:rsidR="00F624EA" w:rsidRDefault="00F624EA" w:rsidP="00F624EA">
      <w:pPr>
        <w:pStyle w:val="Code"/>
      </w:pPr>
      <w:r>
        <w:t>096</w:t>
      </w:r>
      <w:proofErr w:type="gramStart"/>
      <w:r>
        <w:t>: )</w:t>
      </w:r>
      <w:proofErr w:type="gramEnd"/>
      <w:r>
        <w:t xml:space="preserve"> =&gt;</w:t>
      </w:r>
    </w:p>
    <w:p w14:paraId="56534749" w14:textId="77777777" w:rsidR="00F624EA" w:rsidRDefault="00F624EA" w:rsidP="00F624EA">
      <w:pPr>
        <w:pStyle w:val="Code"/>
      </w:pPr>
      <w:r>
        <w:t xml:space="preserve">097: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  <w:r>
        <w:t>dispatch, {</w:t>
      </w:r>
    </w:p>
    <w:p w14:paraId="53E295A8" w14:textId="77777777" w:rsidR="00F624EA" w:rsidRDefault="00F624EA" w:rsidP="00F624EA">
      <w:pPr>
        <w:pStyle w:val="Code"/>
      </w:pPr>
      <w:r>
        <w:t xml:space="preserve">098: </w:t>
      </w:r>
      <w:r>
        <w:tab/>
      </w:r>
      <w:r>
        <w:tab/>
        <w:t>type: "</w:t>
      </w:r>
      <w:proofErr w:type="spellStart"/>
      <w:r>
        <w:t>editNodeName</w:t>
      </w:r>
      <w:proofErr w:type="spellEnd"/>
      <w:r>
        <w:t>",</w:t>
      </w:r>
    </w:p>
    <w:p w14:paraId="36943B94" w14:textId="77777777" w:rsidR="00F624EA" w:rsidRDefault="00F624EA" w:rsidP="00F624EA">
      <w:pPr>
        <w:pStyle w:val="Code"/>
      </w:pPr>
      <w:r>
        <w:t xml:space="preserve">099: </w:t>
      </w:r>
      <w:r>
        <w:tab/>
      </w:r>
      <w:r>
        <w:tab/>
        <w:t>node,</w:t>
      </w:r>
    </w:p>
    <w:p w14:paraId="6FBE65AB" w14:textId="77777777" w:rsidR="00F624EA" w:rsidRDefault="00F624EA" w:rsidP="00F624EA">
      <w:pPr>
        <w:pStyle w:val="Code"/>
      </w:pPr>
      <w:r>
        <w:t xml:space="preserve">100: </w:t>
      </w:r>
      <w:r>
        <w:tab/>
      </w:r>
      <w:r>
        <w:tab/>
        <w:t>name,</w:t>
      </w:r>
    </w:p>
    <w:p w14:paraId="764F4735" w14:textId="77777777" w:rsidR="00F624EA" w:rsidRDefault="00F624EA" w:rsidP="00F624EA">
      <w:pPr>
        <w:pStyle w:val="Code"/>
      </w:pPr>
      <w:r>
        <w:t xml:space="preserve">101: </w:t>
      </w:r>
      <w:r>
        <w:tab/>
        <w:t>}</w:t>
      </w:r>
      <w:proofErr w:type="gramStart"/>
      <w:r>
        <w:t>);</w:t>
      </w:r>
      <w:proofErr w:type="gramEnd"/>
    </w:p>
    <w:p w14:paraId="5A6BA048" w14:textId="77777777" w:rsidR="00F624EA" w:rsidRDefault="00F624EA" w:rsidP="00F624EA">
      <w:pPr>
        <w:pStyle w:val="Code"/>
      </w:pPr>
      <w:r>
        <w:t xml:space="preserve">102: </w:t>
      </w:r>
    </w:p>
    <w:p w14:paraId="6DF0D6E0" w14:textId="77777777" w:rsidR="00F624EA" w:rsidRDefault="00F624EA" w:rsidP="00F624EA">
      <w:pPr>
        <w:pStyle w:val="Code"/>
      </w:pPr>
      <w:r>
        <w:t>103: /**</w:t>
      </w:r>
    </w:p>
    <w:p w14:paraId="4B703EB8" w14:textId="77777777" w:rsidR="00F624EA" w:rsidRDefault="00F624EA" w:rsidP="00F624EA">
      <w:pPr>
        <w:pStyle w:val="Code"/>
      </w:pPr>
      <w:r>
        <w:t xml:space="preserve">104:  * Edit node </w:t>
      </w:r>
      <w:proofErr w:type="gramStart"/>
      <w:r>
        <w:t>name</w:t>
      </w:r>
      <w:proofErr w:type="gramEnd"/>
    </w:p>
    <w:p w14:paraId="2C22EFB0" w14:textId="77777777" w:rsidR="00F624EA" w:rsidRDefault="00F624EA" w:rsidP="00F624EA">
      <w:pPr>
        <w:pStyle w:val="Code"/>
      </w:pPr>
      <w:r>
        <w:t>105:  */</w:t>
      </w:r>
    </w:p>
    <w:p w14:paraId="5351FA6B" w14:textId="77777777" w:rsidR="00F624EA" w:rsidRDefault="00F624EA" w:rsidP="00F624EA">
      <w:pPr>
        <w:pStyle w:val="Code"/>
      </w:pPr>
      <w:r>
        <w:lastRenderedPageBreak/>
        <w:t xml:space="preserve">106: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editNodeID</w:t>
      </w:r>
      <w:proofErr w:type="spellEnd"/>
      <w:r>
        <w:t xml:space="preserve"> = (</w:t>
      </w:r>
    </w:p>
    <w:p w14:paraId="0B00BFA7" w14:textId="77777777" w:rsidR="00F624EA" w:rsidRDefault="00F624EA" w:rsidP="00F624EA">
      <w:pPr>
        <w:pStyle w:val="Code"/>
      </w:pPr>
      <w:r>
        <w:t xml:space="preserve">107: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r>
        <w:t>&gt;,</w:t>
      </w:r>
    </w:p>
    <w:p w14:paraId="36C528E9" w14:textId="77777777" w:rsidR="00F624EA" w:rsidRDefault="00F624EA" w:rsidP="00F624EA">
      <w:pPr>
        <w:pStyle w:val="Code"/>
      </w:pPr>
      <w:r>
        <w:t xml:space="preserve">108: </w:t>
      </w:r>
      <w:r>
        <w:tab/>
        <w:t xml:space="preserve">node: </w:t>
      </w:r>
      <w:proofErr w:type="spellStart"/>
      <w:r>
        <w:t>GraphNode</w:t>
      </w:r>
      <w:proofErr w:type="spellEnd"/>
      <w:r>
        <w:t>,</w:t>
      </w:r>
    </w:p>
    <w:p w14:paraId="44BF31CF" w14:textId="77777777" w:rsidR="00F624EA" w:rsidRDefault="00F624EA" w:rsidP="00F624EA">
      <w:pPr>
        <w:pStyle w:val="Code"/>
      </w:pPr>
      <w:r>
        <w:t xml:space="preserve">109: </w:t>
      </w:r>
      <w:r>
        <w:tab/>
        <w:t>id: string</w:t>
      </w:r>
    </w:p>
    <w:p w14:paraId="75E6B0C1" w14:textId="77777777" w:rsidR="00F624EA" w:rsidRDefault="00F624EA" w:rsidP="00F624EA">
      <w:pPr>
        <w:pStyle w:val="Code"/>
      </w:pPr>
      <w:r>
        <w:t>110</w:t>
      </w:r>
      <w:proofErr w:type="gramStart"/>
      <w:r>
        <w:t>: )</w:t>
      </w:r>
      <w:proofErr w:type="gramEnd"/>
      <w:r>
        <w:t xml:space="preserve"> =&gt;</w:t>
      </w:r>
    </w:p>
    <w:p w14:paraId="2E17E529" w14:textId="77777777" w:rsidR="00F624EA" w:rsidRDefault="00F624EA" w:rsidP="00F624EA">
      <w:pPr>
        <w:pStyle w:val="Code"/>
      </w:pPr>
      <w:r>
        <w:t xml:space="preserve">111: </w:t>
      </w:r>
      <w:r>
        <w:tab/>
      </w:r>
      <w:proofErr w:type="spellStart"/>
      <w:proofErr w:type="gramStart"/>
      <w:r>
        <w:t>dispatchAction</w:t>
      </w:r>
      <w:proofErr w:type="spellEnd"/>
      <w:r>
        <w:t>(</w:t>
      </w:r>
      <w:proofErr w:type="gramEnd"/>
      <w:r>
        <w:t>dispatch, {</w:t>
      </w:r>
    </w:p>
    <w:p w14:paraId="65BF11E9" w14:textId="77777777" w:rsidR="00F624EA" w:rsidRDefault="00F624EA" w:rsidP="00F624EA">
      <w:pPr>
        <w:pStyle w:val="Code"/>
      </w:pPr>
      <w:r>
        <w:t xml:space="preserve">112: </w:t>
      </w:r>
      <w:r>
        <w:tab/>
      </w:r>
      <w:r>
        <w:tab/>
        <w:t>type: "</w:t>
      </w:r>
      <w:proofErr w:type="spellStart"/>
      <w:r>
        <w:t>editNodeID</w:t>
      </w:r>
      <w:proofErr w:type="spellEnd"/>
      <w:r>
        <w:t>",</w:t>
      </w:r>
    </w:p>
    <w:p w14:paraId="6E1F0470" w14:textId="77777777" w:rsidR="00F624EA" w:rsidRDefault="00F624EA" w:rsidP="00F624EA">
      <w:pPr>
        <w:pStyle w:val="Code"/>
      </w:pPr>
      <w:r>
        <w:t xml:space="preserve">113: </w:t>
      </w:r>
      <w:r>
        <w:tab/>
      </w:r>
      <w:r>
        <w:tab/>
        <w:t>node,</w:t>
      </w:r>
    </w:p>
    <w:p w14:paraId="36FA3300" w14:textId="77777777" w:rsidR="00F624EA" w:rsidRDefault="00F624EA" w:rsidP="00F624EA">
      <w:pPr>
        <w:pStyle w:val="Code"/>
      </w:pPr>
      <w:r>
        <w:t xml:space="preserve">114: </w:t>
      </w:r>
      <w:r>
        <w:tab/>
      </w:r>
      <w:r>
        <w:tab/>
        <w:t>id,</w:t>
      </w:r>
    </w:p>
    <w:p w14:paraId="378359A6" w14:textId="77777777" w:rsidR="00F624EA" w:rsidRDefault="00F624EA" w:rsidP="00F624EA">
      <w:pPr>
        <w:pStyle w:val="Code"/>
      </w:pPr>
      <w:r>
        <w:t xml:space="preserve">115: </w:t>
      </w:r>
      <w:r>
        <w:tab/>
        <w:t>}</w:t>
      </w:r>
      <w:proofErr w:type="gramStart"/>
      <w:r>
        <w:t>);</w:t>
      </w:r>
      <w:proofErr w:type="gramEnd"/>
    </w:p>
    <w:p w14:paraId="67F5AAEF" w14:textId="1A7CCDB5" w:rsidR="00C41157" w:rsidRDefault="00C41157" w:rsidP="00C41157">
      <w:pPr>
        <w:pStyle w:val="Heading3"/>
      </w:pPr>
      <w:bookmarkStart w:id="25" w:name="_Toc81979038"/>
      <w:r>
        <w:t>File: graphContext.tsx</w:t>
      </w:r>
      <w:bookmarkEnd w:id="25"/>
    </w:p>
    <w:p w14:paraId="56AB80D1" w14:textId="77777777" w:rsidR="00C41157" w:rsidRDefault="00C41157" w:rsidP="00C41157">
      <w:pPr>
        <w:pStyle w:val="Code"/>
      </w:pPr>
      <w:r>
        <w:t xml:space="preserve">01: import React,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useReducer</w:t>
      </w:r>
      <w:proofErr w:type="spellEnd"/>
      <w:r>
        <w:t xml:space="preserve"> } from "react";</w:t>
      </w:r>
    </w:p>
    <w:p w14:paraId="0C79C4A5" w14:textId="77777777" w:rsidR="00C41157" w:rsidRDefault="00C41157" w:rsidP="00C41157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ShortestPathResult</w:t>
      </w:r>
      <w:proofErr w:type="spellEnd"/>
      <w:proofErr w:type="gramEnd"/>
      <w:r>
        <w:t xml:space="preserve"> } from "../algorithm";</w:t>
      </w:r>
    </w:p>
    <w:p w14:paraId="3679A4F1" w14:textId="77777777" w:rsidR="00C41157" w:rsidRDefault="00C41157" w:rsidP="00C41157">
      <w:pPr>
        <w:pStyle w:val="Code"/>
      </w:pPr>
      <w:r>
        <w:t xml:space="preserve">03: import </w:t>
      </w:r>
      <w:proofErr w:type="gramStart"/>
      <w:r>
        <w:t>{ Graph</w:t>
      </w:r>
      <w:proofErr w:type="gramEnd"/>
      <w:r>
        <w:t xml:space="preserve">, </w:t>
      </w:r>
      <w:proofErr w:type="spellStart"/>
      <w:r>
        <w:t>GraphNode</w:t>
      </w:r>
      <w:proofErr w:type="spellEnd"/>
      <w:r>
        <w:t xml:space="preserve">, </w:t>
      </w:r>
      <w:proofErr w:type="spellStart"/>
      <w:r>
        <w:t>GraphEdge</w:t>
      </w:r>
      <w:proofErr w:type="spellEnd"/>
      <w:r>
        <w:t xml:space="preserve"> } from "../index";</w:t>
      </w:r>
    </w:p>
    <w:p w14:paraId="73B97176" w14:textId="77777777" w:rsidR="00C41157" w:rsidRDefault="00C41157" w:rsidP="00C41157">
      <w:pPr>
        <w:pStyle w:val="Code"/>
      </w:pPr>
      <w:r>
        <w:t xml:space="preserve">04: import </w:t>
      </w:r>
      <w:proofErr w:type="gramStart"/>
      <w:r>
        <w:t xml:space="preserve">{ </w:t>
      </w:r>
      <w:proofErr w:type="spellStart"/>
      <w:r>
        <w:t>GraphAction</w:t>
      </w:r>
      <w:proofErr w:type="spellEnd"/>
      <w:proofErr w:type="gramEnd"/>
      <w:r>
        <w:t xml:space="preserve"> } from "./</w:t>
      </w:r>
      <w:proofErr w:type="spellStart"/>
      <w:r>
        <w:t>graphActions</w:t>
      </w:r>
      <w:proofErr w:type="spellEnd"/>
      <w:r>
        <w:t>";</w:t>
      </w:r>
    </w:p>
    <w:p w14:paraId="2C42B9C0" w14:textId="77777777" w:rsidR="00C41157" w:rsidRDefault="00C41157" w:rsidP="00C41157">
      <w:pPr>
        <w:pStyle w:val="Code"/>
      </w:pPr>
      <w:r>
        <w:t xml:space="preserve">05: import </w:t>
      </w:r>
      <w:proofErr w:type="gramStart"/>
      <w:r>
        <w:t xml:space="preserve">{ </w:t>
      </w:r>
      <w:proofErr w:type="spellStart"/>
      <w:r>
        <w:t>graphReducer</w:t>
      </w:r>
      <w:proofErr w:type="spellEnd"/>
      <w:proofErr w:type="gramEnd"/>
      <w:r>
        <w:t xml:space="preserve"> } from "./</w:t>
      </w:r>
      <w:proofErr w:type="spellStart"/>
      <w:r>
        <w:t>graphReducer</w:t>
      </w:r>
      <w:proofErr w:type="spellEnd"/>
      <w:r>
        <w:t>";</w:t>
      </w:r>
    </w:p>
    <w:p w14:paraId="16DCB439" w14:textId="77777777" w:rsidR="00C41157" w:rsidRDefault="00C41157" w:rsidP="00C41157">
      <w:pPr>
        <w:pStyle w:val="Code"/>
      </w:pPr>
      <w:r>
        <w:t xml:space="preserve">06: </w:t>
      </w:r>
    </w:p>
    <w:p w14:paraId="2BFAAE66" w14:textId="77777777" w:rsidR="00C41157" w:rsidRDefault="00C41157" w:rsidP="00C41157">
      <w:pPr>
        <w:pStyle w:val="Code"/>
      </w:pPr>
      <w:r>
        <w:t>07: /**</w:t>
      </w:r>
    </w:p>
    <w:p w14:paraId="4B0141AA" w14:textId="77777777" w:rsidR="00C41157" w:rsidRDefault="00C41157" w:rsidP="00C41157">
      <w:pPr>
        <w:pStyle w:val="Code"/>
      </w:pPr>
      <w:r>
        <w:t>08:  * Store graph state</w:t>
      </w:r>
    </w:p>
    <w:p w14:paraId="0A4102F5" w14:textId="77777777" w:rsidR="00C41157" w:rsidRDefault="00C41157" w:rsidP="00C41157">
      <w:pPr>
        <w:pStyle w:val="Code"/>
      </w:pPr>
      <w:r>
        <w:t>09:  */</w:t>
      </w:r>
    </w:p>
    <w:p w14:paraId="7B1B2F91" w14:textId="77777777" w:rsidR="00C41157" w:rsidRDefault="00C41157" w:rsidP="00C41157">
      <w:pPr>
        <w:pStyle w:val="Code"/>
      </w:pPr>
      <w:r>
        <w:t xml:space="preserve">10: export type </w:t>
      </w:r>
      <w:proofErr w:type="spellStart"/>
      <w:r>
        <w:t>GraphState</w:t>
      </w:r>
      <w:proofErr w:type="spellEnd"/>
      <w:r>
        <w:t xml:space="preserve"> = {</w:t>
      </w:r>
    </w:p>
    <w:p w14:paraId="5CFCC137" w14:textId="77777777" w:rsidR="00C41157" w:rsidRDefault="00C41157" w:rsidP="00C41157">
      <w:pPr>
        <w:pStyle w:val="Code"/>
      </w:pPr>
      <w:r>
        <w:t xml:space="preserve">11: </w:t>
      </w:r>
      <w:r>
        <w:tab/>
        <w:t xml:space="preserve">graph: </w:t>
      </w:r>
      <w:proofErr w:type="gramStart"/>
      <w:r>
        <w:t>Graph;</w:t>
      </w:r>
      <w:proofErr w:type="gramEnd"/>
    </w:p>
    <w:p w14:paraId="678D386A" w14:textId="77777777" w:rsidR="00C41157" w:rsidRDefault="00C41157" w:rsidP="00C41157">
      <w:pPr>
        <w:pStyle w:val="Code"/>
      </w:pPr>
      <w:r>
        <w:t xml:space="preserve">12: </w:t>
      </w:r>
      <w:r>
        <w:tab/>
      </w:r>
      <w:proofErr w:type="gramStart"/>
      <w:r>
        <w:t>current?:</w:t>
      </w:r>
      <w:proofErr w:type="gramEnd"/>
      <w:r>
        <w:t xml:space="preserve"> </w:t>
      </w:r>
      <w:proofErr w:type="spellStart"/>
      <w:r>
        <w:t>GraphNode</w:t>
      </w:r>
      <w:proofErr w:type="spellEnd"/>
      <w:r>
        <w:t xml:space="preserve"> | </w:t>
      </w:r>
      <w:proofErr w:type="spellStart"/>
      <w:r>
        <w:t>GraphEdge</w:t>
      </w:r>
      <w:proofErr w:type="spellEnd"/>
      <w:r>
        <w:t>;</w:t>
      </w:r>
    </w:p>
    <w:p w14:paraId="2FBA27C1" w14:textId="77777777" w:rsidR="00C41157" w:rsidRDefault="00C41157" w:rsidP="00C41157">
      <w:pPr>
        <w:pStyle w:val="Code"/>
      </w:pPr>
      <w:r>
        <w:lastRenderedPageBreak/>
        <w:t xml:space="preserve">13: </w:t>
      </w:r>
      <w:r>
        <w:tab/>
        <w:t xml:space="preserve">snap: </w:t>
      </w:r>
      <w:proofErr w:type="gramStart"/>
      <w:r>
        <w:t>number;</w:t>
      </w:r>
      <w:proofErr w:type="gramEnd"/>
    </w:p>
    <w:p w14:paraId="1393EA83" w14:textId="77777777" w:rsidR="00C41157" w:rsidRDefault="00C41157" w:rsidP="00C41157">
      <w:pPr>
        <w:pStyle w:val="Code"/>
      </w:pPr>
      <w:r>
        <w:t xml:space="preserve">14: </w:t>
      </w:r>
      <w:r>
        <w:tab/>
      </w:r>
      <w:proofErr w:type="spellStart"/>
      <w:proofErr w:type="gramStart"/>
      <w:r>
        <w:t>shortestPath</w:t>
      </w:r>
      <w:proofErr w:type="spellEnd"/>
      <w:r>
        <w:t>?:</w:t>
      </w:r>
      <w:proofErr w:type="gramEnd"/>
      <w:r>
        <w:t xml:space="preserve"> </w:t>
      </w:r>
      <w:proofErr w:type="spellStart"/>
      <w:r>
        <w:t>ShortestPathResult</w:t>
      </w:r>
      <w:proofErr w:type="spellEnd"/>
      <w:r>
        <w:t>;</w:t>
      </w:r>
    </w:p>
    <w:p w14:paraId="2C985D70" w14:textId="77777777" w:rsidR="00C41157" w:rsidRDefault="00C41157" w:rsidP="00C41157">
      <w:pPr>
        <w:pStyle w:val="Code"/>
      </w:pPr>
      <w:r>
        <w:t>15</w:t>
      </w:r>
      <w:proofErr w:type="gramStart"/>
      <w:r>
        <w:t>: }</w:t>
      </w:r>
      <w:proofErr w:type="gramEnd"/>
      <w:r>
        <w:t>;</w:t>
      </w:r>
    </w:p>
    <w:p w14:paraId="6C454DDA" w14:textId="77777777" w:rsidR="00C41157" w:rsidRDefault="00C41157" w:rsidP="00C41157">
      <w:pPr>
        <w:pStyle w:val="Code"/>
      </w:pPr>
      <w:r>
        <w:t xml:space="preserve">16: </w:t>
      </w:r>
    </w:p>
    <w:p w14:paraId="39C89EEE" w14:textId="77777777" w:rsidR="00C41157" w:rsidRDefault="00C41157" w:rsidP="00C41157">
      <w:pPr>
        <w:pStyle w:val="Code"/>
      </w:pPr>
      <w:r>
        <w:t xml:space="preserve">17: interface </w:t>
      </w:r>
      <w:proofErr w:type="spellStart"/>
      <w:r>
        <w:t>IGraphContext</w:t>
      </w:r>
      <w:proofErr w:type="spellEnd"/>
      <w:r>
        <w:t xml:space="preserve"> {</w:t>
      </w:r>
    </w:p>
    <w:p w14:paraId="6085D851" w14:textId="77777777" w:rsidR="00C41157" w:rsidRDefault="00C41157" w:rsidP="00C41157">
      <w:pPr>
        <w:pStyle w:val="Code"/>
      </w:pPr>
      <w:r>
        <w:t xml:space="preserve">18: </w:t>
      </w:r>
      <w:r>
        <w:tab/>
        <w:t xml:space="preserve">state: </w:t>
      </w:r>
      <w:proofErr w:type="spellStart"/>
      <w:proofErr w:type="gramStart"/>
      <w:r>
        <w:t>GraphState</w:t>
      </w:r>
      <w:proofErr w:type="spellEnd"/>
      <w:r>
        <w:t>;</w:t>
      </w:r>
      <w:proofErr w:type="gramEnd"/>
    </w:p>
    <w:p w14:paraId="09C87CB0" w14:textId="77777777" w:rsidR="00C41157" w:rsidRDefault="00C41157" w:rsidP="00C41157">
      <w:pPr>
        <w:pStyle w:val="Code"/>
      </w:pPr>
      <w:r>
        <w:t xml:space="preserve">19: </w:t>
      </w:r>
      <w:r>
        <w:tab/>
        <w:t xml:space="preserve">dispatch: </w:t>
      </w:r>
      <w:proofErr w:type="spellStart"/>
      <w:r>
        <w:t>React.Dispatch</w:t>
      </w:r>
      <w:proofErr w:type="spellEnd"/>
      <w:r>
        <w:t>&lt;</w:t>
      </w:r>
      <w:proofErr w:type="spellStart"/>
      <w:r>
        <w:t>GraphAction</w:t>
      </w:r>
      <w:proofErr w:type="spellEnd"/>
      <w:proofErr w:type="gramStart"/>
      <w:r>
        <w:t>&gt;;</w:t>
      </w:r>
      <w:proofErr w:type="gramEnd"/>
    </w:p>
    <w:p w14:paraId="6B641692" w14:textId="77777777" w:rsidR="00C41157" w:rsidRDefault="00C41157" w:rsidP="00C41157">
      <w:pPr>
        <w:pStyle w:val="Code"/>
      </w:pPr>
      <w:r>
        <w:t>20</w:t>
      </w:r>
      <w:proofErr w:type="gramStart"/>
      <w:r>
        <w:t>: }</w:t>
      </w:r>
      <w:proofErr w:type="gramEnd"/>
    </w:p>
    <w:p w14:paraId="79C2C670" w14:textId="77777777" w:rsidR="00C41157" w:rsidRDefault="00C41157" w:rsidP="00C41157">
      <w:pPr>
        <w:pStyle w:val="Code"/>
      </w:pPr>
      <w:r>
        <w:t xml:space="preserve">21: </w:t>
      </w:r>
    </w:p>
    <w:p w14:paraId="4043AA01" w14:textId="77777777" w:rsidR="00C41157" w:rsidRDefault="00C41157" w:rsidP="00C41157">
      <w:pPr>
        <w:pStyle w:val="Code"/>
      </w:pPr>
      <w:r>
        <w:t xml:space="preserve">22: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GraphContext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IGraphContext</w:t>
      </w:r>
      <w:proofErr w:type="spellEnd"/>
      <w:r>
        <w:t>&gt;(null!</w:t>
      </w:r>
      <w:proofErr w:type="gramStart"/>
      <w:r>
        <w:t>);</w:t>
      </w:r>
      <w:proofErr w:type="gramEnd"/>
    </w:p>
    <w:p w14:paraId="7EDDB0D1" w14:textId="77777777" w:rsidR="00C41157" w:rsidRDefault="00C41157" w:rsidP="00C41157">
      <w:pPr>
        <w:pStyle w:val="Code"/>
      </w:pPr>
      <w:r>
        <w:t xml:space="preserve">23: </w:t>
      </w:r>
    </w:p>
    <w:p w14:paraId="19D53492" w14:textId="77777777" w:rsidR="00C41157" w:rsidRDefault="00C41157" w:rsidP="00C41157">
      <w:pPr>
        <w:pStyle w:val="Code"/>
      </w:pPr>
      <w:r>
        <w:t>24: /**</w:t>
      </w:r>
    </w:p>
    <w:p w14:paraId="234E7538" w14:textId="77777777" w:rsidR="00C41157" w:rsidRDefault="00C41157" w:rsidP="00C41157">
      <w:pPr>
        <w:pStyle w:val="Code"/>
      </w:pPr>
      <w:r>
        <w:t>25:  * Provider for context API</w:t>
      </w:r>
    </w:p>
    <w:p w14:paraId="13F3B751" w14:textId="77777777" w:rsidR="00C41157" w:rsidRDefault="00C41157" w:rsidP="00C41157">
      <w:pPr>
        <w:pStyle w:val="Code"/>
      </w:pPr>
      <w:r>
        <w:t>26:  */</w:t>
      </w:r>
    </w:p>
    <w:p w14:paraId="07CC6D54" w14:textId="77777777" w:rsidR="00C41157" w:rsidRDefault="00C41157" w:rsidP="00C41157">
      <w:pPr>
        <w:pStyle w:val="Code"/>
      </w:pPr>
      <w:r>
        <w:t xml:space="preserve">27: type </w:t>
      </w:r>
      <w:proofErr w:type="spellStart"/>
      <w:r>
        <w:t>GraphContextProviderProps</w:t>
      </w:r>
      <w:proofErr w:type="spellEnd"/>
      <w:r>
        <w:t xml:space="preserve"> = {</w:t>
      </w:r>
    </w:p>
    <w:p w14:paraId="488AED42" w14:textId="77777777" w:rsidR="00C41157" w:rsidRDefault="00C41157" w:rsidP="00C41157">
      <w:pPr>
        <w:pStyle w:val="Code"/>
      </w:pPr>
      <w:r>
        <w:t xml:space="preserve">28: </w:t>
      </w:r>
      <w:r>
        <w:tab/>
        <w:t xml:space="preserve">children: </w:t>
      </w:r>
      <w:proofErr w:type="spellStart"/>
      <w:r>
        <w:t>React.</w:t>
      </w:r>
      <w:proofErr w:type="gramStart"/>
      <w:r>
        <w:t>ReactNode</w:t>
      </w:r>
      <w:proofErr w:type="spellEnd"/>
      <w:r>
        <w:t>;</w:t>
      </w:r>
      <w:proofErr w:type="gramEnd"/>
    </w:p>
    <w:p w14:paraId="14BCCA3B" w14:textId="77777777" w:rsidR="00C41157" w:rsidRDefault="00C41157" w:rsidP="00C41157">
      <w:pPr>
        <w:pStyle w:val="Code"/>
      </w:pPr>
      <w:r>
        <w:t>29</w:t>
      </w:r>
      <w:proofErr w:type="gramStart"/>
      <w:r>
        <w:t>: }</w:t>
      </w:r>
      <w:proofErr w:type="gramEnd"/>
      <w:r>
        <w:t>;</w:t>
      </w:r>
    </w:p>
    <w:p w14:paraId="29A6F753" w14:textId="77777777" w:rsidR="00C41157" w:rsidRDefault="00C41157" w:rsidP="00C41157">
      <w:pPr>
        <w:pStyle w:val="Code"/>
      </w:pPr>
      <w:r>
        <w:t xml:space="preserve">30: </w:t>
      </w:r>
    </w:p>
    <w:p w14:paraId="056B0658" w14:textId="77777777" w:rsidR="00C41157" w:rsidRDefault="00C41157" w:rsidP="00C41157">
      <w:pPr>
        <w:pStyle w:val="Code"/>
      </w:pPr>
      <w:r>
        <w:t xml:space="preserve">31: export function </w:t>
      </w:r>
      <w:proofErr w:type="spellStart"/>
      <w:proofErr w:type="gramStart"/>
      <w:r>
        <w:t>GraphContextProvider</w:t>
      </w:r>
      <w:proofErr w:type="spellEnd"/>
      <w:r>
        <w:t>(</w:t>
      </w:r>
      <w:proofErr w:type="gramEnd"/>
      <w:r>
        <w:t xml:space="preserve">{ children }: </w:t>
      </w:r>
      <w:proofErr w:type="spellStart"/>
      <w:r>
        <w:t>GraphContextProviderProps</w:t>
      </w:r>
      <w:proofErr w:type="spellEnd"/>
      <w:r>
        <w:t>) {</w:t>
      </w:r>
    </w:p>
    <w:p w14:paraId="75DF139D" w14:textId="77777777" w:rsidR="00C41157" w:rsidRDefault="00C41157" w:rsidP="00C41157">
      <w:pPr>
        <w:pStyle w:val="Code"/>
      </w:pPr>
      <w:r>
        <w:t xml:space="preserve">32: </w:t>
      </w:r>
      <w:r>
        <w:tab/>
      </w:r>
      <w:proofErr w:type="spellStart"/>
      <w:r>
        <w:t>const</w:t>
      </w:r>
      <w:proofErr w:type="spellEnd"/>
      <w:r>
        <w:t xml:space="preserve"> graph = new </w:t>
      </w:r>
      <w:proofErr w:type="gramStart"/>
      <w:r>
        <w:t>Graph(</w:t>
      </w:r>
      <w:proofErr w:type="gramEnd"/>
      <w:r>
        <w:t>);</w:t>
      </w:r>
    </w:p>
    <w:p w14:paraId="0A007057" w14:textId="77777777" w:rsidR="00C41157" w:rsidRDefault="00C41157" w:rsidP="00C41157">
      <w:pPr>
        <w:pStyle w:val="Code"/>
      </w:pPr>
      <w:r>
        <w:t xml:space="preserve">33: </w:t>
      </w:r>
    </w:p>
    <w:p w14:paraId="4DE26849" w14:textId="77777777" w:rsidR="00C41157" w:rsidRDefault="00C41157" w:rsidP="00C41157">
      <w:pPr>
        <w:pStyle w:val="Code"/>
      </w:pPr>
      <w:r>
        <w:t xml:space="preserve">34: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initialState</w:t>
      </w:r>
      <w:proofErr w:type="spellEnd"/>
      <w:r>
        <w:t xml:space="preserve"> = {</w:t>
      </w:r>
    </w:p>
    <w:p w14:paraId="01C79895" w14:textId="77777777" w:rsidR="00C41157" w:rsidRDefault="00C41157" w:rsidP="00C41157">
      <w:pPr>
        <w:pStyle w:val="Code"/>
      </w:pPr>
      <w:r>
        <w:lastRenderedPageBreak/>
        <w:t xml:space="preserve">35: </w:t>
      </w:r>
      <w:r>
        <w:tab/>
      </w:r>
      <w:r>
        <w:tab/>
        <w:t>graph,</w:t>
      </w:r>
    </w:p>
    <w:p w14:paraId="61353A5C" w14:textId="77777777" w:rsidR="00C41157" w:rsidRDefault="00C41157" w:rsidP="00C41157">
      <w:pPr>
        <w:pStyle w:val="Code"/>
      </w:pPr>
      <w:r>
        <w:t xml:space="preserve">36: </w:t>
      </w:r>
      <w:r>
        <w:tab/>
      </w:r>
      <w:r>
        <w:tab/>
        <w:t>snap: 50,</w:t>
      </w:r>
    </w:p>
    <w:p w14:paraId="520CB809" w14:textId="77777777" w:rsidR="00C41157" w:rsidRDefault="00C41157" w:rsidP="00C41157">
      <w:pPr>
        <w:pStyle w:val="Code"/>
      </w:pPr>
      <w:r>
        <w:t xml:space="preserve">37: </w:t>
      </w:r>
      <w:r>
        <w:tab/>
      </w:r>
      <w:proofErr w:type="gramStart"/>
      <w:r>
        <w:t>};</w:t>
      </w:r>
      <w:proofErr w:type="gramEnd"/>
    </w:p>
    <w:p w14:paraId="4CFD0F3B" w14:textId="77777777" w:rsidR="00C41157" w:rsidRDefault="00C41157" w:rsidP="00C41157">
      <w:pPr>
        <w:pStyle w:val="Code"/>
      </w:pPr>
      <w:r>
        <w:t xml:space="preserve">38: </w:t>
      </w:r>
    </w:p>
    <w:p w14:paraId="233E1BBC" w14:textId="77777777" w:rsidR="00C41157" w:rsidRDefault="00C41157" w:rsidP="00C41157">
      <w:pPr>
        <w:pStyle w:val="Code"/>
      </w:pPr>
      <w:r>
        <w:t xml:space="preserve">39: </w:t>
      </w:r>
      <w:r>
        <w:tab/>
      </w:r>
      <w:proofErr w:type="spellStart"/>
      <w:r>
        <w:t>const</w:t>
      </w:r>
      <w:proofErr w:type="spellEnd"/>
      <w:r>
        <w:t xml:space="preserve"> [state, dispatch] = </w:t>
      </w:r>
      <w:proofErr w:type="spellStart"/>
      <w:proofErr w:type="gramStart"/>
      <w:r>
        <w:t>useReducer</w:t>
      </w:r>
      <w:proofErr w:type="spellEnd"/>
      <w:r>
        <w:t>(</w:t>
      </w:r>
      <w:proofErr w:type="spellStart"/>
      <w:proofErr w:type="gramEnd"/>
      <w:r>
        <w:t>graphReducer</w:t>
      </w:r>
      <w:proofErr w:type="spellEnd"/>
      <w:r>
        <w:t xml:space="preserve">, </w:t>
      </w:r>
      <w:proofErr w:type="spellStart"/>
      <w:r>
        <w:t>initialState</w:t>
      </w:r>
      <w:proofErr w:type="spellEnd"/>
      <w:r>
        <w:t>);</w:t>
      </w:r>
    </w:p>
    <w:p w14:paraId="20BAB1D9" w14:textId="77777777" w:rsidR="00C41157" w:rsidRDefault="00C41157" w:rsidP="00C41157">
      <w:pPr>
        <w:pStyle w:val="Code"/>
      </w:pPr>
      <w:r>
        <w:t xml:space="preserve">40: </w:t>
      </w:r>
      <w:r>
        <w:tab/>
      </w:r>
      <w:proofErr w:type="spellStart"/>
      <w:r>
        <w:t>const</w:t>
      </w:r>
      <w:proofErr w:type="spellEnd"/>
      <w:r>
        <w:t xml:space="preserve"> value = </w:t>
      </w:r>
      <w:proofErr w:type="gramStart"/>
      <w:r>
        <w:t>{ state</w:t>
      </w:r>
      <w:proofErr w:type="gramEnd"/>
      <w:r>
        <w:t>, dispatch };</w:t>
      </w:r>
    </w:p>
    <w:p w14:paraId="35458E4D" w14:textId="77777777" w:rsidR="00C41157" w:rsidRDefault="00C41157" w:rsidP="00C41157">
      <w:pPr>
        <w:pStyle w:val="Code"/>
      </w:pPr>
      <w:r>
        <w:t xml:space="preserve">41: </w:t>
      </w:r>
    </w:p>
    <w:p w14:paraId="4870E9DA" w14:textId="77777777" w:rsidR="00C41157" w:rsidRDefault="00C41157" w:rsidP="00C41157">
      <w:pPr>
        <w:pStyle w:val="Code"/>
      </w:pPr>
      <w:r>
        <w:t xml:space="preserve">42: </w:t>
      </w:r>
      <w:r>
        <w:tab/>
        <w:t>return (</w:t>
      </w:r>
    </w:p>
    <w:p w14:paraId="2EC82DC8" w14:textId="77777777" w:rsidR="00C41157" w:rsidRDefault="00C41157" w:rsidP="00C41157">
      <w:pPr>
        <w:pStyle w:val="Code"/>
      </w:pPr>
      <w:r>
        <w:t xml:space="preserve">43: </w:t>
      </w:r>
      <w:r>
        <w:tab/>
      </w:r>
      <w:r>
        <w:tab/>
        <w:t>&lt;</w:t>
      </w:r>
      <w:proofErr w:type="spellStart"/>
      <w:r>
        <w:t>GraphContext.Provider</w:t>
      </w:r>
      <w:proofErr w:type="spellEnd"/>
      <w:r>
        <w:t xml:space="preserve"> value={value}&gt;{children}&lt;/</w:t>
      </w:r>
      <w:proofErr w:type="spellStart"/>
      <w:r>
        <w:t>GraphContext.Provider</w:t>
      </w:r>
      <w:proofErr w:type="spellEnd"/>
      <w:r>
        <w:t>&gt;</w:t>
      </w:r>
    </w:p>
    <w:p w14:paraId="50912679" w14:textId="77777777" w:rsidR="00C41157" w:rsidRDefault="00C41157" w:rsidP="00C41157">
      <w:pPr>
        <w:pStyle w:val="Code"/>
      </w:pPr>
      <w:r>
        <w:t xml:space="preserve">44: </w:t>
      </w:r>
      <w:r>
        <w:tab/>
      </w:r>
      <w:proofErr w:type="gramStart"/>
      <w:r>
        <w:t>);</w:t>
      </w:r>
      <w:proofErr w:type="gramEnd"/>
    </w:p>
    <w:p w14:paraId="6B7DE179" w14:textId="77777777" w:rsidR="00C41157" w:rsidRDefault="00C41157" w:rsidP="00C41157">
      <w:pPr>
        <w:pStyle w:val="Code"/>
      </w:pPr>
      <w:r>
        <w:t>45</w:t>
      </w:r>
      <w:proofErr w:type="gramStart"/>
      <w:r>
        <w:t>: }</w:t>
      </w:r>
      <w:proofErr w:type="gramEnd"/>
    </w:p>
    <w:p w14:paraId="3FC60AC8" w14:textId="64656AD3" w:rsidR="00623699" w:rsidRDefault="00623699" w:rsidP="00623699">
      <w:pPr>
        <w:pStyle w:val="Heading3"/>
      </w:pPr>
      <w:bookmarkStart w:id="26" w:name="_Toc81979039"/>
      <w:r>
        <w:t>File: graphReducer.ts</w:t>
      </w:r>
      <w:bookmarkEnd w:id="26"/>
    </w:p>
    <w:p w14:paraId="2B9868CF" w14:textId="77777777" w:rsidR="00623699" w:rsidRDefault="00623699" w:rsidP="00623699">
      <w:pPr>
        <w:pStyle w:val="Code"/>
      </w:pPr>
      <w:r>
        <w:t xml:space="preserve">01: import </w:t>
      </w:r>
      <w:proofErr w:type="gramStart"/>
      <w:r>
        <w:t xml:space="preserve">{ </w:t>
      </w:r>
      <w:proofErr w:type="spellStart"/>
      <w:r>
        <w:t>findShortestPath</w:t>
      </w:r>
      <w:proofErr w:type="spellEnd"/>
      <w:proofErr w:type="gramEnd"/>
      <w:r>
        <w:t xml:space="preserve"> } from "../algorithm";</w:t>
      </w:r>
    </w:p>
    <w:p w14:paraId="10F991FD" w14:textId="77777777" w:rsidR="00623699" w:rsidRDefault="00623699" w:rsidP="00623699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GraphAction</w:t>
      </w:r>
      <w:proofErr w:type="spellEnd"/>
      <w:proofErr w:type="gramEnd"/>
      <w:r>
        <w:t xml:space="preserve"> } from "./</w:t>
      </w:r>
      <w:proofErr w:type="spellStart"/>
      <w:r>
        <w:t>graphActions</w:t>
      </w:r>
      <w:proofErr w:type="spellEnd"/>
      <w:r>
        <w:t>";</w:t>
      </w:r>
    </w:p>
    <w:p w14:paraId="516240A5" w14:textId="77777777" w:rsidR="00623699" w:rsidRDefault="00623699" w:rsidP="00623699">
      <w:pPr>
        <w:pStyle w:val="Code"/>
      </w:pPr>
      <w:r>
        <w:t xml:space="preserve">03: import </w:t>
      </w:r>
      <w:proofErr w:type="gramStart"/>
      <w:r>
        <w:t xml:space="preserve">{ </w:t>
      </w:r>
      <w:proofErr w:type="spellStart"/>
      <w:r>
        <w:t>GraphState</w:t>
      </w:r>
      <w:proofErr w:type="spellEnd"/>
      <w:proofErr w:type="gramEnd"/>
      <w:r>
        <w:t xml:space="preserve"> } from "./</w:t>
      </w:r>
      <w:proofErr w:type="spellStart"/>
      <w:r>
        <w:t>graphContext</w:t>
      </w:r>
      <w:proofErr w:type="spellEnd"/>
      <w:r>
        <w:t>";</w:t>
      </w:r>
    </w:p>
    <w:p w14:paraId="4156DA73" w14:textId="77777777" w:rsidR="00623699" w:rsidRDefault="00623699" w:rsidP="00623699">
      <w:pPr>
        <w:pStyle w:val="Code"/>
      </w:pPr>
      <w:r>
        <w:t xml:space="preserve">04: </w:t>
      </w:r>
    </w:p>
    <w:p w14:paraId="3C0745D2" w14:textId="77777777" w:rsidR="00623699" w:rsidRDefault="00623699" w:rsidP="00623699">
      <w:pPr>
        <w:pStyle w:val="Code"/>
      </w:pPr>
      <w:r>
        <w:t xml:space="preserve">05: export function </w:t>
      </w:r>
      <w:proofErr w:type="spellStart"/>
      <w:proofErr w:type="gramStart"/>
      <w:r>
        <w:t>graphReducer</w:t>
      </w:r>
      <w:proofErr w:type="spellEnd"/>
      <w:r>
        <w:t>(</w:t>
      </w:r>
      <w:proofErr w:type="gramEnd"/>
      <w:r>
        <w:t xml:space="preserve">state: </w:t>
      </w:r>
      <w:proofErr w:type="spellStart"/>
      <w:r>
        <w:t>GraphState</w:t>
      </w:r>
      <w:proofErr w:type="spellEnd"/>
      <w:r>
        <w:t xml:space="preserve">, action: </w:t>
      </w:r>
      <w:proofErr w:type="spellStart"/>
      <w:r>
        <w:t>GraphAction</w:t>
      </w:r>
      <w:proofErr w:type="spellEnd"/>
      <w:r>
        <w:t>) {</w:t>
      </w:r>
    </w:p>
    <w:p w14:paraId="7E0E4D2C" w14:textId="77777777" w:rsidR="00623699" w:rsidRDefault="00623699" w:rsidP="00623699">
      <w:pPr>
        <w:pStyle w:val="Code"/>
      </w:pPr>
      <w:r>
        <w:t xml:space="preserve">06: </w:t>
      </w:r>
      <w:r>
        <w:tab/>
        <w:t>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05B3808E" w14:textId="77777777" w:rsidR="00623699" w:rsidRDefault="00623699" w:rsidP="00623699">
      <w:pPr>
        <w:pStyle w:val="Code"/>
      </w:pPr>
      <w:r>
        <w:t xml:space="preserve">07: </w:t>
      </w:r>
      <w:r>
        <w:tab/>
      </w:r>
      <w:r>
        <w:tab/>
        <w:t>case "deselect":</w:t>
      </w:r>
    </w:p>
    <w:p w14:paraId="52578CE5" w14:textId="77777777" w:rsidR="00623699" w:rsidRDefault="00623699" w:rsidP="00623699">
      <w:pPr>
        <w:pStyle w:val="Code"/>
      </w:pPr>
      <w:r>
        <w:t xml:space="preserve">08: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state, current: undefined };</w:t>
      </w:r>
    </w:p>
    <w:p w14:paraId="03C507B5" w14:textId="77777777" w:rsidR="00623699" w:rsidRDefault="00623699" w:rsidP="00623699">
      <w:pPr>
        <w:pStyle w:val="Code"/>
      </w:pPr>
      <w:r>
        <w:t xml:space="preserve">09: </w:t>
      </w:r>
    </w:p>
    <w:p w14:paraId="38C56E6A" w14:textId="77777777" w:rsidR="00623699" w:rsidRDefault="00623699" w:rsidP="00623699">
      <w:pPr>
        <w:pStyle w:val="Code"/>
      </w:pPr>
      <w:r>
        <w:t xml:space="preserve">10: </w:t>
      </w:r>
      <w:r>
        <w:tab/>
      </w:r>
      <w:r>
        <w:tab/>
        <w:t>case "</w:t>
      </w:r>
      <w:proofErr w:type="spellStart"/>
      <w:r>
        <w:t>changeSnap</w:t>
      </w:r>
      <w:proofErr w:type="spellEnd"/>
      <w:r>
        <w:t>":</w:t>
      </w:r>
    </w:p>
    <w:p w14:paraId="0929B32D" w14:textId="77777777" w:rsidR="00623699" w:rsidRDefault="00623699" w:rsidP="00623699">
      <w:pPr>
        <w:pStyle w:val="Code"/>
      </w:pPr>
      <w:r>
        <w:t xml:space="preserve">11: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 xml:space="preserve">state, snap: </w:t>
      </w:r>
      <w:proofErr w:type="spellStart"/>
      <w:r>
        <w:t>action.snap</w:t>
      </w:r>
      <w:proofErr w:type="spellEnd"/>
      <w:r>
        <w:t xml:space="preserve"> };</w:t>
      </w:r>
    </w:p>
    <w:p w14:paraId="1FCB7095" w14:textId="77777777" w:rsidR="00623699" w:rsidRDefault="00623699" w:rsidP="00623699">
      <w:pPr>
        <w:pStyle w:val="Code"/>
      </w:pPr>
      <w:r>
        <w:lastRenderedPageBreak/>
        <w:t xml:space="preserve">12: </w:t>
      </w:r>
    </w:p>
    <w:p w14:paraId="5AAAD68C" w14:textId="77777777" w:rsidR="00623699" w:rsidRDefault="00623699" w:rsidP="00623699">
      <w:pPr>
        <w:pStyle w:val="Code"/>
      </w:pPr>
      <w:r>
        <w:t xml:space="preserve">13: </w:t>
      </w:r>
      <w:r>
        <w:tab/>
      </w:r>
      <w:r>
        <w:tab/>
        <w:t>case "</w:t>
      </w:r>
      <w:proofErr w:type="spellStart"/>
      <w:r>
        <w:t>findShortestPath</w:t>
      </w:r>
      <w:proofErr w:type="spellEnd"/>
      <w:r>
        <w:t>":</w:t>
      </w:r>
    </w:p>
    <w:p w14:paraId="66F5B191" w14:textId="77777777" w:rsidR="00623699" w:rsidRDefault="00623699" w:rsidP="00623699">
      <w:pPr>
        <w:pStyle w:val="Code"/>
      </w:pPr>
      <w:r>
        <w:t xml:space="preserve">14: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shortestPath</w:t>
      </w:r>
      <w:proofErr w:type="spellEnd"/>
      <w:r>
        <w:t xml:space="preserve"> = </w:t>
      </w:r>
      <w:proofErr w:type="spellStart"/>
      <w:proofErr w:type="gramStart"/>
      <w:r>
        <w:t>findShortestPath</w:t>
      </w:r>
      <w:proofErr w:type="spellEnd"/>
      <w:r>
        <w:t>(</w:t>
      </w:r>
      <w:proofErr w:type="gramEnd"/>
    </w:p>
    <w:p w14:paraId="7AA9F96A" w14:textId="77777777" w:rsidR="00623699" w:rsidRDefault="00623699" w:rsidP="00623699">
      <w:pPr>
        <w:pStyle w:val="Code"/>
      </w:pPr>
      <w:r>
        <w:t xml:space="preserve">15: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state.graph</w:t>
      </w:r>
      <w:proofErr w:type="spellEnd"/>
      <w:proofErr w:type="gramEnd"/>
      <w:r>
        <w:t>,</w:t>
      </w:r>
    </w:p>
    <w:p w14:paraId="65D24D5E" w14:textId="77777777" w:rsidR="00623699" w:rsidRDefault="00623699" w:rsidP="00623699">
      <w:pPr>
        <w:pStyle w:val="Code"/>
      </w:pPr>
      <w:r>
        <w:t xml:space="preserve">16: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action.start</w:t>
      </w:r>
      <w:proofErr w:type="spellEnd"/>
      <w:proofErr w:type="gramEnd"/>
      <w:r>
        <w:t>,</w:t>
      </w:r>
    </w:p>
    <w:p w14:paraId="4FEF04B6" w14:textId="77777777" w:rsidR="00623699" w:rsidRDefault="00623699" w:rsidP="00623699">
      <w:pPr>
        <w:pStyle w:val="Code"/>
      </w:pPr>
      <w:r>
        <w:t xml:space="preserve">17: </w:t>
      </w:r>
      <w:r>
        <w:tab/>
      </w:r>
      <w:r>
        <w:tab/>
      </w:r>
      <w:r>
        <w:tab/>
      </w:r>
      <w:r>
        <w:tab/>
      </w:r>
      <w:proofErr w:type="spellStart"/>
      <w:r>
        <w:t>action.end</w:t>
      </w:r>
      <w:proofErr w:type="spellEnd"/>
    </w:p>
    <w:p w14:paraId="1F9493BC" w14:textId="77777777" w:rsidR="00623699" w:rsidRDefault="00623699" w:rsidP="00623699">
      <w:pPr>
        <w:pStyle w:val="Code"/>
      </w:pPr>
      <w:r>
        <w:t xml:space="preserve">18: </w:t>
      </w:r>
      <w:r>
        <w:tab/>
      </w:r>
      <w:r>
        <w:tab/>
      </w:r>
      <w:r>
        <w:tab/>
      </w:r>
      <w:proofErr w:type="gramStart"/>
      <w:r>
        <w:t>);</w:t>
      </w:r>
      <w:proofErr w:type="gramEnd"/>
    </w:p>
    <w:p w14:paraId="21F45011" w14:textId="77777777" w:rsidR="00623699" w:rsidRDefault="00623699" w:rsidP="00623699">
      <w:pPr>
        <w:pStyle w:val="Code"/>
      </w:pPr>
      <w:r>
        <w:t xml:space="preserve">19: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 xml:space="preserve">state, </w:t>
      </w:r>
      <w:proofErr w:type="spellStart"/>
      <w:r>
        <w:t>shortestPath</w:t>
      </w:r>
      <w:proofErr w:type="spellEnd"/>
      <w:r>
        <w:t xml:space="preserve"> };</w:t>
      </w:r>
    </w:p>
    <w:p w14:paraId="34B05B91" w14:textId="77777777" w:rsidR="00623699" w:rsidRDefault="00623699" w:rsidP="00623699">
      <w:pPr>
        <w:pStyle w:val="Code"/>
      </w:pPr>
      <w:r>
        <w:t xml:space="preserve">20: </w:t>
      </w:r>
    </w:p>
    <w:p w14:paraId="6CB596C6" w14:textId="77777777" w:rsidR="00623699" w:rsidRDefault="00623699" w:rsidP="00623699">
      <w:pPr>
        <w:pStyle w:val="Code"/>
      </w:pPr>
      <w:r>
        <w:t xml:space="preserve">21: </w:t>
      </w:r>
      <w:r>
        <w:tab/>
      </w:r>
      <w:r>
        <w:tab/>
        <w:t>case "</w:t>
      </w:r>
      <w:proofErr w:type="spellStart"/>
      <w:r>
        <w:t>selectNode</w:t>
      </w:r>
      <w:proofErr w:type="spellEnd"/>
      <w:r>
        <w:t>":</w:t>
      </w:r>
    </w:p>
    <w:p w14:paraId="0D66269D" w14:textId="77777777" w:rsidR="00623699" w:rsidRDefault="00623699" w:rsidP="00623699">
      <w:pPr>
        <w:pStyle w:val="Code"/>
      </w:pPr>
      <w:r>
        <w:t xml:space="preserve">22: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 xml:space="preserve">state, current: </w:t>
      </w:r>
      <w:proofErr w:type="spellStart"/>
      <w:r>
        <w:t>action.node</w:t>
      </w:r>
      <w:proofErr w:type="spellEnd"/>
      <w:r>
        <w:t xml:space="preserve"> };</w:t>
      </w:r>
    </w:p>
    <w:p w14:paraId="22E4121B" w14:textId="77777777" w:rsidR="00623699" w:rsidRDefault="00623699" w:rsidP="00623699">
      <w:pPr>
        <w:pStyle w:val="Code"/>
      </w:pPr>
      <w:r>
        <w:t xml:space="preserve">23: </w:t>
      </w:r>
    </w:p>
    <w:p w14:paraId="22974AB6" w14:textId="77777777" w:rsidR="00623699" w:rsidRDefault="00623699" w:rsidP="00623699">
      <w:pPr>
        <w:pStyle w:val="Code"/>
      </w:pPr>
      <w:r>
        <w:t xml:space="preserve">24: </w:t>
      </w:r>
      <w:r>
        <w:tab/>
      </w:r>
      <w:r>
        <w:tab/>
        <w:t>case "</w:t>
      </w:r>
      <w:proofErr w:type="spellStart"/>
      <w:r>
        <w:t>selectEdge</w:t>
      </w:r>
      <w:proofErr w:type="spellEnd"/>
      <w:r>
        <w:t>":</w:t>
      </w:r>
    </w:p>
    <w:p w14:paraId="2119E4BD" w14:textId="77777777" w:rsidR="00623699" w:rsidRDefault="00623699" w:rsidP="00623699">
      <w:pPr>
        <w:pStyle w:val="Code"/>
      </w:pPr>
      <w:r>
        <w:t xml:space="preserve">25: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 xml:space="preserve">state, current: </w:t>
      </w:r>
      <w:proofErr w:type="spellStart"/>
      <w:r>
        <w:t>action.edge</w:t>
      </w:r>
      <w:proofErr w:type="spellEnd"/>
      <w:r>
        <w:t xml:space="preserve"> };</w:t>
      </w:r>
    </w:p>
    <w:p w14:paraId="7968D81C" w14:textId="77777777" w:rsidR="00623699" w:rsidRDefault="00623699" w:rsidP="00623699">
      <w:pPr>
        <w:pStyle w:val="Code"/>
      </w:pPr>
      <w:r>
        <w:t xml:space="preserve">26: </w:t>
      </w:r>
    </w:p>
    <w:p w14:paraId="4637A5E1" w14:textId="77777777" w:rsidR="00623699" w:rsidRDefault="00623699" w:rsidP="00623699">
      <w:pPr>
        <w:pStyle w:val="Code"/>
      </w:pPr>
      <w:r>
        <w:t xml:space="preserve">27: </w:t>
      </w:r>
      <w:r>
        <w:tab/>
      </w:r>
      <w:r>
        <w:tab/>
        <w:t>case "</w:t>
      </w:r>
      <w:proofErr w:type="spellStart"/>
      <w:r>
        <w:t>addNode</w:t>
      </w:r>
      <w:proofErr w:type="spellEnd"/>
      <w:r>
        <w:t>":</w:t>
      </w:r>
    </w:p>
    <w:p w14:paraId="5FE37E61" w14:textId="77777777" w:rsidR="00623699" w:rsidRDefault="00623699" w:rsidP="00623699">
      <w:pPr>
        <w:pStyle w:val="Code"/>
      </w:pPr>
      <w:r>
        <w:t xml:space="preserve">28: </w:t>
      </w:r>
      <w:r>
        <w:tab/>
      </w:r>
      <w:r>
        <w:tab/>
      </w:r>
      <w:r>
        <w:tab/>
      </w:r>
      <w:proofErr w:type="spellStart"/>
      <w:proofErr w:type="gramStart"/>
      <w:r>
        <w:t>state.graph</w:t>
      </w:r>
      <w:proofErr w:type="gramEnd"/>
      <w:r>
        <w:t>.addNode</w:t>
      </w:r>
      <w:proofErr w:type="spellEnd"/>
      <w:r>
        <w:t>(</w:t>
      </w:r>
      <w:proofErr w:type="spellStart"/>
      <w:r>
        <w:t>action.node</w:t>
      </w:r>
      <w:proofErr w:type="spellEnd"/>
      <w:r>
        <w:t>);</w:t>
      </w:r>
    </w:p>
    <w:p w14:paraId="357440AE" w14:textId="77777777" w:rsidR="00623699" w:rsidRDefault="00623699" w:rsidP="00623699">
      <w:pPr>
        <w:pStyle w:val="Code"/>
      </w:pPr>
      <w:r>
        <w:t xml:space="preserve">29: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 };</w:t>
      </w:r>
    </w:p>
    <w:p w14:paraId="47E22D33" w14:textId="77777777" w:rsidR="00623699" w:rsidRDefault="00623699" w:rsidP="00623699">
      <w:pPr>
        <w:pStyle w:val="Code"/>
      </w:pPr>
      <w:r>
        <w:t xml:space="preserve">30: </w:t>
      </w:r>
    </w:p>
    <w:p w14:paraId="4AECDD23" w14:textId="77777777" w:rsidR="00623699" w:rsidRDefault="00623699" w:rsidP="00623699">
      <w:pPr>
        <w:pStyle w:val="Code"/>
      </w:pPr>
      <w:r>
        <w:t xml:space="preserve">31: </w:t>
      </w:r>
      <w:r>
        <w:tab/>
      </w:r>
      <w:r>
        <w:tab/>
        <w:t>case "</w:t>
      </w:r>
      <w:proofErr w:type="spellStart"/>
      <w:r>
        <w:t>removeNode</w:t>
      </w:r>
      <w:proofErr w:type="spellEnd"/>
      <w:r>
        <w:t>":</w:t>
      </w:r>
    </w:p>
    <w:p w14:paraId="7BEC58DC" w14:textId="77777777" w:rsidR="00623699" w:rsidRDefault="00623699" w:rsidP="00623699">
      <w:pPr>
        <w:pStyle w:val="Code"/>
      </w:pPr>
      <w:r>
        <w:t xml:space="preserve">32: </w:t>
      </w:r>
      <w:r>
        <w:tab/>
      </w:r>
      <w:r>
        <w:tab/>
      </w:r>
      <w:r>
        <w:tab/>
      </w:r>
      <w:proofErr w:type="spellStart"/>
      <w:proofErr w:type="gramStart"/>
      <w:r>
        <w:t>state.graph</w:t>
      </w:r>
      <w:proofErr w:type="gramEnd"/>
      <w:r>
        <w:t>.removeNode</w:t>
      </w:r>
      <w:proofErr w:type="spellEnd"/>
      <w:r>
        <w:t>(</w:t>
      </w:r>
      <w:proofErr w:type="spellStart"/>
      <w:r>
        <w:t>action.node</w:t>
      </w:r>
      <w:proofErr w:type="spellEnd"/>
      <w:r>
        <w:t>);</w:t>
      </w:r>
    </w:p>
    <w:p w14:paraId="3519E543" w14:textId="77777777" w:rsidR="00623699" w:rsidRDefault="00623699" w:rsidP="00623699">
      <w:pPr>
        <w:pStyle w:val="Code"/>
      </w:pPr>
      <w:r>
        <w:t xml:space="preserve">33: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 };</w:t>
      </w:r>
    </w:p>
    <w:p w14:paraId="3D7D0033" w14:textId="77777777" w:rsidR="00623699" w:rsidRDefault="00623699" w:rsidP="00623699">
      <w:pPr>
        <w:pStyle w:val="Code"/>
      </w:pPr>
      <w:r>
        <w:t xml:space="preserve">34: </w:t>
      </w:r>
    </w:p>
    <w:p w14:paraId="7F7D7B97" w14:textId="77777777" w:rsidR="00623699" w:rsidRDefault="00623699" w:rsidP="00623699">
      <w:pPr>
        <w:pStyle w:val="Code"/>
      </w:pPr>
      <w:r>
        <w:lastRenderedPageBreak/>
        <w:t xml:space="preserve">35: </w:t>
      </w:r>
      <w:r>
        <w:tab/>
      </w:r>
      <w:r>
        <w:tab/>
        <w:t>case "</w:t>
      </w:r>
      <w:proofErr w:type="spellStart"/>
      <w:r>
        <w:t>addEdge</w:t>
      </w:r>
      <w:proofErr w:type="spellEnd"/>
      <w:r>
        <w:t>":</w:t>
      </w:r>
    </w:p>
    <w:p w14:paraId="0BFB529C" w14:textId="77777777" w:rsidR="00623699" w:rsidRDefault="00623699" w:rsidP="00623699">
      <w:pPr>
        <w:pStyle w:val="Code"/>
      </w:pPr>
      <w:r>
        <w:t xml:space="preserve">36: </w:t>
      </w:r>
      <w:r>
        <w:tab/>
      </w:r>
      <w:r>
        <w:tab/>
      </w:r>
      <w:r>
        <w:tab/>
      </w:r>
      <w:proofErr w:type="spellStart"/>
      <w:proofErr w:type="gramStart"/>
      <w:r>
        <w:t>state.graph</w:t>
      </w:r>
      <w:proofErr w:type="gramEnd"/>
      <w:r>
        <w:t>.addEdge</w:t>
      </w:r>
      <w:proofErr w:type="spellEnd"/>
      <w:r>
        <w:t>(</w:t>
      </w:r>
      <w:proofErr w:type="spellStart"/>
      <w:r>
        <w:t>action.edge</w:t>
      </w:r>
      <w:proofErr w:type="spellEnd"/>
      <w:r>
        <w:t>);</w:t>
      </w:r>
    </w:p>
    <w:p w14:paraId="439CDCCD" w14:textId="77777777" w:rsidR="00623699" w:rsidRDefault="00623699" w:rsidP="00623699">
      <w:pPr>
        <w:pStyle w:val="Code"/>
      </w:pPr>
      <w:r>
        <w:t xml:space="preserve">37: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 };</w:t>
      </w:r>
    </w:p>
    <w:p w14:paraId="73CF6BCD" w14:textId="77777777" w:rsidR="00623699" w:rsidRDefault="00623699" w:rsidP="00623699">
      <w:pPr>
        <w:pStyle w:val="Code"/>
      </w:pPr>
      <w:r>
        <w:t xml:space="preserve">38: </w:t>
      </w:r>
    </w:p>
    <w:p w14:paraId="776794AD" w14:textId="77777777" w:rsidR="00623699" w:rsidRDefault="00623699" w:rsidP="00623699">
      <w:pPr>
        <w:pStyle w:val="Code"/>
      </w:pPr>
      <w:r>
        <w:t xml:space="preserve">39: </w:t>
      </w:r>
      <w:r>
        <w:tab/>
      </w:r>
      <w:r>
        <w:tab/>
        <w:t>case "</w:t>
      </w:r>
      <w:proofErr w:type="spellStart"/>
      <w:r>
        <w:t>removeEdge</w:t>
      </w:r>
      <w:proofErr w:type="spellEnd"/>
      <w:r>
        <w:t>":</w:t>
      </w:r>
    </w:p>
    <w:p w14:paraId="5BBF9EC4" w14:textId="77777777" w:rsidR="00623699" w:rsidRDefault="00623699" w:rsidP="00623699">
      <w:pPr>
        <w:pStyle w:val="Code"/>
      </w:pPr>
      <w:r>
        <w:t xml:space="preserve">40: </w:t>
      </w:r>
      <w:r>
        <w:tab/>
      </w:r>
      <w:r>
        <w:tab/>
      </w:r>
      <w:r>
        <w:tab/>
      </w:r>
      <w:proofErr w:type="spellStart"/>
      <w:proofErr w:type="gramStart"/>
      <w:r>
        <w:t>state.graph</w:t>
      </w:r>
      <w:proofErr w:type="gramEnd"/>
      <w:r>
        <w:t>.removeEdge</w:t>
      </w:r>
      <w:proofErr w:type="spellEnd"/>
      <w:r>
        <w:t>(</w:t>
      </w:r>
      <w:proofErr w:type="spellStart"/>
      <w:r>
        <w:t>action.edge</w:t>
      </w:r>
      <w:proofErr w:type="spellEnd"/>
      <w:r>
        <w:t>);</w:t>
      </w:r>
    </w:p>
    <w:p w14:paraId="613AB106" w14:textId="77777777" w:rsidR="00623699" w:rsidRDefault="00623699" w:rsidP="00623699">
      <w:pPr>
        <w:pStyle w:val="Code"/>
      </w:pPr>
      <w:r>
        <w:t xml:space="preserve">41: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 };</w:t>
      </w:r>
    </w:p>
    <w:p w14:paraId="23A61BA2" w14:textId="77777777" w:rsidR="00623699" w:rsidRDefault="00623699" w:rsidP="00623699">
      <w:pPr>
        <w:pStyle w:val="Code"/>
      </w:pPr>
      <w:r>
        <w:t xml:space="preserve">42: </w:t>
      </w:r>
    </w:p>
    <w:p w14:paraId="367ED145" w14:textId="77777777" w:rsidR="00623699" w:rsidRDefault="00623699" w:rsidP="00623699">
      <w:pPr>
        <w:pStyle w:val="Code"/>
      </w:pPr>
      <w:r>
        <w:t xml:space="preserve">43: </w:t>
      </w:r>
      <w:r>
        <w:tab/>
      </w:r>
      <w:r>
        <w:tab/>
        <w:t>case "</w:t>
      </w:r>
      <w:proofErr w:type="spellStart"/>
      <w:r>
        <w:t>moveNode</w:t>
      </w:r>
      <w:proofErr w:type="spellEnd"/>
      <w:r>
        <w:t>":</w:t>
      </w:r>
    </w:p>
    <w:p w14:paraId="3A2F1F7B" w14:textId="77777777" w:rsidR="00623699" w:rsidRDefault="00623699" w:rsidP="00623699">
      <w:pPr>
        <w:pStyle w:val="Code"/>
      </w:pPr>
      <w:r>
        <w:t xml:space="preserve">44: </w:t>
      </w:r>
      <w:r>
        <w:tab/>
      </w:r>
      <w:r>
        <w:tab/>
      </w:r>
      <w:r>
        <w:tab/>
      </w:r>
      <w:proofErr w:type="spellStart"/>
      <w:proofErr w:type="gramStart"/>
      <w:r>
        <w:t>action.node</w:t>
      </w:r>
      <w:proofErr w:type="gramEnd"/>
      <w:r>
        <w:t>.move</w:t>
      </w:r>
      <w:proofErr w:type="spellEnd"/>
      <w:r>
        <w:t>(</w:t>
      </w:r>
      <w:proofErr w:type="spellStart"/>
      <w:r>
        <w:t>action.position</w:t>
      </w:r>
      <w:proofErr w:type="spellEnd"/>
      <w:r>
        <w:t>);</w:t>
      </w:r>
    </w:p>
    <w:p w14:paraId="3CD77C3D" w14:textId="77777777" w:rsidR="00623699" w:rsidRDefault="00623699" w:rsidP="00623699">
      <w:pPr>
        <w:pStyle w:val="Code"/>
      </w:pPr>
      <w:r>
        <w:t xml:space="preserve">45: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 };</w:t>
      </w:r>
    </w:p>
    <w:p w14:paraId="31C5FFBC" w14:textId="77777777" w:rsidR="00623699" w:rsidRDefault="00623699" w:rsidP="00623699">
      <w:pPr>
        <w:pStyle w:val="Code"/>
      </w:pPr>
      <w:r>
        <w:t xml:space="preserve">46: </w:t>
      </w:r>
    </w:p>
    <w:p w14:paraId="13F0A564" w14:textId="77777777" w:rsidR="00623699" w:rsidRDefault="00623699" w:rsidP="00623699">
      <w:pPr>
        <w:pStyle w:val="Code"/>
      </w:pPr>
      <w:r>
        <w:t xml:space="preserve">47: </w:t>
      </w:r>
      <w:r>
        <w:tab/>
      </w:r>
      <w:r>
        <w:tab/>
        <w:t>case "</w:t>
      </w:r>
      <w:proofErr w:type="spellStart"/>
      <w:r>
        <w:t>editNodeName</w:t>
      </w:r>
      <w:proofErr w:type="spellEnd"/>
      <w:r>
        <w:t>":</w:t>
      </w:r>
    </w:p>
    <w:p w14:paraId="1205BBDB" w14:textId="77777777" w:rsidR="00623699" w:rsidRDefault="00623699" w:rsidP="00623699">
      <w:pPr>
        <w:pStyle w:val="Code"/>
      </w:pPr>
      <w:r>
        <w:t xml:space="preserve">48: </w:t>
      </w:r>
      <w:r>
        <w:tab/>
      </w:r>
      <w:r>
        <w:tab/>
      </w:r>
      <w:r>
        <w:tab/>
      </w:r>
      <w:proofErr w:type="spellStart"/>
      <w:proofErr w:type="gramStart"/>
      <w:r>
        <w:t>action.node</w:t>
      </w:r>
      <w:proofErr w:type="gramEnd"/>
      <w:r>
        <w:t>.edit</w:t>
      </w:r>
      <w:proofErr w:type="spellEnd"/>
      <w:r>
        <w:t>({ name: action.name });</w:t>
      </w:r>
    </w:p>
    <w:p w14:paraId="010481D3" w14:textId="77777777" w:rsidR="00623699" w:rsidRDefault="00623699" w:rsidP="00623699">
      <w:pPr>
        <w:pStyle w:val="Code"/>
      </w:pPr>
      <w:r>
        <w:t xml:space="preserve">49: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 };</w:t>
      </w:r>
    </w:p>
    <w:p w14:paraId="24F53726" w14:textId="77777777" w:rsidR="00623699" w:rsidRDefault="00623699" w:rsidP="00623699">
      <w:pPr>
        <w:pStyle w:val="Code"/>
      </w:pPr>
      <w:r>
        <w:t xml:space="preserve">50: </w:t>
      </w:r>
    </w:p>
    <w:p w14:paraId="6E5168D2" w14:textId="77777777" w:rsidR="00623699" w:rsidRDefault="00623699" w:rsidP="00623699">
      <w:pPr>
        <w:pStyle w:val="Code"/>
      </w:pPr>
      <w:r>
        <w:t xml:space="preserve">51: </w:t>
      </w:r>
      <w:r>
        <w:tab/>
      </w:r>
      <w:r>
        <w:tab/>
        <w:t>case "</w:t>
      </w:r>
      <w:proofErr w:type="spellStart"/>
      <w:r>
        <w:t>editNodeID</w:t>
      </w:r>
      <w:proofErr w:type="spellEnd"/>
      <w:r>
        <w:t>":</w:t>
      </w:r>
    </w:p>
    <w:p w14:paraId="442F3896" w14:textId="77777777" w:rsidR="00623699" w:rsidRDefault="00623699" w:rsidP="00623699">
      <w:pPr>
        <w:pStyle w:val="Code"/>
      </w:pPr>
      <w:r>
        <w:t xml:space="preserve">52: </w:t>
      </w:r>
      <w:r>
        <w:tab/>
      </w:r>
      <w:r>
        <w:tab/>
      </w:r>
      <w:r>
        <w:tab/>
      </w:r>
      <w:proofErr w:type="spellStart"/>
      <w:proofErr w:type="gramStart"/>
      <w:r>
        <w:t>action.node</w:t>
      </w:r>
      <w:proofErr w:type="gramEnd"/>
      <w:r>
        <w:t>.edit</w:t>
      </w:r>
      <w:proofErr w:type="spellEnd"/>
      <w:r>
        <w:t>({ id: action.id });</w:t>
      </w:r>
    </w:p>
    <w:p w14:paraId="629AB120" w14:textId="77777777" w:rsidR="00623699" w:rsidRDefault="00623699" w:rsidP="00623699">
      <w:pPr>
        <w:pStyle w:val="Code"/>
      </w:pPr>
      <w:r>
        <w:t xml:space="preserve">53: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 };</w:t>
      </w:r>
    </w:p>
    <w:p w14:paraId="638A0246" w14:textId="77777777" w:rsidR="00623699" w:rsidRDefault="00623699" w:rsidP="00623699">
      <w:pPr>
        <w:pStyle w:val="Code"/>
      </w:pPr>
      <w:r>
        <w:t xml:space="preserve">54: </w:t>
      </w:r>
    </w:p>
    <w:p w14:paraId="4086159D" w14:textId="77777777" w:rsidR="00623699" w:rsidRDefault="00623699" w:rsidP="00623699">
      <w:pPr>
        <w:pStyle w:val="Code"/>
      </w:pPr>
      <w:r>
        <w:t xml:space="preserve">55: </w:t>
      </w:r>
      <w:r>
        <w:tab/>
      </w:r>
      <w:r>
        <w:tab/>
        <w:t>case "</w:t>
      </w:r>
      <w:proofErr w:type="spellStart"/>
      <w:r>
        <w:t>editEdgeWeight</w:t>
      </w:r>
      <w:proofErr w:type="spellEnd"/>
      <w:r>
        <w:t>":</w:t>
      </w:r>
    </w:p>
    <w:p w14:paraId="72F80E3C" w14:textId="77777777" w:rsidR="00623699" w:rsidRDefault="00623699" w:rsidP="00623699">
      <w:pPr>
        <w:pStyle w:val="Code"/>
      </w:pPr>
      <w:r>
        <w:t xml:space="preserve">56: </w:t>
      </w:r>
      <w:r>
        <w:tab/>
      </w:r>
      <w:r>
        <w:tab/>
      </w:r>
      <w:r>
        <w:tab/>
      </w:r>
      <w:proofErr w:type="spellStart"/>
      <w:proofErr w:type="gramStart"/>
      <w:r>
        <w:t>action.edge</w:t>
      </w:r>
      <w:proofErr w:type="gramEnd"/>
      <w:r>
        <w:t>.edit</w:t>
      </w:r>
      <w:proofErr w:type="spellEnd"/>
      <w:r>
        <w:t xml:space="preserve">({ weight: </w:t>
      </w:r>
      <w:proofErr w:type="spellStart"/>
      <w:r>
        <w:t>action.weight</w:t>
      </w:r>
      <w:proofErr w:type="spellEnd"/>
      <w:r>
        <w:t xml:space="preserve"> });</w:t>
      </w:r>
    </w:p>
    <w:p w14:paraId="31470AB6" w14:textId="77777777" w:rsidR="00623699" w:rsidRDefault="00623699" w:rsidP="00623699">
      <w:pPr>
        <w:pStyle w:val="Code"/>
      </w:pPr>
      <w:r>
        <w:t xml:space="preserve">57: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 };</w:t>
      </w:r>
    </w:p>
    <w:p w14:paraId="0D72A5C9" w14:textId="77777777" w:rsidR="00623699" w:rsidRDefault="00623699" w:rsidP="00623699">
      <w:pPr>
        <w:pStyle w:val="Code"/>
      </w:pPr>
      <w:r>
        <w:lastRenderedPageBreak/>
        <w:t xml:space="preserve">58: </w:t>
      </w:r>
    </w:p>
    <w:p w14:paraId="024ED64E" w14:textId="77777777" w:rsidR="00623699" w:rsidRDefault="00623699" w:rsidP="00623699">
      <w:pPr>
        <w:pStyle w:val="Code"/>
      </w:pPr>
      <w:r>
        <w:t xml:space="preserve">59: </w:t>
      </w:r>
      <w:r>
        <w:tab/>
      </w:r>
      <w:r>
        <w:tab/>
        <w:t>default:</w:t>
      </w:r>
    </w:p>
    <w:p w14:paraId="2580305A" w14:textId="77777777" w:rsidR="00623699" w:rsidRDefault="00623699" w:rsidP="00623699">
      <w:pPr>
        <w:pStyle w:val="Code"/>
      </w:pPr>
      <w:r>
        <w:t xml:space="preserve">60: </w:t>
      </w:r>
      <w:r>
        <w:tab/>
      </w:r>
      <w:r>
        <w:tab/>
      </w:r>
      <w:r>
        <w:tab/>
        <w:t xml:space="preserve">return </w:t>
      </w:r>
      <w:proofErr w:type="gramStart"/>
      <w:r>
        <w:t>{ ...</w:t>
      </w:r>
      <w:proofErr w:type="gramEnd"/>
      <w:r>
        <w:t>state };</w:t>
      </w:r>
    </w:p>
    <w:p w14:paraId="41CBA126" w14:textId="77777777" w:rsidR="00623699" w:rsidRDefault="00623699" w:rsidP="00623699">
      <w:pPr>
        <w:pStyle w:val="Code"/>
      </w:pPr>
      <w:r>
        <w:t xml:space="preserve">61: </w:t>
      </w:r>
      <w:r>
        <w:tab/>
        <w:t>}</w:t>
      </w:r>
    </w:p>
    <w:p w14:paraId="3BF1FEFB" w14:textId="77777777" w:rsidR="00623699" w:rsidRDefault="00623699" w:rsidP="00623699">
      <w:pPr>
        <w:pStyle w:val="Code"/>
      </w:pPr>
      <w:r>
        <w:t>62</w:t>
      </w:r>
      <w:proofErr w:type="gramStart"/>
      <w:r>
        <w:t>: }</w:t>
      </w:r>
      <w:proofErr w:type="gramEnd"/>
    </w:p>
    <w:p w14:paraId="03DBBB3C" w14:textId="77777777" w:rsidR="00623699" w:rsidRDefault="00623699" w:rsidP="00623699">
      <w:pPr>
        <w:pStyle w:val="Heading3"/>
      </w:pPr>
      <w:bookmarkStart w:id="27" w:name="_Toc81979040"/>
      <w:r>
        <w:t>File: ActionController.ts</w:t>
      </w:r>
      <w:bookmarkEnd w:id="27"/>
    </w:p>
    <w:p w14:paraId="1FAAB1BC" w14:textId="77777777" w:rsidR="00623699" w:rsidRDefault="00623699" w:rsidP="00623699">
      <w:pPr>
        <w:pStyle w:val="Code"/>
      </w:pPr>
      <w:r>
        <w:t>01: export class Action {</w:t>
      </w:r>
    </w:p>
    <w:p w14:paraId="727130F7" w14:textId="77777777" w:rsidR="00623699" w:rsidRDefault="00623699" w:rsidP="00623699">
      <w:pPr>
        <w:pStyle w:val="Code"/>
      </w:pPr>
      <w:r>
        <w:t xml:space="preserve">02: </w:t>
      </w:r>
      <w:r>
        <w:tab/>
        <w:t xml:space="preserve">execute: </w:t>
      </w:r>
      <w:proofErr w:type="gramStart"/>
      <w:r>
        <w:t>Function;</w:t>
      </w:r>
      <w:proofErr w:type="gramEnd"/>
    </w:p>
    <w:p w14:paraId="7B70725B" w14:textId="77777777" w:rsidR="00623699" w:rsidRDefault="00623699" w:rsidP="00623699">
      <w:pPr>
        <w:pStyle w:val="Code"/>
      </w:pPr>
      <w:r>
        <w:t xml:space="preserve">03: </w:t>
      </w:r>
      <w:r>
        <w:tab/>
        <w:t xml:space="preserve">undo: </w:t>
      </w:r>
      <w:proofErr w:type="gramStart"/>
      <w:r>
        <w:t>Function;</w:t>
      </w:r>
      <w:proofErr w:type="gramEnd"/>
    </w:p>
    <w:p w14:paraId="23E00C5D" w14:textId="77777777" w:rsidR="00623699" w:rsidRDefault="00623699" w:rsidP="00623699">
      <w:pPr>
        <w:pStyle w:val="Code"/>
      </w:pPr>
      <w:r>
        <w:t xml:space="preserve">04: </w:t>
      </w:r>
    </w:p>
    <w:p w14:paraId="654716A3" w14:textId="77777777" w:rsidR="00623699" w:rsidRDefault="00623699" w:rsidP="00623699">
      <w:pPr>
        <w:pStyle w:val="Code"/>
      </w:pPr>
      <w:r>
        <w:t xml:space="preserve">05: </w:t>
      </w:r>
      <w:r>
        <w:tab/>
      </w:r>
      <w:proofErr w:type="gramStart"/>
      <w:r>
        <w:t>constructor(</w:t>
      </w:r>
      <w:proofErr w:type="gramEnd"/>
      <w:r>
        <w:t>execute: Function, undo: Function) {</w:t>
      </w:r>
    </w:p>
    <w:p w14:paraId="733C56A9" w14:textId="77777777" w:rsidR="00623699" w:rsidRDefault="00623699" w:rsidP="00623699">
      <w:pPr>
        <w:pStyle w:val="Code"/>
      </w:pPr>
      <w:r>
        <w:t xml:space="preserve">06: </w:t>
      </w:r>
      <w:r>
        <w:tab/>
      </w:r>
      <w:r>
        <w:tab/>
      </w:r>
      <w:proofErr w:type="spellStart"/>
      <w:proofErr w:type="gramStart"/>
      <w:r>
        <w:t>this.execute</w:t>
      </w:r>
      <w:proofErr w:type="spellEnd"/>
      <w:proofErr w:type="gramEnd"/>
      <w:r>
        <w:t xml:space="preserve"> = execute;</w:t>
      </w:r>
    </w:p>
    <w:p w14:paraId="6CD57D5D" w14:textId="77777777" w:rsidR="00623699" w:rsidRDefault="00623699" w:rsidP="00623699">
      <w:pPr>
        <w:pStyle w:val="Code"/>
      </w:pPr>
      <w:r>
        <w:t xml:space="preserve">07: </w:t>
      </w:r>
      <w:r>
        <w:tab/>
      </w:r>
      <w:r>
        <w:tab/>
      </w:r>
      <w:proofErr w:type="spellStart"/>
      <w:proofErr w:type="gramStart"/>
      <w:r>
        <w:t>this.undo</w:t>
      </w:r>
      <w:proofErr w:type="spellEnd"/>
      <w:proofErr w:type="gramEnd"/>
      <w:r>
        <w:t xml:space="preserve"> = undo;</w:t>
      </w:r>
    </w:p>
    <w:p w14:paraId="55374F3F" w14:textId="77777777" w:rsidR="00623699" w:rsidRDefault="00623699" w:rsidP="00623699">
      <w:pPr>
        <w:pStyle w:val="Code"/>
      </w:pPr>
      <w:r>
        <w:t xml:space="preserve">08: </w:t>
      </w:r>
      <w:r>
        <w:tab/>
        <w:t>}</w:t>
      </w:r>
    </w:p>
    <w:p w14:paraId="45E80478" w14:textId="77777777" w:rsidR="00623699" w:rsidRDefault="00623699" w:rsidP="00623699">
      <w:pPr>
        <w:pStyle w:val="Code"/>
      </w:pPr>
      <w:r>
        <w:t>09</w:t>
      </w:r>
      <w:proofErr w:type="gramStart"/>
      <w:r>
        <w:t>: }</w:t>
      </w:r>
      <w:proofErr w:type="gramEnd"/>
    </w:p>
    <w:p w14:paraId="71004E9A" w14:textId="77777777" w:rsidR="00623699" w:rsidRDefault="00623699" w:rsidP="00623699">
      <w:pPr>
        <w:pStyle w:val="Code"/>
      </w:pPr>
      <w:r>
        <w:t xml:space="preserve">10: </w:t>
      </w:r>
    </w:p>
    <w:p w14:paraId="33D45013" w14:textId="77777777" w:rsidR="00623699" w:rsidRDefault="00623699" w:rsidP="00623699">
      <w:pPr>
        <w:pStyle w:val="Code"/>
      </w:pPr>
      <w:r>
        <w:t xml:space="preserve">11: class </w:t>
      </w:r>
      <w:proofErr w:type="spellStart"/>
      <w:r>
        <w:t>ActionController</w:t>
      </w:r>
      <w:proofErr w:type="spellEnd"/>
      <w:r>
        <w:t xml:space="preserve"> {</w:t>
      </w:r>
    </w:p>
    <w:p w14:paraId="7310B28E" w14:textId="77777777" w:rsidR="00623699" w:rsidRDefault="00623699" w:rsidP="00623699">
      <w:pPr>
        <w:pStyle w:val="Code"/>
      </w:pPr>
      <w:r>
        <w:t xml:space="preserve">12: </w:t>
      </w:r>
      <w:r>
        <w:tab/>
      </w:r>
      <w:proofErr w:type="spellStart"/>
      <w:r>
        <w:t>actionStack</w:t>
      </w:r>
      <w:proofErr w:type="spellEnd"/>
      <w:r>
        <w:t xml:space="preserve">: </w:t>
      </w:r>
      <w:proofErr w:type="gramStart"/>
      <w:r>
        <w:t>Action[</w:t>
      </w:r>
      <w:proofErr w:type="gramEnd"/>
      <w:r>
        <w:t>] = [];</w:t>
      </w:r>
    </w:p>
    <w:p w14:paraId="629EE0A1" w14:textId="77777777" w:rsidR="00623699" w:rsidRDefault="00623699" w:rsidP="00623699">
      <w:pPr>
        <w:pStyle w:val="Code"/>
      </w:pPr>
      <w:r>
        <w:t xml:space="preserve">13: </w:t>
      </w:r>
      <w:r>
        <w:tab/>
      </w:r>
      <w:proofErr w:type="spellStart"/>
      <w:r>
        <w:t>undoStack</w:t>
      </w:r>
      <w:proofErr w:type="spellEnd"/>
      <w:r>
        <w:t xml:space="preserve">: </w:t>
      </w:r>
      <w:proofErr w:type="gramStart"/>
      <w:r>
        <w:t>Action[</w:t>
      </w:r>
      <w:proofErr w:type="gramEnd"/>
      <w:r>
        <w:t>] = [];</w:t>
      </w:r>
    </w:p>
    <w:p w14:paraId="041C61D3" w14:textId="77777777" w:rsidR="00623699" w:rsidRDefault="00623699" w:rsidP="00623699">
      <w:pPr>
        <w:pStyle w:val="Code"/>
      </w:pPr>
      <w:r>
        <w:t xml:space="preserve">14: </w:t>
      </w:r>
    </w:p>
    <w:p w14:paraId="4FE18D41" w14:textId="77777777" w:rsidR="00623699" w:rsidRDefault="00623699" w:rsidP="00623699">
      <w:pPr>
        <w:pStyle w:val="Code"/>
      </w:pPr>
      <w:r>
        <w:t xml:space="preserve">15: </w:t>
      </w:r>
      <w:r>
        <w:tab/>
        <w:t>/**</w:t>
      </w:r>
    </w:p>
    <w:p w14:paraId="1AF4D9E5" w14:textId="77777777" w:rsidR="00623699" w:rsidRDefault="00623699" w:rsidP="00623699">
      <w:pPr>
        <w:pStyle w:val="Code"/>
      </w:pPr>
      <w:r>
        <w:t xml:space="preserve">16: </w:t>
      </w:r>
      <w:r>
        <w:tab/>
        <w:t xml:space="preserve"> * Add an action to the top of the </w:t>
      </w:r>
      <w:proofErr w:type="spellStart"/>
      <w:r>
        <w:t>actionStack</w:t>
      </w:r>
      <w:proofErr w:type="spellEnd"/>
    </w:p>
    <w:p w14:paraId="3E57F385" w14:textId="77777777" w:rsidR="00623699" w:rsidRDefault="00623699" w:rsidP="00623699">
      <w:pPr>
        <w:pStyle w:val="Code"/>
      </w:pPr>
      <w:r>
        <w:t xml:space="preserve">17: </w:t>
      </w:r>
      <w:r>
        <w:tab/>
        <w:t xml:space="preserve"> * @param execute - Function to apply action</w:t>
      </w:r>
    </w:p>
    <w:p w14:paraId="4F25FA2D" w14:textId="77777777" w:rsidR="00623699" w:rsidRDefault="00623699" w:rsidP="00623699">
      <w:pPr>
        <w:pStyle w:val="Code"/>
      </w:pPr>
      <w:r>
        <w:lastRenderedPageBreak/>
        <w:t xml:space="preserve">18: </w:t>
      </w:r>
      <w:r>
        <w:tab/>
        <w:t xml:space="preserve"> * @param undo    - Function to revert action</w:t>
      </w:r>
    </w:p>
    <w:p w14:paraId="7EFB6769" w14:textId="77777777" w:rsidR="00623699" w:rsidRDefault="00623699" w:rsidP="00623699">
      <w:pPr>
        <w:pStyle w:val="Code"/>
      </w:pPr>
      <w:r>
        <w:t xml:space="preserve">19: </w:t>
      </w:r>
      <w:r>
        <w:tab/>
        <w:t xml:space="preserve"> */</w:t>
      </w:r>
    </w:p>
    <w:p w14:paraId="0DBB29E6" w14:textId="77777777" w:rsidR="00623699" w:rsidRDefault="00623699" w:rsidP="00623699">
      <w:pPr>
        <w:pStyle w:val="Code"/>
      </w:pPr>
      <w:r>
        <w:t xml:space="preserve">20: </w:t>
      </w:r>
      <w:r>
        <w:tab/>
      </w:r>
      <w:proofErr w:type="spellStart"/>
      <w:proofErr w:type="gramStart"/>
      <w:r>
        <w:t>addAction</w:t>
      </w:r>
      <w:proofErr w:type="spellEnd"/>
      <w:r>
        <w:t>(</w:t>
      </w:r>
      <w:proofErr w:type="gramEnd"/>
      <w:r>
        <w:t>execute: Function, undo: Function) {</w:t>
      </w:r>
    </w:p>
    <w:p w14:paraId="60430EAE" w14:textId="77777777" w:rsidR="00623699" w:rsidRDefault="00623699" w:rsidP="00623699">
      <w:pPr>
        <w:pStyle w:val="Code"/>
      </w:pPr>
      <w:r>
        <w:t xml:space="preserve">21: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action = new </w:t>
      </w:r>
      <w:proofErr w:type="gramStart"/>
      <w:r>
        <w:t>Action(</w:t>
      </w:r>
      <w:proofErr w:type="gramEnd"/>
      <w:r>
        <w:t>execute, undo);</w:t>
      </w:r>
    </w:p>
    <w:p w14:paraId="079716E9" w14:textId="77777777" w:rsidR="00623699" w:rsidRDefault="00623699" w:rsidP="00623699">
      <w:pPr>
        <w:pStyle w:val="Code"/>
      </w:pPr>
      <w:r>
        <w:t xml:space="preserve">22: </w:t>
      </w:r>
      <w:r>
        <w:tab/>
      </w:r>
      <w:r>
        <w:tab/>
      </w:r>
      <w:proofErr w:type="spellStart"/>
      <w:proofErr w:type="gramStart"/>
      <w:r>
        <w:t>this.actionStack.push</w:t>
      </w:r>
      <w:proofErr w:type="spellEnd"/>
      <w:proofErr w:type="gramEnd"/>
      <w:r>
        <w:t>(action);</w:t>
      </w:r>
    </w:p>
    <w:p w14:paraId="4A56991F" w14:textId="77777777" w:rsidR="00623699" w:rsidRDefault="00623699" w:rsidP="00623699">
      <w:pPr>
        <w:pStyle w:val="Code"/>
      </w:pPr>
      <w:r>
        <w:t xml:space="preserve">23: </w:t>
      </w:r>
      <w:r>
        <w:tab/>
        <w:t>}</w:t>
      </w:r>
    </w:p>
    <w:p w14:paraId="773D281B" w14:textId="77777777" w:rsidR="00623699" w:rsidRDefault="00623699" w:rsidP="00623699">
      <w:pPr>
        <w:pStyle w:val="Code"/>
      </w:pPr>
      <w:r>
        <w:t xml:space="preserve">24: </w:t>
      </w:r>
    </w:p>
    <w:p w14:paraId="00387897" w14:textId="77777777" w:rsidR="00623699" w:rsidRDefault="00623699" w:rsidP="00623699">
      <w:pPr>
        <w:pStyle w:val="Code"/>
      </w:pPr>
      <w:r>
        <w:t xml:space="preserve">25: </w:t>
      </w:r>
      <w:r>
        <w:tab/>
        <w:t>/**</w:t>
      </w:r>
    </w:p>
    <w:p w14:paraId="1176F82C" w14:textId="77777777" w:rsidR="00623699" w:rsidRDefault="00623699" w:rsidP="00623699">
      <w:pPr>
        <w:pStyle w:val="Code"/>
      </w:pPr>
      <w:r>
        <w:t xml:space="preserve">26: </w:t>
      </w:r>
      <w:r>
        <w:tab/>
        <w:t xml:space="preserve"> * Revert latest change made, and add change to </w:t>
      </w:r>
      <w:proofErr w:type="spellStart"/>
      <w:r>
        <w:t>undoStack</w:t>
      </w:r>
      <w:proofErr w:type="spellEnd"/>
    </w:p>
    <w:p w14:paraId="1C1B761F" w14:textId="77777777" w:rsidR="00623699" w:rsidRDefault="00623699" w:rsidP="00623699">
      <w:pPr>
        <w:pStyle w:val="Code"/>
      </w:pPr>
      <w:r>
        <w:t xml:space="preserve">27: </w:t>
      </w:r>
      <w:r>
        <w:tab/>
        <w:t xml:space="preserve"> */</w:t>
      </w:r>
    </w:p>
    <w:p w14:paraId="648F45B4" w14:textId="77777777" w:rsidR="00623699" w:rsidRDefault="00623699" w:rsidP="00623699">
      <w:pPr>
        <w:pStyle w:val="Code"/>
      </w:pPr>
      <w:r>
        <w:t xml:space="preserve">28: </w:t>
      </w:r>
      <w:r>
        <w:tab/>
      </w:r>
      <w:proofErr w:type="gramStart"/>
      <w:r>
        <w:t>undo(</w:t>
      </w:r>
      <w:proofErr w:type="gramEnd"/>
      <w:r>
        <w:t>) {</w:t>
      </w:r>
    </w:p>
    <w:p w14:paraId="6771F084" w14:textId="77777777" w:rsidR="00623699" w:rsidRDefault="00623699" w:rsidP="00623699">
      <w:pPr>
        <w:pStyle w:val="Code"/>
      </w:pPr>
      <w:r>
        <w:t xml:space="preserve">29: </w:t>
      </w:r>
      <w:r>
        <w:tab/>
      </w:r>
      <w:r>
        <w:tab/>
        <w:t>// Get latest action</w:t>
      </w:r>
    </w:p>
    <w:p w14:paraId="1924E7E6" w14:textId="77777777" w:rsidR="00623699" w:rsidRDefault="00623699" w:rsidP="00623699">
      <w:pPr>
        <w:pStyle w:val="Code"/>
      </w:pPr>
      <w:r>
        <w:t xml:space="preserve">30: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latestAction</w:t>
      </w:r>
      <w:proofErr w:type="spellEnd"/>
      <w:r>
        <w:t xml:space="preserve"> = </w:t>
      </w:r>
      <w:proofErr w:type="spellStart"/>
      <w:proofErr w:type="gramStart"/>
      <w:r>
        <w:t>this.actionStack</w:t>
      </w:r>
      <w:proofErr w:type="spellEnd"/>
      <w:proofErr w:type="gramEnd"/>
      <w:r>
        <w:t>[</w:t>
      </w:r>
      <w:proofErr w:type="spellStart"/>
      <w:r>
        <w:t>this.actionStack.length</w:t>
      </w:r>
      <w:proofErr w:type="spellEnd"/>
      <w:r>
        <w:t xml:space="preserve"> - 1];</w:t>
      </w:r>
    </w:p>
    <w:p w14:paraId="37E12445" w14:textId="77777777" w:rsidR="00623699" w:rsidRDefault="00623699" w:rsidP="00623699">
      <w:pPr>
        <w:pStyle w:val="Code"/>
      </w:pPr>
      <w:r>
        <w:t xml:space="preserve">31: </w:t>
      </w:r>
    </w:p>
    <w:p w14:paraId="53392A01" w14:textId="77777777" w:rsidR="00623699" w:rsidRDefault="00623699" w:rsidP="00623699">
      <w:pPr>
        <w:pStyle w:val="Code"/>
      </w:pPr>
      <w:r>
        <w:t xml:space="preserve">32: </w:t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latestAction</w:t>
      </w:r>
      <w:proofErr w:type="spellEnd"/>
      <w:proofErr w:type="gramEnd"/>
      <w:r>
        <w:t>) return;</w:t>
      </w:r>
    </w:p>
    <w:p w14:paraId="530D5861" w14:textId="77777777" w:rsidR="00623699" w:rsidRDefault="00623699" w:rsidP="00623699">
      <w:pPr>
        <w:pStyle w:val="Code"/>
      </w:pPr>
      <w:r>
        <w:t xml:space="preserve">33: </w:t>
      </w:r>
    </w:p>
    <w:p w14:paraId="42047048" w14:textId="77777777" w:rsidR="00623699" w:rsidRDefault="00623699" w:rsidP="00623699">
      <w:pPr>
        <w:pStyle w:val="Code"/>
      </w:pPr>
      <w:r>
        <w:t xml:space="preserve">34: </w:t>
      </w:r>
      <w:r>
        <w:tab/>
      </w:r>
      <w:r>
        <w:tab/>
        <w:t>// Undo action</w:t>
      </w:r>
    </w:p>
    <w:p w14:paraId="3F545B57" w14:textId="77777777" w:rsidR="00623699" w:rsidRDefault="00623699" w:rsidP="00623699">
      <w:pPr>
        <w:pStyle w:val="Code"/>
      </w:pPr>
      <w:r>
        <w:t xml:space="preserve">35: </w:t>
      </w:r>
      <w:r>
        <w:tab/>
      </w:r>
      <w:r>
        <w:tab/>
      </w:r>
      <w:proofErr w:type="spellStart"/>
      <w:r>
        <w:t>latestAction.undo</w:t>
      </w:r>
      <w:proofErr w:type="spellEnd"/>
      <w:r>
        <w:t>(</w:t>
      </w:r>
      <w:proofErr w:type="gramStart"/>
      <w:r>
        <w:t>);</w:t>
      </w:r>
      <w:proofErr w:type="gramEnd"/>
    </w:p>
    <w:p w14:paraId="2240E2A3" w14:textId="77777777" w:rsidR="00623699" w:rsidRDefault="00623699" w:rsidP="00623699">
      <w:pPr>
        <w:pStyle w:val="Code"/>
      </w:pPr>
      <w:r>
        <w:t xml:space="preserve">36: </w:t>
      </w:r>
      <w:r>
        <w:tab/>
      </w:r>
      <w:r>
        <w:tab/>
      </w:r>
      <w:proofErr w:type="spellStart"/>
      <w:proofErr w:type="gramStart"/>
      <w:r>
        <w:t>this.actionStack.pop</w:t>
      </w:r>
      <w:proofErr w:type="spellEnd"/>
      <w:r>
        <w:t>(</w:t>
      </w:r>
      <w:proofErr w:type="gramEnd"/>
      <w:r>
        <w:t>);</w:t>
      </w:r>
    </w:p>
    <w:p w14:paraId="2E434C60" w14:textId="77777777" w:rsidR="00623699" w:rsidRDefault="00623699" w:rsidP="00623699">
      <w:pPr>
        <w:pStyle w:val="Code"/>
      </w:pPr>
      <w:r>
        <w:t xml:space="preserve">37: </w:t>
      </w:r>
      <w:r>
        <w:tab/>
      </w:r>
      <w:r>
        <w:tab/>
      </w:r>
      <w:proofErr w:type="spellStart"/>
      <w:proofErr w:type="gramStart"/>
      <w:r>
        <w:t>this.undoStack.push</w:t>
      </w:r>
      <w:proofErr w:type="spellEnd"/>
      <w:proofErr w:type="gramEnd"/>
      <w:r>
        <w:t>(</w:t>
      </w:r>
      <w:proofErr w:type="spellStart"/>
      <w:r>
        <w:t>latestAction</w:t>
      </w:r>
      <w:proofErr w:type="spellEnd"/>
      <w:r>
        <w:t>);</w:t>
      </w:r>
    </w:p>
    <w:p w14:paraId="66D5CB73" w14:textId="77777777" w:rsidR="00623699" w:rsidRDefault="00623699" w:rsidP="00623699">
      <w:pPr>
        <w:pStyle w:val="Code"/>
      </w:pPr>
      <w:r>
        <w:t xml:space="preserve">38: </w:t>
      </w:r>
      <w:r>
        <w:tab/>
        <w:t>}</w:t>
      </w:r>
    </w:p>
    <w:p w14:paraId="32EAED0B" w14:textId="77777777" w:rsidR="00623699" w:rsidRDefault="00623699" w:rsidP="00623699">
      <w:pPr>
        <w:pStyle w:val="Code"/>
      </w:pPr>
      <w:r>
        <w:t xml:space="preserve">39: </w:t>
      </w:r>
    </w:p>
    <w:p w14:paraId="799498E8" w14:textId="77777777" w:rsidR="00623699" w:rsidRDefault="00623699" w:rsidP="00623699">
      <w:pPr>
        <w:pStyle w:val="Code"/>
      </w:pPr>
      <w:r>
        <w:lastRenderedPageBreak/>
        <w:t xml:space="preserve">40: </w:t>
      </w:r>
      <w:r>
        <w:tab/>
      </w:r>
      <w:proofErr w:type="gramStart"/>
      <w:r>
        <w:t>redo(</w:t>
      </w:r>
      <w:proofErr w:type="gramEnd"/>
      <w:r>
        <w:t>) {</w:t>
      </w:r>
    </w:p>
    <w:p w14:paraId="54BAFB49" w14:textId="77777777" w:rsidR="00623699" w:rsidRDefault="00623699" w:rsidP="00623699">
      <w:pPr>
        <w:pStyle w:val="Code"/>
      </w:pPr>
      <w:r>
        <w:t xml:space="preserve">41: </w:t>
      </w:r>
      <w:r>
        <w:tab/>
      </w:r>
      <w:r>
        <w:tab/>
        <w:t>// Get latest undone action</w:t>
      </w:r>
    </w:p>
    <w:p w14:paraId="2446F4DD" w14:textId="77777777" w:rsidR="00623699" w:rsidRDefault="00623699" w:rsidP="00623699">
      <w:pPr>
        <w:pStyle w:val="Code"/>
      </w:pPr>
      <w:r>
        <w:t xml:space="preserve">42: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latestUndoneAction</w:t>
      </w:r>
      <w:proofErr w:type="spellEnd"/>
      <w:r>
        <w:t xml:space="preserve"> = </w:t>
      </w:r>
      <w:proofErr w:type="spellStart"/>
      <w:proofErr w:type="gramStart"/>
      <w:r>
        <w:t>this.undoStack</w:t>
      </w:r>
      <w:proofErr w:type="spellEnd"/>
      <w:proofErr w:type="gramEnd"/>
      <w:r>
        <w:t>[</w:t>
      </w:r>
      <w:proofErr w:type="spellStart"/>
      <w:r>
        <w:t>this.undoStack.length</w:t>
      </w:r>
      <w:proofErr w:type="spellEnd"/>
      <w:r>
        <w:t xml:space="preserve"> - 1];</w:t>
      </w:r>
    </w:p>
    <w:p w14:paraId="512C97DA" w14:textId="77777777" w:rsidR="00623699" w:rsidRDefault="00623699" w:rsidP="00623699">
      <w:pPr>
        <w:pStyle w:val="Code"/>
      </w:pPr>
      <w:r>
        <w:t xml:space="preserve">43: </w:t>
      </w:r>
    </w:p>
    <w:p w14:paraId="36CA70AB" w14:textId="77777777" w:rsidR="00623699" w:rsidRDefault="00623699" w:rsidP="00623699">
      <w:pPr>
        <w:pStyle w:val="Code"/>
      </w:pPr>
      <w:r>
        <w:t xml:space="preserve">44: </w:t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latestUndoneAction</w:t>
      </w:r>
      <w:proofErr w:type="spellEnd"/>
      <w:proofErr w:type="gramEnd"/>
      <w:r>
        <w:t>) return;</w:t>
      </w:r>
    </w:p>
    <w:p w14:paraId="0F512E3C" w14:textId="77777777" w:rsidR="00623699" w:rsidRDefault="00623699" w:rsidP="00623699">
      <w:pPr>
        <w:pStyle w:val="Code"/>
      </w:pPr>
      <w:r>
        <w:t xml:space="preserve">45: </w:t>
      </w:r>
    </w:p>
    <w:p w14:paraId="38676CAB" w14:textId="77777777" w:rsidR="00623699" w:rsidRDefault="00623699" w:rsidP="00623699">
      <w:pPr>
        <w:pStyle w:val="Code"/>
      </w:pPr>
      <w:r>
        <w:t xml:space="preserve">46: </w:t>
      </w:r>
      <w:r>
        <w:tab/>
      </w:r>
      <w:r>
        <w:tab/>
        <w:t>// Execute action</w:t>
      </w:r>
    </w:p>
    <w:p w14:paraId="72C0B0CA" w14:textId="77777777" w:rsidR="00623699" w:rsidRDefault="00623699" w:rsidP="00623699">
      <w:pPr>
        <w:pStyle w:val="Code"/>
      </w:pPr>
      <w:r>
        <w:t xml:space="preserve">47: </w:t>
      </w:r>
      <w:r>
        <w:tab/>
      </w:r>
      <w:r>
        <w:tab/>
      </w:r>
      <w:proofErr w:type="spellStart"/>
      <w:r>
        <w:t>latestUndoneAction.execute</w:t>
      </w:r>
      <w:proofErr w:type="spellEnd"/>
      <w:r>
        <w:t>(</w:t>
      </w:r>
      <w:proofErr w:type="gramStart"/>
      <w:r>
        <w:t>);</w:t>
      </w:r>
      <w:proofErr w:type="gramEnd"/>
    </w:p>
    <w:p w14:paraId="654B18F6" w14:textId="77777777" w:rsidR="00623699" w:rsidRDefault="00623699" w:rsidP="00623699">
      <w:pPr>
        <w:pStyle w:val="Code"/>
      </w:pPr>
      <w:r>
        <w:t xml:space="preserve">48: </w:t>
      </w:r>
      <w:r>
        <w:tab/>
      </w:r>
      <w:r>
        <w:tab/>
      </w:r>
      <w:proofErr w:type="spellStart"/>
      <w:proofErr w:type="gramStart"/>
      <w:r>
        <w:t>this.undoStack.pop</w:t>
      </w:r>
      <w:proofErr w:type="spellEnd"/>
      <w:r>
        <w:t>(</w:t>
      </w:r>
      <w:proofErr w:type="gramEnd"/>
      <w:r>
        <w:t>);</w:t>
      </w:r>
    </w:p>
    <w:p w14:paraId="0D097EA5" w14:textId="77777777" w:rsidR="00623699" w:rsidRDefault="00623699" w:rsidP="00623699">
      <w:pPr>
        <w:pStyle w:val="Code"/>
      </w:pPr>
      <w:r>
        <w:t xml:space="preserve">49: </w:t>
      </w:r>
      <w:r>
        <w:tab/>
      </w:r>
      <w:r>
        <w:tab/>
      </w:r>
      <w:proofErr w:type="spellStart"/>
      <w:proofErr w:type="gramStart"/>
      <w:r>
        <w:t>this.actionStack.push</w:t>
      </w:r>
      <w:proofErr w:type="spellEnd"/>
      <w:proofErr w:type="gramEnd"/>
      <w:r>
        <w:t>(</w:t>
      </w:r>
      <w:proofErr w:type="spellStart"/>
      <w:r>
        <w:t>latestUndoneAction</w:t>
      </w:r>
      <w:proofErr w:type="spellEnd"/>
      <w:r>
        <w:t>);</w:t>
      </w:r>
    </w:p>
    <w:p w14:paraId="404C3B49" w14:textId="77777777" w:rsidR="00623699" w:rsidRDefault="00623699" w:rsidP="00623699">
      <w:pPr>
        <w:pStyle w:val="Code"/>
      </w:pPr>
      <w:r>
        <w:t xml:space="preserve">50: </w:t>
      </w:r>
      <w:r>
        <w:tab/>
        <w:t>}</w:t>
      </w:r>
    </w:p>
    <w:p w14:paraId="478B33F7" w14:textId="77777777" w:rsidR="00623699" w:rsidRDefault="00623699" w:rsidP="00623699">
      <w:pPr>
        <w:pStyle w:val="Code"/>
      </w:pPr>
      <w:r>
        <w:t>51</w:t>
      </w:r>
      <w:proofErr w:type="gramStart"/>
      <w:r>
        <w:t>: }</w:t>
      </w:r>
      <w:proofErr w:type="gramEnd"/>
    </w:p>
    <w:p w14:paraId="42555968" w14:textId="77777777" w:rsidR="00623699" w:rsidRDefault="00623699" w:rsidP="00623699">
      <w:pPr>
        <w:pStyle w:val="Code"/>
      </w:pPr>
      <w:r>
        <w:t xml:space="preserve">52: </w:t>
      </w:r>
    </w:p>
    <w:p w14:paraId="5F53B9FB" w14:textId="77777777" w:rsidR="00623699" w:rsidRDefault="00623699" w:rsidP="00623699">
      <w:pPr>
        <w:pStyle w:val="Code"/>
      </w:pPr>
      <w:r>
        <w:t xml:space="preserve">53: export default new </w:t>
      </w:r>
      <w:proofErr w:type="spellStart"/>
      <w:proofErr w:type="gramStart"/>
      <w:r>
        <w:t>ActionController</w:t>
      </w:r>
      <w:proofErr w:type="spellEnd"/>
      <w:r>
        <w:t>(</w:t>
      </w:r>
      <w:proofErr w:type="gramEnd"/>
      <w:r>
        <w:t>);</w:t>
      </w:r>
    </w:p>
    <w:p w14:paraId="67675677" w14:textId="74418F8E" w:rsidR="00A979BB" w:rsidRDefault="00A979BB" w:rsidP="00A979BB">
      <w:pPr>
        <w:pStyle w:val="Heading2"/>
      </w:pPr>
      <w:bookmarkStart w:id="28" w:name="_Toc81979041"/>
      <w:r>
        <w:t>User Interface</w:t>
      </w:r>
      <w:bookmarkEnd w:id="28"/>
    </w:p>
    <w:p w14:paraId="16FFB178" w14:textId="77777777" w:rsidR="00A979BB" w:rsidRDefault="00A979BB" w:rsidP="00A979BB">
      <w:pPr>
        <w:pStyle w:val="Heading3"/>
      </w:pPr>
      <w:bookmarkStart w:id="29" w:name="_Toc81979042"/>
      <w:r>
        <w:t>File: App.tsx</w:t>
      </w:r>
      <w:bookmarkEnd w:id="29"/>
    </w:p>
    <w:p w14:paraId="6A480116" w14:textId="77777777" w:rsidR="00A979BB" w:rsidRDefault="00A979BB" w:rsidP="00A979BB">
      <w:pPr>
        <w:pStyle w:val="Code"/>
      </w:pPr>
      <w:r>
        <w:t xml:space="preserve">01: import </w:t>
      </w:r>
      <w:proofErr w:type="spellStart"/>
      <w:r>
        <w:t>SidebarContainer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components/Sidebar/</w:t>
      </w:r>
      <w:proofErr w:type="spellStart"/>
      <w:r>
        <w:t>SidebarContainer</w:t>
      </w:r>
      <w:proofErr w:type="spellEnd"/>
      <w:r>
        <w:t>/</w:t>
      </w:r>
      <w:proofErr w:type="spellStart"/>
      <w:r>
        <w:t>SidebarContainer</w:t>
      </w:r>
      <w:proofErr w:type="spellEnd"/>
      <w:r>
        <w:t>";</w:t>
      </w:r>
    </w:p>
    <w:p w14:paraId="675EA78B" w14:textId="77777777" w:rsidR="00A979BB" w:rsidRDefault="00A979BB" w:rsidP="00A979BB">
      <w:pPr>
        <w:pStyle w:val="Code"/>
      </w:pPr>
      <w:r>
        <w:t xml:space="preserve">02: import </w:t>
      </w:r>
      <w:proofErr w:type="spellStart"/>
      <w:r>
        <w:t>MenubarContainer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components/Menu/</w:t>
      </w:r>
      <w:proofErr w:type="spellStart"/>
      <w:r>
        <w:t>MenubarContainer</w:t>
      </w:r>
      <w:proofErr w:type="spellEnd"/>
      <w:r>
        <w:t>/</w:t>
      </w:r>
      <w:proofErr w:type="spellStart"/>
      <w:r>
        <w:t>MenubarContainer</w:t>
      </w:r>
      <w:proofErr w:type="spellEnd"/>
      <w:r>
        <w:t>";</w:t>
      </w:r>
    </w:p>
    <w:p w14:paraId="354E77AF" w14:textId="77777777" w:rsidR="00A979BB" w:rsidRDefault="00A979BB" w:rsidP="00A979BB">
      <w:pPr>
        <w:pStyle w:val="Code"/>
      </w:pPr>
      <w:r>
        <w:t xml:space="preserve">03: import Diagram from </w:t>
      </w:r>
      <w:proofErr w:type="gramStart"/>
      <w:r>
        <w:t>"./</w:t>
      </w:r>
      <w:proofErr w:type="gramEnd"/>
      <w:r>
        <w:t>components/Diagram/Diagram/Diagram";</w:t>
      </w:r>
    </w:p>
    <w:p w14:paraId="1E52358A" w14:textId="77777777" w:rsidR="00A979BB" w:rsidRDefault="00A979BB" w:rsidP="00A979BB">
      <w:pPr>
        <w:pStyle w:val="Code"/>
      </w:pPr>
      <w:r>
        <w:t>04: import styles from "./</w:t>
      </w:r>
      <w:proofErr w:type="spellStart"/>
      <w:r>
        <w:t>App.module.scss</w:t>
      </w:r>
      <w:proofErr w:type="spellEnd"/>
      <w:proofErr w:type="gramStart"/>
      <w:r>
        <w:t>";</w:t>
      </w:r>
      <w:proofErr w:type="gramEnd"/>
    </w:p>
    <w:p w14:paraId="52DCB51D" w14:textId="77777777" w:rsidR="00A979BB" w:rsidRDefault="00A979BB" w:rsidP="00A979BB">
      <w:pPr>
        <w:pStyle w:val="Code"/>
      </w:pPr>
      <w:r>
        <w:t xml:space="preserve">05: import </w:t>
      </w:r>
      <w:proofErr w:type="spellStart"/>
      <w:r>
        <w:t>SidebarPrimary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components/Sidebar/</w:t>
      </w:r>
      <w:proofErr w:type="spellStart"/>
      <w:r>
        <w:t>SidebarPrimary</w:t>
      </w:r>
      <w:proofErr w:type="spellEnd"/>
      <w:r>
        <w:t>/</w:t>
      </w:r>
      <w:proofErr w:type="spellStart"/>
      <w:r>
        <w:t>SidebarPrimary</w:t>
      </w:r>
      <w:proofErr w:type="spellEnd"/>
      <w:r>
        <w:t>";</w:t>
      </w:r>
    </w:p>
    <w:p w14:paraId="781D0C66" w14:textId="77777777" w:rsidR="00A979BB" w:rsidRDefault="00A979BB" w:rsidP="00A979BB">
      <w:pPr>
        <w:pStyle w:val="Code"/>
      </w:pPr>
      <w:r>
        <w:t xml:space="preserve">06: import </w:t>
      </w:r>
      <w:proofErr w:type="gramStart"/>
      <w:r>
        <w:t xml:space="preserve">{ </w:t>
      </w:r>
      <w:proofErr w:type="spellStart"/>
      <w:r>
        <w:t>GraphContextProvider</w:t>
      </w:r>
      <w:proofErr w:type="spellEnd"/>
      <w:proofErr w:type="gramEnd"/>
      <w:r>
        <w:t xml:space="preserve"> } from "./graph/context/</w:t>
      </w:r>
      <w:proofErr w:type="spellStart"/>
      <w:r>
        <w:t>graphContext</w:t>
      </w:r>
      <w:proofErr w:type="spellEnd"/>
      <w:r>
        <w:t>";</w:t>
      </w:r>
    </w:p>
    <w:p w14:paraId="0D71905B" w14:textId="77777777" w:rsidR="00A979BB" w:rsidRDefault="00A979BB" w:rsidP="00A979BB">
      <w:pPr>
        <w:pStyle w:val="Code"/>
      </w:pPr>
      <w:r>
        <w:lastRenderedPageBreak/>
        <w:t xml:space="preserve">07: </w:t>
      </w:r>
    </w:p>
    <w:p w14:paraId="58BBAABB" w14:textId="77777777" w:rsidR="00A979BB" w:rsidRDefault="00A979BB" w:rsidP="00A979BB">
      <w:pPr>
        <w:pStyle w:val="Code"/>
      </w:pPr>
      <w:r>
        <w:t xml:space="preserve">08: function </w:t>
      </w:r>
      <w:proofErr w:type="gramStart"/>
      <w:r>
        <w:t>App(</w:t>
      </w:r>
      <w:proofErr w:type="gramEnd"/>
      <w:r>
        <w:t>) {</w:t>
      </w:r>
    </w:p>
    <w:p w14:paraId="3291A033" w14:textId="77777777" w:rsidR="00A979BB" w:rsidRDefault="00A979BB" w:rsidP="00A979BB">
      <w:pPr>
        <w:pStyle w:val="Code"/>
      </w:pPr>
      <w:r>
        <w:t xml:space="preserve">09: </w:t>
      </w:r>
      <w:r>
        <w:tab/>
        <w:t>return (</w:t>
      </w:r>
    </w:p>
    <w:p w14:paraId="17BB9D52" w14:textId="77777777" w:rsidR="00A979BB" w:rsidRDefault="00A979BB" w:rsidP="00A979BB">
      <w:pPr>
        <w:pStyle w:val="Code"/>
      </w:pPr>
      <w:r>
        <w:t xml:space="preserve">10: </w:t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styles.appLayout</w:t>
      </w:r>
      <w:proofErr w:type="spellEnd"/>
      <w:proofErr w:type="gramEnd"/>
      <w:r>
        <w:t>}&gt;</w:t>
      </w:r>
    </w:p>
    <w:p w14:paraId="138F0FA2" w14:textId="77777777" w:rsidR="00A979BB" w:rsidRDefault="00A979BB" w:rsidP="00A979BB">
      <w:pPr>
        <w:pStyle w:val="Code"/>
      </w:pPr>
      <w:r>
        <w:t xml:space="preserve">11: </w:t>
      </w:r>
      <w:r>
        <w:tab/>
      </w:r>
      <w:r>
        <w:tab/>
      </w:r>
      <w:r>
        <w:tab/>
        <w:t>&lt;</w:t>
      </w:r>
      <w:proofErr w:type="spellStart"/>
      <w:r>
        <w:t>MenubarContainer</w:t>
      </w:r>
      <w:proofErr w:type="spellEnd"/>
      <w:r>
        <w:t>&gt;&lt;/</w:t>
      </w:r>
      <w:proofErr w:type="spellStart"/>
      <w:r>
        <w:t>MenubarContainer</w:t>
      </w:r>
      <w:proofErr w:type="spellEnd"/>
      <w:r>
        <w:t>&gt;</w:t>
      </w:r>
    </w:p>
    <w:p w14:paraId="72578035" w14:textId="77777777" w:rsidR="00A979BB" w:rsidRDefault="00A979BB" w:rsidP="00A979BB">
      <w:pPr>
        <w:pStyle w:val="Code"/>
      </w:pPr>
      <w:r>
        <w:t xml:space="preserve">12: </w:t>
      </w:r>
      <w:r>
        <w:tab/>
      </w:r>
      <w:r>
        <w:tab/>
      </w:r>
      <w:r>
        <w:tab/>
        <w:t>&lt;</w:t>
      </w:r>
      <w:proofErr w:type="spellStart"/>
      <w:r>
        <w:t>GraphContextProvider</w:t>
      </w:r>
      <w:proofErr w:type="spellEnd"/>
      <w:r>
        <w:t>&gt;</w:t>
      </w:r>
    </w:p>
    <w:p w14:paraId="21DE6099" w14:textId="77777777" w:rsidR="00A979BB" w:rsidRDefault="00A979BB" w:rsidP="00A979BB">
      <w:pPr>
        <w:pStyle w:val="Code"/>
      </w:pPr>
      <w:r>
        <w:t xml:space="preserve">13: </w:t>
      </w:r>
      <w:r>
        <w:tab/>
      </w:r>
      <w:r>
        <w:tab/>
      </w:r>
      <w:r>
        <w:tab/>
      </w:r>
      <w:r>
        <w:tab/>
        <w:t>&lt;</w:t>
      </w:r>
      <w:proofErr w:type="spellStart"/>
      <w:r>
        <w:t>SidebarPrimary</w:t>
      </w:r>
      <w:proofErr w:type="spellEnd"/>
      <w:r>
        <w:t xml:space="preserve"> /&gt;</w:t>
      </w:r>
    </w:p>
    <w:p w14:paraId="6B2CA46C" w14:textId="77777777" w:rsidR="00A979BB" w:rsidRDefault="00A979BB" w:rsidP="00A979BB">
      <w:pPr>
        <w:pStyle w:val="Code"/>
      </w:pPr>
      <w:r>
        <w:t xml:space="preserve">14: </w:t>
      </w:r>
      <w:r>
        <w:tab/>
      </w:r>
      <w:r>
        <w:tab/>
      </w:r>
      <w:r>
        <w:tab/>
      </w:r>
      <w:r>
        <w:tab/>
        <w:t>&lt;Diagram /&gt;</w:t>
      </w:r>
    </w:p>
    <w:p w14:paraId="2AACB115" w14:textId="77777777" w:rsidR="00A979BB" w:rsidRDefault="00A979BB" w:rsidP="00A979BB">
      <w:pPr>
        <w:pStyle w:val="Code"/>
      </w:pPr>
      <w:r>
        <w:t xml:space="preserve">15: </w:t>
      </w:r>
      <w:r>
        <w:tab/>
      </w:r>
      <w:r>
        <w:tab/>
      </w:r>
      <w:r>
        <w:tab/>
      </w:r>
      <w:r>
        <w:tab/>
        <w:t>&lt;</w:t>
      </w:r>
      <w:proofErr w:type="spellStart"/>
      <w:r>
        <w:t>SidebarContainer</w:t>
      </w:r>
      <w:proofErr w:type="spellEnd"/>
      <w:r>
        <w:t>&gt;&lt;/</w:t>
      </w:r>
      <w:proofErr w:type="spellStart"/>
      <w:r>
        <w:t>SidebarContainer</w:t>
      </w:r>
      <w:proofErr w:type="spellEnd"/>
      <w:r>
        <w:t>&gt;</w:t>
      </w:r>
    </w:p>
    <w:p w14:paraId="3E123132" w14:textId="77777777" w:rsidR="00A979BB" w:rsidRDefault="00A979BB" w:rsidP="00A979BB">
      <w:pPr>
        <w:pStyle w:val="Code"/>
      </w:pPr>
      <w:r>
        <w:t xml:space="preserve">16: </w:t>
      </w:r>
      <w:r>
        <w:tab/>
      </w:r>
      <w:r>
        <w:tab/>
      </w:r>
      <w:r>
        <w:tab/>
        <w:t>&lt;/</w:t>
      </w:r>
      <w:proofErr w:type="spellStart"/>
      <w:r>
        <w:t>GraphContextProvider</w:t>
      </w:r>
      <w:proofErr w:type="spellEnd"/>
      <w:r>
        <w:t>&gt;</w:t>
      </w:r>
    </w:p>
    <w:p w14:paraId="5AF61857" w14:textId="77777777" w:rsidR="00A979BB" w:rsidRDefault="00A979BB" w:rsidP="00A979BB">
      <w:pPr>
        <w:pStyle w:val="Code"/>
      </w:pPr>
      <w:r>
        <w:t xml:space="preserve">17: </w:t>
      </w:r>
      <w:r>
        <w:tab/>
      </w:r>
      <w:r>
        <w:tab/>
        <w:t>&lt;/div&gt;</w:t>
      </w:r>
    </w:p>
    <w:p w14:paraId="2E109EE5" w14:textId="77777777" w:rsidR="00A979BB" w:rsidRDefault="00A979BB" w:rsidP="00A979BB">
      <w:pPr>
        <w:pStyle w:val="Code"/>
      </w:pPr>
      <w:r>
        <w:t xml:space="preserve">18: </w:t>
      </w:r>
      <w:r>
        <w:tab/>
      </w:r>
      <w:proofErr w:type="gramStart"/>
      <w:r>
        <w:t>);</w:t>
      </w:r>
      <w:proofErr w:type="gramEnd"/>
    </w:p>
    <w:p w14:paraId="4EAC7023" w14:textId="77777777" w:rsidR="00A979BB" w:rsidRDefault="00A979BB" w:rsidP="00A979BB">
      <w:pPr>
        <w:pStyle w:val="Code"/>
      </w:pPr>
      <w:r>
        <w:t>19</w:t>
      </w:r>
      <w:proofErr w:type="gramStart"/>
      <w:r>
        <w:t>: }</w:t>
      </w:r>
      <w:proofErr w:type="gramEnd"/>
    </w:p>
    <w:p w14:paraId="4856CA5A" w14:textId="77777777" w:rsidR="00A979BB" w:rsidRDefault="00A979BB" w:rsidP="00A979BB">
      <w:pPr>
        <w:pStyle w:val="Code"/>
      </w:pPr>
      <w:r>
        <w:t xml:space="preserve">20: </w:t>
      </w:r>
    </w:p>
    <w:p w14:paraId="449DBE27" w14:textId="77777777" w:rsidR="00A979BB" w:rsidRDefault="00A979BB" w:rsidP="00A979BB">
      <w:pPr>
        <w:pStyle w:val="Code"/>
      </w:pPr>
      <w:r>
        <w:t xml:space="preserve">21: export default </w:t>
      </w:r>
      <w:proofErr w:type="gramStart"/>
      <w:r>
        <w:t>App;</w:t>
      </w:r>
      <w:proofErr w:type="gramEnd"/>
    </w:p>
    <w:p w14:paraId="37925339" w14:textId="77777777" w:rsidR="003312B4" w:rsidRDefault="003312B4" w:rsidP="003312B4">
      <w:pPr>
        <w:pStyle w:val="Heading3"/>
      </w:pPr>
      <w:bookmarkStart w:id="30" w:name="_Toc81979043"/>
      <w:r>
        <w:t>File: Diagram.tsx</w:t>
      </w:r>
      <w:bookmarkEnd w:id="30"/>
    </w:p>
    <w:p w14:paraId="038F7958" w14:textId="77777777" w:rsidR="003312B4" w:rsidRDefault="003312B4" w:rsidP="003312B4">
      <w:pPr>
        <w:pStyle w:val="Code"/>
      </w:pPr>
      <w:r>
        <w:t xml:space="preserve">01: import </w:t>
      </w:r>
      <w:proofErr w:type="gramStart"/>
      <w:r>
        <w:t>{ View</w:t>
      </w:r>
      <w:proofErr w:type="gramEnd"/>
      <w:r>
        <w:t xml:space="preserve"> } from "@</w:t>
      </w:r>
      <w:proofErr w:type="spellStart"/>
      <w:r>
        <w:t>saiefelgebali</w:t>
      </w:r>
      <w:proofErr w:type="spellEnd"/>
      <w:r>
        <w:t>/react-diagrams";</w:t>
      </w:r>
    </w:p>
    <w:p w14:paraId="322ECAF5" w14:textId="77777777" w:rsidR="003312B4" w:rsidRDefault="003312B4" w:rsidP="003312B4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482CF65D" w14:textId="77777777" w:rsidR="003312B4" w:rsidRDefault="003312B4" w:rsidP="003312B4">
      <w:pPr>
        <w:pStyle w:val="Code"/>
      </w:pPr>
      <w:r>
        <w:t xml:space="preserve">03: import </w:t>
      </w:r>
      <w:proofErr w:type="gramStart"/>
      <w:r>
        <w:t xml:space="preserve">{ </w:t>
      </w:r>
      <w:proofErr w:type="spellStart"/>
      <w:r>
        <w:t>GraphContext</w:t>
      </w:r>
      <w:proofErr w:type="spellEnd"/>
      <w:proofErr w:type="gramEnd"/>
      <w:r>
        <w:t xml:space="preserve"> } from "../../../graph/context/</w:t>
      </w:r>
      <w:proofErr w:type="spellStart"/>
      <w:r>
        <w:t>graphContext</w:t>
      </w:r>
      <w:proofErr w:type="spellEnd"/>
      <w:r>
        <w:t>";</w:t>
      </w:r>
    </w:p>
    <w:p w14:paraId="7FF4340F" w14:textId="77777777" w:rsidR="003312B4" w:rsidRDefault="003312B4" w:rsidP="003312B4">
      <w:pPr>
        <w:pStyle w:val="Code"/>
      </w:pPr>
      <w:r>
        <w:t xml:space="preserve">04: import </w:t>
      </w:r>
      <w:proofErr w:type="spellStart"/>
      <w:r>
        <w:t>DiagramEdge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DiagramEdge</w:t>
      </w:r>
      <w:proofErr w:type="spellEnd"/>
      <w:r>
        <w:t>/</w:t>
      </w:r>
      <w:proofErr w:type="spellStart"/>
      <w:r>
        <w:t>DiagramEdge</w:t>
      </w:r>
      <w:proofErr w:type="spellEnd"/>
      <w:r>
        <w:t>";</w:t>
      </w:r>
    </w:p>
    <w:p w14:paraId="567E2154" w14:textId="77777777" w:rsidR="003312B4" w:rsidRPr="003312B4" w:rsidRDefault="003312B4" w:rsidP="003312B4">
      <w:pPr>
        <w:pStyle w:val="Code"/>
        <w:rPr>
          <w:lang w:val="fr-FR"/>
        </w:rPr>
      </w:pPr>
      <w:proofErr w:type="gramStart"/>
      <w:r w:rsidRPr="003312B4">
        <w:rPr>
          <w:lang w:val="fr-FR"/>
        </w:rPr>
        <w:t>05:</w:t>
      </w:r>
      <w:proofErr w:type="gramEnd"/>
      <w:r w:rsidRPr="003312B4">
        <w:rPr>
          <w:lang w:val="fr-FR"/>
        </w:rPr>
        <w:t xml:space="preserve"> import </w:t>
      </w:r>
      <w:proofErr w:type="spellStart"/>
      <w:r w:rsidRPr="003312B4">
        <w:rPr>
          <w:lang w:val="fr-FR"/>
        </w:rPr>
        <w:t>DiagramNode</w:t>
      </w:r>
      <w:proofErr w:type="spellEnd"/>
      <w:r w:rsidRPr="003312B4">
        <w:rPr>
          <w:lang w:val="fr-FR"/>
        </w:rPr>
        <w:t xml:space="preserve"> </w:t>
      </w:r>
      <w:proofErr w:type="spellStart"/>
      <w:r w:rsidRPr="003312B4">
        <w:rPr>
          <w:lang w:val="fr-FR"/>
        </w:rPr>
        <w:t>from</w:t>
      </w:r>
      <w:proofErr w:type="spellEnd"/>
      <w:r w:rsidRPr="003312B4">
        <w:rPr>
          <w:lang w:val="fr-FR"/>
        </w:rPr>
        <w:t xml:space="preserve"> "../</w:t>
      </w:r>
      <w:proofErr w:type="spellStart"/>
      <w:r w:rsidRPr="003312B4">
        <w:rPr>
          <w:lang w:val="fr-FR"/>
        </w:rPr>
        <w:t>DiagramNode</w:t>
      </w:r>
      <w:proofErr w:type="spellEnd"/>
      <w:r w:rsidRPr="003312B4">
        <w:rPr>
          <w:lang w:val="fr-FR"/>
        </w:rPr>
        <w:t>/</w:t>
      </w:r>
      <w:proofErr w:type="spellStart"/>
      <w:r w:rsidRPr="003312B4">
        <w:rPr>
          <w:lang w:val="fr-FR"/>
        </w:rPr>
        <w:t>DiagramNode</w:t>
      </w:r>
      <w:proofErr w:type="spellEnd"/>
      <w:r w:rsidRPr="003312B4">
        <w:rPr>
          <w:lang w:val="fr-FR"/>
        </w:rPr>
        <w:t>";</w:t>
      </w:r>
    </w:p>
    <w:p w14:paraId="3FD17359" w14:textId="77777777" w:rsidR="003312B4" w:rsidRDefault="003312B4" w:rsidP="003312B4">
      <w:pPr>
        <w:pStyle w:val="Code"/>
      </w:pPr>
      <w:r>
        <w:t>06: import styles from "./</w:t>
      </w:r>
      <w:proofErr w:type="spellStart"/>
      <w:r>
        <w:t>Diagram.module.scss</w:t>
      </w:r>
      <w:proofErr w:type="spellEnd"/>
      <w:proofErr w:type="gramStart"/>
      <w:r>
        <w:t>";</w:t>
      </w:r>
      <w:proofErr w:type="gramEnd"/>
    </w:p>
    <w:p w14:paraId="61430362" w14:textId="77777777" w:rsidR="003312B4" w:rsidRDefault="003312B4" w:rsidP="003312B4">
      <w:pPr>
        <w:pStyle w:val="Code"/>
      </w:pPr>
      <w:r>
        <w:t xml:space="preserve">07: </w:t>
      </w:r>
    </w:p>
    <w:p w14:paraId="62E5AF93" w14:textId="77777777" w:rsidR="003312B4" w:rsidRDefault="003312B4" w:rsidP="003312B4">
      <w:pPr>
        <w:pStyle w:val="Code"/>
      </w:pPr>
      <w:r>
        <w:lastRenderedPageBreak/>
        <w:t xml:space="preserve">08: function </w:t>
      </w:r>
      <w:proofErr w:type="gramStart"/>
      <w:r>
        <w:t>Diagram(</w:t>
      </w:r>
      <w:proofErr w:type="gramEnd"/>
      <w:r>
        <w:t>) {</w:t>
      </w:r>
    </w:p>
    <w:p w14:paraId="208D869A" w14:textId="77777777" w:rsidR="003312B4" w:rsidRDefault="003312B4" w:rsidP="003312B4">
      <w:pPr>
        <w:pStyle w:val="Code"/>
      </w:pPr>
      <w:r>
        <w:t xml:space="preserve">09: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state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70718082" w14:textId="77777777" w:rsidR="003312B4" w:rsidRDefault="003312B4" w:rsidP="003312B4">
      <w:pPr>
        <w:pStyle w:val="Code"/>
      </w:pPr>
      <w:r>
        <w:t xml:space="preserve">10: </w:t>
      </w:r>
    </w:p>
    <w:p w14:paraId="4D5BEEC4" w14:textId="77777777" w:rsidR="003312B4" w:rsidRDefault="003312B4" w:rsidP="003312B4">
      <w:pPr>
        <w:pStyle w:val="Code"/>
      </w:pPr>
      <w:r>
        <w:t xml:space="preserve">11: </w:t>
      </w:r>
      <w:r>
        <w:tab/>
      </w:r>
      <w:proofErr w:type="spellStart"/>
      <w:r>
        <w:t>const</w:t>
      </w:r>
      <w:proofErr w:type="spellEnd"/>
      <w:r>
        <w:t xml:space="preserve"> Nodes = () =&gt;</w:t>
      </w:r>
    </w:p>
    <w:p w14:paraId="5AE3B2A3" w14:textId="77777777" w:rsidR="003312B4" w:rsidRDefault="003312B4" w:rsidP="003312B4">
      <w:pPr>
        <w:pStyle w:val="Code"/>
      </w:pPr>
      <w:r>
        <w:t xml:space="preserve">12: </w:t>
      </w:r>
      <w:r>
        <w:tab/>
      </w:r>
      <w:r>
        <w:tab/>
      </w:r>
      <w:proofErr w:type="spellStart"/>
      <w:proofErr w:type="gramStart"/>
      <w:r>
        <w:t>state.graph.nodes.map</w:t>
      </w:r>
      <w:proofErr w:type="spellEnd"/>
      <w:r>
        <w:t>(</w:t>
      </w:r>
      <w:proofErr w:type="gramEnd"/>
      <w:r>
        <w:t>(node, index) =&gt; (</w:t>
      </w:r>
    </w:p>
    <w:p w14:paraId="6C490475" w14:textId="77777777" w:rsidR="003312B4" w:rsidRDefault="003312B4" w:rsidP="003312B4">
      <w:pPr>
        <w:pStyle w:val="Code"/>
      </w:pPr>
      <w:r>
        <w:t xml:space="preserve">13: </w:t>
      </w:r>
      <w:r>
        <w:tab/>
      </w:r>
      <w:r>
        <w:tab/>
      </w:r>
      <w:r>
        <w:tab/>
        <w:t>&lt;</w:t>
      </w:r>
      <w:proofErr w:type="spellStart"/>
      <w:r>
        <w:t>DiagramNode</w:t>
      </w:r>
      <w:proofErr w:type="spellEnd"/>
      <w:r>
        <w:t xml:space="preserve"> node={node} key={index} /&gt;</w:t>
      </w:r>
    </w:p>
    <w:p w14:paraId="483CF643" w14:textId="77777777" w:rsidR="003312B4" w:rsidRDefault="003312B4" w:rsidP="003312B4">
      <w:pPr>
        <w:pStyle w:val="Code"/>
      </w:pPr>
      <w:r>
        <w:t xml:space="preserve">14: </w:t>
      </w:r>
      <w:r>
        <w:tab/>
      </w:r>
      <w:r>
        <w:tab/>
        <w:t>)</w:t>
      </w:r>
      <w:proofErr w:type="gramStart"/>
      <w:r>
        <w:t>);</w:t>
      </w:r>
      <w:proofErr w:type="gramEnd"/>
    </w:p>
    <w:p w14:paraId="65C0489F" w14:textId="77777777" w:rsidR="003312B4" w:rsidRDefault="003312B4" w:rsidP="003312B4">
      <w:pPr>
        <w:pStyle w:val="Code"/>
      </w:pPr>
      <w:r>
        <w:t xml:space="preserve">15: </w:t>
      </w:r>
    </w:p>
    <w:p w14:paraId="1CAEE543" w14:textId="77777777" w:rsidR="003312B4" w:rsidRDefault="003312B4" w:rsidP="003312B4">
      <w:pPr>
        <w:pStyle w:val="Code"/>
      </w:pPr>
      <w:r>
        <w:t xml:space="preserve">16: </w:t>
      </w:r>
      <w:r>
        <w:tab/>
      </w:r>
      <w:proofErr w:type="spellStart"/>
      <w:r>
        <w:t>const</w:t>
      </w:r>
      <w:proofErr w:type="spellEnd"/>
      <w:r>
        <w:t xml:space="preserve"> Edges = () =&gt; {</w:t>
      </w:r>
    </w:p>
    <w:p w14:paraId="7C9E0B96" w14:textId="77777777" w:rsidR="003312B4" w:rsidRDefault="003312B4" w:rsidP="003312B4">
      <w:pPr>
        <w:pStyle w:val="Code"/>
      </w:pPr>
      <w:r>
        <w:t xml:space="preserve">17: </w:t>
      </w:r>
      <w:r>
        <w:tab/>
      </w:r>
      <w:r>
        <w:tab/>
        <w:t xml:space="preserve">return </w:t>
      </w:r>
      <w:proofErr w:type="spellStart"/>
      <w:proofErr w:type="gramStart"/>
      <w:r>
        <w:t>state.graph.edges.map</w:t>
      </w:r>
      <w:proofErr w:type="spellEnd"/>
      <w:r>
        <w:t>(</w:t>
      </w:r>
      <w:proofErr w:type="gramEnd"/>
      <w:r>
        <w:t>(edge, index) =&gt; (</w:t>
      </w:r>
    </w:p>
    <w:p w14:paraId="562F67EF" w14:textId="77777777" w:rsidR="003312B4" w:rsidRDefault="003312B4" w:rsidP="003312B4">
      <w:pPr>
        <w:pStyle w:val="Code"/>
      </w:pPr>
      <w:r>
        <w:t xml:space="preserve">18: </w:t>
      </w:r>
      <w:r>
        <w:tab/>
      </w:r>
      <w:r>
        <w:tab/>
      </w:r>
      <w:r>
        <w:tab/>
        <w:t>&lt;</w:t>
      </w:r>
      <w:proofErr w:type="spellStart"/>
      <w:r>
        <w:t>DiagramEdge</w:t>
      </w:r>
      <w:proofErr w:type="spellEnd"/>
    </w:p>
    <w:p w14:paraId="73B33222" w14:textId="77777777" w:rsidR="003312B4" w:rsidRDefault="003312B4" w:rsidP="003312B4">
      <w:pPr>
        <w:pStyle w:val="Code"/>
      </w:pPr>
      <w:r>
        <w:t xml:space="preserve">19: </w:t>
      </w:r>
      <w:r>
        <w:tab/>
      </w:r>
      <w:r>
        <w:tab/>
      </w:r>
      <w:r>
        <w:tab/>
      </w:r>
      <w:r>
        <w:tab/>
        <w:t>edge={edge}</w:t>
      </w:r>
    </w:p>
    <w:p w14:paraId="3C973B49" w14:textId="77777777" w:rsidR="003312B4" w:rsidRDefault="003312B4" w:rsidP="003312B4">
      <w:pPr>
        <w:pStyle w:val="Code"/>
      </w:pPr>
      <w:r>
        <w:t xml:space="preserve">20: </w:t>
      </w:r>
      <w:r>
        <w:tab/>
      </w:r>
      <w:r>
        <w:tab/>
      </w:r>
      <w:r>
        <w:tab/>
      </w:r>
      <w:r>
        <w:tab/>
        <w:t>path={</w:t>
      </w:r>
      <w:proofErr w:type="gramStart"/>
      <w:r>
        <w:t>state.</w:t>
      </w:r>
      <w:proofErr w:type="spellStart"/>
      <w:r>
        <w:t>shortestPath</w:t>
      </w:r>
      <w:proofErr w:type="spellEnd"/>
      <w:r>
        <w:t>?.</w:t>
      </w:r>
      <w:proofErr w:type="spellStart"/>
      <w:proofErr w:type="gramEnd"/>
      <w:r>
        <w:t>path.includes</w:t>
      </w:r>
      <w:proofErr w:type="spellEnd"/>
      <w:r>
        <w:t>(edge)}</w:t>
      </w:r>
    </w:p>
    <w:p w14:paraId="10CA3FF5" w14:textId="77777777" w:rsidR="003312B4" w:rsidRDefault="003312B4" w:rsidP="003312B4">
      <w:pPr>
        <w:pStyle w:val="Code"/>
      </w:pPr>
      <w:r>
        <w:t xml:space="preserve">21: </w:t>
      </w:r>
      <w:r>
        <w:tab/>
      </w:r>
      <w:r>
        <w:tab/>
      </w:r>
      <w:r>
        <w:tab/>
      </w:r>
      <w:r>
        <w:tab/>
        <w:t>key={index}</w:t>
      </w:r>
    </w:p>
    <w:p w14:paraId="3A0444B7" w14:textId="77777777" w:rsidR="003312B4" w:rsidRDefault="003312B4" w:rsidP="003312B4">
      <w:pPr>
        <w:pStyle w:val="Code"/>
      </w:pPr>
      <w:r>
        <w:t xml:space="preserve">22: </w:t>
      </w:r>
      <w:r>
        <w:tab/>
      </w:r>
      <w:r>
        <w:tab/>
      </w:r>
      <w:r>
        <w:tab/>
        <w:t>/&gt;</w:t>
      </w:r>
    </w:p>
    <w:p w14:paraId="50CCE87C" w14:textId="77777777" w:rsidR="003312B4" w:rsidRDefault="003312B4" w:rsidP="003312B4">
      <w:pPr>
        <w:pStyle w:val="Code"/>
      </w:pPr>
      <w:r>
        <w:t xml:space="preserve">23: </w:t>
      </w:r>
      <w:r>
        <w:tab/>
      </w:r>
      <w:r>
        <w:tab/>
        <w:t>)</w:t>
      </w:r>
      <w:proofErr w:type="gramStart"/>
      <w:r>
        <w:t>);</w:t>
      </w:r>
      <w:proofErr w:type="gramEnd"/>
    </w:p>
    <w:p w14:paraId="5FFFCC3D" w14:textId="77777777" w:rsidR="003312B4" w:rsidRDefault="003312B4" w:rsidP="003312B4">
      <w:pPr>
        <w:pStyle w:val="Code"/>
      </w:pPr>
      <w:r>
        <w:t xml:space="preserve">24: </w:t>
      </w:r>
      <w:r>
        <w:tab/>
      </w:r>
      <w:proofErr w:type="gramStart"/>
      <w:r>
        <w:t>};</w:t>
      </w:r>
      <w:proofErr w:type="gramEnd"/>
    </w:p>
    <w:p w14:paraId="734B2F47" w14:textId="77777777" w:rsidR="003312B4" w:rsidRDefault="003312B4" w:rsidP="003312B4">
      <w:pPr>
        <w:pStyle w:val="Code"/>
      </w:pPr>
      <w:r>
        <w:t xml:space="preserve">25: </w:t>
      </w:r>
    </w:p>
    <w:p w14:paraId="26619EF2" w14:textId="77777777" w:rsidR="003312B4" w:rsidRDefault="003312B4" w:rsidP="003312B4">
      <w:pPr>
        <w:pStyle w:val="Code"/>
      </w:pPr>
      <w:r>
        <w:t xml:space="preserve">26: </w:t>
      </w:r>
      <w:r>
        <w:tab/>
        <w:t>return (</w:t>
      </w:r>
    </w:p>
    <w:p w14:paraId="0A1B6FFA" w14:textId="77777777" w:rsidR="003312B4" w:rsidRDefault="003312B4" w:rsidP="003312B4">
      <w:pPr>
        <w:pStyle w:val="Code"/>
      </w:pPr>
      <w:r>
        <w:t xml:space="preserve">27: </w:t>
      </w:r>
      <w:r>
        <w:tab/>
      </w:r>
      <w:r>
        <w:tab/>
        <w:t xml:space="preserve">&lt;View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styles.view</w:t>
      </w:r>
      <w:proofErr w:type="spellEnd"/>
      <w:proofErr w:type="gramEnd"/>
      <w:r>
        <w:t>}&gt;</w:t>
      </w:r>
    </w:p>
    <w:p w14:paraId="59A376ED" w14:textId="77777777" w:rsidR="003312B4" w:rsidRDefault="003312B4" w:rsidP="003312B4">
      <w:pPr>
        <w:pStyle w:val="Code"/>
      </w:pPr>
      <w:r>
        <w:t xml:space="preserve">28: </w:t>
      </w:r>
      <w:r>
        <w:tab/>
      </w:r>
      <w:r>
        <w:tab/>
      </w:r>
      <w:r>
        <w:tab/>
        <w:t>{</w:t>
      </w:r>
      <w:proofErr w:type="gramStart"/>
      <w:r>
        <w:t>Edges(</w:t>
      </w:r>
      <w:proofErr w:type="gramEnd"/>
      <w:r>
        <w:t>)}</w:t>
      </w:r>
    </w:p>
    <w:p w14:paraId="6F164945" w14:textId="77777777" w:rsidR="003312B4" w:rsidRDefault="003312B4" w:rsidP="003312B4">
      <w:pPr>
        <w:pStyle w:val="Code"/>
      </w:pPr>
      <w:r>
        <w:t xml:space="preserve">29: </w:t>
      </w:r>
      <w:r>
        <w:tab/>
      </w:r>
      <w:r>
        <w:tab/>
      </w:r>
      <w:r>
        <w:tab/>
        <w:t>{</w:t>
      </w:r>
      <w:proofErr w:type="gramStart"/>
      <w:r>
        <w:t>Nodes(</w:t>
      </w:r>
      <w:proofErr w:type="gramEnd"/>
      <w:r>
        <w:t>)}</w:t>
      </w:r>
    </w:p>
    <w:p w14:paraId="4505E0D7" w14:textId="77777777" w:rsidR="003312B4" w:rsidRDefault="003312B4" w:rsidP="003312B4">
      <w:pPr>
        <w:pStyle w:val="Code"/>
      </w:pPr>
      <w:r>
        <w:t xml:space="preserve">30: </w:t>
      </w:r>
      <w:r>
        <w:tab/>
      </w:r>
      <w:r>
        <w:tab/>
        <w:t>&lt;/View&gt;</w:t>
      </w:r>
    </w:p>
    <w:p w14:paraId="0D8F6CDA" w14:textId="77777777" w:rsidR="003312B4" w:rsidRDefault="003312B4" w:rsidP="003312B4">
      <w:pPr>
        <w:pStyle w:val="Code"/>
      </w:pPr>
      <w:r>
        <w:lastRenderedPageBreak/>
        <w:t xml:space="preserve">31: </w:t>
      </w:r>
      <w:r>
        <w:tab/>
      </w:r>
      <w:proofErr w:type="gramStart"/>
      <w:r>
        <w:t>);</w:t>
      </w:r>
      <w:proofErr w:type="gramEnd"/>
    </w:p>
    <w:p w14:paraId="524FAB61" w14:textId="77777777" w:rsidR="003312B4" w:rsidRDefault="003312B4" w:rsidP="003312B4">
      <w:pPr>
        <w:pStyle w:val="Code"/>
      </w:pPr>
      <w:r>
        <w:t>32</w:t>
      </w:r>
      <w:proofErr w:type="gramStart"/>
      <w:r>
        <w:t>: }</w:t>
      </w:r>
      <w:proofErr w:type="gramEnd"/>
    </w:p>
    <w:p w14:paraId="556E8D51" w14:textId="77777777" w:rsidR="003312B4" w:rsidRDefault="003312B4" w:rsidP="003312B4">
      <w:pPr>
        <w:pStyle w:val="Code"/>
      </w:pPr>
      <w:r>
        <w:t xml:space="preserve">33: </w:t>
      </w:r>
    </w:p>
    <w:p w14:paraId="0D30378B" w14:textId="77777777" w:rsidR="003312B4" w:rsidRDefault="003312B4" w:rsidP="003312B4">
      <w:pPr>
        <w:pStyle w:val="Code"/>
      </w:pPr>
      <w:r>
        <w:t xml:space="preserve">34: export default </w:t>
      </w:r>
      <w:proofErr w:type="gramStart"/>
      <w:r>
        <w:t>Diagram;</w:t>
      </w:r>
      <w:proofErr w:type="gramEnd"/>
    </w:p>
    <w:p w14:paraId="5B3718F7" w14:textId="77777777" w:rsidR="00667FAD" w:rsidRPr="00667FAD" w:rsidRDefault="00667FAD" w:rsidP="00667FAD">
      <w:pPr>
        <w:pStyle w:val="Heading3"/>
      </w:pPr>
      <w:bookmarkStart w:id="31" w:name="_Toc81979044"/>
      <w:r w:rsidRPr="00667FAD">
        <w:t>File: DiagramNode.tsx</w:t>
      </w:r>
      <w:bookmarkEnd w:id="31"/>
    </w:p>
    <w:p w14:paraId="6BC5A6BA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01: import React, </w:t>
      </w:r>
      <w:proofErr w:type="gramStart"/>
      <w:r w:rsidRPr="00667FAD">
        <w:rPr>
          <w:rFonts w:ascii="Tahoma" w:hAnsi="Tahoma" w:cs="Arial"/>
          <w:szCs w:val="44"/>
        </w:rPr>
        <w:t xml:space="preserve">{ </w:t>
      </w:r>
      <w:proofErr w:type="spellStart"/>
      <w:r w:rsidRPr="00667FAD">
        <w:rPr>
          <w:rFonts w:ascii="Tahoma" w:hAnsi="Tahoma" w:cs="Arial"/>
          <w:szCs w:val="44"/>
        </w:rPr>
        <w:t>useContext</w:t>
      </w:r>
      <w:proofErr w:type="spellEnd"/>
      <w:proofErr w:type="gramEnd"/>
      <w:r w:rsidRPr="00667FAD">
        <w:rPr>
          <w:rFonts w:ascii="Tahoma" w:hAnsi="Tahoma" w:cs="Arial"/>
          <w:szCs w:val="44"/>
        </w:rPr>
        <w:t xml:space="preserve"> } from "react";</w:t>
      </w:r>
    </w:p>
    <w:p w14:paraId="189A1619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02: import </w:t>
      </w:r>
      <w:proofErr w:type="gramStart"/>
      <w:r w:rsidRPr="00667FAD">
        <w:rPr>
          <w:rFonts w:ascii="Tahoma" w:hAnsi="Tahoma" w:cs="Arial"/>
          <w:szCs w:val="44"/>
        </w:rPr>
        <w:t xml:space="preserve">{ </w:t>
      </w:r>
      <w:proofErr w:type="spellStart"/>
      <w:r w:rsidRPr="00667FAD">
        <w:rPr>
          <w:rFonts w:ascii="Tahoma" w:hAnsi="Tahoma" w:cs="Arial"/>
          <w:szCs w:val="44"/>
        </w:rPr>
        <w:t>GraphNode</w:t>
      </w:r>
      <w:proofErr w:type="spellEnd"/>
      <w:proofErr w:type="gramEnd"/>
      <w:r w:rsidRPr="00667FAD">
        <w:rPr>
          <w:rFonts w:ascii="Tahoma" w:hAnsi="Tahoma" w:cs="Arial"/>
          <w:szCs w:val="44"/>
        </w:rPr>
        <w:t xml:space="preserve"> } from "../../../graph/</w:t>
      </w:r>
      <w:proofErr w:type="spellStart"/>
      <w:r w:rsidRPr="00667FAD">
        <w:rPr>
          <w:rFonts w:ascii="Tahoma" w:hAnsi="Tahoma" w:cs="Arial"/>
          <w:szCs w:val="44"/>
        </w:rPr>
        <w:t>GraphNode</w:t>
      </w:r>
      <w:proofErr w:type="spellEnd"/>
      <w:r w:rsidRPr="00667FAD">
        <w:rPr>
          <w:rFonts w:ascii="Tahoma" w:hAnsi="Tahoma" w:cs="Arial"/>
          <w:szCs w:val="44"/>
        </w:rPr>
        <w:t>";</w:t>
      </w:r>
    </w:p>
    <w:p w14:paraId="6A4E7F8B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03: import </w:t>
      </w:r>
      <w:proofErr w:type="gramStart"/>
      <w:r w:rsidRPr="00667FAD">
        <w:rPr>
          <w:rFonts w:ascii="Tahoma" w:hAnsi="Tahoma" w:cs="Arial"/>
          <w:szCs w:val="44"/>
        </w:rPr>
        <w:t xml:space="preserve">{ </w:t>
      </w:r>
      <w:proofErr w:type="spellStart"/>
      <w:r w:rsidRPr="00667FAD">
        <w:rPr>
          <w:rFonts w:ascii="Tahoma" w:hAnsi="Tahoma" w:cs="Arial"/>
          <w:szCs w:val="44"/>
        </w:rPr>
        <w:t>ElementContainer</w:t>
      </w:r>
      <w:proofErr w:type="spellEnd"/>
      <w:proofErr w:type="gramEnd"/>
      <w:r w:rsidRPr="00667FAD">
        <w:rPr>
          <w:rFonts w:ascii="Tahoma" w:hAnsi="Tahoma" w:cs="Arial"/>
          <w:szCs w:val="44"/>
        </w:rPr>
        <w:t xml:space="preserve"> } from "@</w:t>
      </w:r>
      <w:proofErr w:type="spellStart"/>
      <w:r w:rsidRPr="00667FAD">
        <w:rPr>
          <w:rFonts w:ascii="Tahoma" w:hAnsi="Tahoma" w:cs="Arial"/>
          <w:szCs w:val="44"/>
        </w:rPr>
        <w:t>saiefelgebali</w:t>
      </w:r>
      <w:proofErr w:type="spellEnd"/>
      <w:r w:rsidRPr="00667FAD">
        <w:rPr>
          <w:rFonts w:ascii="Tahoma" w:hAnsi="Tahoma" w:cs="Arial"/>
          <w:szCs w:val="44"/>
        </w:rPr>
        <w:t>/react-diagrams";</w:t>
      </w:r>
    </w:p>
    <w:p w14:paraId="607FD5C1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04: import </w:t>
      </w:r>
      <w:proofErr w:type="gramStart"/>
      <w:r w:rsidRPr="00667FAD">
        <w:rPr>
          <w:rFonts w:ascii="Tahoma" w:hAnsi="Tahoma" w:cs="Arial"/>
          <w:szCs w:val="44"/>
        </w:rPr>
        <w:t xml:space="preserve">{ </w:t>
      </w:r>
      <w:proofErr w:type="spellStart"/>
      <w:r w:rsidRPr="00667FAD">
        <w:rPr>
          <w:rFonts w:ascii="Tahoma" w:hAnsi="Tahoma" w:cs="Arial"/>
          <w:szCs w:val="44"/>
        </w:rPr>
        <w:t>GraphContext</w:t>
      </w:r>
      <w:proofErr w:type="spellEnd"/>
      <w:proofErr w:type="gramEnd"/>
      <w:r w:rsidRPr="00667FAD">
        <w:rPr>
          <w:rFonts w:ascii="Tahoma" w:hAnsi="Tahoma" w:cs="Arial"/>
          <w:szCs w:val="44"/>
        </w:rPr>
        <w:t xml:space="preserve"> } from "../../../graph/context/</w:t>
      </w:r>
      <w:proofErr w:type="spellStart"/>
      <w:r w:rsidRPr="00667FAD">
        <w:rPr>
          <w:rFonts w:ascii="Tahoma" w:hAnsi="Tahoma" w:cs="Arial"/>
          <w:szCs w:val="44"/>
        </w:rPr>
        <w:t>graphContext</w:t>
      </w:r>
      <w:proofErr w:type="spellEnd"/>
      <w:r w:rsidRPr="00667FAD">
        <w:rPr>
          <w:rFonts w:ascii="Tahoma" w:hAnsi="Tahoma" w:cs="Arial"/>
          <w:szCs w:val="44"/>
        </w:rPr>
        <w:t>";</w:t>
      </w:r>
    </w:p>
    <w:p w14:paraId="23383A49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05: import </w:t>
      </w:r>
      <w:proofErr w:type="gramStart"/>
      <w:r w:rsidRPr="00667FAD">
        <w:rPr>
          <w:rFonts w:ascii="Tahoma" w:hAnsi="Tahoma" w:cs="Arial"/>
          <w:szCs w:val="44"/>
        </w:rPr>
        <w:t xml:space="preserve">{ </w:t>
      </w:r>
      <w:proofErr w:type="spellStart"/>
      <w:r w:rsidRPr="00667FAD">
        <w:rPr>
          <w:rFonts w:ascii="Tahoma" w:hAnsi="Tahoma" w:cs="Arial"/>
          <w:szCs w:val="44"/>
        </w:rPr>
        <w:t>moveNode</w:t>
      </w:r>
      <w:proofErr w:type="spellEnd"/>
      <w:proofErr w:type="gramEnd"/>
      <w:r w:rsidRPr="00667FAD">
        <w:rPr>
          <w:rFonts w:ascii="Tahoma" w:hAnsi="Tahoma" w:cs="Arial"/>
          <w:szCs w:val="44"/>
        </w:rPr>
        <w:t xml:space="preserve">, </w:t>
      </w:r>
      <w:proofErr w:type="spellStart"/>
      <w:r w:rsidRPr="00667FAD">
        <w:rPr>
          <w:rFonts w:ascii="Tahoma" w:hAnsi="Tahoma" w:cs="Arial"/>
          <w:szCs w:val="44"/>
        </w:rPr>
        <w:t>selectNode</w:t>
      </w:r>
      <w:proofErr w:type="spellEnd"/>
      <w:r w:rsidRPr="00667FAD">
        <w:rPr>
          <w:rFonts w:ascii="Tahoma" w:hAnsi="Tahoma" w:cs="Arial"/>
          <w:szCs w:val="44"/>
        </w:rPr>
        <w:t xml:space="preserve"> } from "../../../graph/context/</w:t>
      </w:r>
      <w:proofErr w:type="spellStart"/>
      <w:r w:rsidRPr="00667FAD">
        <w:rPr>
          <w:rFonts w:ascii="Tahoma" w:hAnsi="Tahoma" w:cs="Arial"/>
          <w:szCs w:val="44"/>
        </w:rPr>
        <w:t>graphNodeActions</w:t>
      </w:r>
      <w:proofErr w:type="spellEnd"/>
      <w:r w:rsidRPr="00667FAD">
        <w:rPr>
          <w:rFonts w:ascii="Tahoma" w:hAnsi="Tahoma" w:cs="Arial"/>
          <w:szCs w:val="44"/>
        </w:rPr>
        <w:t>";</w:t>
      </w:r>
    </w:p>
    <w:p w14:paraId="3F20CEF2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>06: import styles from "./</w:t>
      </w:r>
      <w:proofErr w:type="spellStart"/>
      <w:r w:rsidRPr="00667FAD">
        <w:rPr>
          <w:rFonts w:ascii="Tahoma" w:hAnsi="Tahoma" w:cs="Arial"/>
          <w:szCs w:val="44"/>
        </w:rPr>
        <w:t>DiagramNode.module.scss</w:t>
      </w:r>
      <w:proofErr w:type="spellEnd"/>
      <w:proofErr w:type="gramStart"/>
      <w:r w:rsidRPr="00667FAD">
        <w:rPr>
          <w:rFonts w:ascii="Tahoma" w:hAnsi="Tahoma" w:cs="Arial"/>
          <w:szCs w:val="44"/>
        </w:rPr>
        <w:t>";</w:t>
      </w:r>
      <w:proofErr w:type="gramEnd"/>
    </w:p>
    <w:p w14:paraId="68AFFE3E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07: </w:t>
      </w:r>
    </w:p>
    <w:p w14:paraId="42B972AE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08: type </w:t>
      </w:r>
      <w:proofErr w:type="spellStart"/>
      <w:r w:rsidRPr="00667FAD">
        <w:rPr>
          <w:rFonts w:ascii="Tahoma" w:hAnsi="Tahoma" w:cs="Arial"/>
          <w:szCs w:val="44"/>
        </w:rPr>
        <w:t>DiagramNodeProps</w:t>
      </w:r>
      <w:proofErr w:type="spellEnd"/>
      <w:r w:rsidRPr="00667FAD">
        <w:rPr>
          <w:rFonts w:ascii="Tahoma" w:hAnsi="Tahoma" w:cs="Arial"/>
          <w:szCs w:val="44"/>
        </w:rPr>
        <w:t xml:space="preserve"> = {</w:t>
      </w:r>
    </w:p>
    <w:p w14:paraId="5F71551A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09: </w:t>
      </w:r>
      <w:r w:rsidRPr="00667FAD">
        <w:rPr>
          <w:rFonts w:ascii="Tahoma" w:hAnsi="Tahoma" w:cs="Arial"/>
          <w:szCs w:val="44"/>
        </w:rPr>
        <w:tab/>
        <w:t xml:space="preserve">node: </w:t>
      </w:r>
      <w:proofErr w:type="spellStart"/>
      <w:proofErr w:type="gramStart"/>
      <w:r w:rsidRPr="00667FAD">
        <w:rPr>
          <w:rFonts w:ascii="Tahoma" w:hAnsi="Tahoma" w:cs="Arial"/>
          <w:szCs w:val="44"/>
        </w:rPr>
        <w:t>GraphNode</w:t>
      </w:r>
      <w:proofErr w:type="spellEnd"/>
      <w:r w:rsidRPr="00667FAD">
        <w:rPr>
          <w:rFonts w:ascii="Tahoma" w:hAnsi="Tahoma" w:cs="Arial"/>
          <w:szCs w:val="44"/>
        </w:rPr>
        <w:t>;</w:t>
      </w:r>
      <w:proofErr w:type="gramEnd"/>
    </w:p>
    <w:p w14:paraId="19DAA2C2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>10</w:t>
      </w:r>
      <w:proofErr w:type="gramStart"/>
      <w:r w:rsidRPr="00667FAD">
        <w:rPr>
          <w:rFonts w:ascii="Tahoma" w:hAnsi="Tahoma" w:cs="Arial"/>
          <w:szCs w:val="44"/>
        </w:rPr>
        <w:t>: }</w:t>
      </w:r>
      <w:proofErr w:type="gramEnd"/>
      <w:r w:rsidRPr="00667FAD">
        <w:rPr>
          <w:rFonts w:ascii="Tahoma" w:hAnsi="Tahoma" w:cs="Arial"/>
          <w:szCs w:val="44"/>
        </w:rPr>
        <w:t>;</w:t>
      </w:r>
    </w:p>
    <w:p w14:paraId="73A2BDEC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11: </w:t>
      </w:r>
    </w:p>
    <w:p w14:paraId="455CF195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>12: /**</w:t>
      </w:r>
    </w:p>
    <w:p w14:paraId="19ACBBDF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>13:  * Represents a graph node on the diagram</w:t>
      </w:r>
    </w:p>
    <w:p w14:paraId="12B00C37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>14:  * @prop {</w:t>
      </w:r>
      <w:proofErr w:type="spellStart"/>
      <w:r w:rsidRPr="00667FAD">
        <w:rPr>
          <w:rFonts w:ascii="Tahoma" w:hAnsi="Tahoma" w:cs="Arial"/>
          <w:szCs w:val="44"/>
        </w:rPr>
        <w:t>GraphNode</w:t>
      </w:r>
      <w:proofErr w:type="spellEnd"/>
      <w:r w:rsidRPr="00667FAD">
        <w:rPr>
          <w:rFonts w:ascii="Tahoma" w:hAnsi="Tahoma" w:cs="Arial"/>
          <w:szCs w:val="44"/>
        </w:rPr>
        <w:t>} node</w:t>
      </w:r>
    </w:p>
    <w:p w14:paraId="06D16849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>15:  */</w:t>
      </w:r>
    </w:p>
    <w:p w14:paraId="2A9A64E1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16: function </w:t>
      </w:r>
      <w:proofErr w:type="spellStart"/>
      <w:proofErr w:type="gramStart"/>
      <w:r w:rsidRPr="00667FAD">
        <w:rPr>
          <w:rFonts w:ascii="Tahoma" w:hAnsi="Tahoma" w:cs="Arial"/>
          <w:szCs w:val="44"/>
        </w:rPr>
        <w:t>DiagramNode</w:t>
      </w:r>
      <w:proofErr w:type="spellEnd"/>
      <w:r w:rsidRPr="00667FAD">
        <w:rPr>
          <w:rFonts w:ascii="Tahoma" w:hAnsi="Tahoma" w:cs="Arial"/>
          <w:szCs w:val="44"/>
        </w:rPr>
        <w:t>(</w:t>
      </w:r>
      <w:proofErr w:type="gramEnd"/>
      <w:r w:rsidRPr="00667FAD">
        <w:rPr>
          <w:rFonts w:ascii="Tahoma" w:hAnsi="Tahoma" w:cs="Arial"/>
          <w:szCs w:val="44"/>
        </w:rPr>
        <w:t xml:space="preserve">{ node }: </w:t>
      </w:r>
      <w:proofErr w:type="spellStart"/>
      <w:r w:rsidRPr="00667FAD">
        <w:rPr>
          <w:rFonts w:ascii="Tahoma" w:hAnsi="Tahoma" w:cs="Arial"/>
          <w:szCs w:val="44"/>
        </w:rPr>
        <w:t>DiagramNodeProps</w:t>
      </w:r>
      <w:proofErr w:type="spellEnd"/>
      <w:r w:rsidRPr="00667FAD">
        <w:rPr>
          <w:rFonts w:ascii="Tahoma" w:hAnsi="Tahoma" w:cs="Arial"/>
          <w:szCs w:val="44"/>
        </w:rPr>
        <w:t>) {</w:t>
      </w:r>
    </w:p>
    <w:p w14:paraId="001CD399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17: </w:t>
      </w:r>
      <w:r w:rsidRPr="00667FAD">
        <w:rPr>
          <w:rFonts w:ascii="Tahoma" w:hAnsi="Tahoma" w:cs="Arial"/>
          <w:szCs w:val="44"/>
        </w:rPr>
        <w:tab/>
        <w:t>// The radius of a node's circle</w:t>
      </w:r>
    </w:p>
    <w:p w14:paraId="6CEE4F79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18: </w:t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const</w:t>
      </w:r>
      <w:proofErr w:type="spellEnd"/>
      <w:r w:rsidRPr="00667FAD">
        <w:rPr>
          <w:rFonts w:ascii="Tahoma" w:hAnsi="Tahoma" w:cs="Arial"/>
          <w:szCs w:val="44"/>
        </w:rPr>
        <w:t xml:space="preserve"> r = </w:t>
      </w:r>
      <w:proofErr w:type="gramStart"/>
      <w:r w:rsidRPr="00667FAD">
        <w:rPr>
          <w:rFonts w:ascii="Tahoma" w:hAnsi="Tahoma" w:cs="Arial"/>
          <w:szCs w:val="44"/>
        </w:rPr>
        <w:t>50;</w:t>
      </w:r>
      <w:proofErr w:type="gramEnd"/>
    </w:p>
    <w:p w14:paraId="0D6BCC53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lastRenderedPageBreak/>
        <w:t xml:space="preserve">19: </w:t>
      </w:r>
    </w:p>
    <w:p w14:paraId="7B8A3549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20: </w:t>
      </w:r>
      <w:r w:rsidRPr="00667FAD">
        <w:rPr>
          <w:rFonts w:ascii="Tahoma" w:hAnsi="Tahoma" w:cs="Arial"/>
          <w:szCs w:val="44"/>
        </w:rPr>
        <w:tab/>
        <w:t>// Handle app state</w:t>
      </w:r>
    </w:p>
    <w:p w14:paraId="002B2703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21: </w:t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const</w:t>
      </w:r>
      <w:proofErr w:type="spellEnd"/>
      <w:r w:rsidRPr="00667FAD">
        <w:rPr>
          <w:rFonts w:ascii="Tahoma" w:hAnsi="Tahoma" w:cs="Arial"/>
          <w:szCs w:val="44"/>
        </w:rPr>
        <w:t xml:space="preserve"> </w:t>
      </w:r>
      <w:proofErr w:type="gramStart"/>
      <w:r w:rsidRPr="00667FAD">
        <w:rPr>
          <w:rFonts w:ascii="Tahoma" w:hAnsi="Tahoma" w:cs="Arial"/>
          <w:szCs w:val="44"/>
        </w:rPr>
        <w:t>{ state</w:t>
      </w:r>
      <w:proofErr w:type="gramEnd"/>
      <w:r w:rsidRPr="00667FAD">
        <w:rPr>
          <w:rFonts w:ascii="Tahoma" w:hAnsi="Tahoma" w:cs="Arial"/>
          <w:szCs w:val="44"/>
        </w:rPr>
        <w:t xml:space="preserve">, dispatch } = </w:t>
      </w:r>
      <w:proofErr w:type="spellStart"/>
      <w:r w:rsidRPr="00667FAD">
        <w:rPr>
          <w:rFonts w:ascii="Tahoma" w:hAnsi="Tahoma" w:cs="Arial"/>
          <w:szCs w:val="44"/>
        </w:rPr>
        <w:t>useContext</w:t>
      </w:r>
      <w:proofErr w:type="spellEnd"/>
      <w:r w:rsidRPr="00667FAD">
        <w:rPr>
          <w:rFonts w:ascii="Tahoma" w:hAnsi="Tahoma" w:cs="Arial"/>
          <w:szCs w:val="44"/>
        </w:rPr>
        <w:t>(</w:t>
      </w:r>
      <w:proofErr w:type="spellStart"/>
      <w:r w:rsidRPr="00667FAD">
        <w:rPr>
          <w:rFonts w:ascii="Tahoma" w:hAnsi="Tahoma" w:cs="Arial"/>
          <w:szCs w:val="44"/>
        </w:rPr>
        <w:t>GraphContext</w:t>
      </w:r>
      <w:proofErr w:type="spellEnd"/>
      <w:r w:rsidRPr="00667FAD">
        <w:rPr>
          <w:rFonts w:ascii="Tahoma" w:hAnsi="Tahoma" w:cs="Arial"/>
          <w:szCs w:val="44"/>
        </w:rPr>
        <w:t>);</w:t>
      </w:r>
    </w:p>
    <w:p w14:paraId="12844A60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22: </w:t>
      </w:r>
    </w:p>
    <w:p w14:paraId="782605C3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23: </w:t>
      </w:r>
      <w:r w:rsidRPr="00667FAD">
        <w:rPr>
          <w:rFonts w:ascii="Tahoma" w:hAnsi="Tahoma" w:cs="Arial"/>
          <w:szCs w:val="44"/>
        </w:rPr>
        <w:tab/>
        <w:t>// Fired while dragging</w:t>
      </w:r>
    </w:p>
    <w:p w14:paraId="65B7FD95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24: </w:t>
      </w:r>
      <w:r w:rsidRPr="00667FAD">
        <w:rPr>
          <w:rFonts w:ascii="Tahoma" w:hAnsi="Tahoma" w:cs="Arial"/>
          <w:szCs w:val="44"/>
        </w:rPr>
        <w:tab/>
        <w:t xml:space="preserve">function </w:t>
      </w:r>
      <w:proofErr w:type="spellStart"/>
      <w:proofErr w:type="gramStart"/>
      <w:r w:rsidRPr="00667FAD">
        <w:rPr>
          <w:rFonts w:ascii="Tahoma" w:hAnsi="Tahoma" w:cs="Arial"/>
          <w:szCs w:val="44"/>
        </w:rPr>
        <w:t>onDragMove</w:t>
      </w:r>
      <w:proofErr w:type="spellEnd"/>
      <w:r w:rsidRPr="00667FAD">
        <w:rPr>
          <w:rFonts w:ascii="Tahoma" w:hAnsi="Tahoma" w:cs="Arial"/>
          <w:szCs w:val="44"/>
        </w:rPr>
        <w:t>(</w:t>
      </w:r>
      <w:proofErr w:type="gramEnd"/>
      <w:r w:rsidRPr="00667FAD">
        <w:rPr>
          <w:rFonts w:ascii="Tahoma" w:hAnsi="Tahoma" w:cs="Arial"/>
          <w:szCs w:val="44"/>
        </w:rPr>
        <w:t xml:space="preserve">event: </w:t>
      </w:r>
      <w:proofErr w:type="spellStart"/>
      <w:r w:rsidRPr="00667FAD">
        <w:rPr>
          <w:rFonts w:ascii="Tahoma" w:hAnsi="Tahoma" w:cs="Arial"/>
          <w:szCs w:val="44"/>
        </w:rPr>
        <w:t>MouseEvent</w:t>
      </w:r>
      <w:proofErr w:type="spellEnd"/>
      <w:r w:rsidRPr="00667FAD">
        <w:rPr>
          <w:rFonts w:ascii="Tahoma" w:hAnsi="Tahoma" w:cs="Arial"/>
          <w:szCs w:val="44"/>
        </w:rPr>
        <w:t>) {</w:t>
      </w:r>
    </w:p>
    <w:p w14:paraId="5E883730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25: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>// Snap to grid</w:t>
      </w:r>
    </w:p>
    <w:p w14:paraId="2ABA0228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26: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proofErr w:type="gramStart"/>
      <w:r w:rsidRPr="00667FAD">
        <w:rPr>
          <w:rFonts w:ascii="Tahoma" w:hAnsi="Tahoma" w:cs="Arial"/>
          <w:szCs w:val="44"/>
        </w:rPr>
        <w:t>moveNode</w:t>
      </w:r>
      <w:proofErr w:type="spellEnd"/>
      <w:r w:rsidRPr="00667FAD">
        <w:rPr>
          <w:rFonts w:ascii="Tahoma" w:hAnsi="Tahoma" w:cs="Arial"/>
          <w:szCs w:val="44"/>
        </w:rPr>
        <w:t>(</w:t>
      </w:r>
      <w:proofErr w:type="gramEnd"/>
      <w:r w:rsidRPr="00667FAD">
        <w:rPr>
          <w:rFonts w:ascii="Tahoma" w:hAnsi="Tahoma" w:cs="Arial"/>
          <w:szCs w:val="44"/>
        </w:rPr>
        <w:t>dispatch, node, {</w:t>
      </w:r>
    </w:p>
    <w:p w14:paraId="3CF18A94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27: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 xml:space="preserve">x: </w:t>
      </w:r>
      <w:proofErr w:type="spellStart"/>
      <w:r w:rsidRPr="00667FAD">
        <w:rPr>
          <w:rFonts w:ascii="Tahoma" w:hAnsi="Tahoma" w:cs="Arial"/>
          <w:szCs w:val="44"/>
        </w:rPr>
        <w:t>Math.round</w:t>
      </w:r>
      <w:proofErr w:type="spellEnd"/>
      <w:r w:rsidRPr="00667FAD">
        <w:rPr>
          <w:rFonts w:ascii="Tahoma" w:hAnsi="Tahoma" w:cs="Arial"/>
          <w:szCs w:val="44"/>
        </w:rPr>
        <w:t>(</w:t>
      </w:r>
      <w:proofErr w:type="spellStart"/>
      <w:proofErr w:type="gramStart"/>
      <w:r w:rsidRPr="00667FAD">
        <w:rPr>
          <w:rFonts w:ascii="Tahoma" w:hAnsi="Tahoma" w:cs="Arial"/>
          <w:szCs w:val="44"/>
        </w:rPr>
        <w:t>event.offsetX</w:t>
      </w:r>
      <w:proofErr w:type="spellEnd"/>
      <w:proofErr w:type="gramEnd"/>
      <w:r w:rsidRPr="00667FAD">
        <w:rPr>
          <w:rFonts w:ascii="Tahoma" w:hAnsi="Tahoma" w:cs="Arial"/>
          <w:szCs w:val="44"/>
        </w:rPr>
        <w:t xml:space="preserve"> / </w:t>
      </w:r>
      <w:proofErr w:type="spellStart"/>
      <w:r w:rsidRPr="00667FAD">
        <w:rPr>
          <w:rFonts w:ascii="Tahoma" w:hAnsi="Tahoma" w:cs="Arial"/>
          <w:szCs w:val="44"/>
        </w:rPr>
        <w:t>state.snap</w:t>
      </w:r>
      <w:proofErr w:type="spellEnd"/>
      <w:r w:rsidRPr="00667FAD">
        <w:rPr>
          <w:rFonts w:ascii="Tahoma" w:hAnsi="Tahoma" w:cs="Arial"/>
          <w:szCs w:val="44"/>
        </w:rPr>
        <w:t xml:space="preserve">) * </w:t>
      </w:r>
      <w:proofErr w:type="spellStart"/>
      <w:r w:rsidRPr="00667FAD">
        <w:rPr>
          <w:rFonts w:ascii="Tahoma" w:hAnsi="Tahoma" w:cs="Arial"/>
          <w:szCs w:val="44"/>
        </w:rPr>
        <w:t>state.snap</w:t>
      </w:r>
      <w:proofErr w:type="spellEnd"/>
      <w:r w:rsidRPr="00667FAD">
        <w:rPr>
          <w:rFonts w:ascii="Tahoma" w:hAnsi="Tahoma" w:cs="Arial"/>
          <w:szCs w:val="44"/>
        </w:rPr>
        <w:t>,</w:t>
      </w:r>
    </w:p>
    <w:p w14:paraId="195E25A3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28: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 xml:space="preserve">y: </w:t>
      </w:r>
      <w:proofErr w:type="spellStart"/>
      <w:r w:rsidRPr="00667FAD">
        <w:rPr>
          <w:rFonts w:ascii="Tahoma" w:hAnsi="Tahoma" w:cs="Arial"/>
          <w:szCs w:val="44"/>
        </w:rPr>
        <w:t>Math.round</w:t>
      </w:r>
      <w:proofErr w:type="spellEnd"/>
      <w:r w:rsidRPr="00667FAD">
        <w:rPr>
          <w:rFonts w:ascii="Tahoma" w:hAnsi="Tahoma" w:cs="Arial"/>
          <w:szCs w:val="44"/>
        </w:rPr>
        <w:t>(</w:t>
      </w:r>
      <w:proofErr w:type="spellStart"/>
      <w:proofErr w:type="gramStart"/>
      <w:r w:rsidRPr="00667FAD">
        <w:rPr>
          <w:rFonts w:ascii="Tahoma" w:hAnsi="Tahoma" w:cs="Arial"/>
          <w:szCs w:val="44"/>
        </w:rPr>
        <w:t>event.offsetY</w:t>
      </w:r>
      <w:proofErr w:type="spellEnd"/>
      <w:proofErr w:type="gramEnd"/>
      <w:r w:rsidRPr="00667FAD">
        <w:rPr>
          <w:rFonts w:ascii="Tahoma" w:hAnsi="Tahoma" w:cs="Arial"/>
          <w:szCs w:val="44"/>
        </w:rPr>
        <w:t xml:space="preserve"> / </w:t>
      </w:r>
      <w:proofErr w:type="spellStart"/>
      <w:r w:rsidRPr="00667FAD">
        <w:rPr>
          <w:rFonts w:ascii="Tahoma" w:hAnsi="Tahoma" w:cs="Arial"/>
          <w:szCs w:val="44"/>
        </w:rPr>
        <w:t>state.snap</w:t>
      </w:r>
      <w:proofErr w:type="spellEnd"/>
      <w:r w:rsidRPr="00667FAD">
        <w:rPr>
          <w:rFonts w:ascii="Tahoma" w:hAnsi="Tahoma" w:cs="Arial"/>
          <w:szCs w:val="44"/>
        </w:rPr>
        <w:t xml:space="preserve">) * </w:t>
      </w:r>
      <w:proofErr w:type="spellStart"/>
      <w:r w:rsidRPr="00667FAD">
        <w:rPr>
          <w:rFonts w:ascii="Tahoma" w:hAnsi="Tahoma" w:cs="Arial"/>
          <w:szCs w:val="44"/>
        </w:rPr>
        <w:t>state.snap</w:t>
      </w:r>
      <w:proofErr w:type="spellEnd"/>
      <w:r w:rsidRPr="00667FAD">
        <w:rPr>
          <w:rFonts w:ascii="Tahoma" w:hAnsi="Tahoma" w:cs="Arial"/>
          <w:szCs w:val="44"/>
        </w:rPr>
        <w:t>,</w:t>
      </w:r>
    </w:p>
    <w:p w14:paraId="4BD697D6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29: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>}</w:t>
      </w:r>
      <w:proofErr w:type="gramStart"/>
      <w:r w:rsidRPr="00667FAD">
        <w:rPr>
          <w:rFonts w:ascii="Tahoma" w:hAnsi="Tahoma" w:cs="Arial"/>
          <w:szCs w:val="44"/>
        </w:rPr>
        <w:t>);</w:t>
      </w:r>
      <w:proofErr w:type="gramEnd"/>
    </w:p>
    <w:p w14:paraId="028BBA5F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30: </w:t>
      </w:r>
      <w:r w:rsidRPr="00667FAD">
        <w:rPr>
          <w:rFonts w:ascii="Tahoma" w:hAnsi="Tahoma" w:cs="Arial"/>
          <w:szCs w:val="44"/>
        </w:rPr>
        <w:tab/>
        <w:t>}</w:t>
      </w:r>
    </w:p>
    <w:p w14:paraId="457988E1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31: </w:t>
      </w:r>
    </w:p>
    <w:p w14:paraId="62850CAF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32: </w:t>
      </w:r>
      <w:r w:rsidRPr="00667FAD">
        <w:rPr>
          <w:rFonts w:ascii="Tahoma" w:hAnsi="Tahoma" w:cs="Arial"/>
          <w:szCs w:val="44"/>
        </w:rPr>
        <w:tab/>
        <w:t xml:space="preserve">function </w:t>
      </w:r>
      <w:proofErr w:type="spellStart"/>
      <w:proofErr w:type="gramStart"/>
      <w:r w:rsidRPr="00667FAD">
        <w:rPr>
          <w:rFonts w:ascii="Tahoma" w:hAnsi="Tahoma" w:cs="Arial"/>
          <w:szCs w:val="44"/>
        </w:rPr>
        <w:t>onClick</w:t>
      </w:r>
      <w:proofErr w:type="spellEnd"/>
      <w:r w:rsidRPr="00667FAD">
        <w:rPr>
          <w:rFonts w:ascii="Tahoma" w:hAnsi="Tahoma" w:cs="Arial"/>
          <w:szCs w:val="44"/>
        </w:rPr>
        <w:t>(</w:t>
      </w:r>
      <w:proofErr w:type="gramEnd"/>
      <w:r w:rsidRPr="00667FAD">
        <w:rPr>
          <w:rFonts w:ascii="Tahoma" w:hAnsi="Tahoma" w:cs="Arial"/>
          <w:szCs w:val="44"/>
        </w:rPr>
        <w:t xml:space="preserve">event: </w:t>
      </w:r>
      <w:proofErr w:type="spellStart"/>
      <w:r w:rsidRPr="00667FAD">
        <w:rPr>
          <w:rFonts w:ascii="Tahoma" w:hAnsi="Tahoma" w:cs="Arial"/>
          <w:szCs w:val="44"/>
        </w:rPr>
        <w:t>React.MouseEvent</w:t>
      </w:r>
      <w:proofErr w:type="spellEnd"/>
      <w:r w:rsidRPr="00667FAD">
        <w:rPr>
          <w:rFonts w:ascii="Tahoma" w:hAnsi="Tahoma" w:cs="Arial"/>
          <w:szCs w:val="44"/>
        </w:rPr>
        <w:t>) {</w:t>
      </w:r>
    </w:p>
    <w:p w14:paraId="25448A77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33: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proofErr w:type="gramStart"/>
      <w:r w:rsidRPr="00667FAD">
        <w:rPr>
          <w:rFonts w:ascii="Tahoma" w:hAnsi="Tahoma" w:cs="Arial"/>
          <w:szCs w:val="44"/>
        </w:rPr>
        <w:t>selectNode</w:t>
      </w:r>
      <w:proofErr w:type="spellEnd"/>
      <w:r w:rsidRPr="00667FAD">
        <w:rPr>
          <w:rFonts w:ascii="Tahoma" w:hAnsi="Tahoma" w:cs="Arial"/>
          <w:szCs w:val="44"/>
        </w:rPr>
        <w:t>(</w:t>
      </w:r>
      <w:proofErr w:type="gramEnd"/>
      <w:r w:rsidRPr="00667FAD">
        <w:rPr>
          <w:rFonts w:ascii="Tahoma" w:hAnsi="Tahoma" w:cs="Arial"/>
          <w:szCs w:val="44"/>
        </w:rPr>
        <w:t>dispatch, node);</w:t>
      </w:r>
    </w:p>
    <w:p w14:paraId="5180B87E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34: </w:t>
      </w:r>
      <w:r w:rsidRPr="00667FAD">
        <w:rPr>
          <w:rFonts w:ascii="Tahoma" w:hAnsi="Tahoma" w:cs="Arial"/>
          <w:szCs w:val="44"/>
        </w:rPr>
        <w:tab/>
        <w:t>}</w:t>
      </w:r>
    </w:p>
    <w:p w14:paraId="52329BA1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35: </w:t>
      </w:r>
    </w:p>
    <w:p w14:paraId="7A8951DE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36: </w:t>
      </w:r>
      <w:r w:rsidRPr="00667FAD">
        <w:rPr>
          <w:rFonts w:ascii="Tahoma" w:hAnsi="Tahoma" w:cs="Arial"/>
          <w:szCs w:val="44"/>
        </w:rPr>
        <w:tab/>
        <w:t>return (</w:t>
      </w:r>
    </w:p>
    <w:p w14:paraId="01169E73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37: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>&lt;</w:t>
      </w:r>
      <w:proofErr w:type="spellStart"/>
      <w:r w:rsidRPr="00667FAD">
        <w:rPr>
          <w:rFonts w:ascii="Tahoma" w:hAnsi="Tahoma" w:cs="Arial"/>
          <w:szCs w:val="44"/>
        </w:rPr>
        <w:t>ElementContainer</w:t>
      </w:r>
      <w:proofErr w:type="spellEnd"/>
    </w:p>
    <w:p w14:paraId="5BC94B5C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38: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className</w:t>
      </w:r>
      <w:proofErr w:type="spellEnd"/>
      <w:r w:rsidRPr="00667FAD">
        <w:rPr>
          <w:rFonts w:ascii="Tahoma" w:hAnsi="Tahoma" w:cs="Arial"/>
          <w:szCs w:val="44"/>
        </w:rPr>
        <w:t>={</w:t>
      </w:r>
      <w:proofErr w:type="spellStart"/>
      <w:proofErr w:type="gramStart"/>
      <w:r w:rsidRPr="00667FAD">
        <w:rPr>
          <w:rFonts w:ascii="Tahoma" w:hAnsi="Tahoma" w:cs="Arial"/>
          <w:szCs w:val="44"/>
        </w:rPr>
        <w:t>styles.node</w:t>
      </w:r>
      <w:proofErr w:type="spellEnd"/>
      <w:proofErr w:type="gramEnd"/>
      <w:r w:rsidRPr="00667FAD">
        <w:rPr>
          <w:rFonts w:ascii="Tahoma" w:hAnsi="Tahoma" w:cs="Arial"/>
          <w:szCs w:val="44"/>
        </w:rPr>
        <w:t>}</w:t>
      </w:r>
    </w:p>
    <w:p w14:paraId="545D015B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39: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classNameDragging</w:t>
      </w:r>
      <w:proofErr w:type="spellEnd"/>
      <w:r w:rsidRPr="00667FAD">
        <w:rPr>
          <w:rFonts w:ascii="Tahoma" w:hAnsi="Tahoma" w:cs="Arial"/>
          <w:szCs w:val="44"/>
        </w:rPr>
        <w:t>={</w:t>
      </w:r>
      <w:proofErr w:type="spellStart"/>
      <w:proofErr w:type="gramStart"/>
      <w:r w:rsidRPr="00667FAD">
        <w:rPr>
          <w:rFonts w:ascii="Tahoma" w:hAnsi="Tahoma" w:cs="Arial"/>
          <w:szCs w:val="44"/>
        </w:rPr>
        <w:t>styles.isDragging</w:t>
      </w:r>
      <w:proofErr w:type="spellEnd"/>
      <w:proofErr w:type="gramEnd"/>
      <w:r w:rsidRPr="00667FAD">
        <w:rPr>
          <w:rFonts w:ascii="Tahoma" w:hAnsi="Tahoma" w:cs="Arial"/>
          <w:szCs w:val="44"/>
        </w:rPr>
        <w:t>}</w:t>
      </w:r>
    </w:p>
    <w:p w14:paraId="0F09EBCF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40: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onDrag</w:t>
      </w:r>
      <w:proofErr w:type="spellEnd"/>
      <w:r w:rsidRPr="00667FAD">
        <w:rPr>
          <w:rFonts w:ascii="Tahoma" w:hAnsi="Tahoma" w:cs="Arial"/>
          <w:szCs w:val="44"/>
        </w:rPr>
        <w:t>={</w:t>
      </w:r>
      <w:proofErr w:type="spellStart"/>
      <w:r w:rsidRPr="00667FAD">
        <w:rPr>
          <w:rFonts w:ascii="Tahoma" w:hAnsi="Tahoma" w:cs="Arial"/>
          <w:szCs w:val="44"/>
        </w:rPr>
        <w:t>onDragMove</w:t>
      </w:r>
      <w:proofErr w:type="spellEnd"/>
      <w:r w:rsidRPr="00667FAD">
        <w:rPr>
          <w:rFonts w:ascii="Tahoma" w:hAnsi="Tahoma" w:cs="Arial"/>
          <w:szCs w:val="44"/>
        </w:rPr>
        <w:t>}</w:t>
      </w:r>
    </w:p>
    <w:p w14:paraId="0AA81F52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lastRenderedPageBreak/>
        <w:t xml:space="preserve">41: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onClick</w:t>
      </w:r>
      <w:proofErr w:type="spellEnd"/>
      <w:r w:rsidRPr="00667FAD">
        <w:rPr>
          <w:rFonts w:ascii="Tahoma" w:hAnsi="Tahoma" w:cs="Arial"/>
          <w:szCs w:val="44"/>
        </w:rPr>
        <w:t>={</w:t>
      </w:r>
      <w:proofErr w:type="spellStart"/>
      <w:r w:rsidRPr="00667FAD">
        <w:rPr>
          <w:rFonts w:ascii="Tahoma" w:hAnsi="Tahoma" w:cs="Arial"/>
          <w:szCs w:val="44"/>
        </w:rPr>
        <w:t>onClick</w:t>
      </w:r>
      <w:proofErr w:type="spellEnd"/>
      <w:r w:rsidRPr="00667FAD">
        <w:rPr>
          <w:rFonts w:ascii="Tahoma" w:hAnsi="Tahoma" w:cs="Arial"/>
          <w:szCs w:val="44"/>
        </w:rPr>
        <w:t>}&gt;</w:t>
      </w:r>
    </w:p>
    <w:p w14:paraId="6EC64C53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42: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>&lt;circle cx={</w:t>
      </w:r>
      <w:proofErr w:type="spellStart"/>
      <w:proofErr w:type="gramStart"/>
      <w:r w:rsidRPr="00667FAD">
        <w:rPr>
          <w:rFonts w:ascii="Tahoma" w:hAnsi="Tahoma" w:cs="Arial"/>
          <w:szCs w:val="44"/>
        </w:rPr>
        <w:t>node.position</w:t>
      </w:r>
      <w:proofErr w:type="gramEnd"/>
      <w:r w:rsidRPr="00667FAD">
        <w:rPr>
          <w:rFonts w:ascii="Tahoma" w:hAnsi="Tahoma" w:cs="Arial"/>
          <w:szCs w:val="44"/>
        </w:rPr>
        <w:t>.x</w:t>
      </w:r>
      <w:proofErr w:type="spellEnd"/>
      <w:r w:rsidRPr="00667FAD">
        <w:rPr>
          <w:rFonts w:ascii="Tahoma" w:hAnsi="Tahoma" w:cs="Arial"/>
          <w:szCs w:val="44"/>
        </w:rPr>
        <w:t>} cy={</w:t>
      </w:r>
      <w:proofErr w:type="spellStart"/>
      <w:r w:rsidRPr="00667FAD">
        <w:rPr>
          <w:rFonts w:ascii="Tahoma" w:hAnsi="Tahoma" w:cs="Arial"/>
          <w:szCs w:val="44"/>
        </w:rPr>
        <w:t>node.position.y</w:t>
      </w:r>
      <w:proofErr w:type="spellEnd"/>
      <w:r w:rsidRPr="00667FAD">
        <w:rPr>
          <w:rFonts w:ascii="Tahoma" w:hAnsi="Tahoma" w:cs="Arial"/>
          <w:szCs w:val="44"/>
        </w:rPr>
        <w:t>} r={r} /&gt;</w:t>
      </w:r>
    </w:p>
    <w:p w14:paraId="486B0D8E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67FAD">
        <w:rPr>
          <w:rFonts w:ascii="Tahoma" w:hAnsi="Tahoma" w:cs="Arial"/>
          <w:szCs w:val="44"/>
          <w:lang w:val="fr-FR"/>
        </w:rPr>
        <w:t>43:</w:t>
      </w:r>
      <w:proofErr w:type="gramEnd"/>
      <w:r w:rsidRPr="00667FAD">
        <w:rPr>
          <w:rFonts w:ascii="Tahoma" w:hAnsi="Tahoma" w:cs="Arial"/>
          <w:szCs w:val="44"/>
          <w:lang w:val="fr-FR"/>
        </w:rPr>
        <w:t xml:space="preserve"> </w:t>
      </w:r>
      <w:r w:rsidRPr="00667FAD">
        <w:rPr>
          <w:rFonts w:ascii="Tahoma" w:hAnsi="Tahoma" w:cs="Arial"/>
          <w:szCs w:val="44"/>
          <w:lang w:val="fr-FR"/>
        </w:rPr>
        <w:tab/>
      </w:r>
      <w:r w:rsidRPr="00667FAD">
        <w:rPr>
          <w:rFonts w:ascii="Tahoma" w:hAnsi="Tahoma" w:cs="Arial"/>
          <w:szCs w:val="44"/>
          <w:lang w:val="fr-FR"/>
        </w:rPr>
        <w:tab/>
      </w:r>
      <w:r w:rsidRPr="00667FAD">
        <w:rPr>
          <w:rFonts w:ascii="Tahoma" w:hAnsi="Tahoma" w:cs="Arial"/>
          <w:szCs w:val="44"/>
          <w:lang w:val="fr-FR"/>
        </w:rPr>
        <w:tab/>
        <w:t>&lt;</w:t>
      </w:r>
      <w:proofErr w:type="spellStart"/>
      <w:r w:rsidRPr="00667FAD">
        <w:rPr>
          <w:rFonts w:ascii="Tahoma" w:hAnsi="Tahoma" w:cs="Arial"/>
          <w:szCs w:val="44"/>
          <w:lang w:val="fr-FR"/>
        </w:rPr>
        <w:t>text</w:t>
      </w:r>
      <w:proofErr w:type="spellEnd"/>
    </w:p>
    <w:p w14:paraId="4DF3CEBC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67FAD">
        <w:rPr>
          <w:rFonts w:ascii="Tahoma" w:hAnsi="Tahoma" w:cs="Arial"/>
          <w:szCs w:val="44"/>
          <w:lang w:val="fr-FR"/>
        </w:rPr>
        <w:t>44:</w:t>
      </w:r>
      <w:proofErr w:type="gramEnd"/>
      <w:r w:rsidRPr="00667FAD">
        <w:rPr>
          <w:rFonts w:ascii="Tahoma" w:hAnsi="Tahoma" w:cs="Arial"/>
          <w:szCs w:val="44"/>
          <w:lang w:val="fr-FR"/>
        </w:rPr>
        <w:t xml:space="preserve"> </w:t>
      </w:r>
      <w:r w:rsidRPr="00667FAD">
        <w:rPr>
          <w:rFonts w:ascii="Tahoma" w:hAnsi="Tahoma" w:cs="Arial"/>
          <w:szCs w:val="44"/>
          <w:lang w:val="fr-FR"/>
        </w:rPr>
        <w:tab/>
      </w:r>
      <w:r w:rsidRPr="00667FAD">
        <w:rPr>
          <w:rFonts w:ascii="Tahoma" w:hAnsi="Tahoma" w:cs="Arial"/>
          <w:szCs w:val="44"/>
          <w:lang w:val="fr-FR"/>
        </w:rPr>
        <w:tab/>
      </w:r>
      <w:r w:rsidRPr="00667FAD">
        <w:rPr>
          <w:rFonts w:ascii="Tahoma" w:hAnsi="Tahoma" w:cs="Arial"/>
          <w:szCs w:val="44"/>
          <w:lang w:val="fr-FR"/>
        </w:rPr>
        <w:tab/>
      </w:r>
      <w:r w:rsidRPr="00667FAD">
        <w:rPr>
          <w:rFonts w:ascii="Tahoma" w:hAnsi="Tahoma" w:cs="Arial"/>
          <w:szCs w:val="44"/>
          <w:lang w:val="fr-FR"/>
        </w:rPr>
        <w:tab/>
        <w:t>x={</w:t>
      </w:r>
      <w:proofErr w:type="spellStart"/>
      <w:r w:rsidRPr="00667FAD">
        <w:rPr>
          <w:rFonts w:ascii="Tahoma" w:hAnsi="Tahoma" w:cs="Arial"/>
          <w:szCs w:val="44"/>
          <w:lang w:val="fr-FR"/>
        </w:rPr>
        <w:t>node.position.x</w:t>
      </w:r>
      <w:proofErr w:type="spellEnd"/>
      <w:r w:rsidRPr="00667FAD">
        <w:rPr>
          <w:rFonts w:ascii="Tahoma" w:hAnsi="Tahoma" w:cs="Arial"/>
          <w:szCs w:val="44"/>
          <w:lang w:val="fr-FR"/>
        </w:rPr>
        <w:t>}</w:t>
      </w:r>
    </w:p>
    <w:p w14:paraId="1D4EED72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67FAD">
        <w:rPr>
          <w:rFonts w:ascii="Tahoma" w:hAnsi="Tahoma" w:cs="Arial"/>
          <w:szCs w:val="44"/>
          <w:lang w:val="fr-FR"/>
        </w:rPr>
        <w:t>45:</w:t>
      </w:r>
      <w:proofErr w:type="gramEnd"/>
      <w:r w:rsidRPr="00667FAD">
        <w:rPr>
          <w:rFonts w:ascii="Tahoma" w:hAnsi="Tahoma" w:cs="Arial"/>
          <w:szCs w:val="44"/>
          <w:lang w:val="fr-FR"/>
        </w:rPr>
        <w:t xml:space="preserve"> </w:t>
      </w:r>
      <w:r w:rsidRPr="00667FAD">
        <w:rPr>
          <w:rFonts w:ascii="Tahoma" w:hAnsi="Tahoma" w:cs="Arial"/>
          <w:szCs w:val="44"/>
          <w:lang w:val="fr-FR"/>
        </w:rPr>
        <w:tab/>
      </w:r>
      <w:r w:rsidRPr="00667FAD">
        <w:rPr>
          <w:rFonts w:ascii="Tahoma" w:hAnsi="Tahoma" w:cs="Arial"/>
          <w:szCs w:val="44"/>
          <w:lang w:val="fr-FR"/>
        </w:rPr>
        <w:tab/>
      </w:r>
      <w:r w:rsidRPr="00667FAD">
        <w:rPr>
          <w:rFonts w:ascii="Tahoma" w:hAnsi="Tahoma" w:cs="Arial"/>
          <w:szCs w:val="44"/>
          <w:lang w:val="fr-FR"/>
        </w:rPr>
        <w:tab/>
      </w:r>
      <w:r w:rsidRPr="00667FAD">
        <w:rPr>
          <w:rFonts w:ascii="Tahoma" w:hAnsi="Tahoma" w:cs="Arial"/>
          <w:szCs w:val="44"/>
          <w:lang w:val="fr-FR"/>
        </w:rPr>
        <w:tab/>
        <w:t>y={</w:t>
      </w:r>
      <w:proofErr w:type="spellStart"/>
      <w:r w:rsidRPr="00667FAD">
        <w:rPr>
          <w:rFonts w:ascii="Tahoma" w:hAnsi="Tahoma" w:cs="Arial"/>
          <w:szCs w:val="44"/>
          <w:lang w:val="fr-FR"/>
        </w:rPr>
        <w:t>node.position.y</w:t>
      </w:r>
      <w:proofErr w:type="spellEnd"/>
      <w:r w:rsidRPr="00667FAD">
        <w:rPr>
          <w:rFonts w:ascii="Tahoma" w:hAnsi="Tahoma" w:cs="Arial"/>
          <w:szCs w:val="44"/>
          <w:lang w:val="fr-FR"/>
        </w:rPr>
        <w:t>}</w:t>
      </w:r>
    </w:p>
    <w:p w14:paraId="77F7FE82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46: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textAnchor</w:t>
      </w:r>
      <w:proofErr w:type="spellEnd"/>
      <w:r w:rsidRPr="00667FAD">
        <w:rPr>
          <w:rFonts w:ascii="Tahoma" w:hAnsi="Tahoma" w:cs="Arial"/>
          <w:szCs w:val="44"/>
        </w:rPr>
        <w:t>='middle'</w:t>
      </w:r>
    </w:p>
    <w:p w14:paraId="7FEBC818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47: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>fill='white'</w:t>
      </w:r>
    </w:p>
    <w:p w14:paraId="13683F20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48: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fontSize</w:t>
      </w:r>
      <w:proofErr w:type="spellEnd"/>
      <w:r w:rsidRPr="00667FAD">
        <w:rPr>
          <w:rFonts w:ascii="Tahoma" w:hAnsi="Tahoma" w:cs="Arial"/>
          <w:szCs w:val="44"/>
        </w:rPr>
        <w:t>='24px'</w:t>
      </w:r>
    </w:p>
    <w:p w14:paraId="214A7296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49: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fontFamily</w:t>
      </w:r>
      <w:proofErr w:type="spellEnd"/>
      <w:r w:rsidRPr="00667FAD">
        <w:rPr>
          <w:rFonts w:ascii="Tahoma" w:hAnsi="Tahoma" w:cs="Arial"/>
          <w:szCs w:val="44"/>
        </w:rPr>
        <w:t>='Arial'</w:t>
      </w:r>
    </w:p>
    <w:p w14:paraId="401AB4AA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50: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proofErr w:type="spellStart"/>
      <w:r w:rsidRPr="00667FAD">
        <w:rPr>
          <w:rFonts w:ascii="Tahoma" w:hAnsi="Tahoma" w:cs="Arial"/>
          <w:szCs w:val="44"/>
        </w:rPr>
        <w:t>dy</w:t>
      </w:r>
      <w:proofErr w:type="spellEnd"/>
      <w:r w:rsidRPr="00667FAD">
        <w:rPr>
          <w:rFonts w:ascii="Tahoma" w:hAnsi="Tahoma" w:cs="Arial"/>
          <w:szCs w:val="44"/>
        </w:rPr>
        <w:t>='8px'&gt;</w:t>
      </w:r>
    </w:p>
    <w:p w14:paraId="5B91C53C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51: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>{node.id}</w:t>
      </w:r>
    </w:p>
    <w:p w14:paraId="024862B8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52: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>&lt;/text&gt;</w:t>
      </w:r>
    </w:p>
    <w:p w14:paraId="2DFFF11B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53: </w:t>
      </w:r>
      <w:r w:rsidRPr="00667FAD">
        <w:rPr>
          <w:rFonts w:ascii="Tahoma" w:hAnsi="Tahoma" w:cs="Arial"/>
          <w:szCs w:val="44"/>
        </w:rPr>
        <w:tab/>
      </w:r>
      <w:r w:rsidRPr="00667FAD">
        <w:rPr>
          <w:rFonts w:ascii="Tahoma" w:hAnsi="Tahoma" w:cs="Arial"/>
          <w:szCs w:val="44"/>
        </w:rPr>
        <w:tab/>
        <w:t>&lt;/</w:t>
      </w:r>
      <w:proofErr w:type="spellStart"/>
      <w:r w:rsidRPr="00667FAD">
        <w:rPr>
          <w:rFonts w:ascii="Tahoma" w:hAnsi="Tahoma" w:cs="Arial"/>
          <w:szCs w:val="44"/>
        </w:rPr>
        <w:t>ElementContainer</w:t>
      </w:r>
      <w:proofErr w:type="spellEnd"/>
      <w:r w:rsidRPr="00667FAD">
        <w:rPr>
          <w:rFonts w:ascii="Tahoma" w:hAnsi="Tahoma" w:cs="Arial"/>
          <w:szCs w:val="44"/>
        </w:rPr>
        <w:t>&gt;</w:t>
      </w:r>
    </w:p>
    <w:p w14:paraId="4ED15E7E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54: </w:t>
      </w:r>
      <w:r w:rsidRPr="00667FAD">
        <w:rPr>
          <w:rFonts w:ascii="Tahoma" w:hAnsi="Tahoma" w:cs="Arial"/>
          <w:szCs w:val="44"/>
        </w:rPr>
        <w:tab/>
      </w:r>
      <w:proofErr w:type="gramStart"/>
      <w:r w:rsidRPr="00667FAD">
        <w:rPr>
          <w:rFonts w:ascii="Tahoma" w:hAnsi="Tahoma" w:cs="Arial"/>
          <w:szCs w:val="44"/>
        </w:rPr>
        <w:t>);</w:t>
      </w:r>
      <w:proofErr w:type="gramEnd"/>
    </w:p>
    <w:p w14:paraId="5122F5C4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>55</w:t>
      </w:r>
      <w:proofErr w:type="gramStart"/>
      <w:r w:rsidRPr="00667FAD">
        <w:rPr>
          <w:rFonts w:ascii="Tahoma" w:hAnsi="Tahoma" w:cs="Arial"/>
          <w:szCs w:val="44"/>
        </w:rPr>
        <w:t>: }</w:t>
      </w:r>
      <w:proofErr w:type="gramEnd"/>
    </w:p>
    <w:p w14:paraId="453B52EB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56: </w:t>
      </w:r>
    </w:p>
    <w:p w14:paraId="0FE8DEBC" w14:textId="77777777" w:rsidR="00667FAD" w:rsidRPr="00667FAD" w:rsidRDefault="00667FAD" w:rsidP="00667FAD">
      <w:pPr>
        <w:pStyle w:val="Code"/>
        <w:rPr>
          <w:rFonts w:ascii="Tahoma" w:hAnsi="Tahoma" w:cs="Arial"/>
          <w:szCs w:val="44"/>
        </w:rPr>
      </w:pPr>
      <w:r w:rsidRPr="00667FAD">
        <w:rPr>
          <w:rFonts w:ascii="Tahoma" w:hAnsi="Tahoma" w:cs="Arial"/>
          <w:szCs w:val="44"/>
        </w:rPr>
        <w:t xml:space="preserve">57: export default </w:t>
      </w:r>
      <w:proofErr w:type="spellStart"/>
      <w:proofErr w:type="gramStart"/>
      <w:r w:rsidRPr="00667FAD">
        <w:rPr>
          <w:rFonts w:ascii="Tahoma" w:hAnsi="Tahoma" w:cs="Arial"/>
          <w:szCs w:val="44"/>
        </w:rPr>
        <w:t>DiagramNode</w:t>
      </w:r>
      <w:proofErr w:type="spellEnd"/>
      <w:r w:rsidRPr="00667FAD">
        <w:rPr>
          <w:rFonts w:ascii="Tahoma" w:hAnsi="Tahoma" w:cs="Arial"/>
          <w:szCs w:val="44"/>
        </w:rPr>
        <w:t>;</w:t>
      </w:r>
      <w:proofErr w:type="gramEnd"/>
    </w:p>
    <w:p w14:paraId="7A04DE0C" w14:textId="77777777" w:rsidR="00687A59" w:rsidRPr="00687A59" w:rsidRDefault="00687A59" w:rsidP="00687A59">
      <w:pPr>
        <w:pStyle w:val="Heading3"/>
      </w:pPr>
      <w:bookmarkStart w:id="32" w:name="_Toc81979045"/>
      <w:r w:rsidRPr="00687A59">
        <w:t>File: DiagramEdge.tsx</w:t>
      </w:r>
      <w:bookmarkEnd w:id="32"/>
    </w:p>
    <w:p w14:paraId="27C75CAF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>01: import React from "react</w:t>
      </w:r>
      <w:proofErr w:type="gramStart"/>
      <w:r w:rsidRPr="00687A59">
        <w:rPr>
          <w:rFonts w:ascii="Tahoma" w:hAnsi="Tahoma" w:cs="Arial"/>
          <w:szCs w:val="44"/>
        </w:rPr>
        <w:t>";</w:t>
      </w:r>
      <w:proofErr w:type="gramEnd"/>
    </w:p>
    <w:p w14:paraId="263B75D3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02: import </w:t>
      </w:r>
      <w:proofErr w:type="gramStart"/>
      <w:r w:rsidRPr="00687A59">
        <w:rPr>
          <w:rFonts w:ascii="Tahoma" w:hAnsi="Tahoma" w:cs="Arial"/>
          <w:szCs w:val="44"/>
        </w:rPr>
        <w:t xml:space="preserve">{ </w:t>
      </w:r>
      <w:proofErr w:type="spellStart"/>
      <w:r w:rsidRPr="00687A59">
        <w:rPr>
          <w:rFonts w:ascii="Tahoma" w:hAnsi="Tahoma" w:cs="Arial"/>
          <w:szCs w:val="44"/>
        </w:rPr>
        <w:t>useContext</w:t>
      </w:r>
      <w:proofErr w:type="spellEnd"/>
      <w:proofErr w:type="gramEnd"/>
      <w:r w:rsidRPr="00687A59">
        <w:rPr>
          <w:rFonts w:ascii="Tahoma" w:hAnsi="Tahoma" w:cs="Arial"/>
          <w:szCs w:val="44"/>
        </w:rPr>
        <w:t xml:space="preserve"> } from "react";</w:t>
      </w:r>
    </w:p>
    <w:p w14:paraId="5223E7BC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03: import </w:t>
      </w:r>
      <w:proofErr w:type="gramStart"/>
      <w:r w:rsidRPr="00687A59">
        <w:rPr>
          <w:rFonts w:ascii="Tahoma" w:hAnsi="Tahoma" w:cs="Arial"/>
          <w:szCs w:val="44"/>
        </w:rPr>
        <w:t xml:space="preserve">{ </w:t>
      </w:r>
      <w:proofErr w:type="spellStart"/>
      <w:r w:rsidRPr="00687A59">
        <w:rPr>
          <w:rFonts w:ascii="Tahoma" w:hAnsi="Tahoma" w:cs="Arial"/>
          <w:szCs w:val="44"/>
        </w:rPr>
        <w:t>ElementContainer</w:t>
      </w:r>
      <w:proofErr w:type="spellEnd"/>
      <w:proofErr w:type="gramEnd"/>
      <w:r w:rsidRPr="00687A59">
        <w:rPr>
          <w:rFonts w:ascii="Tahoma" w:hAnsi="Tahoma" w:cs="Arial"/>
          <w:szCs w:val="44"/>
        </w:rPr>
        <w:t xml:space="preserve"> } from "@</w:t>
      </w:r>
      <w:proofErr w:type="spellStart"/>
      <w:r w:rsidRPr="00687A59">
        <w:rPr>
          <w:rFonts w:ascii="Tahoma" w:hAnsi="Tahoma" w:cs="Arial"/>
          <w:szCs w:val="44"/>
        </w:rPr>
        <w:t>saiefelgebali</w:t>
      </w:r>
      <w:proofErr w:type="spellEnd"/>
      <w:r w:rsidRPr="00687A59">
        <w:rPr>
          <w:rFonts w:ascii="Tahoma" w:hAnsi="Tahoma" w:cs="Arial"/>
          <w:szCs w:val="44"/>
        </w:rPr>
        <w:t>/react-diagrams";</w:t>
      </w:r>
    </w:p>
    <w:p w14:paraId="467DE718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04: import </w:t>
      </w:r>
      <w:proofErr w:type="gramStart"/>
      <w:r w:rsidRPr="00687A59">
        <w:rPr>
          <w:rFonts w:ascii="Tahoma" w:hAnsi="Tahoma" w:cs="Arial"/>
          <w:szCs w:val="44"/>
        </w:rPr>
        <w:t xml:space="preserve">{ </w:t>
      </w:r>
      <w:proofErr w:type="spellStart"/>
      <w:r w:rsidRPr="00687A59">
        <w:rPr>
          <w:rFonts w:ascii="Tahoma" w:hAnsi="Tahoma" w:cs="Arial"/>
          <w:szCs w:val="44"/>
        </w:rPr>
        <w:t>selectEdge</w:t>
      </w:r>
      <w:proofErr w:type="spellEnd"/>
      <w:proofErr w:type="gramEnd"/>
      <w:r w:rsidRPr="00687A59">
        <w:rPr>
          <w:rFonts w:ascii="Tahoma" w:hAnsi="Tahoma" w:cs="Arial"/>
          <w:szCs w:val="44"/>
        </w:rPr>
        <w:t xml:space="preserve"> } from "../../../graph/context/</w:t>
      </w:r>
      <w:proofErr w:type="spellStart"/>
      <w:r w:rsidRPr="00687A59">
        <w:rPr>
          <w:rFonts w:ascii="Tahoma" w:hAnsi="Tahoma" w:cs="Arial"/>
          <w:szCs w:val="44"/>
        </w:rPr>
        <w:t>graphEdgeActions</w:t>
      </w:r>
      <w:proofErr w:type="spellEnd"/>
      <w:r w:rsidRPr="00687A59">
        <w:rPr>
          <w:rFonts w:ascii="Tahoma" w:hAnsi="Tahoma" w:cs="Arial"/>
          <w:szCs w:val="44"/>
        </w:rPr>
        <w:t>";</w:t>
      </w:r>
    </w:p>
    <w:p w14:paraId="67176EB7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05: import </w:t>
      </w:r>
      <w:proofErr w:type="gramStart"/>
      <w:r w:rsidRPr="00687A59">
        <w:rPr>
          <w:rFonts w:ascii="Tahoma" w:hAnsi="Tahoma" w:cs="Arial"/>
          <w:szCs w:val="44"/>
        </w:rPr>
        <w:t xml:space="preserve">{ </w:t>
      </w:r>
      <w:proofErr w:type="spellStart"/>
      <w:r w:rsidRPr="00687A59">
        <w:rPr>
          <w:rFonts w:ascii="Tahoma" w:hAnsi="Tahoma" w:cs="Arial"/>
          <w:szCs w:val="44"/>
        </w:rPr>
        <w:t>GraphContext</w:t>
      </w:r>
      <w:proofErr w:type="spellEnd"/>
      <w:proofErr w:type="gramEnd"/>
      <w:r w:rsidRPr="00687A59">
        <w:rPr>
          <w:rFonts w:ascii="Tahoma" w:hAnsi="Tahoma" w:cs="Arial"/>
          <w:szCs w:val="44"/>
        </w:rPr>
        <w:t xml:space="preserve"> } from "../../../graph/context/</w:t>
      </w:r>
      <w:proofErr w:type="spellStart"/>
      <w:r w:rsidRPr="00687A59">
        <w:rPr>
          <w:rFonts w:ascii="Tahoma" w:hAnsi="Tahoma" w:cs="Arial"/>
          <w:szCs w:val="44"/>
        </w:rPr>
        <w:t>graphContext</w:t>
      </w:r>
      <w:proofErr w:type="spellEnd"/>
      <w:r w:rsidRPr="00687A59">
        <w:rPr>
          <w:rFonts w:ascii="Tahoma" w:hAnsi="Tahoma" w:cs="Arial"/>
          <w:szCs w:val="44"/>
        </w:rPr>
        <w:t>";</w:t>
      </w:r>
    </w:p>
    <w:p w14:paraId="08FF4B02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lastRenderedPageBreak/>
        <w:t xml:space="preserve">06: import </w:t>
      </w:r>
      <w:proofErr w:type="gramStart"/>
      <w:r w:rsidRPr="00687A59">
        <w:rPr>
          <w:rFonts w:ascii="Tahoma" w:hAnsi="Tahoma" w:cs="Arial"/>
          <w:szCs w:val="44"/>
        </w:rPr>
        <w:t xml:space="preserve">{ </w:t>
      </w:r>
      <w:proofErr w:type="spellStart"/>
      <w:r w:rsidRPr="00687A59">
        <w:rPr>
          <w:rFonts w:ascii="Tahoma" w:hAnsi="Tahoma" w:cs="Arial"/>
          <w:szCs w:val="44"/>
        </w:rPr>
        <w:t>GraphEdge</w:t>
      </w:r>
      <w:proofErr w:type="spellEnd"/>
      <w:proofErr w:type="gramEnd"/>
      <w:r w:rsidRPr="00687A59">
        <w:rPr>
          <w:rFonts w:ascii="Tahoma" w:hAnsi="Tahoma" w:cs="Arial"/>
          <w:szCs w:val="44"/>
        </w:rPr>
        <w:t xml:space="preserve"> } from "../../../graph/</w:t>
      </w:r>
      <w:proofErr w:type="spellStart"/>
      <w:r w:rsidRPr="00687A59">
        <w:rPr>
          <w:rFonts w:ascii="Tahoma" w:hAnsi="Tahoma" w:cs="Arial"/>
          <w:szCs w:val="44"/>
        </w:rPr>
        <w:t>GraphEdge</w:t>
      </w:r>
      <w:proofErr w:type="spellEnd"/>
      <w:r w:rsidRPr="00687A59">
        <w:rPr>
          <w:rFonts w:ascii="Tahoma" w:hAnsi="Tahoma" w:cs="Arial"/>
          <w:szCs w:val="44"/>
        </w:rPr>
        <w:t>";</w:t>
      </w:r>
    </w:p>
    <w:p w14:paraId="44ED4E1D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>07: import styles from "./</w:t>
      </w:r>
      <w:proofErr w:type="spellStart"/>
      <w:r w:rsidRPr="00687A59">
        <w:rPr>
          <w:rFonts w:ascii="Tahoma" w:hAnsi="Tahoma" w:cs="Arial"/>
          <w:szCs w:val="44"/>
        </w:rPr>
        <w:t>DiagramEdge.module.scss</w:t>
      </w:r>
      <w:proofErr w:type="spellEnd"/>
      <w:proofErr w:type="gramStart"/>
      <w:r w:rsidRPr="00687A59">
        <w:rPr>
          <w:rFonts w:ascii="Tahoma" w:hAnsi="Tahoma" w:cs="Arial"/>
          <w:szCs w:val="44"/>
        </w:rPr>
        <w:t>";</w:t>
      </w:r>
      <w:proofErr w:type="gramEnd"/>
    </w:p>
    <w:p w14:paraId="5EDA85D3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08: </w:t>
      </w:r>
    </w:p>
    <w:p w14:paraId="004CE0F3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09: type </w:t>
      </w:r>
      <w:proofErr w:type="spellStart"/>
      <w:r w:rsidRPr="00687A59">
        <w:rPr>
          <w:rFonts w:ascii="Tahoma" w:hAnsi="Tahoma" w:cs="Arial"/>
          <w:szCs w:val="44"/>
        </w:rPr>
        <w:t>DiagramEdgeProps</w:t>
      </w:r>
      <w:proofErr w:type="spellEnd"/>
      <w:r w:rsidRPr="00687A59">
        <w:rPr>
          <w:rFonts w:ascii="Tahoma" w:hAnsi="Tahoma" w:cs="Arial"/>
          <w:szCs w:val="44"/>
        </w:rPr>
        <w:t xml:space="preserve"> = {</w:t>
      </w:r>
    </w:p>
    <w:p w14:paraId="205E6FF8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10: </w:t>
      </w:r>
      <w:r w:rsidRPr="00687A59">
        <w:rPr>
          <w:rFonts w:ascii="Tahoma" w:hAnsi="Tahoma" w:cs="Arial"/>
          <w:szCs w:val="44"/>
        </w:rPr>
        <w:tab/>
        <w:t xml:space="preserve">edge: </w:t>
      </w:r>
      <w:proofErr w:type="spellStart"/>
      <w:proofErr w:type="gramStart"/>
      <w:r w:rsidRPr="00687A59">
        <w:rPr>
          <w:rFonts w:ascii="Tahoma" w:hAnsi="Tahoma" w:cs="Arial"/>
          <w:szCs w:val="44"/>
        </w:rPr>
        <w:t>GraphEdge</w:t>
      </w:r>
      <w:proofErr w:type="spellEnd"/>
      <w:r w:rsidRPr="00687A59">
        <w:rPr>
          <w:rFonts w:ascii="Tahoma" w:hAnsi="Tahoma" w:cs="Arial"/>
          <w:szCs w:val="44"/>
        </w:rPr>
        <w:t>;</w:t>
      </w:r>
      <w:proofErr w:type="gramEnd"/>
    </w:p>
    <w:p w14:paraId="61FA3E95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11: </w:t>
      </w:r>
      <w:r w:rsidRPr="00687A59">
        <w:rPr>
          <w:rFonts w:ascii="Tahoma" w:hAnsi="Tahoma" w:cs="Arial"/>
          <w:szCs w:val="44"/>
        </w:rPr>
        <w:tab/>
      </w:r>
      <w:proofErr w:type="gramStart"/>
      <w:r w:rsidRPr="00687A59">
        <w:rPr>
          <w:rFonts w:ascii="Tahoma" w:hAnsi="Tahoma" w:cs="Arial"/>
          <w:szCs w:val="44"/>
        </w:rPr>
        <w:t>path?:</w:t>
      </w:r>
      <w:proofErr w:type="gramEnd"/>
      <w:r w:rsidRPr="00687A59">
        <w:rPr>
          <w:rFonts w:ascii="Tahoma" w:hAnsi="Tahoma" w:cs="Arial"/>
          <w:szCs w:val="44"/>
        </w:rPr>
        <w:t xml:space="preserve"> </w:t>
      </w:r>
      <w:proofErr w:type="spellStart"/>
      <w:r w:rsidRPr="00687A59">
        <w:rPr>
          <w:rFonts w:ascii="Tahoma" w:hAnsi="Tahoma" w:cs="Arial"/>
          <w:szCs w:val="44"/>
        </w:rPr>
        <w:t>boolean</w:t>
      </w:r>
      <w:proofErr w:type="spellEnd"/>
      <w:r w:rsidRPr="00687A59">
        <w:rPr>
          <w:rFonts w:ascii="Tahoma" w:hAnsi="Tahoma" w:cs="Arial"/>
          <w:szCs w:val="44"/>
        </w:rPr>
        <w:t>;</w:t>
      </w:r>
    </w:p>
    <w:p w14:paraId="583FB8E9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>12</w:t>
      </w:r>
      <w:proofErr w:type="gramStart"/>
      <w:r w:rsidRPr="00687A59">
        <w:rPr>
          <w:rFonts w:ascii="Tahoma" w:hAnsi="Tahoma" w:cs="Arial"/>
          <w:szCs w:val="44"/>
        </w:rPr>
        <w:t>: }</w:t>
      </w:r>
      <w:proofErr w:type="gramEnd"/>
      <w:r w:rsidRPr="00687A59">
        <w:rPr>
          <w:rFonts w:ascii="Tahoma" w:hAnsi="Tahoma" w:cs="Arial"/>
          <w:szCs w:val="44"/>
        </w:rPr>
        <w:t>;</w:t>
      </w:r>
    </w:p>
    <w:p w14:paraId="1FA5BA3B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13: </w:t>
      </w:r>
    </w:p>
    <w:p w14:paraId="33E63F61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14: function </w:t>
      </w:r>
      <w:proofErr w:type="spellStart"/>
      <w:proofErr w:type="gramStart"/>
      <w:r w:rsidRPr="00687A59">
        <w:rPr>
          <w:rFonts w:ascii="Tahoma" w:hAnsi="Tahoma" w:cs="Arial"/>
          <w:szCs w:val="44"/>
        </w:rPr>
        <w:t>DiagramEdge</w:t>
      </w:r>
      <w:proofErr w:type="spellEnd"/>
      <w:r w:rsidRPr="00687A59">
        <w:rPr>
          <w:rFonts w:ascii="Tahoma" w:hAnsi="Tahoma" w:cs="Arial"/>
          <w:szCs w:val="44"/>
        </w:rPr>
        <w:t>(</w:t>
      </w:r>
      <w:proofErr w:type="gramEnd"/>
      <w:r w:rsidRPr="00687A59">
        <w:rPr>
          <w:rFonts w:ascii="Tahoma" w:hAnsi="Tahoma" w:cs="Arial"/>
          <w:szCs w:val="44"/>
        </w:rPr>
        <w:t xml:space="preserve">{ edge, path = false }: </w:t>
      </w:r>
      <w:proofErr w:type="spellStart"/>
      <w:r w:rsidRPr="00687A59">
        <w:rPr>
          <w:rFonts w:ascii="Tahoma" w:hAnsi="Tahoma" w:cs="Arial"/>
          <w:szCs w:val="44"/>
        </w:rPr>
        <w:t>DiagramEdgeProps</w:t>
      </w:r>
      <w:proofErr w:type="spellEnd"/>
      <w:r w:rsidRPr="00687A59">
        <w:rPr>
          <w:rFonts w:ascii="Tahoma" w:hAnsi="Tahoma" w:cs="Arial"/>
          <w:szCs w:val="44"/>
        </w:rPr>
        <w:t>) {</w:t>
      </w:r>
    </w:p>
    <w:p w14:paraId="231A2CD4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15: </w:t>
      </w:r>
      <w:r w:rsidRPr="00687A59">
        <w:rPr>
          <w:rFonts w:ascii="Tahoma" w:hAnsi="Tahoma" w:cs="Arial"/>
          <w:szCs w:val="44"/>
        </w:rPr>
        <w:tab/>
      </w:r>
      <w:proofErr w:type="spellStart"/>
      <w:r w:rsidRPr="00687A59">
        <w:rPr>
          <w:rFonts w:ascii="Tahoma" w:hAnsi="Tahoma" w:cs="Arial"/>
          <w:szCs w:val="44"/>
        </w:rPr>
        <w:t>const</w:t>
      </w:r>
      <w:proofErr w:type="spellEnd"/>
      <w:r w:rsidRPr="00687A59">
        <w:rPr>
          <w:rFonts w:ascii="Tahoma" w:hAnsi="Tahoma" w:cs="Arial"/>
          <w:szCs w:val="44"/>
        </w:rPr>
        <w:t xml:space="preserve"> </w:t>
      </w:r>
      <w:proofErr w:type="gramStart"/>
      <w:r w:rsidRPr="00687A59">
        <w:rPr>
          <w:rFonts w:ascii="Tahoma" w:hAnsi="Tahoma" w:cs="Arial"/>
          <w:szCs w:val="44"/>
        </w:rPr>
        <w:t>{ dispatch</w:t>
      </w:r>
      <w:proofErr w:type="gramEnd"/>
      <w:r w:rsidRPr="00687A59">
        <w:rPr>
          <w:rFonts w:ascii="Tahoma" w:hAnsi="Tahoma" w:cs="Arial"/>
          <w:szCs w:val="44"/>
        </w:rPr>
        <w:t xml:space="preserve"> } = </w:t>
      </w:r>
      <w:proofErr w:type="spellStart"/>
      <w:r w:rsidRPr="00687A59">
        <w:rPr>
          <w:rFonts w:ascii="Tahoma" w:hAnsi="Tahoma" w:cs="Arial"/>
          <w:szCs w:val="44"/>
        </w:rPr>
        <w:t>useContext</w:t>
      </w:r>
      <w:proofErr w:type="spellEnd"/>
      <w:r w:rsidRPr="00687A59">
        <w:rPr>
          <w:rFonts w:ascii="Tahoma" w:hAnsi="Tahoma" w:cs="Arial"/>
          <w:szCs w:val="44"/>
        </w:rPr>
        <w:t>(</w:t>
      </w:r>
      <w:proofErr w:type="spellStart"/>
      <w:r w:rsidRPr="00687A59">
        <w:rPr>
          <w:rFonts w:ascii="Tahoma" w:hAnsi="Tahoma" w:cs="Arial"/>
          <w:szCs w:val="44"/>
        </w:rPr>
        <w:t>GraphContext</w:t>
      </w:r>
      <w:proofErr w:type="spellEnd"/>
      <w:r w:rsidRPr="00687A59">
        <w:rPr>
          <w:rFonts w:ascii="Tahoma" w:hAnsi="Tahoma" w:cs="Arial"/>
          <w:szCs w:val="44"/>
        </w:rPr>
        <w:t>);</w:t>
      </w:r>
    </w:p>
    <w:p w14:paraId="3E368A85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16: </w:t>
      </w:r>
    </w:p>
    <w:p w14:paraId="4D6CF16C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17: </w:t>
      </w:r>
      <w:r w:rsidRPr="00687A59">
        <w:rPr>
          <w:rFonts w:ascii="Tahoma" w:hAnsi="Tahoma" w:cs="Arial"/>
          <w:szCs w:val="44"/>
        </w:rPr>
        <w:tab/>
        <w:t xml:space="preserve">function </w:t>
      </w:r>
      <w:proofErr w:type="spellStart"/>
      <w:proofErr w:type="gramStart"/>
      <w:r w:rsidRPr="00687A59">
        <w:rPr>
          <w:rFonts w:ascii="Tahoma" w:hAnsi="Tahoma" w:cs="Arial"/>
          <w:szCs w:val="44"/>
        </w:rPr>
        <w:t>onClick</w:t>
      </w:r>
      <w:proofErr w:type="spellEnd"/>
      <w:r w:rsidRPr="00687A59">
        <w:rPr>
          <w:rFonts w:ascii="Tahoma" w:hAnsi="Tahoma" w:cs="Arial"/>
          <w:szCs w:val="44"/>
        </w:rPr>
        <w:t>(</w:t>
      </w:r>
      <w:proofErr w:type="gramEnd"/>
      <w:r w:rsidRPr="00687A59">
        <w:rPr>
          <w:rFonts w:ascii="Tahoma" w:hAnsi="Tahoma" w:cs="Arial"/>
          <w:szCs w:val="44"/>
        </w:rPr>
        <w:t xml:space="preserve">event: </w:t>
      </w:r>
      <w:proofErr w:type="spellStart"/>
      <w:r w:rsidRPr="00687A59">
        <w:rPr>
          <w:rFonts w:ascii="Tahoma" w:hAnsi="Tahoma" w:cs="Arial"/>
          <w:szCs w:val="44"/>
        </w:rPr>
        <w:t>React.MouseEvent</w:t>
      </w:r>
      <w:proofErr w:type="spellEnd"/>
      <w:r w:rsidRPr="00687A59">
        <w:rPr>
          <w:rFonts w:ascii="Tahoma" w:hAnsi="Tahoma" w:cs="Arial"/>
          <w:szCs w:val="44"/>
        </w:rPr>
        <w:t>) {</w:t>
      </w:r>
    </w:p>
    <w:p w14:paraId="6776A5A8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18: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proofErr w:type="spellStart"/>
      <w:proofErr w:type="gramStart"/>
      <w:r w:rsidRPr="00687A59">
        <w:rPr>
          <w:rFonts w:ascii="Tahoma" w:hAnsi="Tahoma" w:cs="Arial"/>
          <w:szCs w:val="44"/>
        </w:rPr>
        <w:t>selectEdge</w:t>
      </w:r>
      <w:proofErr w:type="spellEnd"/>
      <w:r w:rsidRPr="00687A59">
        <w:rPr>
          <w:rFonts w:ascii="Tahoma" w:hAnsi="Tahoma" w:cs="Arial"/>
          <w:szCs w:val="44"/>
        </w:rPr>
        <w:t>(</w:t>
      </w:r>
      <w:proofErr w:type="gramEnd"/>
      <w:r w:rsidRPr="00687A59">
        <w:rPr>
          <w:rFonts w:ascii="Tahoma" w:hAnsi="Tahoma" w:cs="Arial"/>
          <w:szCs w:val="44"/>
        </w:rPr>
        <w:t>dispatch, edge);</w:t>
      </w:r>
    </w:p>
    <w:p w14:paraId="4DBE0DAD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19: </w:t>
      </w:r>
      <w:r w:rsidRPr="00687A59">
        <w:rPr>
          <w:rFonts w:ascii="Tahoma" w:hAnsi="Tahoma" w:cs="Arial"/>
          <w:szCs w:val="44"/>
        </w:rPr>
        <w:tab/>
        <w:t>}</w:t>
      </w:r>
    </w:p>
    <w:p w14:paraId="0F1F720E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20: </w:t>
      </w:r>
    </w:p>
    <w:p w14:paraId="44672C26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21: </w:t>
      </w:r>
      <w:r w:rsidRPr="00687A59">
        <w:rPr>
          <w:rFonts w:ascii="Tahoma" w:hAnsi="Tahoma" w:cs="Arial"/>
          <w:szCs w:val="44"/>
        </w:rPr>
        <w:tab/>
        <w:t>/**</w:t>
      </w:r>
    </w:p>
    <w:p w14:paraId="451575F6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22: </w:t>
      </w:r>
      <w:r w:rsidRPr="00687A59">
        <w:rPr>
          <w:rFonts w:ascii="Tahoma" w:hAnsi="Tahoma" w:cs="Arial"/>
          <w:szCs w:val="44"/>
        </w:rPr>
        <w:tab/>
        <w:t xml:space="preserve"> * Overlay line to increase clickable area</w:t>
      </w:r>
    </w:p>
    <w:p w14:paraId="635B3522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23: </w:t>
      </w:r>
      <w:r w:rsidRPr="00687A59">
        <w:rPr>
          <w:rFonts w:ascii="Tahoma" w:hAnsi="Tahoma" w:cs="Arial"/>
          <w:szCs w:val="44"/>
        </w:rPr>
        <w:tab/>
        <w:t xml:space="preserve"> */</w:t>
      </w:r>
    </w:p>
    <w:p w14:paraId="3D12403B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24: </w:t>
      </w:r>
      <w:r w:rsidRPr="00687A59">
        <w:rPr>
          <w:rFonts w:ascii="Tahoma" w:hAnsi="Tahoma" w:cs="Arial"/>
          <w:szCs w:val="44"/>
        </w:rPr>
        <w:tab/>
        <w:t>return (</w:t>
      </w:r>
    </w:p>
    <w:p w14:paraId="0036D9F9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25: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  <w:t>&lt;</w:t>
      </w:r>
      <w:proofErr w:type="spellStart"/>
      <w:r w:rsidRPr="00687A59">
        <w:rPr>
          <w:rFonts w:ascii="Tahoma" w:hAnsi="Tahoma" w:cs="Arial"/>
          <w:szCs w:val="44"/>
        </w:rPr>
        <w:t>ElementContainer</w:t>
      </w:r>
      <w:proofErr w:type="spellEnd"/>
    </w:p>
    <w:p w14:paraId="5354E452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26: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proofErr w:type="spellStart"/>
      <w:r w:rsidRPr="00687A59">
        <w:rPr>
          <w:rFonts w:ascii="Tahoma" w:hAnsi="Tahoma" w:cs="Arial"/>
          <w:szCs w:val="44"/>
        </w:rPr>
        <w:t>className</w:t>
      </w:r>
      <w:proofErr w:type="spellEnd"/>
      <w:r w:rsidRPr="00687A59">
        <w:rPr>
          <w:rFonts w:ascii="Tahoma" w:hAnsi="Tahoma" w:cs="Arial"/>
          <w:szCs w:val="44"/>
        </w:rPr>
        <w:t>={`${</w:t>
      </w:r>
      <w:proofErr w:type="spellStart"/>
      <w:proofErr w:type="gramStart"/>
      <w:r w:rsidRPr="00687A59">
        <w:rPr>
          <w:rFonts w:ascii="Tahoma" w:hAnsi="Tahoma" w:cs="Arial"/>
          <w:szCs w:val="44"/>
        </w:rPr>
        <w:t>styles.edge</w:t>
      </w:r>
      <w:proofErr w:type="spellEnd"/>
      <w:proofErr w:type="gramEnd"/>
      <w:r w:rsidRPr="00687A59">
        <w:rPr>
          <w:rFonts w:ascii="Tahoma" w:hAnsi="Tahoma" w:cs="Arial"/>
          <w:szCs w:val="44"/>
        </w:rPr>
        <w:t xml:space="preserve">} ${path ? </w:t>
      </w:r>
      <w:proofErr w:type="spellStart"/>
      <w:r w:rsidRPr="00687A59">
        <w:rPr>
          <w:rFonts w:ascii="Tahoma" w:hAnsi="Tahoma" w:cs="Arial"/>
          <w:szCs w:val="44"/>
        </w:rPr>
        <w:t>styles.path</w:t>
      </w:r>
      <w:proofErr w:type="spellEnd"/>
      <w:r w:rsidRPr="00687A59">
        <w:rPr>
          <w:rFonts w:ascii="Tahoma" w:hAnsi="Tahoma" w:cs="Arial"/>
          <w:szCs w:val="44"/>
        </w:rPr>
        <w:t xml:space="preserve"> : ""}`}</w:t>
      </w:r>
    </w:p>
    <w:p w14:paraId="7AC806D6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27: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proofErr w:type="spellStart"/>
      <w:r w:rsidRPr="00687A59">
        <w:rPr>
          <w:rFonts w:ascii="Tahoma" w:hAnsi="Tahoma" w:cs="Arial"/>
          <w:szCs w:val="44"/>
        </w:rPr>
        <w:t>onClick</w:t>
      </w:r>
      <w:proofErr w:type="spellEnd"/>
      <w:r w:rsidRPr="00687A59">
        <w:rPr>
          <w:rFonts w:ascii="Tahoma" w:hAnsi="Tahoma" w:cs="Arial"/>
          <w:szCs w:val="44"/>
        </w:rPr>
        <w:t>={</w:t>
      </w:r>
      <w:proofErr w:type="spellStart"/>
      <w:r w:rsidRPr="00687A59">
        <w:rPr>
          <w:rFonts w:ascii="Tahoma" w:hAnsi="Tahoma" w:cs="Arial"/>
          <w:szCs w:val="44"/>
        </w:rPr>
        <w:t>onClick</w:t>
      </w:r>
      <w:proofErr w:type="spellEnd"/>
      <w:r w:rsidRPr="00687A59">
        <w:rPr>
          <w:rFonts w:ascii="Tahoma" w:hAnsi="Tahoma" w:cs="Arial"/>
          <w:szCs w:val="44"/>
        </w:rPr>
        <w:t>}&gt;</w:t>
      </w:r>
    </w:p>
    <w:p w14:paraId="66BB414B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lastRenderedPageBreak/>
        <w:t xml:space="preserve">28: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  <w:t>&lt;line</w:t>
      </w:r>
    </w:p>
    <w:p w14:paraId="38C4B655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29: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proofErr w:type="spellStart"/>
      <w:r w:rsidRPr="00687A59">
        <w:rPr>
          <w:rFonts w:ascii="Tahoma" w:hAnsi="Tahoma" w:cs="Arial"/>
          <w:szCs w:val="44"/>
        </w:rPr>
        <w:t>className</w:t>
      </w:r>
      <w:proofErr w:type="spellEnd"/>
      <w:r w:rsidRPr="00687A59">
        <w:rPr>
          <w:rFonts w:ascii="Tahoma" w:hAnsi="Tahoma" w:cs="Arial"/>
          <w:szCs w:val="44"/>
        </w:rPr>
        <w:t>={</w:t>
      </w:r>
      <w:proofErr w:type="spellStart"/>
      <w:proofErr w:type="gramStart"/>
      <w:r w:rsidRPr="00687A59">
        <w:rPr>
          <w:rFonts w:ascii="Tahoma" w:hAnsi="Tahoma" w:cs="Arial"/>
          <w:szCs w:val="44"/>
        </w:rPr>
        <w:t>styles.overlay</w:t>
      </w:r>
      <w:proofErr w:type="spellEnd"/>
      <w:proofErr w:type="gramEnd"/>
      <w:r w:rsidRPr="00687A59">
        <w:rPr>
          <w:rFonts w:ascii="Tahoma" w:hAnsi="Tahoma" w:cs="Arial"/>
          <w:szCs w:val="44"/>
        </w:rPr>
        <w:t>}</w:t>
      </w:r>
    </w:p>
    <w:p w14:paraId="6D93BDC8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87A59">
        <w:rPr>
          <w:rFonts w:ascii="Tahoma" w:hAnsi="Tahoma" w:cs="Arial"/>
          <w:szCs w:val="44"/>
          <w:lang w:val="fr-FR"/>
        </w:rPr>
        <w:t>30:</w:t>
      </w:r>
      <w:proofErr w:type="gramEnd"/>
      <w:r w:rsidRPr="00687A59">
        <w:rPr>
          <w:rFonts w:ascii="Tahoma" w:hAnsi="Tahoma" w:cs="Arial"/>
          <w:szCs w:val="44"/>
          <w:lang w:val="fr-FR"/>
        </w:rPr>
        <w:t xml:space="preserve"> </w:t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  <w:t>x1={</w:t>
      </w:r>
      <w:proofErr w:type="spellStart"/>
      <w:r w:rsidRPr="00687A59">
        <w:rPr>
          <w:rFonts w:ascii="Tahoma" w:hAnsi="Tahoma" w:cs="Arial"/>
          <w:szCs w:val="44"/>
          <w:lang w:val="fr-FR"/>
        </w:rPr>
        <w:t>edge.nodes</w:t>
      </w:r>
      <w:proofErr w:type="spellEnd"/>
      <w:r w:rsidRPr="00687A59">
        <w:rPr>
          <w:rFonts w:ascii="Tahoma" w:hAnsi="Tahoma" w:cs="Arial"/>
          <w:szCs w:val="44"/>
          <w:lang w:val="fr-FR"/>
        </w:rPr>
        <w:t>[0].</w:t>
      </w:r>
      <w:proofErr w:type="spellStart"/>
      <w:r w:rsidRPr="00687A59">
        <w:rPr>
          <w:rFonts w:ascii="Tahoma" w:hAnsi="Tahoma" w:cs="Arial"/>
          <w:szCs w:val="44"/>
          <w:lang w:val="fr-FR"/>
        </w:rPr>
        <w:t>position.x</w:t>
      </w:r>
      <w:proofErr w:type="spellEnd"/>
      <w:r w:rsidRPr="00687A59">
        <w:rPr>
          <w:rFonts w:ascii="Tahoma" w:hAnsi="Tahoma" w:cs="Arial"/>
          <w:szCs w:val="44"/>
          <w:lang w:val="fr-FR"/>
        </w:rPr>
        <w:t>}</w:t>
      </w:r>
    </w:p>
    <w:p w14:paraId="57E498DE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87A59">
        <w:rPr>
          <w:rFonts w:ascii="Tahoma" w:hAnsi="Tahoma" w:cs="Arial"/>
          <w:szCs w:val="44"/>
          <w:lang w:val="fr-FR"/>
        </w:rPr>
        <w:t>31:</w:t>
      </w:r>
      <w:proofErr w:type="gramEnd"/>
      <w:r w:rsidRPr="00687A59">
        <w:rPr>
          <w:rFonts w:ascii="Tahoma" w:hAnsi="Tahoma" w:cs="Arial"/>
          <w:szCs w:val="44"/>
          <w:lang w:val="fr-FR"/>
        </w:rPr>
        <w:t xml:space="preserve"> </w:t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  <w:t>y1={</w:t>
      </w:r>
      <w:proofErr w:type="spellStart"/>
      <w:r w:rsidRPr="00687A59">
        <w:rPr>
          <w:rFonts w:ascii="Tahoma" w:hAnsi="Tahoma" w:cs="Arial"/>
          <w:szCs w:val="44"/>
          <w:lang w:val="fr-FR"/>
        </w:rPr>
        <w:t>edge.nodes</w:t>
      </w:r>
      <w:proofErr w:type="spellEnd"/>
      <w:r w:rsidRPr="00687A59">
        <w:rPr>
          <w:rFonts w:ascii="Tahoma" w:hAnsi="Tahoma" w:cs="Arial"/>
          <w:szCs w:val="44"/>
          <w:lang w:val="fr-FR"/>
        </w:rPr>
        <w:t>[0].</w:t>
      </w:r>
      <w:proofErr w:type="spellStart"/>
      <w:r w:rsidRPr="00687A59">
        <w:rPr>
          <w:rFonts w:ascii="Tahoma" w:hAnsi="Tahoma" w:cs="Arial"/>
          <w:szCs w:val="44"/>
          <w:lang w:val="fr-FR"/>
        </w:rPr>
        <w:t>position.y</w:t>
      </w:r>
      <w:proofErr w:type="spellEnd"/>
      <w:r w:rsidRPr="00687A59">
        <w:rPr>
          <w:rFonts w:ascii="Tahoma" w:hAnsi="Tahoma" w:cs="Arial"/>
          <w:szCs w:val="44"/>
          <w:lang w:val="fr-FR"/>
        </w:rPr>
        <w:t>}</w:t>
      </w:r>
    </w:p>
    <w:p w14:paraId="77C9562F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87A59">
        <w:rPr>
          <w:rFonts w:ascii="Tahoma" w:hAnsi="Tahoma" w:cs="Arial"/>
          <w:szCs w:val="44"/>
          <w:lang w:val="fr-FR"/>
        </w:rPr>
        <w:t>32:</w:t>
      </w:r>
      <w:proofErr w:type="gramEnd"/>
      <w:r w:rsidRPr="00687A59">
        <w:rPr>
          <w:rFonts w:ascii="Tahoma" w:hAnsi="Tahoma" w:cs="Arial"/>
          <w:szCs w:val="44"/>
          <w:lang w:val="fr-FR"/>
        </w:rPr>
        <w:t xml:space="preserve"> </w:t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  <w:t>x2={</w:t>
      </w:r>
      <w:proofErr w:type="spellStart"/>
      <w:r w:rsidRPr="00687A59">
        <w:rPr>
          <w:rFonts w:ascii="Tahoma" w:hAnsi="Tahoma" w:cs="Arial"/>
          <w:szCs w:val="44"/>
          <w:lang w:val="fr-FR"/>
        </w:rPr>
        <w:t>edge.nodes</w:t>
      </w:r>
      <w:proofErr w:type="spellEnd"/>
      <w:r w:rsidRPr="00687A59">
        <w:rPr>
          <w:rFonts w:ascii="Tahoma" w:hAnsi="Tahoma" w:cs="Arial"/>
          <w:szCs w:val="44"/>
          <w:lang w:val="fr-FR"/>
        </w:rPr>
        <w:t>[1].</w:t>
      </w:r>
      <w:proofErr w:type="spellStart"/>
      <w:r w:rsidRPr="00687A59">
        <w:rPr>
          <w:rFonts w:ascii="Tahoma" w:hAnsi="Tahoma" w:cs="Arial"/>
          <w:szCs w:val="44"/>
          <w:lang w:val="fr-FR"/>
        </w:rPr>
        <w:t>position.x</w:t>
      </w:r>
      <w:proofErr w:type="spellEnd"/>
      <w:r w:rsidRPr="00687A59">
        <w:rPr>
          <w:rFonts w:ascii="Tahoma" w:hAnsi="Tahoma" w:cs="Arial"/>
          <w:szCs w:val="44"/>
          <w:lang w:val="fr-FR"/>
        </w:rPr>
        <w:t>}</w:t>
      </w:r>
    </w:p>
    <w:p w14:paraId="01FC4B9A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87A59">
        <w:rPr>
          <w:rFonts w:ascii="Tahoma" w:hAnsi="Tahoma" w:cs="Arial"/>
          <w:szCs w:val="44"/>
          <w:lang w:val="fr-FR"/>
        </w:rPr>
        <w:t>33:</w:t>
      </w:r>
      <w:proofErr w:type="gramEnd"/>
      <w:r w:rsidRPr="00687A59">
        <w:rPr>
          <w:rFonts w:ascii="Tahoma" w:hAnsi="Tahoma" w:cs="Arial"/>
          <w:szCs w:val="44"/>
          <w:lang w:val="fr-FR"/>
        </w:rPr>
        <w:t xml:space="preserve"> </w:t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  <w:t>y2={</w:t>
      </w:r>
      <w:proofErr w:type="spellStart"/>
      <w:r w:rsidRPr="00687A59">
        <w:rPr>
          <w:rFonts w:ascii="Tahoma" w:hAnsi="Tahoma" w:cs="Arial"/>
          <w:szCs w:val="44"/>
          <w:lang w:val="fr-FR"/>
        </w:rPr>
        <w:t>edge.nodes</w:t>
      </w:r>
      <w:proofErr w:type="spellEnd"/>
      <w:r w:rsidRPr="00687A59">
        <w:rPr>
          <w:rFonts w:ascii="Tahoma" w:hAnsi="Tahoma" w:cs="Arial"/>
          <w:szCs w:val="44"/>
          <w:lang w:val="fr-FR"/>
        </w:rPr>
        <w:t>[1].</w:t>
      </w:r>
      <w:proofErr w:type="spellStart"/>
      <w:r w:rsidRPr="00687A59">
        <w:rPr>
          <w:rFonts w:ascii="Tahoma" w:hAnsi="Tahoma" w:cs="Arial"/>
          <w:szCs w:val="44"/>
          <w:lang w:val="fr-FR"/>
        </w:rPr>
        <w:t>position.y</w:t>
      </w:r>
      <w:proofErr w:type="spellEnd"/>
      <w:r w:rsidRPr="00687A59">
        <w:rPr>
          <w:rFonts w:ascii="Tahoma" w:hAnsi="Tahoma" w:cs="Arial"/>
          <w:szCs w:val="44"/>
          <w:lang w:val="fr-FR"/>
        </w:rPr>
        <w:t>}</w:t>
      </w:r>
    </w:p>
    <w:p w14:paraId="46ED169B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34: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  <w:t>/&gt;</w:t>
      </w:r>
    </w:p>
    <w:p w14:paraId="108912FA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35: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  <w:t>&lt;line</w:t>
      </w:r>
    </w:p>
    <w:p w14:paraId="75A9C30E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36: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proofErr w:type="spellStart"/>
      <w:r w:rsidRPr="00687A59">
        <w:rPr>
          <w:rFonts w:ascii="Tahoma" w:hAnsi="Tahoma" w:cs="Arial"/>
          <w:szCs w:val="44"/>
        </w:rPr>
        <w:t>className</w:t>
      </w:r>
      <w:proofErr w:type="spellEnd"/>
      <w:r w:rsidRPr="00687A59">
        <w:rPr>
          <w:rFonts w:ascii="Tahoma" w:hAnsi="Tahoma" w:cs="Arial"/>
          <w:szCs w:val="44"/>
        </w:rPr>
        <w:t>={</w:t>
      </w:r>
      <w:proofErr w:type="spellStart"/>
      <w:proofErr w:type="gramStart"/>
      <w:r w:rsidRPr="00687A59">
        <w:rPr>
          <w:rFonts w:ascii="Tahoma" w:hAnsi="Tahoma" w:cs="Arial"/>
          <w:szCs w:val="44"/>
        </w:rPr>
        <w:t>styles.main</w:t>
      </w:r>
      <w:proofErr w:type="spellEnd"/>
      <w:proofErr w:type="gramEnd"/>
      <w:r w:rsidRPr="00687A59">
        <w:rPr>
          <w:rFonts w:ascii="Tahoma" w:hAnsi="Tahoma" w:cs="Arial"/>
          <w:szCs w:val="44"/>
        </w:rPr>
        <w:t>}</w:t>
      </w:r>
    </w:p>
    <w:p w14:paraId="0CACDFCF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37: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  <w:t>x1={</w:t>
      </w:r>
      <w:proofErr w:type="spellStart"/>
      <w:proofErr w:type="gramStart"/>
      <w:r w:rsidRPr="00687A59">
        <w:rPr>
          <w:rFonts w:ascii="Tahoma" w:hAnsi="Tahoma" w:cs="Arial"/>
          <w:szCs w:val="44"/>
        </w:rPr>
        <w:t>edge.nodes</w:t>
      </w:r>
      <w:proofErr w:type="spellEnd"/>
      <w:proofErr w:type="gramEnd"/>
      <w:r w:rsidRPr="00687A59">
        <w:rPr>
          <w:rFonts w:ascii="Tahoma" w:hAnsi="Tahoma" w:cs="Arial"/>
          <w:szCs w:val="44"/>
        </w:rPr>
        <w:t>[0].</w:t>
      </w:r>
      <w:proofErr w:type="spellStart"/>
      <w:r w:rsidRPr="00687A59">
        <w:rPr>
          <w:rFonts w:ascii="Tahoma" w:hAnsi="Tahoma" w:cs="Arial"/>
          <w:szCs w:val="44"/>
        </w:rPr>
        <w:t>position.x</w:t>
      </w:r>
      <w:proofErr w:type="spellEnd"/>
      <w:r w:rsidRPr="00687A59">
        <w:rPr>
          <w:rFonts w:ascii="Tahoma" w:hAnsi="Tahoma" w:cs="Arial"/>
          <w:szCs w:val="44"/>
        </w:rPr>
        <w:t>}</w:t>
      </w:r>
    </w:p>
    <w:p w14:paraId="5F12B514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87A59">
        <w:rPr>
          <w:rFonts w:ascii="Tahoma" w:hAnsi="Tahoma" w:cs="Arial"/>
          <w:szCs w:val="44"/>
          <w:lang w:val="fr-FR"/>
        </w:rPr>
        <w:t>38:</w:t>
      </w:r>
      <w:proofErr w:type="gramEnd"/>
      <w:r w:rsidRPr="00687A59">
        <w:rPr>
          <w:rFonts w:ascii="Tahoma" w:hAnsi="Tahoma" w:cs="Arial"/>
          <w:szCs w:val="44"/>
          <w:lang w:val="fr-FR"/>
        </w:rPr>
        <w:t xml:space="preserve"> </w:t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  <w:t>y1={</w:t>
      </w:r>
      <w:proofErr w:type="spellStart"/>
      <w:r w:rsidRPr="00687A59">
        <w:rPr>
          <w:rFonts w:ascii="Tahoma" w:hAnsi="Tahoma" w:cs="Arial"/>
          <w:szCs w:val="44"/>
          <w:lang w:val="fr-FR"/>
        </w:rPr>
        <w:t>edge.nodes</w:t>
      </w:r>
      <w:proofErr w:type="spellEnd"/>
      <w:r w:rsidRPr="00687A59">
        <w:rPr>
          <w:rFonts w:ascii="Tahoma" w:hAnsi="Tahoma" w:cs="Arial"/>
          <w:szCs w:val="44"/>
          <w:lang w:val="fr-FR"/>
        </w:rPr>
        <w:t>[0].</w:t>
      </w:r>
      <w:proofErr w:type="spellStart"/>
      <w:r w:rsidRPr="00687A59">
        <w:rPr>
          <w:rFonts w:ascii="Tahoma" w:hAnsi="Tahoma" w:cs="Arial"/>
          <w:szCs w:val="44"/>
          <w:lang w:val="fr-FR"/>
        </w:rPr>
        <w:t>position.y</w:t>
      </w:r>
      <w:proofErr w:type="spellEnd"/>
      <w:r w:rsidRPr="00687A59">
        <w:rPr>
          <w:rFonts w:ascii="Tahoma" w:hAnsi="Tahoma" w:cs="Arial"/>
          <w:szCs w:val="44"/>
          <w:lang w:val="fr-FR"/>
        </w:rPr>
        <w:t>}</w:t>
      </w:r>
    </w:p>
    <w:p w14:paraId="6BB9B8E6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87A59">
        <w:rPr>
          <w:rFonts w:ascii="Tahoma" w:hAnsi="Tahoma" w:cs="Arial"/>
          <w:szCs w:val="44"/>
          <w:lang w:val="fr-FR"/>
        </w:rPr>
        <w:t>39:</w:t>
      </w:r>
      <w:proofErr w:type="gramEnd"/>
      <w:r w:rsidRPr="00687A59">
        <w:rPr>
          <w:rFonts w:ascii="Tahoma" w:hAnsi="Tahoma" w:cs="Arial"/>
          <w:szCs w:val="44"/>
          <w:lang w:val="fr-FR"/>
        </w:rPr>
        <w:t xml:space="preserve"> </w:t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  <w:t>x2={</w:t>
      </w:r>
      <w:proofErr w:type="spellStart"/>
      <w:r w:rsidRPr="00687A59">
        <w:rPr>
          <w:rFonts w:ascii="Tahoma" w:hAnsi="Tahoma" w:cs="Arial"/>
          <w:szCs w:val="44"/>
          <w:lang w:val="fr-FR"/>
        </w:rPr>
        <w:t>edge.nodes</w:t>
      </w:r>
      <w:proofErr w:type="spellEnd"/>
      <w:r w:rsidRPr="00687A59">
        <w:rPr>
          <w:rFonts w:ascii="Tahoma" w:hAnsi="Tahoma" w:cs="Arial"/>
          <w:szCs w:val="44"/>
          <w:lang w:val="fr-FR"/>
        </w:rPr>
        <w:t>[1].</w:t>
      </w:r>
      <w:proofErr w:type="spellStart"/>
      <w:r w:rsidRPr="00687A59">
        <w:rPr>
          <w:rFonts w:ascii="Tahoma" w:hAnsi="Tahoma" w:cs="Arial"/>
          <w:szCs w:val="44"/>
          <w:lang w:val="fr-FR"/>
        </w:rPr>
        <w:t>position.x</w:t>
      </w:r>
      <w:proofErr w:type="spellEnd"/>
      <w:r w:rsidRPr="00687A59">
        <w:rPr>
          <w:rFonts w:ascii="Tahoma" w:hAnsi="Tahoma" w:cs="Arial"/>
          <w:szCs w:val="44"/>
          <w:lang w:val="fr-FR"/>
        </w:rPr>
        <w:t>}</w:t>
      </w:r>
    </w:p>
    <w:p w14:paraId="4EF73A54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  <w:lang w:val="fr-FR"/>
        </w:rPr>
      </w:pPr>
      <w:proofErr w:type="gramStart"/>
      <w:r w:rsidRPr="00687A59">
        <w:rPr>
          <w:rFonts w:ascii="Tahoma" w:hAnsi="Tahoma" w:cs="Arial"/>
          <w:szCs w:val="44"/>
          <w:lang w:val="fr-FR"/>
        </w:rPr>
        <w:t>40:</w:t>
      </w:r>
      <w:proofErr w:type="gramEnd"/>
      <w:r w:rsidRPr="00687A59">
        <w:rPr>
          <w:rFonts w:ascii="Tahoma" w:hAnsi="Tahoma" w:cs="Arial"/>
          <w:szCs w:val="44"/>
          <w:lang w:val="fr-FR"/>
        </w:rPr>
        <w:t xml:space="preserve"> </w:t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</w:r>
      <w:r w:rsidRPr="00687A59">
        <w:rPr>
          <w:rFonts w:ascii="Tahoma" w:hAnsi="Tahoma" w:cs="Arial"/>
          <w:szCs w:val="44"/>
          <w:lang w:val="fr-FR"/>
        </w:rPr>
        <w:tab/>
        <w:t>y2={</w:t>
      </w:r>
      <w:proofErr w:type="spellStart"/>
      <w:r w:rsidRPr="00687A59">
        <w:rPr>
          <w:rFonts w:ascii="Tahoma" w:hAnsi="Tahoma" w:cs="Arial"/>
          <w:szCs w:val="44"/>
          <w:lang w:val="fr-FR"/>
        </w:rPr>
        <w:t>edge.nodes</w:t>
      </w:r>
      <w:proofErr w:type="spellEnd"/>
      <w:r w:rsidRPr="00687A59">
        <w:rPr>
          <w:rFonts w:ascii="Tahoma" w:hAnsi="Tahoma" w:cs="Arial"/>
          <w:szCs w:val="44"/>
          <w:lang w:val="fr-FR"/>
        </w:rPr>
        <w:t>[1].</w:t>
      </w:r>
      <w:proofErr w:type="spellStart"/>
      <w:r w:rsidRPr="00687A59">
        <w:rPr>
          <w:rFonts w:ascii="Tahoma" w:hAnsi="Tahoma" w:cs="Arial"/>
          <w:szCs w:val="44"/>
          <w:lang w:val="fr-FR"/>
        </w:rPr>
        <w:t>position.y</w:t>
      </w:r>
      <w:proofErr w:type="spellEnd"/>
      <w:r w:rsidRPr="00687A59">
        <w:rPr>
          <w:rFonts w:ascii="Tahoma" w:hAnsi="Tahoma" w:cs="Arial"/>
          <w:szCs w:val="44"/>
          <w:lang w:val="fr-FR"/>
        </w:rPr>
        <w:t>}</w:t>
      </w:r>
    </w:p>
    <w:p w14:paraId="7D857C35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41: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  <w:t>/&gt;</w:t>
      </w:r>
    </w:p>
    <w:p w14:paraId="04FAF957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42: </w:t>
      </w:r>
      <w:r w:rsidRPr="00687A59">
        <w:rPr>
          <w:rFonts w:ascii="Tahoma" w:hAnsi="Tahoma" w:cs="Arial"/>
          <w:szCs w:val="44"/>
        </w:rPr>
        <w:tab/>
      </w:r>
      <w:r w:rsidRPr="00687A59">
        <w:rPr>
          <w:rFonts w:ascii="Tahoma" w:hAnsi="Tahoma" w:cs="Arial"/>
          <w:szCs w:val="44"/>
        </w:rPr>
        <w:tab/>
        <w:t>&lt;/</w:t>
      </w:r>
      <w:proofErr w:type="spellStart"/>
      <w:r w:rsidRPr="00687A59">
        <w:rPr>
          <w:rFonts w:ascii="Tahoma" w:hAnsi="Tahoma" w:cs="Arial"/>
          <w:szCs w:val="44"/>
        </w:rPr>
        <w:t>ElementContainer</w:t>
      </w:r>
      <w:proofErr w:type="spellEnd"/>
      <w:r w:rsidRPr="00687A59">
        <w:rPr>
          <w:rFonts w:ascii="Tahoma" w:hAnsi="Tahoma" w:cs="Arial"/>
          <w:szCs w:val="44"/>
        </w:rPr>
        <w:t>&gt;</w:t>
      </w:r>
    </w:p>
    <w:p w14:paraId="2B3C2A4A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43: </w:t>
      </w:r>
      <w:r w:rsidRPr="00687A59">
        <w:rPr>
          <w:rFonts w:ascii="Tahoma" w:hAnsi="Tahoma" w:cs="Arial"/>
          <w:szCs w:val="44"/>
        </w:rPr>
        <w:tab/>
      </w:r>
      <w:proofErr w:type="gramStart"/>
      <w:r w:rsidRPr="00687A59">
        <w:rPr>
          <w:rFonts w:ascii="Tahoma" w:hAnsi="Tahoma" w:cs="Arial"/>
          <w:szCs w:val="44"/>
        </w:rPr>
        <w:t>);</w:t>
      </w:r>
      <w:proofErr w:type="gramEnd"/>
    </w:p>
    <w:p w14:paraId="3E2F2EC0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>44</w:t>
      </w:r>
      <w:proofErr w:type="gramStart"/>
      <w:r w:rsidRPr="00687A59">
        <w:rPr>
          <w:rFonts w:ascii="Tahoma" w:hAnsi="Tahoma" w:cs="Arial"/>
          <w:szCs w:val="44"/>
        </w:rPr>
        <w:t>: }</w:t>
      </w:r>
      <w:proofErr w:type="gramEnd"/>
    </w:p>
    <w:p w14:paraId="33215BBC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45: </w:t>
      </w:r>
    </w:p>
    <w:p w14:paraId="21C908ED" w14:textId="77777777" w:rsidR="00687A59" w:rsidRPr="00687A59" w:rsidRDefault="00687A59" w:rsidP="00687A59">
      <w:pPr>
        <w:pStyle w:val="Code"/>
        <w:rPr>
          <w:rFonts w:ascii="Tahoma" w:hAnsi="Tahoma" w:cs="Arial"/>
          <w:szCs w:val="44"/>
        </w:rPr>
      </w:pPr>
      <w:r w:rsidRPr="00687A59">
        <w:rPr>
          <w:rFonts w:ascii="Tahoma" w:hAnsi="Tahoma" w:cs="Arial"/>
          <w:szCs w:val="44"/>
        </w:rPr>
        <w:t xml:space="preserve">46: export default </w:t>
      </w:r>
      <w:proofErr w:type="spellStart"/>
      <w:proofErr w:type="gramStart"/>
      <w:r w:rsidRPr="00687A59">
        <w:rPr>
          <w:rFonts w:ascii="Tahoma" w:hAnsi="Tahoma" w:cs="Arial"/>
          <w:szCs w:val="44"/>
        </w:rPr>
        <w:t>DiagramEdge</w:t>
      </w:r>
      <w:proofErr w:type="spellEnd"/>
      <w:r w:rsidRPr="00687A59">
        <w:rPr>
          <w:rFonts w:ascii="Tahoma" w:hAnsi="Tahoma" w:cs="Arial"/>
          <w:szCs w:val="44"/>
        </w:rPr>
        <w:t>;</w:t>
      </w:r>
      <w:proofErr w:type="gramEnd"/>
    </w:p>
    <w:p w14:paraId="1B243CDD" w14:textId="77777777" w:rsidR="005D5491" w:rsidRPr="005D5491" w:rsidRDefault="005D5491" w:rsidP="005D5491">
      <w:pPr>
        <w:pStyle w:val="Heading3"/>
      </w:pPr>
      <w:bookmarkStart w:id="33" w:name="_Toc81979046"/>
      <w:r w:rsidRPr="005D5491">
        <w:t>File: SidebarPrimary.tsx</w:t>
      </w:r>
      <w:bookmarkEnd w:id="33"/>
    </w:p>
    <w:p w14:paraId="583FB763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01: import React, </w:t>
      </w:r>
      <w:proofErr w:type="gramStart"/>
      <w:r w:rsidRPr="005D5491">
        <w:rPr>
          <w:rFonts w:ascii="Tahoma" w:hAnsi="Tahoma" w:cs="Arial"/>
          <w:szCs w:val="44"/>
        </w:rPr>
        <w:t xml:space="preserve">{ </w:t>
      </w:r>
      <w:proofErr w:type="spellStart"/>
      <w:r w:rsidRPr="005D5491">
        <w:rPr>
          <w:rFonts w:ascii="Tahoma" w:hAnsi="Tahoma" w:cs="Arial"/>
          <w:szCs w:val="44"/>
        </w:rPr>
        <w:t>useState</w:t>
      </w:r>
      <w:proofErr w:type="spellEnd"/>
      <w:proofErr w:type="gramEnd"/>
      <w:r w:rsidRPr="005D5491">
        <w:rPr>
          <w:rFonts w:ascii="Tahoma" w:hAnsi="Tahoma" w:cs="Arial"/>
          <w:szCs w:val="44"/>
        </w:rPr>
        <w:t xml:space="preserve"> } from "react";</w:t>
      </w:r>
    </w:p>
    <w:p w14:paraId="1F6B2749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>02: import {</w:t>
      </w:r>
    </w:p>
    <w:p w14:paraId="6CCED895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03: </w:t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faArrowsAlt</w:t>
      </w:r>
      <w:proofErr w:type="spellEnd"/>
      <w:r w:rsidRPr="005D5491">
        <w:rPr>
          <w:rFonts w:ascii="Tahoma" w:hAnsi="Tahoma" w:cs="Arial"/>
          <w:szCs w:val="44"/>
        </w:rPr>
        <w:t>,</w:t>
      </w:r>
    </w:p>
    <w:p w14:paraId="5657CDC1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lastRenderedPageBreak/>
        <w:t xml:space="preserve">04: </w:t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faMapMarked</w:t>
      </w:r>
      <w:proofErr w:type="spellEnd"/>
      <w:r w:rsidRPr="005D5491">
        <w:rPr>
          <w:rFonts w:ascii="Tahoma" w:hAnsi="Tahoma" w:cs="Arial"/>
          <w:szCs w:val="44"/>
        </w:rPr>
        <w:t>,</w:t>
      </w:r>
    </w:p>
    <w:p w14:paraId="017D483F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05: </w:t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faPlus</w:t>
      </w:r>
      <w:proofErr w:type="spellEnd"/>
      <w:r w:rsidRPr="005D5491">
        <w:rPr>
          <w:rFonts w:ascii="Tahoma" w:hAnsi="Tahoma" w:cs="Arial"/>
          <w:szCs w:val="44"/>
        </w:rPr>
        <w:t>,</w:t>
      </w:r>
    </w:p>
    <w:p w14:paraId="3E495847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>06</w:t>
      </w:r>
      <w:proofErr w:type="gramStart"/>
      <w:r w:rsidRPr="005D5491">
        <w:rPr>
          <w:rFonts w:ascii="Tahoma" w:hAnsi="Tahoma" w:cs="Arial"/>
          <w:szCs w:val="44"/>
        </w:rPr>
        <w:t>: }</w:t>
      </w:r>
      <w:proofErr w:type="gramEnd"/>
      <w:r w:rsidRPr="005D5491">
        <w:rPr>
          <w:rFonts w:ascii="Tahoma" w:hAnsi="Tahoma" w:cs="Arial"/>
          <w:szCs w:val="44"/>
        </w:rPr>
        <w:t xml:space="preserve"> from "@</w:t>
      </w:r>
      <w:proofErr w:type="spellStart"/>
      <w:r w:rsidRPr="005D5491">
        <w:rPr>
          <w:rFonts w:ascii="Tahoma" w:hAnsi="Tahoma" w:cs="Arial"/>
          <w:szCs w:val="44"/>
        </w:rPr>
        <w:t>fortawesome</w:t>
      </w:r>
      <w:proofErr w:type="spellEnd"/>
      <w:r w:rsidRPr="005D5491">
        <w:rPr>
          <w:rFonts w:ascii="Tahoma" w:hAnsi="Tahoma" w:cs="Arial"/>
          <w:szCs w:val="44"/>
        </w:rPr>
        <w:t>/free-solid-</w:t>
      </w:r>
      <w:proofErr w:type="spellStart"/>
      <w:r w:rsidRPr="005D5491">
        <w:rPr>
          <w:rFonts w:ascii="Tahoma" w:hAnsi="Tahoma" w:cs="Arial"/>
          <w:szCs w:val="44"/>
        </w:rPr>
        <w:t>svg</w:t>
      </w:r>
      <w:proofErr w:type="spellEnd"/>
      <w:r w:rsidRPr="005D5491">
        <w:rPr>
          <w:rFonts w:ascii="Tahoma" w:hAnsi="Tahoma" w:cs="Arial"/>
          <w:szCs w:val="44"/>
        </w:rPr>
        <w:t>-icons";</w:t>
      </w:r>
    </w:p>
    <w:p w14:paraId="1ECC68E6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07: import </w:t>
      </w:r>
      <w:proofErr w:type="spellStart"/>
      <w:r w:rsidRPr="005D5491">
        <w:rPr>
          <w:rFonts w:ascii="Tahoma" w:hAnsi="Tahoma" w:cs="Arial"/>
          <w:szCs w:val="44"/>
        </w:rPr>
        <w:t>SidebarContainer</w:t>
      </w:r>
      <w:proofErr w:type="spellEnd"/>
      <w:r w:rsidRPr="005D5491">
        <w:rPr>
          <w:rFonts w:ascii="Tahoma" w:hAnsi="Tahoma" w:cs="Arial"/>
          <w:szCs w:val="44"/>
        </w:rPr>
        <w:t xml:space="preserve"> from </w:t>
      </w:r>
      <w:proofErr w:type="gramStart"/>
      <w:r w:rsidRPr="005D5491">
        <w:rPr>
          <w:rFonts w:ascii="Tahoma" w:hAnsi="Tahoma" w:cs="Arial"/>
          <w:szCs w:val="44"/>
        </w:rPr>
        <w:t>"..</w:t>
      </w:r>
      <w:proofErr w:type="gramEnd"/>
      <w:r w:rsidRPr="005D5491">
        <w:rPr>
          <w:rFonts w:ascii="Tahoma" w:hAnsi="Tahoma" w:cs="Arial"/>
          <w:szCs w:val="44"/>
        </w:rPr>
        <w:t>/</w:t>
      </w:r>
      <w:proofErr w:type="spellStart"/>
      <w:r w:rsidRPr="005D5491">
        <w:rPr>
          <w:rFonts w:ascii="Tahoma" w:hAnsi="Tahoma" w:cs="Arial"/>
          <w:szCs w:val="44"/>
        </w:rPr>
        <w:t>SidebarContainer</w:t>
      </w:r>
      <w:proofErr w:type="spellEnd"/>
      <w:r w:rsidRPr="005D5491">
        <w:rPr>
          <w:rFonts w:ascii="Tahoma" w:hAnsi="Tahoma" w:cs="Arial"/>
          <w:szCs w:val="44"/>
        </w:rPr>
        <w:t>/</w:t>
      </w:r>
      <w:proofErr w:type="spellStart"/>
      <w:r w:rsidRPr="005D5491">
        <w:rPr>
          <w:rFonts w:ascii="Tahoma" w:hAnsi="Tahoma" w:cs="Arial"/>
          <w:szCs w:val="44"/>
        </w:rPr>
        <w:t>SidebarContainer</w:t>
      </w:r>
      <w:proofErr w:type="spellEnd"/>
      <w:r w:rsidRPr="005D5491">
        <w:rPr>
          <w:rFonts w:ascii="Tahoma" w:hAnsi="Tahoma" w:cs="Arial"/>
          <w:szCs w:val="44"/>
        </w:rPr>
        <w:t>";</w:t>
      </w:r>
    </w:p>
    <w:p w14:paraId="22E0FAFA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08: import </w:t>
      </w:r>
      <w:proofErr w:type="spellStart"/>
      <w:r w:rsidRPr="005D5491">
        <w:rPr>
          <w:rFonts w:ascii="Tahoma" w:hAnsi="Tahoma" w:cs="Arial"/>
          <w:szCs w:val="44"/>
        </w:rPr>
        <w:t>SidebarMenuSwitcher</w:t>
      </w:r>
      <w:proofErr w:type="spellEnd"/>
      <w:r w:rsidRPr="005D5491">
        <w:rPr>
          <w:rFonts w:ascii="Tahoma" w:hAnsi="Tahoma" w:cs="Arial"/>
          <w:szCs w:val="44"/>
        </w:rPr>
        <w:t xml:space="preserve"> from </w:t>
      </w:r>
      <w:proofErr w:type="gramStart"/>
      <w:r w:rsidRPr="005D5491">
        <w:rPr>
          <w:rFonts w:ascii="Tahoma" w:hAnsi="Tahoma" w:cs="Arial"/>
          <w:szCs w:val="44"/>
        </w:rPr>
        <w:t>"..</w:t>
      </w:r>
      <w:proofErr w:type="gramEnd"/>
      <w:r w:rsidRPr="005D5491">
        <w:rPr>
          <w:rFonts w:ascii="Tahoma" w:hAnsi="Tahoma" w:cs="Arial"/>
          <w:szCs w:val="44"/>
        </w:rPr>
        <w:t>/</w:t>
      </w:r>
      <w:proofErr w:type="spellStart"/>
      <w:r w:rsidRPr="005D5491">
        <w:rPr>
          <w:rFonts w:ascii="Tahoma" w:hAnsi="Tahoma" w:cs="Arial"/>
          <w:szCs w:val="44"/>
        </w:rPr>
        <w:t>SidebarMenu</w:t>
      </w:r>
      <w:proofErr w:type="spellEnd"/>
      <w:r w:rsidRPr="005D5491">
        <w:rPr>
          <w:rFonts w:ascii="Tahoma" w:hAnsi="Tahoma" w:cs="Arial"/>
          <w:szCs w:val="44"/>
        </w:rPr>
        <w:t>/</w:t>
      </w:r>
      <w:proofErr w:type="spellStart"/>
      <w:r w:rsidRPr="005D5491">
        <w:rPr>
          <w:rFonts w:ascii="Tahoma" w:hAnsi="Tahoma" w:cs="Arial"/>
          <w:szCs w:val="44"/>
        </w:rPr>
        <w:t>SidebarMenuSwitcher</w:t>
      </w:r>
      <w:proofErr w:type="spellEnd"/>
      <w:r w:rsidRPr="005D5491">
        <w:rPr>
          <w:rFonts w:ascii="Tahoma" w:hAnsi="Tahoma" w:cs="Arial"/>
          <w:szCs w:val="44"/>
        </w:rPr>
        <w:t>";</w:t>
      </w:r>
    </w:p>
    <w:p w14:paraId="2C08FDDF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09: import </w:t>
      </w:r>
      <w:proofErr w:type="spellStart"/>
      <w:r w:rsidRPr="005D5491">
        <w:rPr>
          <w:rFonts w:ascii="Tahoma" w:hAnsi="Tahoma" w:cs="Arial"/>
          <w:szCs w:val="44"/>
        </w:rPr>
        <w:t>SidebarMenuSwitcherOption</w:t>
      </w:r>
      <w:proofErr w:type="spellEnd"/>
      <w:r w:rsidRPr="005D5491">
        <w:rPr>
          <w:rFonts w:ascii="Tahoma" w:hAnsi="Tahoma" w:cs="Arial"/>
          <w:szCs w:val="44"/>
        </w:rPr>
        <w:t xml:space="preserve"> from </w:t>
      </w:r>
      <w:proofErr w:type="gramStart"/>
      <w:r w:rsidRPr="005D5491">
        <w:rPr>
          <w:rFonts w:ascii="Tahoma" w:hAnsi="Tahoma" w:cs="Arial"/>
          <w:szCs w:val="44"/>
        </w:rPr>
        <w:t>"..</w:t>
      </w:r>
      <w:proofErr w:type="gramEnd"/>
      <w:r w:rsidRPr="005D5491">
        <w:rPr>
          <w:rFonts w:ascii="Tahoma" w:hAnsi="Tahoma" w:cs="Arial"/>
          <w:szCs w:val="44"/>
        </w:rPr>
        <w:t>/</w:t>
      </w:r>
      <w:proofErr w:type="spellStart"/>
      <w:r w:rsidRPr="005D5491">
        <w:rPr>
          <w:rFonts w:ascii="Tahoma" w:hAnsi="Tahoma" w:cs="Arial"/>
          <w:szCs w:val="44"/>
        </w:rPr>
        <w:t>SidebarMenu</w:t>
      </w:r>
      <w:proofErr w:type="spellEnd"/>
      <w:r w:rsidRPr="005D5491">
        <w:rPr>
          <w:rFonts w:ascii="Tahoma" w:hAnsi="Tahoma" w:cs="Arial"/>
          <w:szCs w:val="44"/>
        </w:rPr>
        <w:t>/</w:t>
      </w:r>
      <w:proofErr w:type="spellStart"/>
      <w:r w:rsidRPr="005D5491">
        <w:rPr>
          <w:rFonts w:ascii="Tahoma" w:hAnsi="Tahoma" w:cs="Arial"/>
          <w:szCs w:val="44"/>
        </w:rPr>
        <w:t>SidebarMenuSwitcherOption</w:t>
      </w:r>
      <w:proofErr w:type="spellEnd"/>
      <w:r w:rsidRPr="005D5491">
        <w:rPr>
          <w:rFonts w:ascii="Tahoma" w:hAnsi="Tahoma" w:cs="Arial"/>
          <w:szCs w:val="44"/>
        </w:rPr>
        <w:t>";</w:t>
      </w:r>
    </w:p>
    <w:p w14:paraId="70001E90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10: import </w:t>
      </w:r>
      <w:proofErr w:type="spellStart"/>
      <w:r w:rsidRPr="005D5491">
        <w:rPr>
          <w:rFonts w:ascii="Tahoma" w:hAnsi="Tahoma" w:cs="Arial"/>
          <w:szCs w:val="44"/>
        </w:rPr>
        <w:t>MenuCreateEdge</w:t>
      </w:r>
      <w:proofErr w:type="spellEnd"/>
      <w:r w:rsidRPr="005D5491">
        <w:rPr>
          <w:rFonts w:ascii="Tahoma" w:hAnsi="Tahoma" w:cs="Arial"/>
          <w:szCs w:val="44"/>
        </w:rPr>
        <w:t xml:space="preserve"> from </w:t>
      </w:r>
      <w:proofErr w:type="gramStart"/>
      <w:r w:rsidRPr="005D5491">
        <w:rPr>
          <w:rFonts w:ascii="Tahoma" w:hAnsi="Tahoma" w:cs="Arial"/>
          <w:szCs w:val="44"/>
        </w:rPr>
        <w:t>"./</w:t>
      </w:r>
      <w:proofErr w:type="gramEnd"/>
      <w:r w:rsidRPr="005D5491">
        <w:rPr>
          <w:rFonts w:ascii="Tahoma" w:hAnsi="Tahoma" w:cs="Arial"/>
          <w:szCs w:val="44"/>
        </w:rPr>
        <w:t>menus/</w:t>
      </w:r>
      <w:proofErr w:type="spellStart"/>
      <w:r w:rsidRPr="005D5491">
        <w:rPr>
          <w:rFonts w:ascii="Tahoma" w:hAnsi="Tahoma" w:cs="Arial"/>
          <w:szCs w:val="44"/>
        </w:rPr>
        <w:t>MenuCreateEdge</w:t>
      </w:r>
      <w:proofErr w:type="spellEnd"/>
      <w:r w:rsidRPr="005D5491">
        <w:rPr>
          <w:rFonts w:ascii="Tahoma" w:hAnsi="Tahoma" w:cs="Arial"/>
          <w:szCs w:val="44"/>
        </w:rPr>
        <w:t>";</w:t>
      </w:r>
    </w:p>
    <w:p w14:paraId="4FA17040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11: import </w:t>
      </w:r>
      <w:proofErr w:type="spellStart"/>
      <w:r w:rsidRPr="005D5491">
        <w:rPr>
          <w:rFonts w:ascii="Tahoma" w:hAnsi="Tahoma" w:cs="Arial"/>
          <w:szCs w:val="44"/>
        </w:rPr>
        <w:t>MenuCreateNode</w:t>
      </w:r>
      <w:proofErr w:type="spellEnd"/>
      <w:r w:rsidRPr="005D5491">
        <w:rPr>
          <w:rFonts w:ascii="Tahoma" w:hAnsi="Tahoma" w:cs="Arial"/>
          <w:szCs w:val="44"/>
        </w:rPr>
        <w:t xml:space="preserve"> from </w:t>
      </w:r>
      <w:proofErr w:type="gramStart"/>
      <w:r w:rsidRPr="005D5491">
        <w:rPr>
          <w:rFonts w:ascii="Tahoma" w:hAnsi="Tahoma" w:cs="Arial"/>
          <w:szCs w:val="44"/>
        </w:rPr>
        <w:t>"./</w:t>
      </w:r>
      <w:proofErr w:type="gramEnd"/>
      <w:r w:rsidRPr="005D5491">
        <w:rPr>
          <w:rFonts w:ascii="Tahoma" w:hAnsi="Tahoma" w:cs="Arial"/>
          <w:szCs w:val="44"/>
        </w:rPr>
        <w:t>menus/</w:t>
      </w:r>
      <w:proofErr w:type="spellStart"/>
      <w:r w:rsidRPr="005D5491">
        <w:rPr>
          <w:rFonts w:ascii="Tahoma" w:hAnsi="Tahoma" w:cs="Arial"/>
          <w:szCs w:val="44"/>
        </w:rPr>
        <w:t>MenuCreateNode</w:t>
      </w:r>
      <w:proofErr w:type="spellEnd"/>
      <w:r w:rsidRPr="005D5491">
        <w:rPr>
          <w:rFonts w:ascii="Tahoma" w:hAnsi="Tahoma" w:cs="Arial"/>
          <w:szCs w:val="44"/>
        </w:rPr>
        <w:t>";</w:t>
      </w:r>
    </w:p>
    <w:p w14:paraId="7F5C1D7D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>12: import styles from "./</w:t>
      </w:r>
      <w:proofErr w:type="spellStart"/>
      <w:r w:rsidRPr="005D5491">
        <w:rPr>
          <w:rFonts w:ascii="Tahoma" w:hAnsi="Tahoma" w:cs="Arial"/>
          <w:szCs w:val="44"/>
        </w:rPr>
        <w:t>SidebarPrimary.module.scss</w:t>
      </w:r>
      <w:proofErr w:type="spellEnd"/>
      <w:proofErr w:type="gramStart"/>
      <w:r w:rsidRPr="005D5491">
        <w:rPr>
          <w:rFonts w:ascii="Tahoma" w:hAnsi="Tahoma" w:cs="Arial"/>
          <w:szCs w:val="44"/>
        </w:rPr>
        <w:t>";</w:t>
      </w:r>
      <w:proofErr w:type="gramEnd"/>
    </w:p>
    <w:p w14:paraId="0BE4473D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13: import </w:t>
      </w:r>
      <w:proofErr w:type="spellStart"/>
      <w:r w:rsidRPr="005D5491">
        <w:rPr>
          <w:rFonts w:ascii="Tahoma" w:hAnsi="Tahoma" w:cs="Arial"/>
          <w:szCs w:val="44"/>
        </w:rPr>
        <w:t>MenuMoveNode</w:t>
      </w:r>
      <w:proofErr w:type="spellEnd"/>
      <w:r w:rsidRPr="005D5491">
        <w:rPr>
          <w:rFonts w:ascii="Tahoma" w:hAnsi="Tahoma" w:cs="Arial"/>
          <w:szCs w:val="44"/>
        </w:rPr>
        <w:t xml:space="preserve"> from </w:t>
      </w:r>
      <w:proofErr w:type="gramStart"/>
      <w:r w:rsidRPr="005D5491">
        <w:rPr>
          <w:rFonts w:ascii="Tahoma" w:hAnsi="Tahoma" w:cs="Arial"/>
          <w:szCs w:val="44"/>
        </w:rPr>
        <w:t>"./</w:t>
      </w:r>
      <w:proofErr w:type="gramEnd"/>
      <w:r w:rsidRPr="005D5491">
        <w:rPr>
          <w:rFonts w:ascii="Tahoma" w:hAnsi="Tahoma" w:cs="Arial"/>
          <w:szCs w:val="44"/>
        </w:rPr>
        <w:t>menus/</w:t>
      </w:r>
      <w:proofErr w:type="spellStart"/>
      <w:r w:rsidRPr="005D5491">
        <w:rPr>
          <w:rFonts w:ascii="Tahoma" w:hAnsi="Tahoma" w:cs="Arial"/>
          <w:szCs w:val="44"/>
        </w:rPr>
        <w:t>MenuMoveNode</w:t>
      </w:r>
      <w:proofErr w:type="spellEnd"/>
      <w:r w:rsidRPr="005D5491">
        <w:rPr>
          <w:rFonts w:ascii="Tahoma" w:hAnsi="Tahoma" w:cs="Arial"/>
          <w:szCs w:val="44"/>
        </w:rPr>
        <w:t>";</w:t>
      </w:r>
    </w:p>
    <w:p w14:paraId="4F8DA854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14: import </w:t>
      </w:r>
      <w:proofErr w:type="spellStart"/>
      <w:r w:rsidRPr="005D5491">
        <w:rPr>
          <w:rFonts w:ascii="Tahoma" w:hAnsi="Tahoma" w:cs="Arial"/>
          <w:szCs w:val="44"/>
        </w:rPr>
        <w:t>MenuAlgorithm</w:t>
      </w:r>
      <w:proofErr w:type="spellEnd"/>
      <w:r w:rsidRPr="005D5491">
        <w:rPr>
          <w:rFonts w:ascii="Tahoma" w:hAnsi="Tahoma" w:cs="Arial"/>
          <w:szCs w:val="44"/>
        </w:rPr>
        <w:t xml:space="preserve"> from </w:t>
      </w:r>
      <w:proofErr w:type="gramStart"/>
      <w:r w:rsidRPr="005D5491">
        <w:rPr>
          <w:rFonts w:ascii="Tahoma" w:hAnsi="Tahoma" w:cs="Arial"/>
          <w:szCs w:val="44"/>
        </w:rPr>
        <w:t>"./</w:t>
      </w:r>
      <w:proofErr w:type="gramEnd"/>
      <w:r w:rsidRPr="005D5491">
        <w:rPr>
          <w:rFonts w:ascii="Tahoma" w:hAnsi="Tahoma" w:cs="Arial"/>
          <w:szCs w:val="44"/>
        </w:rPr>
        <w:t>menus/</w:t>
      </w:r>
      <w:proofErr w:type="spellStart"/>
      <w:r w:rsidRPr="005D5491">
        <w:rPr>
          <w:rFonts w:ascii="Tahoma" w:hAnsi="Tahoma" w:cs="Arial"/>
          <w:szCs w:val="44"/>
        </w:rPr>
        <w:t>MenuAlgorithm</w:t>
      </w:r>
      <w:proofErr w:type="spellEnd"/>
      <w:r w:rsidRPr="005D5491">
        <w:rPr>
          <w:rFonts w:ascii="Tahoma" w:hAnsi="Tahoma" w:cs="Arial"/>
          <w:szCs w:val="44"/>
        </w:rPr>
        <w:t>";</w:t>
      </w:r>
    </w:p>
    <w:p w14:paraId="087F8F10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15: </w:t>
      </w:r>
    </w:p>
    <w:p w14:paraId="20A0058C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16: </w:t>
      </w:r>
      <w:proofErr w:type="spellStart"/>
      <w:r w:rsidRPr="005D5491">
        <w:rPr>
          <w:rFonts w:ascii="Tahoma" w:hAnsi="Tahoma" w:cs="Arial"/>
          <w:szCs w:val="44"/>
        </w:rPr>
        <w:t>enum</w:t>
      </w:r>
      <w:proofErr w:type="spellEnd"/>
      <w:r w:rsidRPr="005D5491">
        <w:rPr>
          <w:rFonts w:ascii="Tahoma" w:hAnsi="Tahoma" w:cs="Arial"/>
          <w:szCs w:val="44"/>
        </w:rPr>
        <w:t xml:space="preserve"> Menu {</w:t>
      </w:r>
    </w:p>
    <w:p w14:paraId="36019032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17: </w:t>
      </w:r>
      <w:r w:rsidRPr="005D5491">
        <w:rPr>
          <w:rFonts w:ascii="Tahoma" w:hAnsi="Tahoma" w:cs="Arial"/>
          <w:szCs w:val="44"/>
        </w:rPr>
        <w:tab/>
        <w:t>create = "CREATE",</w:t>
      </w:r>
    </w:p>
    <w:p w14:paraId="75059AD0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18: </w:t>
      </w:r>
      <w:r w:rsidRPr="005D5491">
        <w:rPr>
          <w:rFonts w:ascii="Tahoma" w:hAnsi="Tahoma" w:cs="Arial"/>
          <w:szCs w:val="44"/>
        </w:rPr>
        <w:tab/>
        <w:t>move = "MOVE",</w:t>
      </w:r>
    </w:p>
    <w:p w14:paraId="731116CB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19: </w:t>
      </w:r>
      <w:r w:rsidRPr="005D5491">
        <w:rPr>
          <w:rFonts w:ascii="Tahoma" w:hAnsi="Tahoma" w:cs="Arial"/>
          <w:szCs w:val="44"/>
        </w:rPr>
        <w:tab/>
        <w:t>algorithm = "ALGORITHM",</w:t>
      </w:r>
    </w:p>
    <w:p w14:paraId="71A4660D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>20</w:t>
      </w:r>
      <w:proofErr w:type="gramStart"/>
      <w:r w:rsidRPr="005D5491">
        <w:rPr>
          <w:rFonts w:ascii="Tahoma" w:hAnsi="Tahoma" w:cs="Arial"/>
          <w:szCs w:val="44"/>
        </w:rPr>
        <w:t>: }</w:t>
      </w:r>
      <w:proofErr w:type="gramEnd"/>
    </w:p>
    <w:p w14:paraId="4AEBE7C0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21: </w:t>
      </w:r>
    </w:p>
    <w:p w14:paraId="5726814C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>22: /**</w:t>
      </w:r>
    </w:p>
    <w:p w14:paraId="7B3B248F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>23:  * Give user options to add items to the graph</w:t>
      </w:r>
    </w:p>
    <w:p w14:paraId="26F68DFE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>24:  */</w:t>
      </w:r>
    </w:p>
    <w:p w14:paraId="5BB20F7B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25: function </w:t>
      </w:r>
      <w:proofErr w:type="spellStart"/>
      <w:proofErr w:type="gramStart"/>
      <w:r w:rsidRPr="005D5491">
        <w:rPr>
          <w:rFonts w:ascii="Tahoma" w:hAnsi="Tahoma" w:cs="Arial"/>
          <w:szCs w:val="44"/>
        </w:rPr>
        <w:t>SidebarPrimary</w:t>
      </w:r>
      <w:proofErr w:type="spellEnd"/>
      <w:r w:rsidRPr="005D5491">
        <w:rPr>
          <w:rFonts w:ascii="Tahoma" w:hAnsi="Tahoma" w:cs="Arial"/>
          <w:szCs w:val="44"/>
        </w:rPr>
        <w:t>(</w:t>
      </w:r>
      <w:proofErr w:type="gramEnd"/>
      <w:r w:rsidRPr="005D5491">
        <w:rPr>
          <w:rFonts w:ascii="Tahoma" w:hAnsi="Tahoma" w:cs="Arial"/>
          <w:szCs w:val="44"/>
        </w:rPr>
        <w:t>) {</w:t>
      </w:r>
    </w:p>
    <w:p w14:paraId="5908C317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lastRenderedPageBreak/>
        <w:t xml:space="preserve">26: </w:t>
      </w:r>
      <w:r w:rsidRPr="005D5491">
        <w:rPr>
          <w:rFonts w:ascii="Tahoma" w:hAnsi="Tahoma" w:cs="Arial"/>
          <w:szCs w:val="44"/>
        </w:rPr>
        <w:tab/>
        <w:t>// Current menu state</w:t>
      </w:r>
    </w:p>
    <w:p w14:paraId="4031284A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27: </w:t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const</w:t>
      </w:r>
      <w:proofErr w:type="spellEnd"/>
      <w:r w:rsidRPr="005D5491">
        <w:rPr>
          <w:rFonts w:ascii="Tahoma" w:hAnsi="Tahoma" w:cs="Arial"/>
          <w:szCs w:val="44"/>
        </w:rPr>
        <w:t xml:space="preserve"> [menu, </w:t>
      </w:r>
      <w:proofErr w:type="spellStart"/>
      <w:r w:rsidRPr="005D5491">
        <w:rPr>
          <w:rFonts w:ascii="Tahoma" w:hAnsi="Tahoma" w:cs="Arial"/>
          <w:szCs w:val="44"/>
        </w:rPr>
        <w:t>setMenu</w:t>
      </w:r>
      <w:proofErr w:type="spellEnd"/>
      <w:r w:rsidRPr="005D5491">
        <w:rPr>
          <w:rFonts w:ascii="Tahoma" w:hAnsi="Tahoma" w:cs="Arial"/>
          <w:szCs w:val="44"/>
        </w:rPr>
        <w:t xml:space="preserve">] = </w:t>
      </w:r>
      <w:proofErr w:type="spellStart"/>
      <w:r w:rsidRPr="005D5491">
        <w:rPr>
          <w:rFonts w:ascii="Tahoma" w:hAnsi="Tahoma" w:cs="Arial"/>
          <w:szCs w:val="44"/>
        </w:rPr>
        <w:t>useState</w:t>
      </w:r>
      <w:proofErr w:type="spellEnd"/>
      <w:r w:rsidRPr="005D5491">
        <w:rPr>
          <w:rFonts w:ascii="Tahoma" w:hAnsi="Tahoma" w:cs="Arial"/>
          <w:szCs w:val="44"/>
        </w:rPr>
        <w:t>&lt;Menu</w:t>
      </w:r>
      <w:proofErr w:type="gramStart"/>
      <w:r w:rsidRPr="005D5491">
        <w:rPr>
          <w:rFonts w:ascii="Tahoma" w:hAnsi="Tahoma" w:cs="Arial"/>
          <w:szCs w:val="44"/>
        </w:rPr>
        <w:t>&gt;(</w:t>
      </w:r>
      <w:proofErr w:type="spellStart"/>
      <w:proofErr w:type="gramEnd"/>
      <w:r w:rsidRPr="005D5491">
        <w:rPr>
          <w:rFonts w:ascii="Tahoma" w:hAnsi="Tahoma" w:cs="Arial"/>
          <w:szCs w:val="44"/>
        </w:rPr>
        <w:t>Menu.create</w:t>
      </w:r>
      <w:proofErr w:type="spellEnd"/>
      <w:r w:rsidRPr="005D5491">
        <w:rPr>
          <w:rFonts w:ascii="Tahoma" w:hAnsi="Tahoma" w:cs="Arial"/>
          <w:szCs w:val="44"/>
        </w:rPr>
        <w:t>);</w:t>
      </w:r>
    </w:p>
    <w:p w14:paraId="38E37E0B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28: </w:t>
      </w:r>
    </w:p>
    <w:p w14:paraId="0A6739B3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29: </w:t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const</w:t>
      </w:r>
      <w:proofErr w:type="spellEnd"/>
      <w:r w:rsidRPr="005D5491">
        <w:rPr>
          <w:rFonts w:ascii="Tahoma" w:hAnsi="Tahoma" w:cs="Arial"/>
          <w:szCs w:val="44"/>
        </w:rPr>
        <w:t xml:space="preserve"> </w:t>
      </w:r>
      <w:proofErr w:type="spellStart"/>
      <w:r w:rsidRPr="005D5491">
        <w:rPr>
          <w:rFonts w:ascii="Tahoma" w:hAnsi="Tahoma" w:cs="Arial"/>
          <w:szCs w:val="44"/>
        </w:rPr>
        <w:t>CreateMenu</w:t>
      </w:r>
      <w:proofErr w:type="spellEnd"/>
      <w:r w:rsidRPr="005D5491">
        <w:rPr>
          <w:rFonts w:ascii="Tahoma" w:hAnsi="Tahoma" w:cs="Arial"/>
          <w:szCs w:val="44"/>
        </w:rPr>
        <w:t xml:space="preserve"> = () =&gt; (</w:t>
      </w:r>
    </w:p>
    <w:p w14:paraId="351D495E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30: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 xml:space="preserve">&lt;div </w:t>
      </w:r>
      <w:proofErr w:type="spellStart"/>
      <w:r w:rsidRPr="005D5491">
        <w:rPr>
          <w:rFonts w:ascii="Tahoma" w:hAnsi="Tahoma" w:cs="Arial"/>
          <w:szCs w:val="44"/>
        </w:rPr>
        <w:t>className</w:t>
      </w:r>
      <w:proofErr w:type="spellEnd"/>
      <w:r w:rsidRPr="005D5491">
        <w:rPr>
          <w:rFonts w:ascii="Tahoma" w:hAnsi="Tahoma" w:cs="Arial"/>
          <w:szCs w:val="44"/>
        </w:rPr>
        <w:t>={</w:t>
      </w:r>
      <w:proofErr w:type="spellStart"/>
      <w:proofErr w:type="gramStart"/>
      <w:r w:rsidRPr="005D5491">
        <w:rPr>
          <w:rFonts w:ascii="Tahoma" w:hAnsi="Tahoma" w:cs="Arial"/>
          <w:szCs w:val="44"/>
        </w:rPr>
        <w:t>styles.menuList</w:t>
      </w:r>
      <w:proofErr w:type="spellEnd"/>
      <w:proofErr w:type="gramEnd"/>
      <w:r w:rsidRPr="005D5491">
        <w:rPr>
          <w:rFonts w:ascii="Tahoma" w:hAnsi="Tahoma" w:cs="Arial"/>
          <w:szCs w:val="44"/>
        </w:rPr>
        <w:t>}&gt;</w:t>
      </w:r>
    </w:p>
    <w:p w14:paraId="3F945D9C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31: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</w:t>
      </w:r>
      <w:proofErr w:type="spellStart"/>
      <w:r w:rsidRPr="005D5491">
        <w:rPr>
          <w:rFonts w:ascii="Tahoma" w:hAnsi="Tahoma" w:cs="Arial"/>
          <w:szCs w:val="44"/>
        </w:rPr>
        <w:t>MenuCreateNode</w:t>
      </w:r>
      <w:proofErr w:type="spellEnd"/>
      <w:r w:rsidRPr="005D5491">
        <w:rPr>
          <w:rFonts w:ascii="Tahoma" w:hAnsi="Tahoma" w:cs="Arial"/>
          <w:szCs w:val="44"/>
        </w:rPr>
        <w:t xml:space="preserve"> /&gt;</w:t>
      </w:r>
    </w:p>
    <w:p w14:paraId="39D807EF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32: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</w:t>
      </w:r>
      <w:proofErr w:type="spellStart"/>
      <w:r w:rsidRPr="005D5491">
        <w:rPr>
          <w:rFonts w:ascii="Tahoma" w:hAnsi="Tahoma" w:cs="Arial"/>
          <w:szCs w:val="44"/>
        </w:rPr>
        <w:t>MenuCreateEdge</w:t>
      </w:r>
      <w:proofErr w:type="spellEnd"/>
      <w:r w:rsidRPr="005D5491">
        <w:rPr>
          <w:rFonts w:ascii="Tahoma" w:hAnsi="Tahoma" w:cs="Arial"/>
          <w:szCs w:val="44"/>
        </w:rPr>
        <w:t xml:space="preserve"> /&gt;</w:t>
      </w:r>
    </w:p>
    <w:p w14:paraId="2FB522A2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33: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&lt;/div&gt;</w:t>
      </w:r>
    </w:p>
    <w:p w14:paraId="52FE6D47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34: </w:t>
      </w:r>
      <w:r w:rsidRPr="005D5491">
        <w:rPr>
          <w:rFonts w:ascii="Tahoma" w:hAnsi="Tahoma" w:cs="Arial"/>
          <w:szCs w:val="44"/>
        </w:rPr>
        <w:tab/>
      </w:r>
      <w:proofErr w:type="gramStart"/>
      <w:r w:rsidRPr="005D5491">
        <w:rPr>
          <w:rFonts w:ascii="Tahoma" w:hAnsi="Tahoma" w:cs="Arial"/>
          <w:szCs w:val="44"/>
        </w:rPr>
        <w:t>);</w:t>
      </w:r>
      <w:proofErr w:type="gramEnd"/>
    </w:p>
    <w:p w14:paraId="05B32120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35: </w:t>
      </w:r>
    </w:p>
    <w:p w14:paraId="440A846B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36: </w:t>
      </w:r>
      <w:r w:rsidRPr="005D5491">
        <w:rPr>
          <w:rFonts w:ascii="Tahoma" w:hAnsi="Tahoma" w:cs="Arial"/>
          <w:szCs w:val="44"/>
        </w:rPr>
        <w:tab/>
        <w:t>/**</w:t>
      </w:r>
    </w:p>
    <w:p w14:paraId="6286D4C3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37: </w:t>
      </w:r>
      <w:r w:rsidRPr="005D5491">
        <w:rPr>
          <w:rFonts w:ascii="Tahoma" w:hAnsi="Tahoma" w:cs="Arial"/>
          <w:szCs w:val="44"/>
        </w:rPr>
        <w:tab/>
        <w:t xml:space="preserve"> * Show currently selected menu</w:t>
      </w:r>
    </w:p>
    <w:p w14:paraId="699D1926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38: </w:t>
      </w:r>
      <w:r w:rsidRPr="005D5491">
        <w:rPr>
          <w:rFonts w:ascii="Tahoma" w:hAnsi="Tahoma" w:cs="Arial"/>
          <w:szCs w:val="44"/>
        </w:rPr>
        <w:tab/>
        <w:t xml:space="preserve"> */</w:t>
      </w:r>
    </w:p>
    <w:p w14:paraId="4ADABE9D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39: </w:t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const</w:t>
      </w:r>
      <w:proofErr w:type="spellEnd"/>
      <w:r w:rsidRPr="005D5491">
        <w:rPr>
          <w:rFonts w:ascii="Tahoma" w:hAnsi="Tahoma" w:cs="Arial"/>
          <w:szCs w:val="44"/>
        </w:rPr>
        <w:t xml:space="preserve"> </w:t>
      </w:r>
      <w:proofErr w:type="spellStart"/>
      <w:r w:rsidRPr="005D5491">
        <w:rPr>
          <w:rFonts w:ascii="Tahoma" w:hAnsi="Tahoma" w:cs="Arial"/>
          <w:szCs w:val="44"/>
        </w:rPr>
        <w:t>CurrentMenu</w:t>
      </w:r>
      <w:proofErr w:type="spellEnd"/>
      <w:r w:rsidRPr="005D5491">
        <w:rPr>
          <w:rFonts w:ascii="Tahoma" w:hAnsi="Tahoma" w:cs="Arial"/>
          <w:szCs w:val="44"/>
        </w:rPr>
        <w:t xml:space="preserve"> = () =&gt; {</w:t>
      </w:r>
    </w:p>
    <w:p w14:paraId="44CF77E2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40: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switch (menu) {</w:t>
      </w:r>
    </w:p>
    <w:p w14:paraId="6636F3B0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41: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 xml:space="preserve">case </w:t>
      </w:r>
      <w:proofErr w:type="spellStart"/>
      <w:r w:rsidRPr="005D5491">
        <w:rPr>
          <w:rFonts w:ascii="Tahoma" w:hAnsi="Tahoma" w:cs="Arial"/>
          <w:szCs w:val="44"/>
        </w:rPr>
        <w:t>Menu.create</w:t>
      </w:r>
      <w:proofErr w:type="spellEnd"/>
      <w:r w:rsidRPr="005D5491">
        <w:rPr>
          <w:rFonts w:ascii="Tahoma" w:hAnsi="Tahoma" w:cs="Arial"/>
          <w:szCs w:val="44"/>
        </w:rPr>
        <w:t>:</w:t>
      </w:r>
    </w:p>
    <w:p w14:paraId="652F97ED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42: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return &lt;</w:t>
      </w:r>
      <w:proofErr w:type="spellStart"/>
      <w:r w:rsidRPr="005D5491">
        <w:rPr>
          <w:rFonts w:ascii="Tahoma" w:hAnsi="Tahoma" w:cs="Arial"/>
          <w:szCs w:val="44"/>
        </w:rPr>
        <w:t>CreateMenu</w:t>
      </w:r>
      <w:proofErr w:type="spellEnd"/>
      <w:r w:rsidRPr="005D5491">
        <w:rPr>
          <w:rFonts w:ascii="Tahoma" w:hAnsi="Tahoma" w:cs="Arial"/>
          <w:szCs w:val="44"/>
        </w:rPr>
        <w:t xml:space="preserve"> /</w:t>
      </w:r>
      <w:proofErr w:type="gramStart"/>
      <w:r w:rsidRPr="005D5491">
        <w:rPr>
          <w:rFonts w:ascii="Tahoma" w:hAnsi="Tahoma" w:cs="Arial"/>
          <w:szCs w:val="44"/>
        </w:rPr>
        <w:t>&gt;;</w:t>
      </w:r>
      <w:proofErr w:type="gramEnd"/>
    </w:p>
    <w:p w14:paraId="6DE45C00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43: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 xml:space="preserve">case </w:t>
      </w:r>
      <w:proofErr w:type="spellStart"/>
      <w:r w:rsidRPr="005D5491">
        <w:rPr>
          <w:rFonts w:ascii="Tahoma" w:hAnsi="Tahoma" w:cs="Arial"/>
          <w:szCs w:val="44"/>
        </w:rPr>
        <w:t>Menu.move</w:t>
      </w:r>
      <w:proofErr w:type="spellEnd"/>
      <w:r w:rsidRPr="005D5491">
        <w:rPr>
          <w:rFonts w:ascii="Tahoma" w:hAnsi="Tahoma" w:cs="Arial"/>
          <w:szCs w:val="44"/>
        </w:rPr>
        <w:t>:</w:t>
      </w:r>
    </w:p>
    <w:p w14:paraId="6CAA6455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44: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return &lt;</w:t>
      </w:r>
      <w:proofErr w:type="spellStart"/>
      <w:r w:rsidRPr="005D5491">
        <w:rPr>
          <w:rFonts w:ascii="Tahoma" w:hAnsi="Tahoma" w:cs="Arial"/>
          <w:szCs w:val="44"/>
        </w:rPr>
        <w:t>MenuMoveNode</w:t>
      </w:r>
      <w:proofErr w:type="spellEnd"/>
      <w:r w:rsidRPr="005D5491">
        <w:rPr>
          <w:rFonts w:ascii="Tahoma" w:hAnsi="Tahoma" w:cs="Arial"/>
          <w:szCs w:val="44"/>
        </w:rPr>
        <w:t xml:space="preserve"> /</w:t>
      </w:r>
      <w:proofErr w:type="gramStart"/>
      <w:r w:rsidRPr="005D5491">
        <w:rPr>
          <w:rFonts w:ascii="Tahoma" w:hAnsi="Tahoma" w:cs="Arial"/>
          <w:szCs w:val="44"/>
        </w:rPr>
        <w:t>&gt;;</w:t>
      </w:r>
      <w:proofErr w:type="gramEnd"/>
    </w:p>
    <w:p w14:paraId="5FD8064A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45: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 xml:space="preserve">case </w:t>
      </w:r>
      <w:proofErr w:type="spellStart"/>
      <w:r w:rsidRPr="005D5491">
        <w:rPr>
          <w:rFonts w:ascii="Tahoma" w:hAnsi="Tahoma" w:cs="Arial"/>
          <w:szCs w:val="44"/>
        </w:rPr>
        <w:t>Menu.algorithm</w:t>
      </w:r>
      <w:proofErr w:type="spellEnd"/>
      <w:r w:rsidRPr="005D5491">
        <w:rPr>
          <w:rFonts w:ascii="Tahoma" w:hAnsi="Tahoma" w:cs="Arial"/>
          <w:szCs w:val="44"/>
        </w:rPr>
        <w:t>:</w:t>
      </w:r>
    </w:p>
    <w:p w14:paraId="7D7636FF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46: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return &lt;</w:t>
      </w:r>
      <w:proofErr w:type="spellStart"/>
      <w:r w:rsidRPr="005D5491">
        <w:rPr>
          <w:rFonts w:ascii="Tahoma" w:hAnsi="Tahoma" w:cs="Arial"/>
          <w:szCs w:val="44"/>
        </w:rPr>
        <w:t>MenuAlgorithm</w:t>
      </w:r>
      <w:proofErr w:type="spellEnd"/>
      <w:r w:rsidRPr="005D5491">
        <w:rPr>
          <w:rFonts w:ascii="Tahoma" w:hAnsi="Tahoma" w:cs="Arial"/>
          <w:szCs w:val="44"/>
        </w:rPr>
        <w:t xml:space="preserve"> /</w:t>
      </w:r>
      <w:proofErr w:type="gramStart"/>
      <w:r w:rsidRPr="005D5491">
        <w:rPr>
          <w:rFonts w:ascii="Tahoma" w:hAnsi="Tahoma" w:cs="Arial"/>
          <w:szCs w:val="44"/>
        </w:rPr>
        <w:t>&gt;;</w:t>
      </w:r>
      <w:proofErr w:type="gramEnd"/>
    </w:p>
    <w:p w14:paraId="3B28C6FA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47: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}</w:t>
      </w:r>
    </w:p>
    <w:p w14:paraId="266645DB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lastRenderedPageBreak/>
        <w:t xml:space="preserve">48: </w:t>
      </w:r>
      <w:r w:rsidRPr="005D5491">
        <w:rPr>
          <w:rFonts w:ascii="Tahoma" w:hAnsi="Tahoma" w:cs="Arial"/>
          <w:szCs w:val="44"/>
        </w:rPr>
        <w:tab/>
      </w:r>
      <w:proofErr w:type="gramStart"/>
      <w:r w:rsidRPr="005D5491">
        <w:rPr>
          <w:rFonts w:ascii="Tahoma" w:hAnsi="Tahoma" w:cs="Arial"/>
          <w:szCs w:val="44"/>
        </w:rPr>
        <w:t>};</w:t>
      </w:r>
      <w:proofErr w:type="gramEnd"/>
    </w:p>
    <w:p w14:paraId="3C929EA7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49: </w:t>
      </w:r>
    </w:p>
    <w:p w14:paraId="5FDD3A11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50: </w:t>
      </w:r>
      <w:r w:rsidRPr="005D5491">
        <w:rPr>
          <w:rFonts w:ascii="Tahoma" w:hAnsi="Tahoma" w:cs="Arial"/>
          <w:szCs w:val="44"/>
        </w:rPr>
        <w:tab/>
        <w:t>return (</w:t>
      </w:r>
    </w:p>
    <w:p w14:paraId="4509905E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51: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</w:t>
      </w:r>
      <w:proofErr w:type="spellStart"/>
      <w:r w:rsidRPr="005D5491">
        <w:rPr>
          <w:rFonts w:ascii="Tahoma" w:hAnsi="Tahoma" w:cs="Arial"/>
          <w:szCs w:val="44"/>
        </w:rPr>
        <w:t>SidebarContainer</w:t>
      </w:r>
      <w:proofErr w:type="spellEnd"/>
      <w:r w:rsidRPr="005D5491">
        <w:rPr>
          <w:rFonts w:ascii="Tahoma" w:hAnsi="Tahoma" w:cs="Arial"/>
          <w:szCs w:val="44"/>
        </w:rPr>
        <w:t>&gt;</w:t>
      </w:r>
    </w:p>
    <w:p w14:paraId="1AF43919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52: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</w:t>
      </w:r>
      <w:proofErr w:type="spellStart"/>
      <w:r w:rsidRPr="005D5491">
        <w:rPr>
          <w:rFonts w:ascii="Tahoma" w:hAnsi="Tahoma" w:cs="Arial"/>
          <w:szCs w:val="44"/>
        </w:rPr>
        <w:t>SidebarMenuSwitcher</w:t>
      </w:r>
      <w:proofErr w:type="spellEnd"/>
      <w:r w:rsidRPr="005D5491">
        <w:rPr>
          <w:rFonts w:ascii="Tahoma" w:hAnsi="Tahoma" w:cs="Arial"/>
          <w:szCs w:val="44"/>
        </w:rPr>
        <w:t>&gt;</w:t>
      </w:r>
    </w:p>
    <w:p w14:paraId="263F2A7B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53: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</w:t>
      </w:r>
      <w:proofErr w:type="spellStart"/>
      <w:r w:rsidRPr="005D5491">
        <w:rPr>
          <w:rFonts w:ascii="Tahoma" w:hAnsi="Tahoma" w:cs="Arial"/>
          <w:szCs w:val="44"/>
        </w:rPr>
        <w:t>SidebarMenuSwitcherOption</w:t>
      </w:r>
      <w:proofErr w:type="spellEnd"/>
    </w:p>
    <w:p w14:paraId="604D8593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54: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menu</w:t>
      </w:r>
      <w:proofErr w:type="gramStart"/>
      <w:r w:rsidRPr="005D5491">
        <w:rPr>
          <w:rFonts w:ascii="Tahoma" w:hAnsi="Tahoma" w:cs="Arial"/>
          <w:szCs w:val="44"/>
        </w:rPr>
        <w:t>={</w:t>
      </w:r>
      <w:proofErr w:type="spellStart"/>
      <w:proofErr w:type="gramEnd"/>
      <w:r w:rsidRPr="005D5491">
        <w:rPr>
          <w:rFonts w:ascii="Tahoma" w:hAnsi="Tahoma" w:cs="Arial"/>
          <w:szCs w:val="44"/>
        </w:rPr>
        <w:t>Menu.create</w:t>
      </w:r>
      <w:proofErr w:type="spellEnd"/>
      <w:r w:rsidRPr="005D5491">
        <w:rPr>
          <w:rFonts w:ascii="Tahoma" w:hAnsi="Tahoma" w:cs="Arial"/>
          <w:szCs w:val="44"/>
        </w:rPr>
        <w:t>}</w:t>
      </w:r>
    </w:p>
    <w:p w14:paraId="190A50E4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55: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currentMenu</w:t>
      </w:r>
      <w:proofErr w:type="spellEnd"/>
      <w:r w:rsidRPr="005D5491">
        <w:rPr>
          <w:rFonts w:ascii="Tahoma" w:hAnsi="Tahoma" w:cs="Arial"/>
          <w:szCs w:val="44"/>
        </w:rPr>
        <w:t>={menu}</w:t>
      </w:r>
    </w:p>
    <w:p w14:paraId="3BCDF14D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56: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icon={</w:t>
      </w:r>
      <w:proofErr w:type="spellStart"/>
      <w:r w:rsidRPr="005D5491">
        <w:rPr>
          <w:rFonts w:ascii="Tahoma" w:hAnsi="Tahoma" w:cs="Arial"/>
          <w:szCs w:val="44"/>
        </w:rPr>
        <w:t>faPlus</w:t>
      </w:r>
      <w:proofErr w:type="spellEnd"/>
      <w:r w:rsidRPr="005D5491">
        <w:rPr>
          <w:rFonts w:ascii="Tahoma" w:hAnsi="Tahoma" w:cs="Arial"/>
          <w:szCs w:val="44"/>
        </w:rPr>
        <w:t>}</w:t>
      </w:r>
    </w:p>
    <w:p w14:paraId="66AEF2D5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57: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setMenu</w:t>
      </w:r>
      <w:proofErr w:type="spellEnd"/>
      <w:r w:rsidRPr="005D5491">
        <w:rPr>
          <w:rFonts w:ascii="Tahoma" w:hAnsi="Tahoma" w:cs="Arial"/>
          <w:szCs w:val="44"/>
        </w:rPr>
        <w:t>={</w:t>
      </w:r>
      <w:proofErr w:type="spellStart"/>
      <w:r w:rsidRPr="005D5491">
        <w:rPr>
          <w:rFonts w:ascii="Tahoma" w:hAnsi="Tahoma" w:cs="Arial"/>
          <w:szCs w:val="44"/>
        </w:rPr>
        <w:t>setMenu</w:t>
      </w:r>
      <w:proofErr w:type="spellEnd"/>
      <w:r w:rsidRPr="005D5491">
        <w:rPr>
          <w:rFonts w:ascii="Tahoma" w:hAnsi="Tahoma" w:cs="Arial"/>
          <w:szCs w:val="44"/>
        </w:rPr>
        <w:t>}</w:t>
      </w:r>
    </w:p>
    <w:p w14:paraId="60A6C9BE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58: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/&gt;</w:t>
      </w:r>
    </w:p>
    <w:p w14:paraId="79965B3B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59: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</w:t>
      </w:r>
      <w:proofErr w:type="spellStart"/>
      <w:r w:rsidRPr="005D5491">
        <w:rPr>
          <w:rFonts w:ascii="Tahoma" w:hAnsi="Tahoma" w:cs="Arial"/>
          <w:szCs w:val="44"/>
        </w:rPr>
        <w:t>SidebarMenuSwitcherOption</w:t>
      </w:r>
      <w:proofErr w:type="spellEnd"/>
    </w:p>
    <w:p w14:paraId="1836E524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60: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menu</w:t>
      </w:r>
      <w:proofErr w:type="gramStart"/>
      <w:r w:rsidRPr="005D5491">
        <w:rPr>
          <w:rFonts w:ascii="Tahoma" w:hAnsi="Tahoma" w:cs="Arial"/>
          <w:szCs w:val="44"/>
        </w:rPr>
        <w:t>={</w:t>
      </w:r>
      <w:proofErr w:type="spellStart"/>
      <w:proofErr w:type="gramEnd"/>
      <w:r w:rsidRPr="005D5491">
        <w:rPr>
          <w:rFonts w:ascii="Tahoma" w:hAnsi="Tahoma" w:cs="Arial"/>
          <w:szCs w:val="44"/>
        </w:rPr>
        <w:t>Menu.move</w:t>
      </w:r>
      <w:proofErr w:type="spellEnd"/>
      <w:r w:rsidRPr="005D5491">
        <w:rPr>
          <w:rFonts w:ascii="Tahoma" w:hAnsi="Tahoma" w:cs="Arial"/>
          <w:szCs w:val="44"/>
        </w:rPr>
        <w:t>}</w:t>
      </w:r>
    </w:p>
    <w:p w14:paraId="0D014F8D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61: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currentMenu</w:t>
      </w:r>
      <w:proofErr w:type="spellEnd"/>
      <w:r w:rsidRPr="005D5491">
        <w:rPr>
          <w:rFonts w:ascii="Tahoma" w:hAnsi="Tahoma" w:cs="Arial"/>
          <w:szCs w:val="44"/>
        </w:rPr>
        <w:t>={menu}</w:t>
      </w:r>
    </w:p>
    <w:p w14:paraId="065593EA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62: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icon={</w:t>
      </w:r>
      <w:proofErr w:type="spellStart"/>
      <w:r w:rsidRPr="005D5491">
        <w:rPr>
          <w:rFonts w:ascii="Tahoma" w:hAnsi="Tahoma" w:cs="Arial"/>
          <w:szCs w:val="44"/>
        </w:rPr>
        <w:t>faArrowsAlt</w:t>
      </w:r>
      <w:proofErr w:type="spellEnd"/>
      <w:r w:rsidRPr="005D5491">
        <w:rPr>
          <w:rFonts w:ascii="Tahoma" w:hAnsi="Tahoma" w:cs="Arial"/>
          <w:szCs w:val="44"/>
        </w:rPr>
        <w:t>}</w:t>
      </w:r>
    </w:p>
    <w:p w14:paraId="1C183A9F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63: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setMenu</w:t>
      </w:r>
      <w:proofErr w:type="spellEnd"/>
      <w:r w:rsidRPr="005D5491">
        <w:rPr>
          <w:rFonts w:ascii="Tahoma" w:hAnsi="Tahoma" w:cs="Arial"/>
          <w:szCs w:val="44"/>
        </w:rPr>
        <w:t>={</w:t>
      </w:r>
      <w:proofErr w:type="spellStart"/>
      <w:r w:rsidRPr="005D5491">
        <w:rPr>
          <w:rFonts w:ascii="Tahoma" w:hAnsi="Tahoma" w:cs="Arial"/>
          <w:szCs w:val="44"/>
        </w:rPr>
        <w:t>setMenu</w:t>
      </w:r>
      <w:proofErr w:type="spellEnd"/>
      <w:r w:rsidRPr="005D5491">
        <w:rPr>
          <w:rFonts w:ascii="Tahoma" w:hAnsi="Tahoma" w:cs="Arial"/>
          <w:szCs w:val="44"/>
        </w:rPr>
        <w:t>}</w:t>
      </w:r>
    </w:p>
    <w:p w14:paraId="688DAB98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64: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/&gt;</w:t>
      </w:r>
    </w:p>
    <w:p w14:paraId="1DFCCB26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65: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</w:t>
      </w:r>
      <w:proofErr w:type="spellStart"/>
      <w:r w:rsidRPr="005D5491">
        <w:rPr>
          <w:rFonts w:ascii="Tahoma" w:hAnsi="Tahoma" w:cs="Arial"/>
          <w:szCs w:val="44"/>
        </w:rPr>
        <w:t>SidebarMenuSwitcherOption</w:t>
      </w:r>
      <w:proofErr w:type="spellEnd"/>
    </w:p>
    <w:p w14:paraId="060A3DFC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66: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menu</w:t>
      </w:r>
      <w:proofErr w:type="gramStart"/>
      <w:r w:rsidRPr="005D5491">
        <w:rPr>
          <w:rFonts w:ascii="Tahoma" w:hAnsi="Tahoma" w:cs="Arial"/>
          <w:szCs w:val="44"/>
        </w:rPr>
        <w:t>={</w:t>
      </w:r>
      <w:proofErr w:type="spellStart"/>
      <w:proofErr w:type="gramEnd"/>
      <w:r w:rsidRPr="005D5491">
        <w:rPr>
          <w:rFonts w:ascii="Tahoma" w:hAnsi="Tahoma" w:cs="Arial"/>
          <w:szCs w:val="44"/>
        </w:rPr>
        <w:t>Menu.algorithm</w:t>
      </w:r>
      <w:proofErr w:type="spellEnd"/>
      <w:r w:rsidRPr="005D5491">
        <w:rPr>
          <w:rFonts w:ascii="Tahoma" w:hAnsi="Tahoma" w:cs="Arial"/>
          <w:szCs w:val="44"/>
        </w:rPr>
        <w:t>}</w:t>
      </w:r>
    </w:p>
    <w:p w14:paraId="51F8A378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67: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currentMenu</w:t>
      </w:r>
      <w:proofErr w:type="spellEnd"/>
      <w:r w:rsidRPr="005D5491">
        <w:rPr>
          <w:rFonts w:ascii="Tahoma" w:hAnsi="Tahoma" w:cs="Arial"/>
          <w:szCs w:val="44"/>
        </w:rPr>
        <w:t>={menu}</w:t>
      </w:r>
    </w:p>
    <w:p w14:paraId="4AA411E7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68: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icon={</w:t>
      </w:r>
      <w:proofErr w:type="spellStart"/>
      <w:r w:rsidRPr="005D5491">
        <w:rPr>
          <w:rFonts w:ascii="Tahoma" w:hAnsi="Tahoma" w:cs="Arial"/>
          <w:szCs w:val="44"/>
        </w:rPr>
        <w:t>faMapMarked</w:t>
      </w:r>
      <w:proofErr w:type="spellEnd"/>
      <w:r w:rsidRPr="005D5491">
        <w:rPr>
          <w:rFonts w:ascii="Tahoma" w:hAnsi="Tahoma" w:cs="Arial"/>
          <w:szCs w:val="44"/>
        </w:rPr>
        <w:t>}</w:t>
      </w:r>
    </w:p>
    <w:p w14:paraId="134FA68F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69: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proofErr w:type="spellStart"/>
      <w:r w:rsidRPr="005D5491">
        <w:rPr>
          <w:rFonts w:ascii="Tahoma" w:hAnsi="Tahoma" w:cs="Arial"/>
          <w:szCs w:val="44"/>
        </w:rPr>
        <w:t>setMenu</w:t>
      </w:r>
      <w:proofErr w:type="spellEnd"/>
      <w:r w:rsidRPr="005D5491">
        <w:rPr>
          <w:rFonts w:ascii="Tahoma" w:hAnsi="Tahoma" w:cs="Arial"/>
          <w:szCs w:val="44"/>
        </w:rPr>
        <w:t>={</w:t>
      </w:r>
      <w:proofErr w:type="spellStart"/>
      <w:r w:rsidRPr="005D5491">
        <w:rPr>
          <w:rFonts w:ascii="Tahoma" w:hAnsi="Tahoma" w:cs="Arial"/>
          <w:szCs w:val="44"/>
        </w:rPr>
        <w:t>setMenu</w:t>
      </w:r>
      <w:proofErr w:type="spellEnd"/>
      <w:r w:rsidRPr="005D5491">
        <w:rPr>
          <w:rFonts w:ascii="Tahoma" w:hAnsi="Tahoma" w:cs="Arial"/>
          <w:szCs w:val="44"/>
        </w:rPr>
        <w:t>}</w:t>
      </w:r>
    </w:p>
    <w:p w14:paraId="71B5750B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lastRenderedPageBreak/>
        <w:t xml:space="preserve">70: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/&gt;</w:t>
      </w:r>
    </w:p>
    <w:p w14:paraId="59581092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71: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&lt;/</w:t>
      </w:r>
      <w:proofErr w:type="spellStart"/>
      <w:r w:rsidRPr="005D5491">
        <w:rPr>
          <w:rFonts w:ascii="Tahoma" w:hAnsi="Tahoma" w:cs="Arial"/>
          <w:szCs w:val="44"/>
        </w:rPr>
        <w:t>SidebarMenuSwitcher</w:t>
      </w:r>
      <w:proofErr w:type="spellEnd"/>
      <w:r w:rsidRPr="005D5491">
        <w:rPr>
          <w:rFonts w:ascii="Tahoma" w:hAnsi="Tahoma" w:cs="Arial"/>
          <w:szCs w:val="44"/>
        </w:rPr>
        <w:t>&gt;</w:t>
      </w:r>
    </w:p>
    <w:p w14:paraId="22808855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72: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</w:t>
      </w:r>
      <w:proofErr w:type="spellStart"/>
      <w:r w:rsidRPr="005D5491">
        <w:rPr>
          <w:rFonts w:ascii="Tahoma" w:hAnsi="Tahoma" w:cs="Arial"/>
          <w:szCs w:val="44"/>
        </w:rPr>
        <w:t>CurrentMenu</w:t>
      </w:r>
      <w:proofErr w:type="spellEnd"/>
      <w:r w:rsidRPr="005D5491">
        <w:rPr>
          <w:rFonts w:ascii="Tahoma" w:hAnsi="Tahoma" w:cs="Arial"/>
          <w:szCs w:val="44"/>
        </w:rPr>
        <w:t xml:space="preserve"> /&gt;</w:t>
      </w:r>
    </w:p>
    <w:p w14:paraId="37FAEFCF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73: </w:t>
      </w:r>
      <w:r w:rsidRPr="005D5491">
        <w:rPr>
          <w:rFonts w:ascii="Tahoma" w:hAnsi="Tahoma" w:cs="Arial"/>
          <w:szCs w:val="44"/>
        </w:rPr>
        <w:tab/>
      </w:r>
      <w:r w:rsidRPr="005D5491">
        <w:rPr>
          <w:rFonts w:ascii="Tahoma" w:hAnsi="Tahoma" w:cs="Arial"/>
          <w:szCs w:val="44"/>
        </w:rPr>
        <w:tab/>
        <w:t>&lt;/</w:t>
      </w:r>
      <w:proofErr w:type="spellStart"/>
      <w:r w:rsidRPr="005D5491">
        <w:rPr>
          <w:rFonts w:ascii="Tahoma" w:hAnsi="Tahoma" w:cs="Arial"/>
          <w:szCs w:val="44"/>
        </w:rPr>
        <w:t>SidebarContainer</w:t>
      </w:r>
      <w:proofErr w:type="spellEnd"/>
      <w:r w:rsidRPr="005D5491">
        <w:rPr>
          <w:rFonts w:ascii="Tahoma" w:hAnsi="Tahoma" w:cs="Arial"/>
          <w:szCs w:val="44"/>
        </w:rPr>
        <w:t>&gt;</w:t>
      </w:r>
    </w:p>
    <w:p w14:paraId="30CEA441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74: </w:t>
      </w:r>
      <w:r w:rsidRPr="005D5491">
        <w:rPr>
          <w:rFonts w:ascii="Tahoma" w:hAnsi="Tahoma" w:cs="Arial"/>
          <w:szCs w:val="44"/>
        </w:rPr>
        <w:tab/>
      </w:r>
      <w:proofErr w:type="gramStart"/>
      <w:r w:rsidRPr="005D5491">
        <w:rPr>
          <w:rFonts w:ascii="Tahoma" w:hAnsi="Tahoma" w:cs="Arial"/>
          <w:szCs w:val="44"/>
        </w:rPr>
        <w:t>);</w:t>
      </w:r>
      <w:proofErr w:type="gramEnd"/>
    </w:p>
    <w:p w14:paraId="0280131B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>75</w:t>
      </w:r>
      <w:proofErr w:type="gramStart"/>
      <w:r w:rsidRPr="005D5491">
        <w:rPr>
          <w:rFonts w:ascii="Tahoma" w:hAnsi="Tahoma" w:cs="Arial"/>
          <w:szCs w:val="44"/>
        </w:rPr>
        <w:t>: }</w:t>
      </w:r>
      <w:proofErr w:type="gramEnd"/>
    </w:p>
    <w:p w14:paraId="06699CD9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76: </w:t>
      </w:r>
    </w:p>
    <w:p w14:paraId="1CB2E07E" w14:textId="77777777" w:rsidR="005D5491" w:rsidRPr="005D5491" w:rsidRDefault="005D5491" w:rsidP="005D5491">
      <w:pPr>
        <w:pStyle w:val="Code"/>
        <w:rPr>
          <w:rFonts w:ascii="Tahoma" w:hAnsi="Tahoma" w:cs="Arial"/>
          <w:szCs w:val="44"/>
        </w:rPr>
      </w:pPr>
      <w:r w:rsidRPr="005D5491">
        <w:rPr>
          <w:rFonts w:ascii="Tahoma" w:hAnsi="Tahoma" w:cs="Arial"/>
          <w:szCs w:val="44"/>
        </w:rPr>
        <w:t xml:space="preserve">77: export default </w:t>
      </w:r>
      <w:proofErr w:type="spellStart"/>
      <w:proofErr w:type="gramStart"/>
      <w:r w:rsidRPr="005D5491">
        <w:rPr>
          <w:rFonts w:ascii="Tahoma" w:hAnsi="Tahoma" w:cs="Arial"/>
          <w:szCs w:val="44"/>
        </w:rPr>
        <w:t>SidebarPrimary</w:t>
      </w:r>
      <w:proofErr w:type="spellEnd"/>
      <w:r w:rsidRPr="005D5491">
        <w:rPr>
          <w:rFonts w:ascii="Tahoma" w:hAnsi="Tahoma" w:cs="Arial"/>
          <w:szCs w:val="44"/>
        </w:rPr>
        <w:t>;</w:t>
      </w:r>
      <w:proofErr w:type="gramEnd"/>
    </w:p>
    <w:p w14:paraId="1CA900EF" w14:textId="77777777" w:rsidR="00792CE6" w:rsidRPr="00792CE6" w:rsidRDefault="00792CE6" w:rsidP="00792CE6">
      <w:pPr>
        <w:pStyle w:val="Heading3"/>
      </w:pPr>
      <w:bookmarkStart w:id="34" w:name="_Toc81979047"/>
      <w:r w:rsidRPr="00792CE6">
        <w:t>File: MenuAlgorithm.tsx</w:t>
      </w:r>
      <w:bookmarkEnd w:id="34"/>
    </w:p>
    <w:p w14:paraId="1A958AF9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>01: import React from "react</w:t>
      </w:r>
      <w:proofErr w:type="gramStart"/>
      <w:r w:rsidRPr="00792CE6">
        <w:rPr>
          <w:rFonts w:ascii="Tahoma" w:hAnsi="Tahoma" w:cs="Arial"/>
          <w:szCs w:val="44"/>
        </w:rPr>
        <w:t>";</w:t>
      </w:r>
      <w:proofErr w:type="gramEnd"/>
    </w:p>
    <w:p w14:paraId="76012422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02: import </w:t>
      </w:r>
      <w:proofErr w:type="spellStart"/>
      <w:r w:rsidRPr="00792CE6">
        <w:rPr>
          <w:rFonts w:ascii="Tahoma" w:hAnsi="Tahoma" w:cs="Arial"/>
          <w:szCs w:val="44"/>
        </w:rPr>
        <w:t>SidebarMenu</w:t>
      </w:r>
      <w:proofErr w:type="spellEnd"/>
      <w:r w:rsidRPr="00792CE6">
        <w:rPr>
          <w:rFonts w:ascii="Tahoma" w:hAnsi="Tahoma" w:cs="Arial"/>
          <w:szCs w:val="44"/>
        </w:rPr>
        <w:t xml:space="preserve"> from </w:t>
      </w:r>
      <w:proofErr w:type="gramStart"/>
      <w:r w:rsidRPr="00792CE6">
        <w:rPr>
          <w:rFonts w:ascii="Tahoma" w:hAnsi="Tahoma" w:cs="Arial"/>
          <w:szCs w:val="44"/>
        </w:rPr>
        <w:t>"..</w:t>
      </w:r>
      <w:proofErr w:type="gramEnd"/>
      <w:r w:rsidRPr="00792CE6">
        <w:rPr>
          <w:rFonts w:ascii="Tahoma" w:hAnsi="Tahoma" w:cs="Arial"/>
          <w:szCs w:val="44"/>
        </w:rPr>
        <w:t>/../</w:t>
      </w:r>
      <w:proofErr w:type="spellStart"/>
      <w:r w:rsidRPr="00792CE6">
        <w:rPr>
          <w:rFonts w:ascii="Tahoma" w:hAnsi="Tahoma" w:cs="Arial"/>
          <w:szCs w:val="44"/>
        </w:rPr>
        <w:t>SidebarMenu</w:t>
      </w:r>
      <w:proofErr w:type="spellEnd"/>
      <w:r w:rsidRPr="00792CE6">
        <w:rPr>
          <w:rFonts w:ascii="Tahoma" w:hAnsi="Tahoma" w:cs="Arial"/>
          <w:szCs w:val="44"/>
        </w:rPr>
        <w:t>/</w:t>
      </w:r>
      <w:proofErr w:type="spellStart"/>
      <w:r w:rsidRPr="00792CE6">
        <w:rPr>
          <w:rFonts w:ascii="Tahoma" w:hAnsi="Tahoma" w:cs="Arial"/>
          <w:szCs w:val="44"/>
        </w:rPr>
        <w:t>SidebarMenu</w:t>
      </w:r>
      <w:proofErr w:type="spellEnd"/>
      <w:r w:rsidRPr="00792CE6">
        <w:rPr>
          <w:rFonts w:ascii="Tahoma" w:hAnsi="Tahoma" w:cs="Arial"/>
          <w:szCs w:val="44"/>
        </w:rPr>
        <w:t>";</w:t>
      </w:r>
    </w:p>
    <w:p w14:paraId="24D4169A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>03: import styles from "../</w:t>
      </w:r>
      <w:proofErr w:type="spellStart"/>
      <w:r w:rsidRPr="00792CE6">
        <w:rPr>
          <w:rFonts w:ascii="Tahoma" w:hAnsi="Tahoma" w:cs="Arial"/>
          <w:szCs w:val="44"/>
        </w:rPr>
        <w:t>SidebarPrimary.module.scss</w:t>
      </w:r>
      <w:proofErr w:type="spellEnd"/>
      <w:proofErr w:type="gramStart"/>
      <w:r w:rsidRPr="00792CE6">
        <w:rPr>
          <w:rFonts w:ascii="Tahoma" w:hAnsi="Tahoma" w:cs="Arial"/>
          <w:szCs w:val="44"/>
        </w:rPr>
        <w:t>";</w:t>
      </w:r>
      <w:proofErr w:type="gramEnd"/>
    </w:p>
    <w:p w14:paraId="7773DB4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04: import </w:t>
      </w:r>
      <w:proofErr w:type="spellStart"/>
      <w:r w:rsidRPr="00792CE6">
        <w:rPr>
          <w:rFonts w:ascii="Tahoma" w:hAnsi="Tahoma" w:cs="Arial"/>
          <w:szCs w:val="44"/>
        </w:rPr>
        <w:t>sidebarStyles</w:t>
      </w:r>
      <w:proofErr w:type="spellEnd"/>
      <w:r w:rsidRPr="00792CE6">
        <w:rPr>
          <w:rFonts w:ascii="Tahoma" w:hAnsi="Tahoma" w:cs="Arial"/>
          <w:szCs w:val="44"/>
        </w:rPr>
        <w:t xml:space="preserve"> from "../../</w:t>
      </w:r>
      <w:proofErr w:type="spellStart"/>
      <w:r w:rsidRPr="00792CE6">
        <w:rPr>
          <w:rFonts w:ascii="Tahoma" w:hAnsi="Tahoma" w:cs="Arial"/>
          <w:szCs w:val="44"/>
        </w:rPr>
        <w:t>Sidebar.module.scss</w:t>
      </w:r>
      <w:proofErr w:type="spellEnd"/>
      <w:proofErr w:type="gramStart"/>
      <w:r w:rsidRPr="00792CE6">
        <w:rPr>
          <w:rFonts w:ascii="Tahoma" w:hAnsi="Tahoma" w:cs="Arial"/>
          <w:szCs w:val="44"/>
        </w:rPr>
        <w:t>";</w:t>
      </w:r>
      <w:proofErr w:type="gramEnd"/>
    </w:p>
    <w:p w14:paraId="32B0EC25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05: import </w:t>
      </w:r>
      <w:proofErr w:type="gramStart"/>
      <w:r w:rsidRPr="00792CE6">
        <w:rPr>
          <w:rFonts w:ascii="Tahoma" w:hAnsi="Tahoma" w:cs="Arial"/>
          <w:szCs w:val="44"/>
        </w:rPr>
        <w:t xml:space="preserve">{ </w:t>
      </w:r>
      <w:proofErr w:type="spellStart"/>
      <w:r w:rsidRPr="00792CE6">
        <w:rPr>
          <w:rFonts w:ascii="Tahoma" w:hAnsi="Tahoma" w:cs="Arial"/>
          <w:szCs w:val="44"/>
        </w:rPr>
        <w:t>useContext</w:t>
      </w:r>
      <w:proofErr w:type="spellEnd"/>
      <w:proofErr w:type="gramEnd"/>
      <w:r w:rsidRPr="00792CE6">
        <w:rPr>
          <w:rFonts w:ascii="Tahoma" w:hAnsi="Tahoma" w:cs="Arial"/>
          <w:szCs w:val="44"/>
        </w:rPr>
        <w:t xml:space="preserve"> } from "react";</w:t>
      </w:r>
    </w:p>
    <w:p w14:paraId="486012E5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06: import </w:t>
      </w:r>
      <w:proofErr w:type="gramStart"/>
      <w:r w:rsidRPr="00792CE6">
        <w:rPr>
          <w:rFonts w:ascii="Tahoma" w:hAnsi="Tahoma" w:cs="Arial"/>
          <w:szCs w:val="44"/>
        </w:rPr>
        <w:t xml:space="preserve">{ </w:t>
      </w:r>
      <w:proofErr w:type="spellStart"/>
      <w:r w:rsidRPr="00792CE6">
        <w:rPr>
          <w:rFonts w:ascii="Tahoma" w:hAnsi="Tahoma" w:cs="Arial"/>
          <w:szCs w:val="44"/>
        </w:rPr>
        <w:t>GraphContext</w:t>
      </w:r>
      <w:proofErr w:type="spellEnd"/>
      <w:proofErr w:type="gramEnd"/>
      <w:r w:rsidRPr="00792CE6">
        <w:rPr>
          <w:rFonts w:ascii="Tahoma" w:hAnsi="Tahoma" w:cs="Arial"/>
          <w:szCs w:val="44"/>
        </w:rPr>
        <w:t xml:space="preserve"> } from "../../../../graph/context/</w:t>
      </w:r>
      <w:proofErr w:type="spellStart"/>
      <w:r w:rsidRPr="00792CE6">
        <w:rPr>
          <w:rFonts w:ascii="Tahoma" w:hAnsi="Tahoma" w:cs="Arial"/>
          <w:szCs w:val="44"/>
        </w:rPr>
        <w:t>graphContext</w:t>
      </w:r>
      <w:proofErr w:type="spellEnd"/>
      <w:r w:rsidRPr="00792CE6">
        <w:rPr>
          <w:rFonts w:ascii="Tahoma" w:hAnsi="Tahoma" w:cs="Arial"/>
          <w:szCs w:val="44"/>
        </w:rPr>
        <w:t>";</w:t>
      </w:r>
    </w:p>
    <w:p w14:paraId="28C1B1A9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07: import </w:t>
      </w:r>
      <w:proofErr w:type="gramStart"/>
      <w:r w:rsidRPr="00792CE6">
        <w:rPr>
          <w:rFonts w:ascii="Tahoma" w:hAnsi="Tahoma" w:cs="Arial"/>
          <w:szCs w:val="44"/>
        </w:rPr>
        <w:t xml:space="preserve">{ </w:t>
      </w:r>
      <w:proofErr w:type="spellStart"/>
      <w:r w:rsidRPr="00792CE6">
        <w:rPr>
          <w:rFonts w:ascii="Tahoma" w:hAnsi="Tahoma" w:cs="Arial"/>
          <w:szCs w:val="44"/>
        </w:rPr>
        <w:t>findShortestPath</w:t>
      </w:r>
      <w:proofErr w:type="spellEnd"/>
      <w:proofErr w:type="gramEnd"/>
      <w:r w:rsidRPr="00792CE6">
        <w:rPr>
          <w:rFonts w:ascii="Tahoma" w:hAnsi="Tahoma" w:cs="Arial"/>
          <w:szCs w:val="44"/>
        </w:rPr>
        <w:t xml:space="preserve"> } from "../../../../graph/context/</w:t>
      </w:r>
      <w:proofErr w:type="spellStart"/>
      <w:r w:rsidRPr="00792CE6">
        <w:rPr>
          <w:rFonts w:ascii="Tahoma" w:hAnsi="Tahoma" w:cs="Arial"/>
          <w:szCs w:val="44"/>
        </w:rPr>
        <w:t>graphActions</w:t>
      </w:r>
      <w:proofErr w:type="spellEnd"/>
      <w:r w:rsidRPr="00792CE6">
        <w:rPr>
          <w:rFonts w:ascii="Tahoma" w:hAnsi="Tahoma" w:cs="Arial"/>
          <w:szCs w:val="44"/>
        </w:rPr>
        <w:t>";</w:t>
      </w:r>
    </w:p>
    <w:p w14:paraId="29C96B66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08: import </w:t>
      </w:r>
      <w:proofErr w:type="gramStart"/>
      <w:r w:rsidRPr="00792CE6">
        <w:rPr>
          <w:rFonts w:ascii="Tahoma" w:hAnsi="Tahoma" w:cs="Arial"/>
          <w:szCs w:val="44"/>
        </w:rPr>
        <w:t xml:space="preserve">{ </w:t>
      </w:r>
      <w:proofErr w:type="spellStart"/>
      <w:r w:rsidRPr="00792CE6">
        <w:rPr>
          <w:rFonts w:ascii="Tahoma" w:hAnsi="Tahoma" w:cs="Arial"/>
          <w:szCs w:val="44"/>
        </w:rPr>
        <w:t>SelectNode</w:t>
      </w:r>
      <w:proofErr w:type="spellEnd"/>
      <w:proofErr w:type="gramEnd"/>
      <w:r w:rsidRPr="00792CE6">
        <w:rPr>
          <w:rFonts w:ascii="Tahoma" w:hAnsi="Tahoma" w:cs="Arial"/>
          <w:szCs w:val="44"/>
        </w:rPr>
        <w:t xml:space="preserve"> } from "./</w:t>
      </w:r>
      <w:proofErr w:type="spellStart"/>
      <w:r w:rsidRPr="00792CE6">
        <w:rPr>
          <w:rFonts w:ascii="Tahoma" w:hAnsi="Tahoma" w:cs="Arial"/>
          <w:szCs w:val="44"/>
        </w:rPr>
        <w:t>SelectNode</w:t>
      </w:r>
      <w:proofErr w:type="spellEnd"/>
      <w:r w:rsidRPr="00792CE6">
        <w:rPr>
          <w:rFonts w:ascii="Tahoma" w:hAnsi="Tahoma" w:cs="Arial"/>
          <w:szCs w:val="44"/>
        </w:rPr>
        <w:t>";</w:t>
      </w:r>
    </w:p>
    <w:p w14:paraId="2F29FB14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09: import </w:t>
      </w:r>
      <w:proofErr w:type="gramStart"/>
      <w:r w:rsidRPr="00792CE6">
        <w:rPr>
          <w:rFonts w:ascii="Tahoma" w:hAnsi="Tahoma" w:cs="Arial"/>
          <w:szCs w:val="44"/>
        </w:rPr>
        <w:t xml:space="preserve">{ </w:t>
      </w:r>
      <w:proofErr w:type="spellStart"/>
      <w:r w:rsidRPr="00792CE6">
        <w:rPr>
          <w:rFonts w:ascii="Tahoma" w:hAnsi="Tahoma" w:cs="Arial"/>
          <w:szCs w:val="44"/>
        </w:rPr>
        <w:t>useRef</w:t>
      </w:r>
      <w:proofErr w:type="spellEnd"/>
      <w:proofErr w:type="gramEnd"/>
      <w:r w:rsidRPr="00792CE6">
        <w:rPr>
          <w:rFonts w:ascii="Tahoma" w:hAnsi="Tahoma" w:cs="Arial"/>
          <w:szCs w:val="44"/>
        </w:rPr>
        <w:t xml:space="preserve"> } from "react";</w:t>
      </w:r>
    </w:p>
    <w:p w14:paraId="7891EBA1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10: import </w:t>
      </w:r>
      <w:proofErr w:type="gramStart"/>
      <w:r w:rsidRPr="00792CE6">
        <w:rPr>
          <w:rFonts w:ascii="Tahoma" w:hAnsi="Tahoma" w:cs="Arial"/>
          <w:szCs w:val="44"/>
        </w:rPr>
        <w:t xml:space="preserve">{ </w:t>
      </w:r>
      <w:proofErr w:type="spellStart"/>
      <w:r w:rsidRPr="00792CE6">
        <w:rPr>
          <w:rFonts w:ascii="Tahoma" w:hAnsi="Tahoma" w:cs="Arial"/>
          <w:szCs w:val="44"/>
        </w:rPr>
        <w:t>GraphEdge</w:t>
      </w:r>
      <w:proofErr w:type="spellEnd"/>
      <w:proofErr w:type="gramEnd"/>
      <w:r w:rsidRPr="00792CE6">
        <w:rPr>
          <w:rFonts w:ascii="Tahoma" w:hAnsi="Tahoma" w:cs="Arial"/>
          <w:szCs w:val="44"/>
        </w:rPr>
        <w:t xml:space="preserve">, </w:t>
      </w:r>
      <w:proofErr w:type="spellStart"/>
      <w:r w:rsidRPr="00792CE6">
        <w:rPr>
          <w:rFonts w:ascii="Tahoma" w:hAnsi="Tahoma" w:cs="Arial"/>
          <w:szCs w:val="44"/>
        </w:rPr>
        <w:t>GraphNode</w:t>
      </w:r>
      <w:proofErr w:type="spellEnd"/>
      <w:r w:rsidRPr="00792CE6">
        <w:rPr>
          <w:rFonts w:ascii="Tahoma" w:hAnsi="Tahoma" w:cs="Arial"/>
          <w:szCs w:val="44"/>
        </w:rPr>
        <w:t xml:space="preserve"> } from "../../../../graph";</w:t>
      </w:r>
    </w:p>
    <w:p w14:paraId="110976A1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11: </w:t>
      </w:r>
    </w:p>
    <w:p w14:paraId="3318AAC6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12: </w:t>
      </w:r>
      <w:proofErr w:type="spellStart"/>
      <w:r w:rsidRPr="00792CE6">
        <w:rPr>
          <w:rFonts w:ascii="Tahoma" w:hAnsi="Tahoma" w:cs="Arial"/>
          <w:szCs w:val="44"/>
        </w:rPr>
        <w:t>const</w:t>
      </w:r>
      <w:proofErr w:type="spellEnd"/>
      <w:r w:rsidRPr="00792CE6">
        <w:rPr>
          <w:rFonts w:ascii="Tahoma" w:hAnsi="Tahoma" w:cs="Arial"/>
          <w:szCs w:val="44"/>
        </w:rPr>
        <w:t xml:space="preserve"> Edge = </w:t>
      </w:r>
      <w:proofErr w:type="gramStart"/>
      <w:r w:rsidRPr="00792CE6">
        <w:rPr>
          <w:rFonts w:ascii="Tahoma" w:hAnsi="Tahoma" w:cs="Arial"/>
          <w:szCs w:val="44"/>
        </w:rPr>
        <w:t>({ edge</w:t>
      </w:r>
      <w:proofErr w:type="gramEnd"/>
      <w:r w:rsidRPr="00792CE6">
        <w:rPr>
          <w:rFonts w:ascii="Tahoma" w:hAnsi="Tahoma" w:cs="Arial"/>
          <w:szCs w:val="44"/>
        </w:rPr>
        <w:t xml:space="preserve"> }: { edge: </w:t>
      </w:r>
      <w:proofErr w:type="spellStart"/>
      <w:r w:rsidRPr="00792CE6">
        <w:rPr>
          <w:rFonts w:ascii="Tahoma" w:hAnsi="Tahoma" w:cs="Arial"/>
          <w:szCs w:val="44"/>
        </w:rPr>
        <w:t>GraphEdge</w:t>
      </w:r>
      <w:proofErr w:type="spellEnd"/>
      <w:r w:rsidRPr="00792CE6">
        <w:rPr>
          <w:rFonts w:ascii="Tahoma" w:hAnsi="Tahoma" w:cs="Arial"/>
          <w:szCs w:val="44"/>
        </w:rPr>
        <w:t xml:space="preserve"> }) =&gt; {</w:t>
      </w:r>
    </w:p>
    <w:p w14:paraId="545C2ED1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13: </w:t>
      </w:r>
      <w:r w:rsidRPr="00792CE6">
        <w:rPr>
          <w:rFonts w:ascii="Tahoma" w:hAnsi="Tahoma" w:cs="Arial"/>
          <w:szCs w:val="44"/>
        </w:rPr>
        <w:tab/>
        <w:t>return (</w:t>
      </w:r>
    </w:p>
    <w:p w14:paraId="6F7CED4D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14: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 xml:space="preserve">&lt;div </w:t>
      </w:r>
      <w:proofErr w:type="spellStart"/>
      <w:r w:rsidRPr="00792CE6">
        <w:rPr>
          <w:rFonts w:ascii="Tahoma" w:hAnsi="Tahoma" w:cs="Arial"/>
          <w:szCs w:val="44"/>
        </w:rPr>
        <w:t>className</w:t>
      </w:r>
      <w:proofErr w:type="spellEnd"/>
      <w:r w:rsidRPr="00792CE6">
        <w:rPr>
          <w:rFonts w:ascii="Tahoma" w:hAnsi="Tahoma" w:cs="Arial"/>
          <w:szCs w:val="44"/>
        </w:rPr>
        <w:t>={</w:t>
      </w:r>
      <w:proofErr w:type="spellStart"/>
      <w:proofErr w:type="gramStart"/>
      <w:r w:rsidRPr="00792CE6">
        <w:rPr>
          <w:rFonts w:ascii="Tahoma" w:hAnsi="Tahoma" w:cs="Arial"/>
          <w:szCs w:val="44"/>
        </w:rPr>
        <w:t>styles.edge</w:t>
      </w:r>
      <w:proofErr w:type="spellEnd"/>
      <w:proofErr w:type="gramEnd"/>
      <w:r w:rsidRPr="00792CE6">
        <w:rPr>
          <w:rFonts w:ascii="Tahoma" w:hAnsi="Tahoma" w:cs="Arial"/>
          <w:szCs w:val="44"/>
        </w:rPr>
        <w:t>}&gt;</w:t>
      </w:r>
    </w:p>
    <w:p w14:paraId="26A899F6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lastRenderedPageBreak/>
        <w:t xml:space="preserve">15: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&lt;div&gt;{</w:t>
      </w:r>
      <w:proofErr w:type="spellStart"/>
      <w:proofErr w:type="gramStart"/>
      <w:r w:rsidRPr="00792CE6">
        <w:rPr>
          <w:rFonts w:ascii="Tahoma" w:hAnsi="Tahoma" w:cs="Arial"/>
          <w:szCs w:val="44"/>
        </w:rPr>
        <w:t>edge.nodes</w:t>
      </w:r>
      <w:proofErr w:type="spellEnd"/>
      <w:proofErr w:type="gramEnd"/>
      <w:r w:rsidRPr="00792CE6">
        <w:rPr>
          <w:rFonts w:ascii="Tahoma" w:hAnsi="Tahoma" w:cs="Arial"/>
          <w:szCs w:val="44"/>
        </w:rPr>
        <w:t>[0].id}&lt;/div&gt;</w:t>
      </w:r>
    </w:p>
    <w:p w14:paraId="2D2736EE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16: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&lt;div&gt;{</w:t>
      </w:r>
      <w:proofErr w:type="spellStart"/>
      <w:proofErr w:type="gramStart"/>
      <w:r w:rsidRPr="00792CE6">
        <w:rPr>
          <w:rFonts w:ascii="Tahoma" w:hAnsi="Tahoma" w:cs="Arial"/>
          <w:szCs w:val="44"/>
        </w:rPr>
        <w:t>edge.nodes</w:t>
      </w:r>
      <w:proofErr w:type="spellEnd"/>
      <w:proofErr w:type="gramEnd"/>
      <w:r w:rsidRPr="00792CE6">
        <w:rPr>
          <w:rFonts w:ascii="Tahoma" w:hAnsi="Tahoma" w:cs="Arial"/>
          <w:szCs w:val="44"/>
        </w:rPr>
        <w:t>[1].id}&lt;/div&gt;</w:t>
      </w:r>
    </w:p>
    <w:p w14:paraId="547303A7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17: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&lt;/div&gt;</w:t>
      </w:r>
    </w:p>
    <w:p w14:paraId="5B600A8A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18: </w:t>
      </w:r>
      <w:r w:rsidRPr="00792CE6">
        <w:rPr>
          <w:rFonts w:ascii="Tahoma" w:hAnsi="Tahoma" w:cs="Arial"/>
          <w:szCs w:val="44"/>
        </w:rPr>
        <w:tab/>
      </w:r>
      <w:proofErr w:type="gramStart"/>
      <w:r w:rsidRPr="00792CE6">
        <w:rPr>
          <w:rFonts w:ascii="Tahoma" w:hAnsi="Tahoma" w:cs="Arial"/>
          <w:szCs w:val="44"/>
        </w:rPr>
        <w:t>);</w:t>
      </w:r>
      <w:proofErr w:type="gramEnd"/>
    </w:p>
    <w:p w14:paraId="0E81270E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>19</w:t>
      </w:r>
      <w:proofErr w:type="gramStart"/>
      <w:r w:rsidRPr="00792CE6">
        <w:rPr>
          <w:rFonts w:ascii="Tahoma" w:hAnsi="Tahoma" w:cs="Arial"/>
          <w:szCs w:val="44"/>
        </w:rPr>
        <w:t>: }</w:t>
      </w:r>
      <w:proofErr w:type="gramEnd"/>
      <w:r w:rsidRPr="00792CE6">
        <w:rPr>
          <w:rFonts w:ascii="Tahoma" w:hAnsi="Tahoma" w:cs="Arial"/>
          <w:szCs w:val="44"/>
        </w:rPr>
        <w:t>;</w:t>
      </w:r>
    </w:p>
    <w:p w14:paraId="0BC3EC2D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20: </w:t>
      </w:r>
    </w:p>
    <w:p w14:paraId="764834A4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21: </w:t>
      </w:r>
      <w:proofErr w:type="spellStart"/>
      <w:r w:rsidRPr="00792CE6">
        <w:rPr>
          <w:rFonts w:ascii="Tahoma" w:hAnsi="Tahoma" w:cs="Arial"/>
          <w:szCs w:val="44"/>
        </w:rPr>
        <w:t>const</w:t>
      </w:r>
      <w:proofErr w:type="spellEnd"/>
      <w:r w:rsidRPr="00792CE6">
        <w:rPr>
          <w:rFonts w:ascii="Tahoma" w:hAnsi="Tahoma" w:cs="Arial"/>
          <w:szCs w:val="44"/>
        </w:rPr>
        <w:t xml:space="preserve"> Result = () =&gt; {</w:t>
      </w:r>
    </w:p>
    <w:p w14:paraId="4B185D8E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22: </w:t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const</w:t>
      </w:r>
      <w:proofErr w:type="spellEnd"/>
      <w:r w:rsidRPr="00792CE6">
        <w:rPr>
          <w:rFonts w:ascii="Tahoma" w:hAnsi="Tahoma" w:cs="Arial"/>
          <w:szCs w:val="44"/>
        </w:rPr>
        <w:t xml:space="preserve"> </w:t>
      </w:r>
      <w:proofErr w:type="gramStart"/>
      <w:r w:rsidRPr="00792CE6">
        <w:rPr>
          <w:rFonts w:ascii="Tahoma" w:hAnsi="Tahoma" w:cs="Arial"/>
          <w:szCs w:val="44"/>
        </w:rPr>
        <w:t>{ state</w:t>
      </w:r>
      <w:proofErr w:type="gramEnd"/>
      <w:r w:rsidRPr="00792CE6">
        <w:rPr>
          <w:rFonts w:ascii="Tahoma" w:hAnsi="Tahoma" w:cs="Arial"/>
          <w:szCs w:val="44"/>
        </w:rPr>
        <w:t xml:space="preserve"> } = </w:t>
      </w:r>
      <w:proofErr w:type="spellStart"/>
      <w:r w:rsidRPr="00792CE6">
        <w:rPr>
          <w:rFonts w:ascii="Tahoma" w:hAnsi="Tahoma" w:cs="Arial"/>
          <w:szCs w:val="44"/>
        </w:rPr>
        <w:t>useContext</w:t>
      </w:r>
      <w:proofErr w:type="spellEnd"/>
      <w:r w:rsidRPr="00792CE6">
        <w:rPr>
          <w:rFonts w:ascii="Tahoma" w:hAnsi="Tahoma" w:cs="Arial"/>
          <w:szCs w:val="44"/>
        </w:rPr>
        <w:t>(</w:t>
      </w:r>
      <w:proofErr w:type="spellStart"/>
      <w:r w:rsidRPr="00792CE6">
        <w:rPr>
          <w:rFonts w:ascii="Tahoma" w:hAnsi="Tahoma" w:cs="Arial"/>
          <w:szCs w:val="44"/>
        </w:rPr>
        <w:t>GraphContext</w:t>
      </w:r>
      <w:proofErr w:type="spellEnd"/>
      <w:r w:rsidRPr="00792CE6">
        <w:rPr>
          <w:rFonts w:ascii="Tahoma" w:hAnsi="Tahoma" w:cs="Arial"/>
          <w:szCs w:val="44"/>
        </w:rPr>
        <w:t>);</w:t>
      </w:r>
    </w:p>
    <w:p w14:paraId="00C9F2A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23: </w:t>
      </w:r>
    </w:p>
    <w:p w14:paraId="5E6F5B0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24: </w:t>
      </w:r>
      <w:r w:rsidRPr="00792CE6">
        <w:rPr>
          <w:rFonts w:ascii="Tahoma" w:hAnsi="Tahoma" w:cs="Arial"/>
          <w:szCs w:val="44"/>
        </w:rPr>
        <w:tab/>
        <w:t xml:space="preserve">if </w:t>
      </w:r>
      <w:proofErr w:type="gramStart"/>
      <w:r w:rsidRPr="00792CE6">
        <w:rPr>
          <w:rFonts w:ascii="Tahoma" w:hAnsi="Tahoma" w:cs="Arial"/>
          <w:szCs w:val="44"/>
        </w:rPr>
        <w:t>(!</w:t>
      </w:r>
      <w:proofErr w:type="spellStart"/>
      <w:r w:rsidRPr="00792CE6">
        <w:rPr>
          <w:rFonts w:ascii="Tahoma" w:hAnsi="Tahoma" w:cs="Arial"/>
          <w:szCs w:val="44"/>
        </w:rPr>
        <w:t>state</w:t>
      </w:r>
      <w:proofErr w:type="gramEnd"/>
      <w:r w:rsidRPr="00792CE6">
        <w:rPr>
          <w:rFonts w:ascii="Tahoma" w:hAnsi="Tahoma" w:cs="Arial"/>
          <w:szCs w:val="44"/>
        </w:rPr>
        <w:t>.shortestPath</w:t>
      </w:r>
      <w:proofErr w:type="spellEnd"/>
      <w:r w:rsidRPr="00792CE6">
        <w:rPr>
          <w:rFonts w:ascii="Tahoma" w:hAnsi="Tahoma" w:cs="Arial"/>
          <w:szCs w:val="44"/>
        </w:rPr>
        <w:t>) return null;</w:t>
      </w:r>
    </w:p>
    <w:p w14:paraId="7104956D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25: </w:t>
      </w:r>
    </w:p>
    <w:p w14:paraId="57E5797F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26: </w:t>
      </w:r>
      <w:r w:rsidRPr="00792CE6">
        <w:rPr>
          <w:rFonts w:ascii="Tahoma" w:hAnsi="Tahoma" w:cs="Arial"/>
          <w:szCs w:val="44"/>
        </w:rPr>
        <w:tab/>
        <w:t>return (</w:t>
      </w:r>
    </w:p>
    <w:p w14:paraId="1972E391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27: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&lt;div&gt;</w:t>
      </w:r>
    </w:p>
    <w:p w14:paraId="6790F0C3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28: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 xml:space="preserve">&lt;div </w:t>
      </w:r>
      <w:proofErr w:type="spellStart"/>
      <w:r w:rsidRPr="00792CE6">
        <w:rPr>
          <w:rFonts w:ascii="Tahoma" w:hAnsi="Tahoma" w:cs="Arial"/>
          <w:szCs w:val="44"/>
        </w:rPr>
        <w:t>className</w:t>
      </w:r>
      <w:proofErr w:type="spellEnd"/>
      <w:r w:rsidRPr="00792CE6">
        <w:rPr>
          <w:rFonts w:ascii="Tahoma" w:hAnsi="Tahoma" w:cs="Arial"/>
          <w:szCs w:val="44"/>
        </w:rPr>
        <w:t>={</w:t>
      </w:r>
      <w:proofErr w:type="spellStart"/>
      <w:proofErr w:type="gramStart"/>
      <w:r w:rsidRPr="00792CE6">
        <w:rPr>
          <w:rFonts w:ascii="Tahoma" w:hAnsi="Tahoma" w:cs="Arial"/>
          <w:szCs w:val="44"/>
        </w:rPr>
        <w:t>styles.path</w:t>
      </w:r>
      <w:proofErr w:type="spellEnd"/>
      <w:proofErr w:type="gramEnd"/>
      <w:r w:rsidRPr="00792CE6">
        <w:rPr>
          <w:rFonts w:ascii="Tahoma" w:hAnsi="Tahoma" w:cs="Arial"/>
          <w:szCs w:val="44"/>
        </w:rPr>
        <w:t>}&gt;</w:t>
      </w:r>
    </w:p>
    <w:p w14:paraId="3E7166C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29: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 xml:space="preserve">&lt;label </w:t>
      </w:r>
      <w:proofErr w:type="spellStart"/>
      <w:r w:rsidRPr="00792CE6">
        <w:rPr>
          <w:rFonts w:ascii="Tahoma" w:hAnsi="Tahoma" w:cs="Arial"/>
          <w:szCs w:val="44"/>
        </w:rPr>
        <w:t>className</w:t>
      </w:r>
      <w:proofErr w:type="spellEnd"/>
      <w:r w:rsidRPr="00792CE6">
        <w:rPr>
          <w:rFonts w:ascii="Tahoma" w:hAnsi="Tahoma" w:cs="Arial"/>
          <w:szCs w:val="44"/>
        </w:rPr>
        <w:t>={</w:t>
      </w:r>
      <w:proofErr w:type="spellStart"/>
      <w:r w:rsidRPr="00792CE6">
        <w:rPr>
          <w:rFonts w:ascii="Tahoma" w:hAnsi="Tahoma" w:cs="Arial"/>
          <w:szCs w:val="44"/>
        </w:rPr>
        <w:t>sidebarStyles.formLabel</w:t>
      </w:r>
      <w:proofErr w:type="spellEnd"/>
      <w:r w:rsidRPr="00792CE6">
        <w:rPr>
          <w:rFonts w:ascii="Tahoma" w:hAnsi="Tahoma" w:cs="Arial"/>
          <w:szCs w:val="44"/>
        </w:rPr>
        <w:t>}&gt;Result&lt;/label&gt;</w:t>
      </w:r>
    </w:p>
    <w:p w14:paraId="1F81608D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30: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 xml:space="preserve">&lt;div </w:t>
      </w:r>
      <w:proofErr w:type="spellStart"/>
      <w:r w:rsidRPr="00792CE6">
        <w:rPr>
          <w:rFonts w:ascii="Tahoma" w:hAnsi="Tahoma" w:cs="Arial"/>
          <w:szCs w:val="44"/>
        </w:rPr>
        <w:t>className</w:t>
      </w:r>
      <w:proofErr w:type="spellEnd"/>
      <w:r w:rsidRPr="00792CE6">
        <w:rPr>
          <w:rFonts w:ascii="Tahoma" w:hAnsi="Tahoma" w:cs="Arial"/>
          <w:szCs w:val="44"/>
        </w:rPr>
        <w:t>={</w:t>
      </w:r>
      <w:proofErr w:type="spellStart"/>
      <w:proofErr w:type="gramStart"/>
      <w:r w:rsidRPr="00792CE6">
        <w:rPr>
          <w:rFonts w:ascii="Tahoma" w:hAnsi="Tahoma" w:cs="Arial"/>
          <w:szCs w:val="44"/>
        </w:rPr>
        <w:t>styles.header</w:t>
      </w:r>
      <w:proofErr w:type="spellEnd"/>
      <w:proofErr w:type="gramEnd"/>
      <w:r w:rsidRPr="00792CE6">
        <w:rPr>
          <w:rFonts w:ascii="Tahoma" w:hAnsi="Tahoma" w:cs="Arial"/>
          <w:szCs w:val="44"/>
        </w:rPr>
        <w:t>}&gt;</w:t>
      </w:r>
    </w:p>
    <w:p w14:paraId="4161BCCA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31: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&lt;div&gt;From&lt;/div&gt;</w:t>
      </w:r>
    </w:p>
    <w:p w14:paraId="5D947AB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32: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&lt;div&gt;To&lt;/div&gt;</w:t>
      </w:r>
    </w:p>
    <w:p w14:paraId="2435409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33: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&lt;/div&gt;</w:t>
      </w:r>
    </w:p>
    <w:p w14:paraId="29FC70FF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34: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{</w:t>
      </w:r>
      <w:proofErr w:type="spellStart"/>
      <w:proofErr w:type="gramStart"/>
      <w:r w:rsidRPr="00792CE6">
        <w:rPr>
          <w:rFonts w:ascii="Tahoma" w:hAnsi="Tahoma" w:cs="Arial"/>
          <w:szCs w:val="44"/>
        </w:rPr>
        <w:t>state.shortestPath.path.map</w:t>
      </w:r>
      <w:proofErr w:type="spellEnd"/>
      <w:r w:rsidRPr="00792CE6">
        <w:rPr>
          <w:rFonts w:ascii="Tahoma" w:hAnsi="Tahoma" w:cs="Arial"/>
          <w:szCs w:val="44"/>
        </w:rPr>
        <w:t>(</w:t>
      </w:r>
      <w:proofErr w:type="gramEnd"/>
      <w:r w:rsidRPr="00792CE6">
        <w:rPr>
          <w:rFonts w:ascii="Tahoma" w:hAnsi="Tahoma" w:cs="Arial"/>
          <w:szCs w:val="44"/>
        </w:rPr>
        <w:t>(edge, index) =&gt; (</w:t>
      </w:r>
    </w:p>
    <w:p w14:paraId="5487B5AF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35: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&lt;Edge edge={edge} key={index} /&gt;</w:t>
      </w:r>
    </w:p>
    <w:p w14:paraId="7551EC9D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36: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))}</w:t>
      </w:r>
    </w:p>
    <w:p w14:paraId="62EF2E68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lastRenderedPageBreak/>
        <w:t xml:space="preserve">37: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&lt;/div&gt;</w:t>
      </w:r>
    </w:p>
    <w:p w14:paraId="0CD430DD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38: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&lt;div&gt;Distance: {</w:t>
      </w:r>
      <w:proofErr w:type="spellStart"/>
      <w:proofErr w:type="gramStart"/>
      <w:r w:rsidRPr="00792CE6">
        <w:rPr>
          <w:rFonts w:ascii="Tahoma" w:hAnsi="Tahoma" w:cs="Arial"/>
          <w:szCs w:val="44"/>
        </w:rPr>
        <w:t>state.shortestPath.distance</w:t>
      </w:r>
      <w:proofErr w:type="spellEnd"/>
      <w:proofErr w:type="gramEnd"/>
      <w:r w:rsidRPr="00792CE6">
        <w:rPr>
          <w:rFonts w:ascii="Tahoma" w:hAnsi="Tahoma" w:cs="Arial"/>
          <w:szCs w:val="44"/>
        </w:rPr>
        <w:t>}&lt;/div&gt;</w:t>
      </w:r>
    </w:p>
    <w:p w14:paraId="43634309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39: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&lt;/div&gt;</w:t>
      </w:r>
    </w:p>
    <w:p w14:paraId="520F8550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40: </w:t>
      </w:r>
      <w:r w:rsidRPr="00792CE6">
        <w:rPr>
          <w:rFonts w:ascii="Tahoma" w:hAnsi="Tahoma" w:cs="Arial"/>
          <w:szCs w:val="44"/>
        </w:rPr>
        <w:tab/>
      </w:r>
      <w:proofErr w:type="gramStart"/>
      <w:r w:rsidRPr="00792CE6">
        <w:rPr>
          <w:rFonts w:ascii="Tahoma" w:hAnsi="Tahoma" w:cs="Arial"/>
          <w:szCs w:val="44"/>
        </w:rPr>
        <w:t>);</w:t>
      </w:r>
      <w:proofErr w:type="gramEnd"/>
    </w:p>
    <w:p w14:paraId="387A2E1F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>41</w:t>
      </w:r>
      <w:proofErr w:type="gramStart"/>
      <w:r w:rsidRPr="00792CE6">
        <w:rPr>
          <w:rFonts w:ascii="Tahoma" w:hAnsi="Tahoma" w:cs="Arial"/>
          <w:szCs w:val="44"/>
        </w:rPr>
        <w:t>: }</w:t>
      </w:r>
      <w:proofErr w:type="gramEnd"/>
      <w:r w:rsidRPr="00792CE6">
        <w:rPr>
          <w:rFonts w:ascii="Tahoma" w:hAnsi="Tahoma" w:cs="Arial"/>
          <w:szCs w:val="44"/>
        </w:rPr>
        <w:t>;</w:t>
      </w:r>
    </w:p>
    <w:p w14:paraId="42482FD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42: </w:t>
      </w:r>
    </w:p>
    <w:p w14:paraId="6660C12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43: function </w:t>
      </w:r>
      <w:proofErr w:type="spellStart"/>
      <w:proofErr w:type="gramStart"/>
      <w:r w:rsidRPr="00792CE6">
        <w:rPr>
          <w:rFonts w:ascii="Tahoma" w:hAnsi="Tahoma" w:cs="Arial"/>
          <w:szCs w:val="44"/>
        </w:rPr>
        <w:t>MenuAlgorithm</w:t>
      </w:r>
      <w:proofErr w:type="spellEnd"/>
      <w:r w:rsidRPr="00792CE6">
        <w:rPr>
          <w:rFonts w:ascii="Tahoma" w:hAnsi="Tahoma" w:cs="Arial"/>
          <w:szCs w:val="44"/>
        </w:rPr>
        <w:t>(</w:t>
      </w:r>
      <w:proofErr w:type="gramEnd"/>
      <w:r w:rsidRPr="00792CE6">
        <w:rPr>
          <w:rFonts w:ascii="Tahoma" w:hAnsi="Tahoma" w:cs="Arial"/>
          <w:szCs w:val="44"/>
        </w:rPr>
        <w:t>) {</w:t>
      </w:r>
    </w:p>
    <w:p w14:paraId="28DF7BF1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44: </w:t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const</w:t>
      </w:r>
      <w:proofErr w:type="spellEnd"/>
      <w:r w:rsidRPr="00792CE6">
        <w:rPr>
          <w:rFonts w:ascii="Tahoma" w:hAnsi="Tahoma" w:cs="Arial"/>
          <w:szCs w:val="44"/>
        </w:rPr>
        <w:t xml:space="preserve"> </w:t>
      </w:r>
      <w:proofErr w:type="gramStart"/>
      <w:r w:rsidRPr="00792CE6">
        <w:rPr>
          <w:rFonts w:ascii="Tahoma" w:hAnsi="Tahoma" w:cs="Arial"/>
          <w:szCs w:val="44"/>
        </w:rPr>
        <w:t>{ state</w:t>
      </w:r>
      <w:proofErr w:type="gramEnd"/>
      <w:r w:rsidRPr="00792CE6">
        <w:rPr>
          <w:rFonts w:ascii="Tahoma" w:hAnsi="Tahoma" w:cs="Arial"/>
          <w:szCs w:val="44"/>
        </w:rPr>
        <w:t xml:space="preserve">, dispatch } = </w:t>
      </w:r>
      <w:proofErr w:type="spellStart"/>
      <w:r w:rsidRPr="00792CE6">
        <w:rPr>
          <w:rFonts w:ascii="Tahoma" w:hAnsi="Tahoma" w:cs="Arial"/>
          <w:szCs w:val="44"/>
        </w:rPr>
        <w:t>useContext</w:t>
      </w:r>
      <w:proofErr w:type="spellEnd"/>
      <w:r w:rsidRPr="00792CE6">
        <w:rPr>
          <w:rFonts w:ascii="Tahoma" w:hAnsi="Tahoma" w:cs="Arial"/>
          <w:szCs w:val="44"/>
        </w:rPr>
        <w:t>(</w:t>
      </w:r>
      <w:proofErr w:type="spellStart"/>
      <w:r w:rsidRPr="00792CE6">
        <w:rPr>
          <w:rFonts w:ascii="Tahoma" w:hAnsi="Tahoma" w:cs="Arial"/>
          <w:szCs w:val="44"/>
        </w:rPr>
        <w:t>GraphContext</w:t>
      </w:r>
      <w:proofErr w:type="spellEnd"/>
      <w:r w:rsidRPr="00792CE6">
        <w:rPr>
          <w:rFonts w:ascii="Tahoma" w:hAnsi="Tahoma" w:cs="Arial"/>
          <w:szCs w:val="44"/>
        </w:rPr>
        <w:t>);</w:t>
      </w:r>
    </w:p>
    <w:p w14:paraId="20A2A6E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45: </w:t>
      </w:r>
    </w:p>
    <w:p w14:paraId="1AEA3B19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46: </w:t>
      </w:r>
      <w:r w:rsidRPr="00792CE6">
        <w:rPr>
          <w:rFonts w:ascii="Tahoma" w:hAnsi="Tahoma" w:cs="Arial"/>
          <w:szCs w:val="44"/>
        </w:rPr>
        <w:tab/>
        <w:t>// Reference selected nodes</w:t>
      </w:r>
    </w:p>
    <w:p w14:paraId="26E9EAA0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47: </w:t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const</w:t>
      </w:r>
      <w:proofErr w:type="spellEnd"/>
      <w:r w:rsidRPr="00792CE6">
        <w:rPr>
          <w:rFonts w:ascii="Tahoma" w:hAnsi="Tahoma" w:cs="Arial"/>
          <w:szCs w:val="44"/>
        </w:rPr>
        <w:t xml:space="preserve"> </w:t>
      </w:r>
      <w:proofErr w:type="spellStart"/>
      <w:r w:rsidRPr="00792CE6">
        <w:rPr>
          <w:rFonts w:ascii="Tahoma" w:hAnsi="Tahoma" w:cs="Arial"/>
          <w:szCs w:val="44"/>
        </w:rPr>
        <w:t>startNodeRef</w:t>
      </w:r>
      <w:proofErr w:type="spellEnd"/>
      <w:r w:rsidRPr="00792CE6">
        <w:rPr>
          <w:rFonts w:ascii="Tahoma" w:hAnsi="Tahoma" w:cs="Arial"/>
          <w:szCs w:val="44"/>
        </w:rPr>
        <w:t xml:space="preserve"> = </w:t>
      </w:r>
      <w:proofErr w:type="spellStart"/>
      <w:r w:rsidRPr="00792CE6">
        <w:rPr>
          <w:rFonts w:ascii="Tahoma" w:hAnsi="Tahoma" w:cs="Arial"/>
          <w:szCs w:val="44"/>
        </w:rPr>
        <w:t>useRef</w:t>
      </w:r>
      <w:proofErr w:type="spellEnd"/>
      <w:r w:rsidRPr="00792CE6">
        <w:rPr>
          <w:rFonts w:ascii="Tahoma" w:hAnsi="Tahoma" w:cs="Arial"/>
          <w:szCs w:val="44"/>
        </w:rPr>
        <w:t>&lt;</w:t>
      </w:r>
      <w:proofErr w:type="spellStart"/>
      <w:r w:rsidRPr="00792CE6">
        <w:rPr>
          <w:rFonts w:ascii="Tahoma" w:hAnsi="Tahoma" w:cs="Arial"/>
          <w:szCs w:val="44"/>
        </w:rPr>
        <w:t>GraphNode</w:t>
      </w:r>
      <w:proofErr w:type="spellEnd"/>
      <w:proofErr w:type="gramStart"/>
      <w:r w:rsidRPr="00792CE6">
        <w:rPr>
          <w:rFonts w:ascii="Tahoma" w:hAnsi="Tahoma" w:cs="Arial"/>
          <w:szCs w:val="44"/>
        </w:rPr>
        <w:t>&gt;(</w:t>
      </w:r>
      <w:proofErr w:type="gramEnd"/>
      <w:r w:rsidRPr="00792CE6">
        <w:rPr>
          <w:rFonts w:ascii="Tahoma" w:hAnsi="Tahoma" w:cs="Arial"/>
          <w:szCs w:val="44"/>
        </w:rPr>
        <w:t>);</w:t>
      </w:r>
    </w:p>
    <w:p w14:paraId="76DACCF8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48: </w:t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const</w:t>
      </w:r>
      <w:proofErr w:type="spellEnd"/>
      <w:r w:rsidRPr="00792CE6">
        <w:rPr>
          <w:rFonts w:ascii="Tahoma" w:hAnsi="Tahoma" w:cs="Arial"/>
          <w:szCs w:val="44"/>
        </w:rPr>
        <w:t xml:space="preserve"> </w:t>
      </w:r>
      <w:proofErr w:type="spellStart"/>
      <w:r w:rsidRPr="00792CE6">
        <w:rPr>
          <w:rFonts w:ascii="Tahoma" w:hAnsi="Tahoma" w:cs="Arial"/>
          <w:szCs w:val="44"/>
        </w:rPr>
        <w:t>endNodeRef</w:t>
      </w:r>
      <w:proofErr w:type="spellEnd"/>
      <w:r w:rsidRPr="00792CE6">
        <w:rPr>
          <w:rFonts w:ascii="Tahoma" w:hAnsi="Tahoma" w:cs="Arial"/>
          <w:szCs w:val="44"/>
        </w:rPr>
        <w:t xml:space="preserve"> = </w:t>
      </w:r>
      <w:proofErr w:type="spellStart"/>
      <w:r w:rsidRPr="00792CE6">
        <w:rPr>
          <w:rFonts w:ascii="Tahoma" w:hAnsi="Tahoma" w:cs="Arial"/>
          <w:szCs w:val="44"/>
        </w:rPr>
        <w:t>useRef</w:t>
      </w:r>
      <w:proofErr w:type="spellEnd"/>
      <w:r w:rsidRPr="00792CE6">
        <w:rPr>
          <w:rFonts w:ascii="Tahoma" w:hAnsi="Tahoma" w:cs="Arial"/>
          <w:szCs w:val="44"/>
        </w:rPr>
        <w:t>&lt;</w:t>
      </w:r>
      <w:proofErr w:type="spellStart"/>
      <w:r w:rsidRPr="00792CE6">
        <w:rPr>
          <w:rFonts w:ascii="Tahoma" w:hAnsi="Tahoma" w:cs="Arial"/>
          <w:szCs w:val="44"/>
        </w:rPr>
        <w:t>GraphNode</w:t>
      </w:r>
      <w:proofErr w:type="spellEnd"/>
      <w:proofErr w:type="gramStart"/>
      <w:r w:rsidRPr="00792CE6">
        <w:rPr>
          <w:rFonts w:ascii="Tahoma" w:hAnsi="Tahoma" w:cs="Arial"/>
          <w:szCs w:val="44"/>
        </w:rPr>
        <w:t>&gt;(</w:t>
      </w:r>
      <w:proofErr w:type="gramEnd"/>
      <w:r w:rsidRPr="00792CE6">
        <w:rPr>
          <w:rFonts w:ascii="Tahoma" w:hAnsi="Tahoma" w:cs="Arial"/>
          <w:szCs w:val="44"/>
        </w:rPr>
        <w:t>);</w:t>
      </w:r>
    </w:p>
    <w:p w14:paraId="42F645E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49: </w:t>
      </w:r>
    </w:p>
    <w:p w14:paraId="7CE54413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50: </w:t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const</w:t>
      </w:r>
      <w:proofErr w:type="spellEnd"/>
      <w:r w:rsidRPr="00792CE6">
        <w:rPr>
          <w:rFonts w:ascii="Tahoma" w:hAnsi="Tahoma" w:cs="Arial"/>
          <w:szCs w:val="44"/>
        </w:rPr>
        <w:t xml:space="preserve"> </w:t>
      </w:r>
      <w:proofErr w:type="spellStart"/>
      <w:r w:rsidRPr="00792CE6">
        <w:rPr>
          <w:rFonts w:ascii="Tahoma" w:hAnsi="Tahoma" w:cs="Arial"/>
          <w:szCs w:val="44"/>
        </w:rPr>
        <w:t>onStartAlgorithm</w:t>
      </w:r>
      <w:proofErr w:type="spellEnd"/>
      <w:r w:rsidRPr="00792CE6">
        <w:rPr>
          <w:rFonts w:ascii="Tahoma" w:hAnsi="Tahoma" w:cs="Arial"/>
          <w:szCs w:val="44"/>
        </w:rPr>
        <w:t xml:space="preserve"> = () =&gt; {</w:t>
      </w:r>
    </w:p>
    <w:p w14:paraId="027188D6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51: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if (</w:t>
      </w:r>
      <w:proofErr w:type="spellStart"/>
      <w:r w:rsidRPr="00792CE6">
        <w:rPr>
          <w:rFonts w:ascii="Tahoma" w:hAnsi="Tahoma" w:cs="Arial"/>
          <w:szCs w:val="44"/>
        </w:rPr>
        <w:t>startNodeRef.current</w:t>
      </w:r>
      <w:proofErr w:type="spellEnd"/>
      <w:r w:rsidRPr="00792CE6">
        <w:rPr>
          <w:rFonts w:ascii="Tahoma" w:hAnsi="Tahoma" w:cs="Arial"/>
          <w:szCs w:val="44"/>
        </w:rPr>
        <w:t xml:space="preserve"> &amp;&amp; </w:t>
      </w:r>
      <w:proofErr w:type="spellStart"/>
      <w:r w:rsidRPr="00792CE6">
        <w:rPr>
          <w:rFonts w:ascii="Tahoma" w:hAnsi="Tahoma" w:cs="Arial"/>
          <w:szCs w:val="44"/>
        </w:rPr>
        <w:t>endNodeRef.current</w:t>
      </w:r>
      <w:proofErr w:type="spellEnd"/>
      <w:r w:rsidRPr="00792CE6">
        <w:rPr>
          <w:rFonts w:ascii="Tahoma" w:hAnsi="Tahoma" w:cs="Arial"/>
          <w:szCs w:val="44"/>
        </w:rPr>
        <w:t>)</w:t>
      </w:r>
    </w:p>
    <w:p w14:paraId="589B3E00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52: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proofErr w:type="spellStart"/>
      <w:proofErr w:type="gramStart"/>
      <w:r w:rsidRPr="00792CE6">
        <w:rPr>
          <w:rFonts w:ascii="Tahoma" w:hAnsi="Tahoma" w:cs="Arial"/>
          <w:szCs w:val="44"/>
        </w:rPr>
        <w:t>findShortestPath</w:t>
      </w:r>
      <w:proofErr w:type="spellEnd"/>
      <w:r w:rsidRPr="00792CE6">
        <w:rPr>
          <w:rFonts w:ascii="Tahoma" w:hAnsi="Tahoma" w:cs="Arial"/>
          <w:szCs w:val="44"/>
        </w:rPr>
        <w:t>(</w:t>
      </w:r>
      <w:proofErr w:type="gramEnd"/>
    </w:p>
    <w:p w14:paraId="56A6720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53: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dispatch,</w:t>
      </w:r>
    </w:p>
    <w:p w14:paraId="4A72245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54: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startNodeRef.current</w:t>
      </w:r>
      <w:proofErr w:type="spellEnd"/>
      <w:r w:rsidRPr="00792CE6">
        <w:rPr>
          <w:rFonts w:ascii="Tahoma" w:hAnsi="Tahoma" w:cs="Arial"/>
          <w:szCs w:val="44"/>
        </w:rPr>
        <w:t>,</w:t>
      </w:r>
    </w:p>
    <w:p w14:paraId="17E9836A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55: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endNodeRef.current</w:t>
      </w:r>
      <w:proofErr w:type="spellEnd"/>
    </w:p>
    <w:p w14:paraId="74633081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56: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proofErr w:type="gramStart"/>
      <w:r w:rsidRPr="00792CE6">
        <w:rPr>
          <w:rFonts w:ascii="Tahoma" w:hAnsi="Tahoma" w:cs="Arial"/>
          <w:szCs w:val="44"/>
        </w:rPr>
        <w:t>);</w:t>
      </w:r>
      <w:proofErr w:type="gramEnd"/>
    </w:p>
    <w:p w14:paraId="1C48AB25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57: </w:t>
      </w:r>
      <w:r w:rsidRPr="00792CE6">
        <w:rPr>
          <w:rFonts w:ascii="Tahoma" w:hAnsi="Tahoma" w:cs="Arial"/>
          <w:szCs w:val="44"/>
        </w:rPr>
        <w:tab/>
      </w:r>
      <w:proofErr w:type="gramStart"/>
      <w:r w:rsidRPr="00792CE6">
        <w:rPr>
          <w:rFonts w:ascii="Tahoma" w:hAnsi="Tahoma" w:cs="Arial"/>
          <w:szCs w:val="44"/>
        </w:rPr>
        <w:t>};</w:t>
      </w:r>
      <w:proofErr w:type="gramEnd"/>
    </w:p>
    <w:p w14:paraId="2ADA5BA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58: </w:t>
      </w:r>
    </w:p>
    <w:p w14:paraId="15FB95ED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lastRenderedPageBreak/>
        <w:t xml:space="preserve">59: </w:t>
      </w:r>
      <w:r w:rsidRPr="00792CE6">
        <w:rPr>
          <w:rFonts w:ascii="Tahoma" w:hAnsi="Tahoma" w:cs="Arial"/>
          <w:szCs w:val="44"/>
        </w:rPr>
        <w:tab/>
        <w:t>return (</w:t>
      </w:r>
    </w:p>
    <w:p w14:paraId="6FB360AA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60: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</w:t>
      </w:r>
      <w:proofErr w:type="spellStart"/>
      <w:r w:rsidRPr="00792CE6">
        <w:rPr>
          <w:rFonts w:ascii="Tahoma" w:hAnsi="Tahoma" w:cs="Arial"/>
          <w:szCs w:val="44"/>
        </w:rPr>
        <w:t>SidebarMenu</w:t>
      </w:r>
      <w:proofErr w:type="spellEnd"/>
      <w:r w:rsidRPr="00792CE6">
        <w:rPr>
          <w:rFonts w:ascii="Tahoma" w:hAnsi="Tahoma" w:cs="Arial"/>
          <w:szCs w:val="44"/>
        </w:rPr>
        <w:t xml:space="preserve"> title='Shortest Path'&gt;</w:t>
      </w:r>
    </w:p>
    <w:p w14:paraId="4F90431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61: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 xml:space="preserve">&lt;div </w:t>
      </w:r>
      <w:proofErr w:type="spellStart"/>
      <w:r w:rsidRPr="00792CE6">
        <w:rPr>
          <w:rFonts w:ascii="Tahoma" w:hAnsi="Tahoma" w:cs="Arial"/>
          <w:szCs w:val="44"/>
        </w:rPr>
        <w:t>className</w:t>
      </w:r>
      <w:proofErr w:type="spellEnd"/>
      <w:proofErr w:type="gramStart"/>
      <w:r w:rsidRPr="00792CE6">
        <w:rPr>
          <w:rFonts w:ascii="Tahoma" w:hAnsi="Tahoma" w:cs="Arial"/>
          <w:szCs w:val="44"/>
        </w:rPr>
        <w:t>={</w:t>
      </w:r>
      <w:proofErr w:type="spellStart"/>
      <w:proofErr w:type="gramEnd"/>
      <w:r w:rsidRPr="00792CE6">
        <w:rPr>
          <w:rFonts w:ascii="Tahoma" w:hAnsi="Tahoma" w:cs="Arial"/>
          <w:szCs w:val="44"/>
        </w:rPr>
        <w:t>sidebarStyles.form</w:t>
      </w:r>
      <w:proofErr w:type="spellEnd"/>
      <w:r w:rsidRPr="00792CE6">
        <w:rPr>
          <w:rFonts w:ascii="Tahoma" w:hAnsi="Tahoma" w:cs="Arial"/>
          <w:szCs w:val="44"/>
        </w:rPr>
        <w:t>}&gt;</w:t>
      </w:r>
    </w:p>
    <w:p w14:paraId="6C6B4BA2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62: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 xml:space="preserve">&lt;label </w:t>
      </w:r>
      <w:proofErr w:type="spellStart"/>
      <w:r w:rsidRPr="00792CE6">
        <w:rPr>
          <w:rFonts w:ascii="Tahoma" w:hAnsi="Tahoma" w:cs="Arial"/>
          <w:szCs w:val="44"/>
        </w:rPr>
        <w:t>className</w:t>
      </w:r>
      <w:proofErr w:type="spellEnd"/>
      <w:proofErr w:type="gramStart"/>
      <w:r w:rsidRPr="00792CE6">
        <w:rPr>
          <w:rFonts w:ascii="Tahoma" w:hAnsi="Tahoma" w:cs="Arial"/>
          <w:szCs w:val="44"/>
        </w:rPr>
        <w:t>={</w:t>
      </w:r>
      <w:proofErr w:type="spellStart"/>
      <w:proofErr w:type="gramEnd"/>
      <w:r w:rsidRPr="00792CE6">
        <w:rPr>
          <w:rFonts w:ascii="Tahoma" w:hAnsi="Tahoma" w:cs="Arial"/>
          <w:szCs w:val="44"/>
        </w:rPr>
        <w:t>sidebarStyles.formLabel</w:t>
      </w:r>
      <w:proofErr w:type="spellEnd"/>
      <w:r w:rsidRPr="00792CE6">
        <w:rPr>
          <w:rFonts w:ascii="Tahoma" w:hAnsi="Tahoma" w:cs="Arial"/>
          <w:szCs w:val="44"/>
        </w:rPr>
        <w:t>}&gt;Start Node&lt;/label&gt;</w:t>
      </w:r>
    </w:p>
    <w:p w14:paraId="6B41641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63: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</w:t>
      </w:r>
      <w:proofErr w:type="spellStart"/>
      <w:r w:rsidRPr="00792CE6">
        <w:rPr>
          <w:rFonts w:ascii="Tahoma" w:hAnsi="Tahoma" w:cs="Arial"/>
          <w:szCs w:val="44"/>
        </w:rPr>
        <w:t>SelectNode</w:t>
      </w:r>
      <w:proofErr w:type="spellEnd"/>
    </w:p>
    <w:p w14:paraId="46AA737E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64: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nodeRef</w:t>
      </w:r>
      <w:proofErr w:type="spellEnd"/>
      <w:r w:rsidRPr="00792CE6">
        <w:rPr>
          <w:rFonts w:ascii="Tahoma" w:hAnsi="Tahoma" w:cs="Arial"/>
          <w:szCs w:val="44"/>
        </w:rPr>
        <w:t>={</w:t>
      </w:r>
      <w:proofErr w:type="spellStart"/>
      <w:r w:rsidRPr="00792CE6">
        <w:rPr>
          <w:rFonts w:ascii="Tahoma" w:hAnsi="Tahoma" w:cs="Arial"/>
          <w:szCs w:val="44"/>
        </w:rPr>
        <w:t>startNodeRef</w:t>
      </w:r>
      <w:proofErr w:type="spellEnd"/>
      <w:r w:rsidRPr="00792CE6">
        <w:rPr>
          <w:rFonts w:ascii="Tahoma" w:hAnsi="Tahoma" w:cs="Arial"/>
          <w:szCs w:val="44"/>
        </w:rPr>
        <w:t>}</w:t>
      </w:r>
    </w:p>
    <w:p w14:paraId="141D8337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65: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current</w:t>
      </w:r>
      <w:proofErr w:type="gramStart"/>
      <w:r w:rsidRPr="00792CE6">
        <w:rPr>
          <w:rFonts w:ascii="Tahoma" w:hAnsi="Tahoma" w:cs="Arial"/>
          <w:szCs w:val="44"/>
        </w:rPr>
        <w:t>={</w:t>
      </w:r>
      <w:proofErr w:type="spellStart"/>
      <w:proofErr w:type="gramEnd"/>
      <w:r w:rsidRPr="00792CE6">
        <w:rPr>
          <w:rFonts w:ascii="Tahoma" w:hAnsi="Tahoma" w:cs="Arial"/>
          <w:szCs w:val="44"/>
        </w:rPr>
        <w:t>state.current</w:t>
      </w:r>
      <w:proofErr w:type="spellEnd"/>
      <w:r w:rsidRPr="00792CE6">
        <w:rPr>
          <w:rFonts w:ascii="Tahoma" w:hAnsi="Tahoma" w:cs="Arial"/>
          <w:szCs w:val="44"/>
        </w:rPr>
        <w:t xml:space="preserve"> as </w:t>
      </w:r>
      <w:proofErr w:type="spellStart"/>
      <w:r w:rsidRPr="00792CE6">
        <w:rPr>
          <w:rFonts w:ascii="Tahoma" w:hAnsi="Tahoma" w:cs="Arial"/>
          <w:szCs w:val="44"/>
        </w:rPr>
        <w:t>GraphNode</w:t>
      </w:r>
      <w:proofErr w:type="spellEnd"/>
      <w:r w:rsidRPr="00792CE6">
        <w:rPr>
          <w:rFonts w:ascii="Tahoma" w:hAnsi="Tahoma" w:cs="Arial"/>
          <w:szCs w:val="44"/>
        </w:rPr>
        <w:t>}</w:t>
      </w:r>
    </w:p>
    <w:p w14:paraId="4B3F91A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66: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/&gt;</w:t>
      </w:r>
    </w:p>
    <w:p w14:paraId="60C45244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67: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 xml:space="preserve">&lt;label </w:t>
      </w:r>
      <w:proofErr w:type="spellStart"/>
      <w:r w:rsidRPr="00792CE6">
        <w:rPr>
          <w:rFonts w:ascii="Tahoma" w:hAnsi="Tahoma" w:cs="Arial"/>
          <w:szCs w:val="44"/>
        </w:rPr>
        <w:t>className</w:t>
      </w:r>
      <w:proofErr w:type="spellEnd"/>
      <w:proofErr w:type="gramStart"/>
      <w:r w:rsidRPr="00792CE6">
        <w:rPr>
          <w:rFonts w:ascii="Tahoma" w:hAnsi="Tahoma" w:cs="Arial"/>
          <w:szCs w:val="44"/>
        </w:rPr>
        <w:t>={</w:t>
      </w:r>
      <w:proofErr w:type="spellStart"/>
      <w:proofErr w:type="gramEnd"/>
      <w:r w:rsidRPr="00792CE6">
        <w:rPr>
          <w:rFonts w:ascii="Tahoma" w:hAnsi="Tahoma" w:cs="Arial"/>
          <w:szCs w:val="44"/>
        </w:rPr>
        <w:t>sidebarStyles.formLabel</w:t>
      </w:r>
      <w:proofErr w:type="spellEnd"/>
      <w:r w:rsidRPr="00792CE6">
        <w:rPr>
          <w:rFonts w:ascii="Tahoma" w:hAnsi="Tahoma" w:cs="Arial"/>
          <w:szCs w:val="44"/>
        </w:rPr>
        <w:t>}&gt;End Node&lt;/label&gt;</w:t>
      </w:r>
    </w:p>
    <w:p w14:paraId="6694F249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68: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</w:t>
      </w:r>
      <w:proofErr w:type="spellStart"/>
      <w:r w:rsidRPr="00792CE6">
        <w:rPr>
          <w:rFonts w:ascii="Tahoma" w:hAnsi="Tahoma" w:cs="Arial"/>
          <w:szCs w:val="44"/>
        </w:rPr>
        <w:t>SelectNode</w:t>
      </w:r>
      <w:proofErr w:type="spellEnd"/>
    </w:p>
    <w:p w14:paraId="7B1FD6D3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69: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nodeRef</w:t>
      </w:r>
      <w:proofErr w:type="spellEnd"/>
      <w:r w:rsidRPr="00792CE6">
        <w:rPr>
          <w:rFonts w:ascii="Tahoma" w:hAnsi="Tahoma" w:cs="Arial"/>
          <w:szCs w:val="44"/>
        </w:rPr>
        <w:t>={</w:t>
      </w:r>
      <w:proofErr w:type="spellStart"/>
      <w:r w:rsidRPr="00792CE6">
        <w:rPr>
          <w:rFonts w:ascii="Tahoma" w:hAnsi="Tahoma" w:cs="Arial"/>
          <w:szCs w:val="44"/>
        </w:rPr>
        <w:t>endNodeRef</w:t>
      </w:r>
      <w:proofErr w:type="spellEnd"/>
      <w:r w:rsidRPr="00792CE6">
        <w:rPr>
          <w:rFonts w:ascii="Tahoma" w:hAnsi="Tahoma" w:cs="Arial"/>
          <w:szCs w:val="44"/>
        </w:rPr>
        <w:t>}</w:t>
      </w:r>
    </w:p>
    <w:p w14:paraId="0F81439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70: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current</w:t>
      </w:r>
      <w:proofErr w:type="gramStart"/>
      <w:r w:rsidRPr="00792CE6">
        <w:rPr>
          <w:rFonts w:ascii="Tahoma" w:hAnsi="Tahoma" w:cs="Arial"/>
          <w:szCs w:val="44"/>
        </w:rPr>
        <w:t>={</w:t>
      </w:r>
      <w:proofErr w:type="spellStart"/>
      <w:proofErr w:type="gramEnd"/>
      <w:r w:rsidRPr="00792CE6">
        <w:rPr>
          <w:rFonts w:ascii="Tahoma" w:hAnsi="Tahoma" w:cs="Arial"/>
          <w:szCs w:val="44"/>
        </w:rPr>
        <w:t>state.current</w:t>
      </w:r>
      <w:proofErr w:type="spellEnd"/>
      <w:r w:rsidRPr="00792CE6">
        <w:rPr>
          <w:rFonts w:ascii="Tahoma" w:hAnsi="Tahoma" w:cs="Arial"/>
          <w:szCs w:val="44"/>
        </w:rPr>
        <w:t xml:space="preserve"> as </w:t>
      </w:r>
      <w:proofErr w:type="spellStart"/>
      <w:r w:rsidRPr="00792CE6">
        <w:rPr>
          <w:rFonts w:ascii="Tahoma" w:hAnsi="Tahoma" w:cs="Arial"/>
          <w:szCs w:val="44"/>
        </w:rPr>
        <w:t>GraphNode</w:t>
      </w:r>
      <w:proofErr w:type="spellEnd"/>
      <w:r w:rsidRPr="00792CE6">
        <w:rPr>
          <w:rFonts w:ascii="Tahoma" w:hAnsi="Tahoma" w:cs="Arial"/>
          <w:szCs w:val="44"/>
        </w:rPr>
        <w:t>}</w:t>
      </w:r>
    </w:p>
    <w:p w14:paraId="6D0B5AF6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71: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/&gt;</w:t>
      </w:r>
    </w:p>
    <w:p w14:paraId="67AD7E69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72: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 xml:space="preserve">&lt;label </w:t>
      </w:r>
      <w:proofErr w:type="spellStart"/>
      <w:r w:rsidRPr="00792CE6">
        <w:rPr>
          <w:rFonts w:ascii="Tahoma" w:hAnsi="Tahoma" w:cs="Arial"/>
          <w:szCs w:val="44"/>
        </w:rPr>
        <w:t>className</w:t>
      </w:r>
      <w:proofErr w:type="spellEnd"/>
      <w:proofErr w:type="gramStart"/>
      <w:r w:rsidRPr="00792CE6">
        <w:rPr>
          <w:rFonts w:ascii="Tahoma" w:hAnsi="Tahoma" w:cs="Arial"/>
          <w:szCs w:val="44"/>
        </w:rPr>
        <w:t>={</w:t>
      </w:r>
      <w:proofErr w:type="spellStart"/>
      <w:proofErr w:type="gramEnd"/>
      <w:r w:rsidRPr="00792CE6">
        <w:rPr>
          <w:rFonts w:ascii="Tahoma" w:hAnsi="Tahoma" w:cs="Arial"/>
          <w:szCs w:val="44"/>
        </w:rPr>
        <w:t>sidebarStyles.formLabel</w:t>
      </w:r>
      <w:proofErr w:type="spellEnd"/>
      <w:r w:rsidRPr="00792CE6">
        <w:rPr>
          <w:rFonts w:ascii="Tahoma" w:hAnsi="Tahoma" w:cs="Arial"/>
          <w:szCs w:val="44"/>
        </w:rPr>
        <w:t>}&gt;</w:t>
      </w:r>
    </w:p>
    <w:p w14:paraId="05D7637B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73: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Find Shortest Path</w:t>
      </w:r>
    </w:p>
    <w:p w14:paraId="3310174A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74: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&lt;/label&gt;</w:t>
      </w:r>
    </w:p>
    <w:p w14:paraId="0B5A2ECE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75: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&lt;button</w:t>
      </w:r>
    </w:p>
    <w:p w14:paraId="1DC23BCD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76: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onClick</w:t>
      </w:r>
      <w:proofErr w:type="spellEnd"/>
      <w:r w:rsidRPr="00792CE6">
        <w:rPr>
          <w:rFonts w:ascii="Tahoma" w:hAnsi="Tahoma" w:cs="Arial"/>
          <w:szCs w:val="44"/>
        </w:rPr>
        <w:t>={</w:t>
      </w:r>
      <w:proofErr w:type="spellStart"/>
      <w:r w:rsidRPr="00792CE6">
        <w:rPr>
          <w:rFonts w:ascii="Tahoma" w:hAnsi="Tahoma" w:cs="Arial"/>
          <w:szCs w:val="44"/>
        </w:rPr>
        <w:t>onStartAlgorithm</w:t>
      </w:r>
      <w:proofErr w:type="spellEnd"/>
      <w:r w:rsidRPr="00792CE6">
        <w:rPr>
          <w:rFonts w:ascii="Tahoma" w:hAnsi="Tahoma" w:cs="Arial"/>
          <w:szCs w:val="44"/>
        </w:rPr>
        <w:t>}</w:t>
      </w:r>
    </w:p>
    <w:p w14:paraId="3F7CEC55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77: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proofErr w:type="spellStart"/>
      <w:r w:rsidRPr="00792CE6">
        <w:rPr>
          <w:rFonts w:ascii="Tahoma" w:hAnsi="Tahoma" w:cs="Arial"/>
          <w:szCs w:val="44"/>
        </w:rPr>
        <w:t>className</w:t>
      </w:r>
      <w:proofErr w:type="spellEnd"/>
      <w:proofErr w:type="gramStart"/>
      <w:r w:rsidRPr="00792CE6">
        <w:rPr>
          <w:rFonts w:ascii="Tahoma" w:hAnsi="Tahoma" w:cs="Arial"/>
          <w:szCs w:val="44"/>
        </w:rPr>
        <w:t>={</w:t>
      </w:r>
      <w:proofErr w:type="spellStart"/>
      <w:proofErr w:type="gramEnd"/>
      <w:r w:rsidRPr="00792CE6">
        <w:rPr>
          <w:rFonts w:ascii="Tahoma" w:hAnsi="Tahoma" w:cs="Arial"/>
          <w:szCs w:val="44"/>
        </w:rPr>
        <w:t>sidebarStyles.formSubmit</w:t>
      </w:r>
      <w:proofErr w:type="spellEnd"/>
      <w:r w:rsidRPr="00792CE6">
        <w:rPr>
          <w:rFonts w:ascii="Tahoma" w:hAnsi="Tahoma" w:cs="Arial"/>
          <w:szCs w:val="44"/>
        </w:rPr>
        <w:t>}&gt;</w:t>
      </w:r>
    </w:p>
    <w:p w14:paraId="36834FF2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78: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Start</w:t>
      </w:r>
    </w:p>
    <w:p w14:paraId="669ED34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79: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&lt;/button&gt;</w:t>
      </w:r>
    </w:p>
    <w:p w14:paraId="761D0963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80: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&lt;Result /&gt;</w:t>
      </w:r>
    </w:p>
    <w:p w14:paraId="52FE01B1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lastRenderedPageBreak/>
        <w:t xml:space="preserve">81: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&lt;/div&gt;</w:t>
      </w:r>
    </w:p>
    <w:p w14:paraId="7593BE56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82: </w:t>
      </w:r>
      <w:r w:rsidRPr="00792CE6">
        <w:rPr>
          <w:rFonts w:ascii="Tahoma" w:hAnsi="Tahoma" w:cs="Arial"/>
          <w:szCs w:val="44"/>
        </w:rPr>
        <w:tab/>
      </w:r>
      <w:r w:rsidRPr="00792CE6">
        <w:rPr>
          <w:rFonts w:ascii="Tahoma" w:hAnsi="Tahoma" w:cs="Arial"/>
          <w:szCs w:val="44"/>
        </w:rPr>
        <w:tab/>
        <w:t>&lt;/</w:t>
      </w:r>
      <w:proofErr w:type="spellStart"/>
      <w:r w:rsidRPr="00792CE6">
        <w:rPr>
          <w:rFonts w:ascii="Tahoma" w:hAnsi="Tahoma" w:cs="Arial"/>
          <w:szCs w:val="44"/>
        </w:rPr>
        <w:t>SidebarMenu</w:t>
      </w:r>
      <w:proofErr w:type="spellEnd"/>
      <w:r w:rsidRPr="00792CE6">
        <w:rPr>
          <w:rFonts w:ascii="Tahoma" w:hAnsi="Tahoma" w:cs="Arial"/>
          <w:szCs w:val="44"/>
        </w:rPr>
        <w:t>&gt;</w:t>
      </w:r>
    </w:p>
    <w:p w14:paraId="3FF9DDAE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83: </w:t>
      </w:r>
      <w:r w:rsidRPr="00792CE6">
        <w:rPr>
          <w:rFonts w:ascii="Tahoma" w:hAnsi="Tahoma" w:cs="Arial"/>
          <w:szCs w:val="44"/>
        </w:rPr>
        <w:tab/>
      </w:r>
      <w:proofErr w:type="gramStart"/>
      <w:r w:rsidRPr="00792CE6">
        <w:rPr>
          <w:rFonts w:ascii="Tahoma" w:hAnsi="Tahoma" w:cs="Arial"/>
          <w:szCs w:val="44"/>
        </w:rPr>
        <w:t>);</w:t>
      </w:r>
      <w:proofErr w:type="gramEnd"/>
    </w:p>
    <w:p w14:paraId="6FBA408A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>84</w:t>
      </w:r>
      <w:proofErr w:type="gramStart"/>
      <w:r w:rsidRPr="00792CE6">
        <w:rPr>
          <w:rFonts w:ascii="Tahoma" w:hAnsi="Tahoma" w:cs="Arial"/>
          <w:szCs w:val="44"/>
        </w:rPr>
        <w:t>: }</w:t>
      </w:r>
      <w:proofErr w:type="gramEnd"/>
    </w:p>
    <w:p w14:paraId="574AD04A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85: </w:t>
      </w:r>
    </w:p>
    <w:p w14:paraId="6C257EEC" w14:textId="77777777" w:rsidR="00792CE6" w:rsidRPr="00792CE6" w:rsidRDefault="00792CE6" w:rsidP="00792CE6">
      <w:pPr>
        <w:pStyle w:val="Code"/>
        <w:rPr>
          <w:rFonts w:ascii="Tahoma" w:hAnsi="Tahoma" w:cs="Arial"/>
          <w:szCs w:val="44"/>
        </w:rPr>
      </w:pPr>
      <w:r w:rsidRPr="00792CE6">
        <w:rPr>
          <w:rFonts w:ascii="Tahoma" w:hAnsi="Tahoma" w:cs="Arial"/>
          <w:szCs w:val="44"/>
        </w:rPr>
        <w:t xml:space="preserve">86: export default </w:t>
      </w:r>
      <w:proofErr w:type="spellStart"/>
      <w:proofErr w:type="gramStart"/>
      <w:r w:rsidRPr="00792CE6">
        <w:rPr>
          <w:rFonts w:ascii="Tahoma" w:hAnsi="Tahoma" w:cs="Arial"/>
          <w:szCs w:val="44"/>
        </w:rPr>
        <w:t>MenuAlgorithm</w:t>
      </w:r>
      <w:proofErr w:type="spellEnd"/>
      <w:r w:rsidRPr="00792CE6">
        <w:rPr>
          <w:rFonts w:ascii="Tahoma" w:hAnsi="Tahoma" w:cs="Arial"/>
          <w:szCs w:val="44"/>
        </w:rPr>
        <w:t>;</w:t>
      </w:r>
      <w:proofErr w:type="gramEnd"/>
    </w:p>
    <w:p w14:paraId="7DBAA1F3" w14:textId="5017C5B6" w:rsidR="00351753" w:rsidRDefault="00351753" w:rsidP="00351753">
      <w:pPr>
        <w:pStyle w:val="Heading3"/>
      </w:pPr>
      <w:bookmarkStart w:id="35" w:name="_Toc81979048"/>
      <w:r>
        <w:t>File: MenuCreateEdge.tsx</w:t>
      </w:r>
      <w:bookmarkEnd w:id="35"/>
    </w:p>
    <w:p w14:paraId="7BE3D3C5" w14:textId="77777777" w:rsidR="00351753" w:rsidRDefault="00351753" w:rsidP="00351753">
      <w:pPr>
        <w:pStyle w:val="Code"/>
      </w:pPr>
      <w:r>
        <w:t>01: import React from "react</w:t>
      </w:r>
      <w:proofErr w:type="gramStart"/>
      <w:r>
        <w:t>";</w:t>
      </w:r>
      <w:proofErr w:type="gramEnd"/>
    </w:p>
    <w:p w14:paraId="6E402D5E" w14:textId="77777777" w:rsidR="00351753" w:rsidRDefault="00351753" w:rsidP="00351753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useRef</w:t>
      </w:r>
      <w:proofErr w:type="spellEnd"/>
      <w:proofErr w:type="gramEnd"/>
      <w:r>
        <w:t xml:space="preserve"> } from "react";</w:t>
      </w:r>
    </w:p>
    <w:p w14:paraId="2F195248" w14:textId="77777777" w:rsidR="00351753" w:rsidRDefault="00351753" w:rsidP="00351753">
      <w:pPr>
        <w:pStyle w:val="Code"/>
      </w:pPr>
      <w:r>
        <w:t xml:space="preserve">03: 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7976539E" w14:textId="77777777" w:rsidR="00351753" w:rsidRDefault="00351753" w:rsidP="00351753">
      <w:pPr>
        <w:pStyle w:val="Code"/>
      </w:pPr>
      <w:r>
        <w:t xml:space="preserve">04: import </w:t>
      </w:r>
      <w:proofErr w:type="gramStart"/>
      <w:r>
        <w:t xml:space="preserve">{ </w:t>
      </w:r>
      <w:proofErr w:type="spellStart"/>
      <w:r>
        <w:t>GraphEdge</w:t>
      </w:r>
      <w:proofErr w:type="spellEnd"/>
      <w:proofErr w:type="gramEnd"/>
      <w:r>
        <w:t xml:space="preserve">, </w:t>
      </w:r>
      <w:proofErr w:type="spellStart"/>
      <w:r>
        <w:t>GraphNode</w:t>
      </w:r>
      <w:proofErr w:type="spellEnd"/>
      <w:r>
        <w:t xml:space="preserve"> } from "../../../../graph";</w:t>
      </w:r>
    </w:p>
    <w:p w14:paraId="4B72CED5" w14:textId="77777777" w:rsidR="00351753" w:rsidRDefault="00351753" w:rsidP="00351753">
      <w:pPr>
        <w:pStyle w:val="Code"/>
      </w:pPr>
      <w:r>
        <w:t xml:space="preserve">05: import </w:t>
      </w:r>
      <w:proofErr w:type="gramStart"/>
      <w:r>
        <w:t xml:space="preserve">{ </w:t>
      </w:r>
      <w:proofErr w:type="spellStart"/>
      <w:r>
        <w:t>addEdge</w:t>
      </w:r>
      <w:proofErr w:type="spellEnd"/>
      <w:proofErr w:type="gramEnd"/>
      <w:r>
        <w:t xml:space="preserve"> } from "../../../../graph/context/</w:t>
      </w:r>
      <w:proofErr w:type="spellStart"/>
      <w:r>
        <w:t>graphEdgeActions</w:t>
      </w:r>
      <w:proofErr w:type="spellEnd"/>
      <w:r>
        <w:t>";</w:t>
      </w:r>
    </w:p>
    <w:p w14:paraId="0E7593BA" w14:textId="77777777" w:rsidR="00351753" w:rsidRDefault="00351753" w:rsidP="00351753">
      <w:pPr>
        <w:pStyle w:val="Code"/>
      </w:pPr>
      <w:r>
        <w:t xml:space="preserve">06: import </w:t>
      </w:r>
      <w:proofErr w:type="gramStart"/>
      <w:r>
        <w:t xml:space="preserve">{ </w:t>
      </w:r>
      <w:proofErr w:type="spellStart"/>
      <w:r>
        <w:t>GraphContext</w:t>
      </w:r>
      <w:proofErr w:type="spellEnd"/>
      <w:proofErr w:type="gramEnd"/>
      <w:r>
        <w:t xml:space="preserve"> } from "../../../../graph/context/</w:t>
      </w:r>
      <w:proofErr w:type="spellStart"/>
      <w:r>
        <w:t>graphContext</w:t>
      </w:r>
      <w:proofErr w:type="spellEnd"/>
      <w:r>
        <w:t>";</w:t>
      </w:r>
    </w:p>
    <w:p w14:paraId="4FB111F3" w14:textId="77777777" w:rsidR="00351753" w:rsidRDefault="00351753" w:rsidP="00351753">
      <w:pPr>
        <w:pStyle w:val="Code"/>
      </w:pPr>
      <w:r>
        <w:t xml:space="preserve">07: import </w:t>
      </w:r>
      <w:proofErr w:type="spellStart"/>
      <w:r>
        <w:t>SidebarMenu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/../</w:t>
      </w:r>
      <w:proofErr w:type="spellStart"/>
      <w:r>
        <w:t>SidebarMenu</w:t>
      </w:r>
      <w:proofErr w:type="spellEnd"/>
      <w:r>
        <w:t>/</w:t>
      </w:r>
      <w:proofErr w:type="spellStart"/>
      <w:r>
        <w:t>SidebarMenu</w:t>
      </w:r>
      <w:proofErr w:type="spellEnd"/>
      <w:r>
        <w:t>";</w:t>
      </w:r>
    </w:p>
    <w:p w14:paraId="570A66C6" w14:textId="77777777" w:rsidR="00351753" w:rsidRDefault="00351753" w:rsidP="00351753">
      <w:pPr>
        <w:pStyle w:val="Code"/>
      </w:pPr>
      <w:r>
        <w:t xml:space="preserve">08: import </w:t>
      </w:r>
      <w:proofErr w:type="spellStart"/>
      <w:r>
        <w:t>sidebarStyles</w:t>
      </w:r>
      <w:proofErr w:type="spellEnd"/>
      <w:r>
        <w:t xml:space="preserve"> from "../../</w:t>
      </w:r>
      <w:proofErr w:type="spellStart"/>
      <w:r>
        <w:t>Sidebar.module.scss</w:t>
      </w:r>
      <w:proofErr w:type="spellEnd"/>
      <w:proofErr w:type="gramStart"/>
      <w:r>
        <w:t>";</w:t>
      </w:r>
      <w:proofErr w:type="gramEnd"/>
    </w:p>
    <w:p w14:paraId="4515AF6B" w14:textId="77777777" w:rsidR="00351753" w:rsidRDefault="00351753" w:rsidP="00351753">
      <w:pPr>
        <w:pStyle w:val="Code"/>
      </w:pPr>
      <w:r>
        <w:t xml:space="preserve">09: import </w:t>
      </w:r>
      <w:proofErr w:type="gramStart"/>
      <w:r>
        <w:t xml:space="preserve">{ </w:t>
      </w:r>
      <w:proofErr w:type="spellStart"/>
      <w:r>
        <w:t>SelectNode</w:t>
      </w:r>
      <w:proofErr w:type="spellEnd"/>
      <w:proofErr w:type="gramEnd"/>
      <w:r>
        <w:t xml:space="preserve"> } from "./</w:t>
      </w:r>
      <w:proofErr w:type="spellStart"/>
      <w:r>
        <w:t>SelectNode</w:t>
      </w:r>
      <w:proofErr w:type="spellEnd"/>
      <w:r>
        <w:t>";</w:t>
      </w:r>
    </w:p>
    <w:p w14:paraId="6BF76E84" w14:textId="77777777" w:rsidR="00351753" w:rsidRDefault="00351753" w:rsidP="00351753">
      <w:pPr>
        <w:pStyle w:val="Code"/>
      </w:pPr>
      <w:r>
        <w:t xml:space="preserve">10: </w:t>
      </w:r>
    </w:p>
    <w:p w14:paraId="0E57A535" w14:textId="77777777" w:rsidR="00351753" w:rsidRDefault="00351753" w:rsidP="00351753">
      <w:pPr>
        <w:pStyle w:val="Code"/>
      </w:pPr>
      <w:r>
        <w:t>11: /**</w:t>
      </w:r>
    </w:p>
    <w:p w14:paraId="5369A16B" w14:textId="77777777" w:rsidR="00351753" w:rsidRDefault="00351753" w:rsidP="00351753">
      <w:pPr>
        <w:pStyle w:val="Code"/>
      </w:pPr>
      <w:r>
        <w:t>12:  * Create new Edge and add it to graph</w:t>
      </w:r>
    </w:p>
    <w:p w14:paraId="1662646F" w14:textId="77777777" w:rsidR="00351753" w:rsidRDefault="00351753" w:rsidP="00351753">
      <w:pPr>
        <w:pStyle w:val="Code"/>
      </w:pPr>
      <w:r>
        <w:t>13:  */</w:t>
      </w:r>
    </w:p>
    <w:p w14:paraId="57B3B2A4" w14:textId="77777777" w:rsidR="00351753" w:rsidRDefault="00351753" w:rsidP="00351753">
      <w:pPr>
        <w:pStyle w:val="Code"/>
      </w:pPr>
      <w:r>
        <w:t xml:space="preserve">14: function </w:t>
      </w:r>
      <w:proofErr w:type="spellStart"/>
      <w:proofErr w:type="gramStart"/>
      <w:r>
        <w:t>MenuCreateEdge</w:t>
      </w:r>
      <w:proofErr w:type="spellEnd"/>
      <w:r>
        <w:t>(</w:t>
      </w:r>
      <w:proofErr w:type="gramEnd"/>
      <w:r>
        <w:t>) {</w:t>
      </w:r>
    </w:p>
    <w:p w14:paraId="23D91FE3" w14:textId="77777777" w:rsidR="00351753" w:rsidRDefault="00351753" w:rsidP="00351753">
      <w:pPr>
        <w:pStyle w:val="Code"/>
      </w:pPr>
      <w:r>
        <w:t xml:space="preserve">15: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state</w:t>
      </w:r>
      <w:proofErr w:type="gramEnd"/>
      <w:r>
        <w:t xml:space="preserve">, dispatch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5BA906EE" w14:textId="77777777" w:rsidR="00351753" w:rsidRDefault="00351753" w:rsidP="00351753">
      <w:pPr>
        <w:pStyle w:val="Code"/>
      </w:pPr>
      <w:r>
        <w:t xml:space="preserve">16: </w:t>
      </w:r>
    </w:p>
    <w:p w14:paraId="7E7BAC87" w14:textId="77777777" w:rsidR="00351753" w:rsidRDefault="00351753" w:rsidP="00351753">
      <w:pPr>
        <w:pStyle w:val="Code"/>
      </w:pPr>
      <w:r>
        <w:lastRenderedPageBreak/>
        <w:t xml:space="preserve">17: </w:t>
      </w:r>
      <w:r>
        <w:tab/>
        <w:t>// Reference selected nodes</w:t>
      </w:r>
    </w:p>
    <w:p w14:paraId="6996AF9A" w14:textId="77777777" w:rsidR="00351753" w:rsidRDefault="00351753" w:rsidP="00351753">
      <w:pPr>
        <w:pStyle w:val="Code"/>
      </w:pPr>
      <w:r>
        <w:t xml:space="preserve">18: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fromNodeRef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GraphNode</w:t>
      </w:r>
      <w:proofErr w:type="spellEnd"/>
      <w:proofErr w:type="gramStart"/>
      <w:r>
        <w:t>&gt;(</w:t>
      </w:r>
      <w:proofErr w:type="gramEnd"/>
      <w:r>
        <w:t>);</w:t>
      </w:r>
    </w:p>
    <w:p w14:paraId="54DB8AD3" w14:textId="77777777" w:rsidR="00351753" w:rsidRDefault="00351753" w:rsidP="00351753">
      <w:pPr>
        <w:pStyle w:val="Code"/>
      </w:pPr>
      <w:r>
        <w:t xml:space="preserve">19: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toNodeRef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GraphNode</w:t>
      </w:r>
      <w:proofErr w:type="spellEnd"/>
      <w:proofErr w:type="gramStart"/>
      <w:r>
        <w:t>&gt;(</w:t>
      </w:r>
      <w:proofErr w:type="gramEnd"/>
      <w:r>
        <w:t>);</w:t>
      </w:r>
    </w:p>
    <w:p w14:paraId="05699F5E" w14:textId="77777777" w:rsidR="00351753" w:rsidRDefault="00351753" w:rsidP="00351753">
      <w:pPr>
        <w:pStyle w:val="Code"/>
      </w:pPr>
      <w:r>
        <w:t xml:space="preserve">20: </w:t>
      </w:r>
    </w:p>
    <w:p w14:paraId="40137D0A" w14:textId="77777777" w:rsidR="00351753" w:rsidRDefault="00351753" w:rsidP="00351753">
      <w:pPr>
        <w:pStyle w:val="Code"/>
      </w:pPr>
      <w:r>
        <w:t xml:space="preserve">21: </w:t>
      </w:r>
      <w:r>
        <w:tab/>
        <w:t xml:space="preserve">function </w:t>
      </w:r>
      <w:proofErr w:type="spellStart"/>
      <w:proofErr w:type="gramStart"/>
      <w:r>
        <w:t>handleCreateEdge</w:t>
      </w:r>
      <w:proofErr w:type="spellEnd"/>
      <w:r>
        <w:t>(</w:t>
      </w:r>
      <w:proofErr w:type="gramEnd"/>
      <w:r>
        <w:t xml:space="preserve">event: </w:t>
      </w:r>
      <w:proofErr w:type="spellStart"/>
      <w:r>
        <w:t>React.FormEvent</w:t>
      </w:r>
      <w:proofErr w:type="spellEnd"/>
      <w:r>
        <w:t>&lt;</w:t>
      </w:r>
      <w:proofErr w:type="spellStart"/>
      <w:r>
        <w:t>HTMLFormElement</w:t>
      </w:r>
      <w:proofErr w:type="spellEnd"/>
      <w:r>
        <w:t>&gt;) {</w:t>
      </w:r>
    </w:p>
    <w:p w14:paraId="46B0C2B2" w14:textId="77777777" w:rsidR="00351753" w:rsidRDefault="00351753" w:rsidP="00351753">
      <w:pPr>
        <w:pStyle w:val="Code"/>
      </w:pPr>
      <w:r>
        <w:t xml:space="preserve">22: </w:t>
      </w: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62A0D3F" w14:textId="77777777" w:rsidR="00351753" w:rsidRDefault="00351753" w:rsidP="00351753">
      <w:pPr>
        <w:pStyle w:val="Code"/>
      </w:pPr>
      <w:r>
        <w:t xml:space="preserve">23: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</w:t>
      </w:r>
      <w:proofErr w:type="spellStart"/>
      <w:proofErr w:type="gramStart"/>
      <w:r>
        <w:t>event.currentTarget</w:t>
      </w:r>
      <w:proofErr w:type="spellEnd"/>
      <w:proofErr w:type="gramEnd"/>
      <w:r>
        <w:t>);</w:t>
      </w:r>
    </w:p>
    <w:p w14:paraId="164AD08D" w14:textId="77777777" w:rsidR="00351753" w:rsidRDefault="00351753" w:rsidP="00351753">
      <w:pPr>
        <w:pStyle w:val="Code"/>
      </w:pPr>
      <w:r>
        <w:t xml:space="preserve">24: </w:t>
      </w:r>
    </w:p>
    <w:p w14:paraId="4F2F8092" w14:textId="77777777" w:rsidR="00351753" w:rsidRDefault="00351753" w:rsidP="00351753">
      <w:pPr>
        <w:pStyle w:val="Code"/>
      </w:pPr>
      <w:r>
        <w:t xml:space="preserve">25: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fromNode</w:t>
      </w:r>
      <w:proofErr w:type="spellEnd"/>
      <w:r>
        <w:t xml:space="preserve"> = </w:t>
      </w:r>
      <w:proofErr w:type="spellStart"/>
      <w:r>
        <w:t>fromNodeRef.</w:t>
      </w:r>
      <w:proofErr w:type="gramStart"/>
      <w:r>
        <w:t>current</w:t>
      </w:r>
      <w:proofErr w:type="spellEnd"/>
      <w:r>
        <w:t>;</w:t>
      </w:r>
      <w:proofErr w:type="gramEnd"/>
    </w:p>
    <w:p w14:paraId="6C644896" w14:textId="77777777" w:rsidR="00351753" w:rsidRDefault="00351753" w:rsidP="00351753">
      <w:pPr>
        <w:pStyle w:val="Code"/>
      </w:pPr>
      <w:r>
        <w:t xml:space="preserve">26: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toNode</w:t>
      </w:r>
      <w:proofErr w:type="spellEnd"/>
      <w:r>
        <w:t xml:space="preserve"> = </w:t>
      </w:r>
      <w:proofErr w:type="spellStart"/>
      <w:r>
        <w:t>toNodeRef.</w:t>
      </w:r>
      <w:proofErr w:type="gramStart"/>
      <w:r>
        <w:t>current</w:t>
      </w:r>
      <w:proofErr w:type="spellEnd"/>
      <w:r>
        <w:t>;</w:t>
      </w:r>
      <w:proofErr w:type="gramEnd"/>
    </w:p>
    <w:p w14:paraId="5E41A3BE" w14:textId="77777777" w:rsidR="00351753" w:rsidRDefault="00351753" w:rsidP="00351753">
      <w:pPr>
        <w:pStyle w:val="Code"/>
      </w:pPr>
      <w:r>
        <w:t xml:space="preserve">27: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weight = </w:t>
      </w:r>
      <w:proofErr w:type="spellStart"/>
      <w:r>
        <w:t>parseInt</w:t>
      </w:r>
      <w:proofErr w:type="spellEnd"/>
      <w:r>
        <w:t>(</w:t>
      </w:r>
      <w:proofErr w:type="spellStart"/>
      <w:r>
        <w:t>formData.get</w:t>
      </w:r>
      <w:proofErr w:type="spellEnd"/>
      <w:r>
        <w:t xml:space="preserve">("weight") as string) || </w:t>
      </w:r>
      <w:proofErr w:type="gramStart"/>
      <w:r>
        <w:t>0;</w:t>
      </w:r>
      <w:proofErr w:type="gramEnd"/>
    </w:p>
    <w:p w14:paraId="1733969A" w14:textId="77777777" w:rsidR="00351753" w:rsidRDefault="00351753" w:rsidP="00351753">
      <w:pPr>
        <w:pStyle w:val="Code"/>
      </w:pPr>
      <w:r>
        <w:t xml:space="preserve">28: </w:t>
      </w:r>
    </w:p>
    <w:p w14:paraId="31255EF9" w14:textId="77777777" w:rsidR="00351753" w:rsidRDefault="00351753" w:rsidP="00351753">
      <w:pPr>
        <w:pStyle w:val="Code"/>
      </w:pPr>
      <w:r>
        <w:t xml:space="preserve">29: </w:t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fromNode</w:t>
      </w:r>
      <w:proofErr w:type="spellEnd"/>
      <w:proofErr w:type="gramEnd"/>
      <w:r>
        <w:t xml:space="preserve"> || !</w:t>
      </w:r>
      <w:proofErr w:type="spellStart"/>
      <w:r>
        <w:t>toNode</w:t>
      </w:r>
      <w:proofErr w:type="spellEnd"/>
      <w:r>
        <w:t>) return;</w:t>
      </w:r>
    </w:p>
    <w:p w14:paraId="01B945CF" w14:textId="77777777" w:rsidR="00351753" w:rsidRDefault="00351753" w:rsidP="00351753">
      <w:pPr>
        <w:pStyle w:val="Code"/>
      </w:pPr>
      <w:r>
        <w:t xml:space="preserve">30: </w:t>
      </w:r>
    </w:p>
    <w:p w14:paraId="3BB7D763" w14:textId="77777777" w:rsidR="00351753" w:rsidRDefault="00351753" w:rsidP="00351753">
      <w:pPr>
        <w:pStyle w:val="Code"/>
      </w:pPr>
      <w:r>
        <w:t xml:space="preserve">31: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edge = new </w:t>
      </w:r>
      <w:proofErr w:type="spellStart"/>
      <w:proofErr w:type="gramStart"/>
      <w:r>
        <w:t>GraphEdge</w:t>
      </w:r>
      <w:proofErr w:type="spellEnd"/>
      <w:r>
        <w:t>(</w:t>
      </w:r>
      <w:proofErr w:type="spellStart"/>
      <w:proofErr w:type="gramEnd"/>
      <w:r>
        <w:t>fromNode</w:t>
      </w:r>
      <w:proofErr w:type="spellEnd"/>
      <w:r>
        <w:t xml:space="preserve">, </w:t>
      </w:r>
      <w:proofErr w:type="spellStart"/>
      <w:r>
        <w:t>toNode</w:t>
      </w:r>
      <w:proofErr w:type="spellEnd"/>
      <w:r>
        <w:t>, weight);</w:t>
      </w:r>
    </w:p>
    <w:p w14:paraId="16CECBDC" w14:textId="77777777" w:rsidR="00351753" w:rsidRDefault="00351753" w:rsidP="00351753">
      <w:pPr>
        <w:pStyle w:val="Code"/>
      </w:pPr>
      <w:r>
        <w:t xml:space="preserve">32: </w:t>
      </w:r>
    </w:p>
    <w:p w14:paraId="166F67B4" w14:textId="77777777" w:rsidR="00351753" w:rsidRDefault="00351753" w:rsidP="00351753">
      <w:pPr>
        <w:pStyle w:val="Code"/>
      </w:pPr>
      <w:r>
        <w:t xml:space="preserve">33: </w:t>
      </w:r>
      <w:r>
        <w:tab/>
      </w:r>
      <w:r>
        <w:tab/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dispatch, edge);</w:t>
      </w:r>
    </w:p>
    <w:p w14:paraId="4AEA2162" w14:textId="77777777" w:rsidR="00351753" w:rsidRDefault="00351753" w:rsidP="00351753">
      <w:pPr>
        <w:pStyle w:val="Code"/>
      </w:pPr>
      <w:r>
        <w:t xml:space="preserve">34: </w:t>
      </w:r>
      <w:r>
        <w:tab/>
        <w:t>}</w:t>
      </w:r>
    </w:p>
    <w:p w14:paraId="130F80E6" w14:textId="77777777" w:rsidR="00351753" w:rsidRDefault="00351753" w:rsidP="00351753">
      <w:pPr>
        <w:pStyle w:val="Code"/>
      </w:pPr>
      <w:r>
        <w:t xml:space="preserve">35: </w:t>
      </w:r>
    </w:p>
    <w:p w14:paraId="54D0B84B" w14:textId="77777777" w:rsidR="00351753" w:rsidRDefault="00351753" w:rsidP="00351753">
      <w:pPr>
        <w:pStyle w:val="Code"/>
      </w:pPr>
      <w:r>
        <w:t xml:space="preserve">36: </w:t>
      </w:r>
      <w:r>
        <w:tab/>
        <w:t>return (</w:t>
      </w:r>
    </w:p>
    <w:p w14:paraId="663AECAF" w14:textId="77777777" w:rsidR="00351753" w:rsidRDefault="00351753" w:rsidP="00351753">
      <w:pPr>
        <w:pStyle w:val="Code"/>
      </w:pPr>
      <w:r>
        <w:t xml:space="preserve">37: </w:t>
      </w:r>
      <w:r>
        <w:tab/>
      </w:r>
      <w:r>
        <w:tab/>
        <w:t>&lt;</w:t>
      </w:r>
      <w:proofErr w:type="spellStart"/>
      <w:r>
        <w:t>SidebarMenu</w:t>
      </w:r>
      <w:proofErr w:type="spellEnd"/>
      <w:r>
        <w:t xml:space="preserve"> title='Create Edge'&gt;</w:t>
      </w:r>
    </w:p>
    <w:p w14:paraId="7D96F4CD" w14:textId="77777777" w:rsidR="00351753" w:rsidRDefault="00351753" w:rsidP="00351753">
      <w:pPr>
        <w:pStyle w:val="Code"/>
      </w:pPr>
      <w:r>
        <w:t xml:space="preserve">38: </w:t>
      </w:r>
      <w:r>
        <w:tab/>
      </w:r>
      <w:r>
        <w:tab/>
      </w:r>
      <w:r>
        <w:tab/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handleCreateEdge</w:t>
      </w:r>
      <w:proofErr w:type="spellEnd"/>
      <w:r>
        <w:t xml:space="preserve">}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</w:t>
      </w:r>
      <w:proofErr w:type="spellEnd"/>
      <w:r>
        <w:t>}&gt;</w:t>
      </w:r>
    </w:p>
    <w:p w14:paraId="233A46A6" w14:textId="77777777" w:rsidR="00351753" w:rsidRDefault="00351753" w:rsidP="00351753">
      <w:pPr>
        <w:pStyle w:val="Code"/>
      </w:pPr>
      <w:r>
        <w:lastRenderedPageBreak/>
        <w:t xml:space="preserve">39: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}&gt;From&lt;/label&gt;</w:t>
      </w:r>
    </w:p>
    <w:p w14:paraId="0DB5109F" w14:textId="77777777" w:rsidR="00351753" w:rsidRDefault="00351753" w:rsidP="00351753">
      <w:pPr>
        <w:pStyle w:val="Code"/>
      </w:pPr>
      <w:r>
        <w:t xml:space="preserve">40: </w:t>
      </w:r>
      <w:r>
        <w:tab/>
      </w:r>
      <w:r>
        <w:tab/>
      </w:r>
      <w:r>
        <w:tab/>
      </w:r>
      <w:r>
        <w:tab/>
        <w:t>&lt;</w:t>
      </w:r>
      <w:proofErr w:type="spellStart"/>
      <w:r>
        <w:t>SelectNode</w:t>
      </w:r>
      <w:proofErr w:type="spellEnd"/>
    </w:p>
    <w:p w14:paraId="764B4DB8" w14:textId="77777777" w:rsidR="00351753" w:rsidRDefault="00351753" w:rsidP="00351753">
      <w:pPr>
        <w:pStyle w:val="Code"/>
      </w:pPr>
      <w:r>
        <w:t xml:space="preserve">41: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nodeRef</w:t>
      </w:r>
      <w:proofErr w:type="spellEnd"/>
      <w:r>
        <w:t>={</w:t>
      </w:r>
      <w:proofErr w:type="spellStart"/>
      <w:r>
        <w:t>fromNodeRef</w:t>
      </w:r>
      <w:proofErr w:type="spellEnd"/>
      <w:r>
        <w:t>}</w:t>
      </w:r>
    </w:p>
    <w:p w14:paraId="41F18142" w14:textId="77777777" w:rsidR="00351753" w:rsidRDefault="00351753" w:rsidP="00351753">
      <w:pPr>
        <w:pStyle w:val="Code"/>
      </w:pPr>
      <w:r>
        <w:t xml:space="preserve">42: </w:t>
      </w:r>
      <w:r>
        <w:tab/>
      </w:r>
      <w:r>
        <w:tab/>
      </w:r>
      <w:r>
        <w:tab/>
      </w:r>
      <w:r>
        <w:tab/>
      </w:r>
      <w:r>
        <w:tab/>
        <w:t>current</w:t>
      </w:r>
      <w:proofErr w:type="gramStart"/>
      <w:r>
        <w:t>={</w:t>
      </w:r>
      <w:proofErr w:type="spellStart"/>
      <w:proofErr w:type="gramEnd"/>
      <w:r>
        <w:t>state.current</w:t>
      </w:r>
      <w:proofErr w:type="spellEnd"/>
      <w:r>
        <w:t xml:space="preserve"> as </w:t>
      </w:r>
      <w:proofErr w:type="spellStart"/>
      <w:r>
        <w:t>GraphNode</w:t>
      </w:r>
      <w:proofErr w:type="spellEnd"/>
      <w:r>
        <w:t>}</w:t>
      </w:r>
    </w:p>
    <w:p w14:paraId="68F88CBA" w14:textId="77777777" w:rsidR="00351753" w:rsidRDefault="00351753" w:rsidP="00351753">
      <w:pPr>
        <w:pStyle w:val="Code"/>
      </w:pPr>
      <w:r>
        <w:t xml:space="preserve">43: </w:t>
      </w:r>
      <w:r>
        <w:tab/>
      </w:r>
      <w:r>
        <w:tab/>
      </w:r>
      <w:r>
        <w:tab/>
      </w:r>
      <w:r>
        <w:tab/>
        <w:t>/&gt;</w:t>
      </w:r>
    </w:p>
    <w:p w14:paraId="223BADEA" w14:textId="77777777" w:rsidR="00351753" w:rsidRDefault="00351753" w:rsidP="00351753">
      <w:pPr>
        <w:pStyle w:val="Code"/>
      </w:pPr>
      <w:r>
        <w:t xml:space="preserve">44: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}&gt;To&lt;/label&gt;</w:t>
      </w:r>
    </w:p>
    <w:p w14:paraId="668BA486" w14:textId="77777777" w:rsidR="00351753" w:rsidRDefault="00351753" w:rsidP="00351753">
      <w:pPr>
        <w:pStyle w:val="Code"/>
      </w:pPr>
      <w:r>
        <w:t xml:space="preserve">45: </w:t>
      </w:r>
      <w:r>
        <w:tab/>
      </w:r>
      <w:r>
        <w:tab/>
      </w:r>
      <w:r>
        <w:tab/>
      </w:r>
      <w:r>
        <w:tab/>
        <w:t>&lt;</w:t>
      </w:r>
      <w:proofErr w:type="spellStart"/>
      <w:r>
        <w:t>SelectNode</w:t>
      </w:r>
      <w:proofErr w:type="spellEnd"/>
    </w:p>
    <w:p w14:paraId="1633A391" w14:textId="77777777" w:rsidR="00351753" w:rsidRDefault="00351753" w:rsidP="00351753">
      <w:pPr>
        <w:pStyle w:val="Code"/>
      </w:pPr>
      <w:r>
        <w:t xml:space="preserve">46: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nodeRef</w:t>
      </w:r>
      <w:proofErr w:type="spellEnd"/>
      <w:r>
        <w:t>={</w:t>
      </w:r>
      <w:proofErr w:type="spellStart"/>
      <w:r>
        <w:t>toNodeRef</w:t>
      </w:r>
      <w:proofErr w:type="spellEnd"/>
      <w:r>
        <w:t>}</w:t>
      </w:r>
    </w:p>
    <w:p w14:paraId="5616A0F4" w14:textId="77777777" w:rsidR="00351753" w:rsidRDefault="00351753" w:rsidP="00351753">
      <w:pPr>
        <w:pStyle w:val="Code"/>
      </w:pPr>
      <w:r>
        <w:t xml:space="preserve">47: </w:t>
      </w:r>
      <w:r>
        <w:tab/>
      </w:r>
      <w:r>
        <w:tab/>
      </w:r>
      <w:r>
        <w:tab/>
      </w:r>
      <w:r>
        <w:tab/>
      </w:r>
      <w:r>
        <w:tab/>
        <w:t>current</w:t>
      </w:r>
      <w:proofErr w:type="gramStart"/>
      <w:r>
        <w:t>={</w:t>
      </w:r>
      <w:proofErr w:type="spellStart"/>
      <w:proofErr w:type="gramEnd"/>
      <w:r>
        <w:t>state.current</w:t>
      </w:r>
      <w:proofErr w:type="spellEnd"/>
      <w:r>
        <w:t xml:space="preserve"> as </w:t>
      </w:r>
      <w:proofErr w:type="spellStart"/>
      <w:r>
        <w:t>GraphNode</w:t>
      </w:r>
      <w:proofErr w:type="spellEnd"/>
      <w:r>
        <w:t>}</w:t>
      </w:r>
    </w:p>
    <w:p w14:paraId="3D29A215" w14:textId="77777777" w:rsidR="00351753" w:rsidRDefault="00351753" w:rsidP="00351753">
      <w:pPr>
        <w:pStyle w:val="Code"/>
      </w:pPr>
      <w:r>
        <w:t xml:space="preserve">48: </w:t>
      </w:r>
      <w:r>
        <w:tab/>
      </w:r>
      <w:r>
        <w:tab/>
      </w:r>
      <w:r>
        <w:tab/>
      </w:r>
      <w:r>
        <w:tab/>
        <w:t>/&gt;</w:t>
      </w:r>
    </w:p>
    <w:p w14:paraId="013BD99F" w14:textId="77777777" w:rsidR="00351753" w:rsidRDefault="00351753" w:rsidP="00351753">
      <w:pPr>
        <w:pStyle w:val="Code"/>
      </w:pPr>
      <w:r>
        <w:t xml:space="preserve">49: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}&gt;Weight&lt;/label&gt;</w:t>
      </w:r>
    </w:p>
    <w:p w14:paraId="70186201" w14:textId="77777777" w:rsidR="00351753" w:rsidRDefault="00351753" w:rsidP="00351753">
      <w:pPr>
        <w:pStyle w:val="Code"/>
      </w:pPr>
      <w:r>
        <w:t xml:space="preserve">50: </w:t>
      </w:r>
      <w:r>
        <w:tab/>
      </w:r>
      <w:r>
        <w:tab/>
      </w:r>
      <w:r>
        <w:tab/>
      </w:r>
      <w:r>
        <w:tab/>
        <w:t>&lt;input</w:t>
      </w:r>
    </w:p>
    <w:p w14:paraId="7274B7DF" w14:textId="77777777" w:rsidR="00351753" w:rsidRDefault="00351753" w:rsidP="00351753">
      <w:pPr>
        <w:pStyle w:val="Code"/>
      </w:pPr>
      <w:r>
        <w:t xml:space="preserve">51: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sidebarStyles.formInput</w:t>
      </w:r>
      <w:proofErr w:type="spellEnd"/>
      <w:r>
        <w:t>}</w:t>
      </w:r>
    </w:p>
    <w:p w14:paraId="02BEE6F8" w14:textId="77777777" w:rsidR="00351753" w:rsidRDefault="00351753" w:rsidP="00351753">
      <w:pPr>
        <w:pStyle w:val="Code"/>
      </w:pPr>
      <w:r>
        <w:t xml:space="preserve">52: </w:t>
      </w:r>
      <w:r>
        <w:tab/>
      </w:r>
      <w:r>
        <w:tab/>
      </w:r>
      <w:r>
        <w:tab/>
      </w:r>
      <w:r>
        <w:tab/>
      </w:r>
      <w:r>
        <w:tab/>
        <w:t>type='number'</w:t>
      </w:r>
    </w:p>
    <w:p w14:paraId="70AF5C6E" w14:textId="77777777" w:rsidR="00351753" w:rsidRDefault="00351753" w:rsidP="00351753">
      <w:pPr>
        <w:pStyle w:val="Code"/>
      </w:pPr>
      <w:r>
        <w:t xml:space="preserve">53: </w:t>
      </w:r>
      <w:r>
        <w:tab/>
      </w:r>
      <w:r>
        <w:tab/>
      </w:r>
      <w:r>
        <w:tab/>
      </w:r>
      <w:r>
        <w:tab/>
      </w:r>
      <w:r>
        <w:tab/>
        <w:t>name='weight'</w:t>
      </w:r>
    </w:p>
    <w:p w14:paraId="1279EBD7" w14:textId="77777777" w:rsidR="00351753" w:rsidRDefault="00351753" w:rsidP="00351753">
      <w:pPr>
        <w:pStyle w:val="Code"/>
      </w:pPr>
      <w:r>
        <w:t xml:space="preserve">54: </w:t>
      </w:r>
      <w:r>
        <w:tab/>
      </w:r>
      <w:r>
        <w:tab/>
      </w:r>
      <w:r>
        <w:tab/>
      </w:r>
      <w:r>
        <w:tab/>
      </w:r>
      <w:r>
        <w:tab/>
        <w:t>placeholder='0'</w:t>
      </w:r>
    </w:p>
    <w:p w14:paraId="6A5955AB" w14:textId="77777777" w:rsidR="00351753" w:rsidRDefault="00351753" w:rsidP="00351753">
      <w:pPr>
        <w:pStyle w:val="Code"/>
      </w:pPr>
      <w:r>
        <w:t xml:space="preserve">55: </w:t>
      </w:r>
      <w:r>
        <w:tab/>
      </w:r>
      <w:r>
        <w:tab/>
      </w:r>
      <w:r>
        <w:tab/>
      </w:r>
      <w:r>
        <w:tab/>
      </w:r>
      <w:r>
        <w:tab/>
        <w:t>min</w:t>
      </w:r>
      <w:proofErr w:type="gramStart"/>
      <w:r>
        <w:t>={</w:t>
      </w:r>
      <w:proofErr w:type="gramEnd"/>
      <w:r>
        <w:t>0}</w:t>
      </w:r>
    </w:p>
    <w:p w14:paraId="003874AA" w14:textId="77777777" w:rsidR="00351753" w:rsidRDefault="00351753" w:rsidP="00351753">
      <w:pPr>
        <w:pStyle w:val="Code"/>
      </w:pPr>
      <w:r>
        <w:t xml:space="preserve">56: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maxLength</w:t>
      </w:r>
      <w:proofErr w:type="spellEnd"/>
      <w:proofErr w:type="gramStart"/>
      <w:r>
        <w:t>={</w:t>
      </w:r>
      <w:proofErr w:type="gramEnd"/>
      <w:r>
        <w:t>24}</w:t>
      </w:r>
    </w:p>
    <w:p w14:paraId="10E054AF" w14:textId="77777777" w:rsidR="00351753" w:rsidRDefault="00351753" w:rsidP="00351753">
      <w:pPr>
        <w:pStyle w:val="Code"/>
      </w:pPr>
      <w:r>
        <w:t xml:space="preserve">57: </w:t>
      </w:r>
      <w:r>
        <w:tab/>
      </w:r>
      <w:r>
        <w:tab/>
      </w:r>
      <w:r>
        <w:tab/>
      </w:r>
      <w:r>
        <w:tab/>
        <w:t>/&gt;</w:t>
      </w:r>
    </w:p>
    <w:p w14:paraId="091D7686" w14:textId="77777777" w:rsidR="00351753" w:rsidRDefault="00351753" w:rsidP="00351753">
      <w:pPr>
        <w:pStyle w:val="Code"/>
      </w:pPr>
      <w:r>
        <w:t xml:space="preserve">58: </w:t>
      </w:r>
      <w:r>
        <w:tab/>
      </w:r>
      <w:r>
        <w:tab/>
      </w:r>
      <w:r>
        <w:tab/>
      </w:r>
      <w:r>
        <w:tab/>
        <w:t xml:space="preserve">&lt;button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sidebarStyles.formSubmit</w:t>
      </w:r>
      <w:proofErr w:type="spellEnd"/>
      <w:r>
        <w:t>}&gt;Add Edge&lt;/button&gt;</w:t>
      </w:r>
    </w:p>
    <w:p w14:paraId="4A58B652" w14:textId="77777777" w:rsidR="00351753" w:rsidRDefault="00351753" w:rsidP="00351753">
      <w:pPr>
        <w:pStyle w:val="Code"/>
      </w:pPr>
      <w:r>
        <w:t xml:space="preserve">59: </w:t>
      </w:r>
      <w:r>
        <w:tab/>
      </w:r>
      <w:r>
        <w:tab/>
      </w:r>
      <w:r>
        <w:tab/>
        <w:t>&lt;/form&gt;</w:t>
      </w:r>
    </w:p>
    <w:p w14:paraId="48574A4D" w14:textId="77777777" w:rsidR="00351753" w:rsidRDefault="00351753" w:rsidP="00351753">
      <w:pPr>
        <w:pStyle w:val="Code"/>
      </w:pPr>
      <w:r>
        <w:lastRenderedPageBreak/>
        <w:t xml:space="preserve">60: </w:t>
      </w:r>
      <w:r>
        <w:tab/>
      </w:r>
      <w:r>
        <w:tab/>
        <w:t>&lt;/</w:t>
      </w:r>
      <w:proofErr w:type="spellStart"/>
      <w:r>
        <w:t>SidebarMenu</w:t>
      </w:r>
      <w:proofErr w:type="spellEnd"/>
      <w:r>
        <w:t>&gt;</w:t>
      </w:r>
    </w:p>
    <w:p w14:paraId="57CA4835" w14:textId="77777777" w:rsidR="00351753" w:rsidRDefault="00351753" w:rsidP="00351753">
      <w:pPr>
        <w:pStyle w:val="Code"/>
      </w:pPr>
      <w:r>
        <w:t xml:space="preserve">61: </w:t>
      </w:r>
      <w:r>
        <w:tab/>
      </w:r>
      <w:proofErr w:type="gramStart"/>
      <w:r>
        <w:t>);</w:t>
      </w:r>
      <w:proofErr w:type="gramEnd"/>
    </w:p>
    <w:p w14:paraId="06410A1A" w14:textId="77777777" w:rsidR="00351753" w:rsidRDefault="00351753" w:rsidP="00351753">
      <w:pPr>
        <w:pStyle w:val="Code"/>
      </w:pPr>
      <w:r>
        <w:t>62</w:t>
      </w:r>
      <w:proofErr w:type="gramStart"/>
      <w:r>
        <w:t>: }</w:t>
      </w:r>
      <w:proofErr w:type="gramEnd"/>
    </w:p>
    <w:p w14:paraId="082D29B1" w14:textId="77777777" w:rsidR="00351753" w:rsidRDefault="00351753" w:rsidP="00351753">
      <w:pPr>
        <w:pStyle w:val="Code"/>
      </w:pPr>
      <w:r>
        <w:t xml:space="preserve">63: </w:t>
      </w:r>
    </w:p>
    <w:p w14:paraId="47A51F27" w14:textId="77777777" w:rsidR="00351753" w:rsidRDefault="00351753" w:rsidP="00351753">
      <w:pPr>
        <w:pStyle w:val="Code"/>
      </w:pPr>
      <w:r>
        <w:t xml:space="preserve">64: export default </w:t>
      </w:r>
      <w:proofErr w:type="spellStart"/>
      <w:proofErr w:type="gramStart"/>
      <w:r>
        <w:t>MenuCreateEdge</w:t>
      </w:r>
      <w:proofErr w:type="spellEnd"/>
      <w:r>
        <w:t>;</w:t>
      </w:r>
      <w:proofErr w:type="gramEnd"/>
    </w:p>
    <w:p w14:paraId="2F8DE8EF" w14:textId="28E69774" w:rsidR="004C266B" w:rsidRDefault="004C266B" w:rsidP="004C266B">
      <w:pPr>
        <w:pStyle w:val="Heading3"/>
      </w:pPr>
      <w:bookmarkStart w:id="36" w:name="_Toc81979049"/>
      <w:r>
        <w:t>File: MenuCreateNode.tsx</w:t>
      </w:r>
      <w:bookmarkEnd w:id="36"/>
    </w:p>
    <w:p w14:paraId="722DEEC4" w14:textId="77777777" w:rsidR="004C266B" w:rsidRDefault="004C266B" w:rsidP="004C266B">
      <w:pPr>
        <w:pStyle w:val="Code"/>
      </w:pPr>
      <w:r>
        <w:t>01: import React from "react</w:t>
      </w:r>
      <w:proofErr w:type="gramStart"/>
      <w:r>
        <w:t>";</w:t>
      </w:r>
      <w:proofErr w:type="gramEnd"/>
    </w:p>
    <w:p w14:paraId="672DBC27" w14:textId="77777777" w:rsidR="004C266B" w:rsidRDefault="004C266B" w:rsidP="004C266B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6098142F" w14:textId="77777777" w:rsidR="004C266B" w:rsidRDefault="004C266B" w:rsidP="004C266B">
      <w:pPr>
        <w:pStyle w:val="Code"/>
      </w:pPr>
      <w:r>
        <w:t xml:space="preserve">03: import </w:t>
      </w:r>
      <w:proofErr w:type="gramStart"/>
      <w:r>
        <w:t xml:space="preserve">{ </w:t>
      </w:r>
      <w:proofErr w:type="spellStart"/>
      <w:r>
        <w:t>GraphNode</w:t>
      </w:r>
      <w:proofErr w:type="spellEnd"/>
      <w:proofErr w:type="gramEnd"/>
      <w:r>
        <w:t xml:space="preserve"> } from "../../../../graph";</w:t>
      </w:r>
    </w:p>
    <w:p w14:paraId="454B3E1E" w14:textId="77777777" w:rsidR="004C266B" w:rsidRDefault="004C266B" w:rsidP="004C266B">
      <w:pPr>
        <w:pStyle w:val="Code"/>
      </w:pPr>
      <w:r>
        <w:t xml:space="preserve">04: import </w:t>
      </w:r>
      <w:proofErr w:type="gramStart"/>
      <w:r>
        <w:t xml:space="preserve">{ </w:t>
      </w:r>
      <w:proofErr w:type="spellStart"/>
      <w:r>
        <w:t>addNode</w:t>
      </w:r>
      <w:proofErr w:type="spellEnd"/>
      <w:proofErr w:type="gramEnd"/>
      <w:r>
        <w:t xml:space="preserve"> } from "../../../../graph/context/</w:t>
      </w:r>
      <w:proofErr w:type="spellStart"/>
      <w:r>
        <w:t>graphNodeActions</w:t>
      </w:r>
      <w:proofErr w:type="spellEnd"/>
      <w:r>
        <w:t>";</w:t>
      </w:r>
    </w:p>
    <w:p w14:paraId="729AE614" w14:textId="77777777" w:rsidR="004C266B" w:rsidRDefault="004C266B" w:rsidP="004C266B">
      <w:pPr>
        <w:pStyle w:val="Code"/>
      </w:pPr>
      <w:r>
        <w:t xml:space="preserve">05: import </w:t>
      </w:r>
      <w:proofErr w:type="gramStart"/>
      <w:r>
        <w:t xml:space="preserve">{ </w:t>
      </w:r>
      <w:proofErr w:type="spellStart"/>
      <w:r>
        <w:t>GraphContext</w:t>
      </w:r>
      <w:proofErr w:type="spellEnd"/>
      <w:proofErr w:type="gramEnd"/>
      <w:r>
        <w:t xml:space="preserve"> } from "../../../../graph/context/</w:t>
      </w:r>
      <w:proofErr w:type="spellStart"/>
      <w:r>
        <w:t>graphContext</w:t>
      </w:r>
      <w:proofErr w:type="spellEnd"/>
      <w:r>
        <w:t>";</w:t>
      </w:r>
    </w:p>
    <w:p w14:paraId="3B797DA9" w14:textId="77777777" w:rsidR="004C266B" w:rsidRDefault="004C266B" w:rsidP="004C266B">
      <w:pPr>
        <w:pStyle w:val="Code"/>
      </w:pPr>
      <w:r>
        <w:t xml:space="preserve">06: import </w:t>
      </w:r>
      <w:proofErr w:type="spellStart"/>
      <w:r>
        <w:t>SidebarMenu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/../</w:t>
      </w:r>
      <w:proofErr w:type="spellStart"/>
      <w:r>
        <w:t>SidebarMenu</w:t>
      </w:r>
      <w:proofErr w:type="spellEnd"/>
      <w:r>
        <w:t>/</w:t>
      </w:r>
      <w:proofErr w:type="spellStart"/>
      <w:r>
        <w:t>SidebarMenu</w:t>
      </w:r>
      <w:proofErr w:type="spellEnd"/>
      <w:r>
        <w:t>";</w:t>
      </w:r>
    </w:p>
    <w:p w14:paraId="3ED6818E" w14:textId="77777777" w:rsidR="004C266B" w:rsidRDefault="004C266B" w:rsidP="004C266B">
      <w:pPr>
        <w:pStyle w:val="Code"/>
      </w:pPr>
      <w:r>
        <w:t>07: import styles from "../</w:t>
      </w:r>
      <w:proofErr w:type="spellStart"/>
      <w:r>
        <w:t>SidebarPrimary.module.scss</w:t>
      </w:r>
      <w:proofErr w:type="spellEnd"/>
      <w:proofErr w:type="gramStart"/>
      <w:r>
        <w:t>";</w:t>
      </w:r>
      <w:proofErr w:type="gramEnd"/>
    </w:p>
    <w:p w14:paraId="4634F12A" w14:textId="77777777" w:rsidR="004C266B" w:rsidRDefault="004C266B" w:rsidP="004C266B">
      <w:pPr>
        <w:pStyle w:val="Code"/>
      </w:pPr>
      <w:r>
        <w:t xml:space="preserve">08: import </w:t>
      </w:r>
      <w:proofErr w:type="spellStart"/>
      <w:r>
        <w:t>sidebarStyles</w:t>
      </w:r>
      <w:proofErr w:type="spellEnd"/>
      <w:r>
        <w:t xml:space="preserve"> from "../../</w:t>
      </w:r>
      <w:proofErr w:type="spellStart"/>
      <w:r>
        <w:t>Sidebar.module.scss</w:t>
      </w:r>
      <w:proofErr w:type="spellEnd"/>
      <w:proofErr w:type="gramStart"/>
      <w:r>
        <w:t>";</w:t>
      </w:r>
      <w:proofErr w:type="gramEnd"/>
    </w:p>
    <w:p w14:paraId="7814A428" w14:textId="77777777" w:rsidR="004C266B" w:rsidRDefault="004C266B" w:rsidP="004C266B">
      <w:pPr>
        <w:pStyle w:val="Code"/>
      </w:pPr>
      <w:r>
        <w:t xml:space="preserve">09: </w:t>
      </w:r>
    </w:p>
    <w:p w14:paraId="4AEA92CF" w14:textId="77777777" w:rsidR="004C266B" w:rsidRDefault="004C266B" w:rsidP="004C266B">
      <w:pPr>
        <w:pStyle w:val="Code"/>
      </w:pPr>
      <w:r>
        <w:t xml:space="preserve">10: function </w:t>
      </w:r>
      <w:proofErr w:type="spellStart"/>
      <w:proofErr w:type="gramStart"/>
      <w:r>
        <w:t>MenuCreateNode</w:t>
      </w:r>
      <w:proofErr w:type="spellEnd"/>
      <w:r>
        <w:t>(</w:t>
      </w:r>
      <w:proofErr w:type="gramEnd"/>
      <w:r>
        <w:t>) {</w:t>
      </w:r>
    </w:p>
    <w:p w14:paraId="240EE7D7" w14:textId="77777777" w:rsidR="004C266B" w:rsidRDefault="004C266B" w:rsidP="004C266B">
      <w:pPr>
        <w:pStyle w:val="Code"/>
      </w:pPr>
      <w:r>
        <w:t xml:space="preserve">11: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dispatch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6AE0F85F" w14:textId="77777777" w:rsidR="004C266B" w:rsidRDefault="004C266B" w:rsidP="004C266B">
      <w:pPr>
        <w:pStyle w:val="Code"/>
      </w:pPr>
      <w:r>
        <w:t xml:space="preserve">12: </w:t>
      </w:r>
    </w:p>
    <w:p w14:paraId="53A54979" w14:textId="77777777" w:rsidR="004C266B" w:rsidRDefault="004C266B" w:rsidP="004C266B">
      <w:pPr>
        <w:pStyle w:val="Code"/>
      </w:pPr>
      <w:r>
        <w:t xml:space="preserve">13: </w:t>
      </w:r>
      <w:r>
        <w:tab/>
        <w:t xml:space="preserve">function </w:t>
      </w:r>
      <w:proofErr w:type="spellStart"/>
      <w:proofErr w:type="gramStart"/>
      <w:r>
        <w:t>handleSubmitCreateNode</w:t>
      </w:r>
      <w:proofErr w:type="spellEnd"/>
      <w:r>
        <w:t>(</w:t>
      </w:r>
      <w:proofErr w:type="gramEnd"/>
      <w:r>
        <w:t xml:space="preserve">event: </w:t>
      </w:r>
      <w:proofErr w:type="spellStart"/>
      <w:r>
        <w:t>React.FormEvent</w:t>
      </w:r>
      <w:proofErr w:type="spellEnd"/>
      <w:r>
        <w:t>&lt;</w:t>
      </w:r>
      <w:proofErr w:type="spellStart"/>
      <w:r>
        <w:t>HTMLFormElement</w:t>
      </w:r>
      <w:proofErr w:type="spellEnd"/>
      <w:r>
        <w:t>&gt;) {</w:t>
      </w:r>
    </w:p>
    <w:p w14:paraId="070095A1" w14:textId="77777777" w:rsidR="004C266B" w:rsidRDefault="004C266B" w:rsidP="004C266B">
      <w:pPr>
        <w:pStyle w:val="Code"/>
      </w:pPr>
      <w:r>
        <w:t xml:space="preserve">14: </w:t>
      </w: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C78FFD4" w14:textId="77777777" w:rsidR="004C266B" w:rsidRDefault="004C266B" w:rsidP="004C266B">
      <w:pPr>
        <w:pStyle w:val="Code"/>
      </w:pPr>
      <w:r>
        <w:t xml:space="preserve">15: </w:t>
      </w:r>
    </w:p>
    <w:p w14:paraId="08FB46A7" w14:textId="77777777" w:rsidR="004C266B" w:rsidRDefault="004C266B" w:rsidP="004C266B">
      <w:pPr>
        <w:pStyle w:val="Code"/>
      </w:pPr>
      <w:r>
        <w:t xml:space="preserve">16: </w:t>
      </w:r>
      <w:r>
        <w:tab/>
      </w:r>
      <w:r>
        <w:tab/>
        <w:t>// Get data</w:t>
      </w:r>
    </w:p>
    <w:p w14:paraId="2AD237F5" w14:textId="77777777" w:rsidR="004C266B" w:rsidRDefault="004C266B" w:rsidP="004C266B">
      <w:pPr>
        <w:pStyle w:val="Code"/>
      </w:pPr>
      <w:r>
        <w:t xml:space="preserve">17: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</w:t>
      </w:r>
      <w:proofErr w:type="spellStart"/>
      <w:proofErr w:type="gramStart"/>
      <w:r>
        <w:t>event.currentTarget</w:t>
      </w:r>
      <w:proofErr w:type="spellEnd"/>
      <w:proofErr w:type="gramEnd"/>
      <w:r>
        <w:t>);</w:t>
      </w:r>
    </w:p>
    <w:p w14:paraId="5DB969D3" w14:textId="77777777" w:rsidR="004C266B" w:rsidRDefault="004C266B" w:rsidP="004C266B">
      <w:pPr>
        <w:pStyle w:val="Code"/>
      </w:pPr>
      <w:r>
        <w:lastRenderedPageBreak/>
        <w:t xml:space="preserve">18: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formData.get</w:t>
      </w:r>
      <w:proofErr w:type="spellEnd"/>
      <w:r>
        <w:t xml:space="preserve">("name") as </w:t>
      </w:r>
      <w:proofErr w:type="gramStart"/>
      <w:r>
        <w:t>string;</w:t>
      </w:r>
      <w:proofErr w:type="gramEnd"/>
    </w:p>
    <w:p w14:paraId="2D1DA9DB" w14:textId="77777777" w:rsidR="004C266B" w:rsidRDefault="004C266B" w:rsidP="004C266B">
      <w:pPr>
        <w:pStyle w:val="Code"/>
      </w:pPr>
      <w:r>
        <w:t xml:space="preserve">19: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formData.get</w:t>
      </w:r>
      <w:proofErr w:type="spellEnd"/>
      <w:r>
        <w:t xml:space="preserve">("id") as </w:t>
      </w:r>
      <w:proofErr w:type="gramStart"/>
      <w:r>
        <w:t>string;</w:t>
      </w:r>
      <w:proofErr w:type="gramEnd"/>
    </w:p>
    <w:p w14:paraId="660A071B" w14:textId="77777777" w:rsidR="004C266B" w:rsidRDefault="004C266B" w:rsidP="004C266B">
      <w:pPr>
        <w:pStyle w:val="Code"/>
      </w:pPr>
      <w:r>
        <w:t xml:space="preserve">20: </w:t>
      </w:r>
      <w:r>
        <w:tab/>
      </w:r>
      <w:r>
        <w:tab/>
        <w:t xml:space="preserve">if </w:t>
      </w:r>
      <w:proofErr w:type="gramStart"/>
      <w:r>
        <w:t>(!name</w:t>
      </w:r>
      <w:proofErr w:type="gramEnd"/>
      <w:r>
        <w:t xml:space="preserve"> || !id) return;</w:t>
      </w:r>
    </w:p>
    <w:p w14:paraId="29BF7AC4" w14:textId="77777777" w:rsidR="004C266B" w:rsidRDefault="004C266B" w:rsidP="004C266B">
      <w:pPr>
        <w:pStyle w:val="Code"/>
      </w:pPr>
      <w:r>
        <w:t xml:space="preserve">21: </w:t>
      </w:r>
    </w:p>
    <w:p w14:paraId="31D57085" w14:textId="77777777" w:rsidR="004C266B" w:rsidRDefault="004C266B" w:rsidP="004C266B">
      <w:pPr>
        <w:pStyle w:val="Code"/>
      </w:pPr>
      <w:r>
        <w:t xml:space="preserve">22: </w:t>
      </w:r>
      <w:r>
        <w:tab/>
      </w:r>
      <w:r>
        <w:tab/>
        <w:t>// Create node</w:t>
      </w:r>
    </w:p>
    <w:p w14:paraId="644A6473" w14:textId="77777777" w:rsidR="004C266B" w:rsidRDefault="004C266B" w:rsidP="004C266B">
      <w:pPr>
        <w:pStyle w:val="Code"/>
      </w:pPr>
      <w:r>
        <w:t xml:space="preserve">23: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node = new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name, id, { x: 200, y: 200 });</w:t>
      </w:r>
    </w:p>
    <w:p w14:paraId="14FC6A38" w14:textId="77777777" w:rsidR="004C266B" w:rsidRDefault="004C266B" w:rsidP="004C266B">
      <w:pPr>
        <w:pStyle w:val="Code"/>
      </w:pPr>
      <w:r>
        <w:t xml:space="preserve">24: </w:t>
      </w:r>
    </w:p>
    <w:p w14:paraId="3283A309" w14:textId="77777777" w:rsidR="004C266B" w:rsidRDefault="004C266B" w:rsidP="004C266B">
      <w:pPr>
        <w:pStyle w:val="Code"/>
      </w:pPr>
      <w:r>
        <w:t xml:space="preserve">25: </w:t>
      </w:r>
      <w:r>
        <w:tab/>
      </w:r>
      <w:r>
        <w:tab/>
        <w:t>// Update graph</w:t>
      </w:r>
    </w:p>
    <w:p w14:paraId="7F126F0D" w14:textId="77777777" w:rsidR="004C266B" w:rsidRDefault="004C266B" w:rsidP="004C266B">
      <w:pPr>
        <w:pStyle w:val="Code"/>
      </w:pPr>
      <w:r>
        <w:t xml:space="preserve">26: </w:t>
      </w:r>
      <w:r>
        <w:tab/>
      </w:r>
      <w:r>
        <w:tab/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dispatch, node);</w:t>
      </w:r>
    </w:p>
    <w:p w14:paraId="013B3D50" w14:textId="77777777" w:rsidR="004C266B" w:rsidRDefault="004C266B" w:rsidP="004C266B">
      <w:pPr>
        <w:pStyle w:val="Code"/>
      </w:pPr>
      <w:r>
        <w:t xml:space="preserve">27: </w:t>
      </w:r>
      <w:r>
        <w:tab/>
      </w:r>
      <w:r>
        <w:tab/>
      </w:r>
      <w:proofErr w:type="spellStart"/>
      <w:proofErr w:type="gramStart"/>
      <w:r>
        <w:t>event.currentTarget.reset</w:t>
      </w:r>
      <w:proofErr w:type="spellEnd"/>
      <w:proofErr w:type="gramEnd"/>
      <w:r>
        <w:t>();</w:t>
      </w:r>
    </w:p>
    <w:p w14:paraId="58ABD5A4" w14:textId="77777777" w:rsidR="004C266B" w:rsidRDefault="004C266B" w:rsidP="004C266B">
      <w:pPr>
        <w:pStyle w:val="Code"/>
      </w:pPr>
      <w:r>
        <w:t xml:space="preserve">28: </w:t>
      </w:r>
    </w:p>
    <w:p w14:paraId="532FDB88" w14:textId="77777777" w:rsidR="004C266B" w:rsidRDefault="004C266B" w:rsidP="004C266B">
      <w:pPr>
        <w:pStyle w:val="Code"/>
      </w:pPr>
      <w:r>
        <w:t xml:space="preserve">29: </w:t>
      </w:r>
      <w:r>
        <w:tab/>
      </w:r>
      <w:r>
        <w:tab/>
        <w:t>// Return focus to name entry</w:t>
      </w:r>
    </w:p>
    <w:p w14:paraId="6E05C55F" w14:textId="77777777" w:rsidR="004C266B" w:rsidRDefault="004C266B" w:rsidP="004C266B">
      <w:pPr>
        <w:pStyle w:val="Code"/>
      </w:pPr>
      <w:r>
        <w:t xml:space="preserve">30: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nameInput</w:t>
      </w:r>
      <w:proofErr w:type="spellEnd"/>
      <w:r>
        <w:t xml:space="preserve"> = </w:t>
      </w:r>
      <w:proofErr w:type="spellStart"/>
      <w:proofErr w:type="gramStart"/>
      <w:r>
        <w:t>event.currentTarget.querySelector</w:t>
      </w:r>
      <w:proofErr w:type="spellEnd"/>
      <w:proofErr w:type="gramEnd"/>
      <w:r>
        <w:t>(</w:t>
      </w:r>
    </w:p>
    <w:p w14:paraId="6E71CCF6" w14:textId="77777777" w:rsidR="004C266B" w:rsidRDefault="004C266B" w:rsidP="004C266B">
      <w:pPr>
        <w:pStyle w:val="Code"/>
      </w:pPr>
      <w:r>
        <w:t xml:space="preserve">31: </w:t>
      </w:r>
      <w:r>
        <w:tab/>
      </w:r>
      <w:r>
        <w:tab/>
      </w:r>
      <w:r>
        <w:tab/>
        <w:t>"input[name='name']"</w:t>
      </w:r>
    </w:p>
    <w:p w14:paraId="1ED0F886" w14:textId="77777777" w:rsidR="004C266B" w:rsidRDefault="004C266B" w:rsidP="004C266B">
      <w:pPr>
        <w:pStyle w:val="Code"/>
      </w:pPr>
      <w:r>
        <w:t xml:space="preserve">32: </w:t>
      </w:r>
      <w:r>
        <w:tab/>
      </w:r>
      <w:r>
        <w:tab/>
        <w:t xml:space="preserve">) as </w:t>
      </w:r>
      <w:proofErr w:type="spellStart"/>
      <w:proofErr w:type="gramStart"/>
      <w:r>
        <w:t>HTMLInputElement</w:t>
      </w:r>
      <w:proofErr w:type="spellEnd"/>
      <w:r>
        <w:t>;</w:t>
      </w:r>
      <w:proofErr w:type="gramEnd"/>
    </w:p>
    <w:p w14:paraId="51DAE998" w14:textId="77777777" w:rsidR="004C266B" w:rsidRDefault="004C266B" w:rsidP="004C266B">
      <w:pPr>
        <w:pStyle w:val="Code"/>
      </w:pPr>
      <w:r>
        <w:t xml:space="preserve">33: </w:t>
      </w:r>
      <w:r>
        <w:tab/>
      </w:r>
      <w:r>
        <w:tab/>
      </w:r>
      <w:proofErr w:type="spellStart"/>
      <w:r>
        <w:t>nameInput.focus</w:t>
      </w:r>
      <w:proofErr w:type="spellEnd"/>
      <w:r>
        <w:t>(</w:t>
      </w:r>
      <w:proofErr w:type="gramStart"/>
      <w:r>
        <w:t>);</w:t>
      </w:r>
      <w:proofErr w:type="gramEnd"/>
    </w:p>
    <w:p w14:paraId="56405FE8" w14:textId="77777777" w:rsidR="004C266B" w:rsidRDefault="004C266B" w:rsidP="004C266B">
      <w:pPr>
        <w:pStyle w:val="Code"/>
      </w:pPr>
      <w:r>
        <w:t xml:space="preserve">34: </w:t>
      </w:r>
      <w:r>
        <w:tab/>
        <w:t>}</w:t>
      </w:r>
    </w:p>
    <w:p w14:paraId="7EAC3280" w14:textId="77777777" w:rsidR="004C266B" w:rsidRDefault="004C266B" w:rsidP="004C266B">
      <w:pPr>
        <w:pStyle w:val="Code"/>
      </w:pPr>
      <w:r>
        <w:t xml:space="preserve">35: </w:t>
      </w:r>
    </w:p>
    <w:p w14:paraId="2F1A55EE" w14:textId="77777777" w:rsidR="004C266B" w:rsidRDefault="004C266B" w:rsidP="004C266B">
      <w:pPr>
        <w:pStyle w:val="Code"/>
      </w:pPr>
      <w:r>
        <w:t xml:space="preserve">36: </w:t>
      </w:r>
      <w:r>
        <w:tab/>
        <w:t>return (</w:t>
      </w:r>
    </w:p>
    <w:p w14:paraId="205F6800" w14:textId="77777777" w:rsidR="004C266B" w:rsidRDefault="004C266B" w:rsidP="004C266B">
      <w:pPr>
        <w:pStyle w:val="Code"/>
      </w:pPr>
      <w:r>
        <w:t xml:space="preserve">37: </w:t>
      </w:r>
      <w:r>
        <w:tab/>
      </w:r>
      <w:r>
        <w:tab/>
        <w:t>&lt;</w:t>
      </w:r>
      <w:proofErr w:type="spellStart"/>
      <w:r>
        <w:t>SidebarMenu</w:t>
      </w:r>
      <w:proofErr w:type="spellEnd"/>
      <w:r>
        <w:t xml:space="preserve"> title='Create Node'&gt;</w:t>
      </w:r>
    </w:p>
    <w:p w14:paraId="072587FE" w14:textId="77777777" w:rsidR="004C266B" w:rsidRDefault="004C266B" w:rsidP="004C266B">
      <w:pPr>
        <w:pStyle w:val="Code"/>
      </w:pPr>
      <w:r>
        <w:t xml:space="preserve">38: </w:t>
      </w:r>
      <w:r>
        <w:tab/>
      </w:r>
      <w:r>
        <w:tab/>
      </w:r>
      <w:r>
        <w:tab/>
        <w:t>&lt;form</w:t>
      </w:r>
    </w:p>
    <w:p w14:paraId="45DED365" w14:textId="77777777" w:rsidR="004C266B" w:rsidRDefault="004C266B" w:rsidP="004C266B">
      <w:pPr>
        <w:pStyle w:val="Code"/>
      </w:pPr>
      <w:r>
        <w:t xml:space="preserve">39: </w:t>
      </w:r>
      <w:r>
        <w:tab/>
      </w:r>
      <w:r>
        <w:tab/>
      </w:r>
      <w:r>
        <w:tab/>
      </w:r>
      <w:r>
        <w:tab/>
      </w:r>
      <w:proofErr w:type="spellStart"/>
      <w:r>
        <w:t>onSubmit</w:t>
      </w:r>
      <w:proofErr w:type="spellEnd"/>
      <w:r>
        <w:t>={</w:t>
      </w:r>
      <w:proofErr w:type="spellStart"/>
      <w:r>
        <w:t>handleSubmitCreateNode</w:t>
      </w:r>
      <w:proofErr w:type="spellEnd"/>
      <w:r>
        <w:t>}</w:t>
      </w:r>
    </w:p>
    <w:p w14:paraId="1060A568" w14:textId="77777777" w:rsidR="004C266B" w:rsidRDefault="004C266B" w:rsidP="004C266B">
      <w:pPr>
        <w:pStyle w:val="Code"/>
      </w:pPr>
      <w:r>
        <w:t xml:space="preserve">40: </w:t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</w:t>
      </w:r>
      <w:proofErr w:type="spellEnd"/>
      <w:r>
        <w:t>}&gt;</w:t>
      </w:r>
    </w:p>
    <w:p w14:paraId="66B646D8" w14:textId="77777777" w:rsidR="004C266B" w:rsidRDefault="004C266B" w:rsidP="004C266B">
      <w:pPr>
        <w:pStyle w:val="Code"/>
      </w:pPr>
      <w:r>
        <w:lastRenderedPageBreak/>
        <w:t xml:space="preserve">41: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}&gt;Name&lt;/label&gt;</w:t>
      </w:r>
    </w:p>
    <w:p w14:paraId="79C8B1EB" w14:textId="77777777" w:rsidR="004C266B" w:rsidRDefault="004C266B" w:rsidP="004C266B">
      <w:pPr>
        <w:pStyle w:val="Code"/>
      </w:pPr>
      <w:r>
        <w:t xml:space="preserve">42: </w:t>
      </w:r>
      <w:r>
        <w:tab/>
      </w:r>
      <w:r>
        <w:tab/>
      </w:r>
      <w:r>
        <w:tab/>
      </w:r>
      <w:r>
        <w:tab/>
        <w:t>&lt;input</w:t>
      </w:r>
    </w:p>
    <w:p w14:paraId="235E8254" w14:textId="77777777" w:rsidR="004C266B" w:rsidRDefault="004C266B" w:rsidP="004C266B">
      <w:pPr>
        <w:pStyle w:val="Code"/>
      </w:pPr>
      <w:r>
        <w:t xml:space="preserve">43: </w:t>
      </w:r>
      <w:r>
        <w:tab/>
      </w:r>
      <w:r>
        <w:tab/>
      </w:r>
      <w:r>
        <w:tab/>
      </w:r>
      <w:r>
        <w:tab/>
      </w:r>
      <w:r>
        <w:tab/>
        <w:t>type='text'</w:t>
      </w:r>
    </w:p>
    <w:p w14:paraId="7BBA9107" w14:textId="77777777" w:rsidR="004C266B" w:rsidRDefault="004C266B" w:rsidP="004C266B">
      <w:pPr>
        <w:pStyle w:val="Code"/>
      </w:pPr>
      <w:r>
        <w:t xml:space="preserve">44: </w:t>
      </w:r>
      <w:r>
        <w:tab/>
      </w:r>
      <w:r>
        <w:tab/>
      </w:r>
      <w:r>
        <w:tab/>
      </w:r>
      <w:r>
        <w:tab/>
      </w:r>
      <w:r>
        <w:tab/>
        <w:t>name='name'</w:t>
      </w:r>
    </w:p>
    <w:p w14:paraId="3F5AA271" w14:textId="77777777" w:rsidR="004C266B" w:rsidRDefault="004C266B" w:rsidP="004C266B">
      <w:pPr>
        <w:pStyle w:val="Code"/>
      </w:pPr>
      <w:r>
        <w:t xml:space="preserve">45: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autoComplete</w:t>
      </w:r>
      <w:proofErr w:type="spellEnd"/>
      <w:r>
        <w:t>='off'</w:t>
      </w:r>
    </w:p>
    <w:p w14:paraId="1316AE48" w14:textId="77777777" w:rsidR="004C266B" w:rsidRDefault="004C266B" w:rsidP="004C266B">
      <w:pPr>
        <w:pStyle w:val="Code"/>
      </w:pPr>
      <w:r>
        <w:t xml:space="preserve">46: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maxLength</w:t>
      </w:r>
      <w:proofErr w:type="spellEnd"/>
      <w:proofErr w:type="gramStart"/>
      <w:r>
        <w:t>={</w:t>
      </w:r>
      <w:proofErr w:type="gramEnd"/>
      <w:r>
        <w:t>24}</w:t>
      </w:r>
    </w:p>
    <w:p w14:paraId="6828C2D7" w14:textId="77777777" w:rsidR="004C266B" w:rsidRDefault="004C266B" w:rsidP="004C266B">
      <w:pPr>
        <w:pStyle w:val="Code"/>
      </w:pPr>
      <w:r>
        <w:t xml:space="preserve">47: </w:t>
      </w:r>
      <w:r>
        <w:tab/>
      </w:r>
      <w:r>
        <w:tab/>
      </w:r>
      <w:r>
        <w:tab/>
      </w:r>
      <w:r>
        <w:tab/>
      </w:r>
      <w:r>
        <w:tab/>
        <w:t>placeholder='Room 1'</w:t>
      </w:r>
    </w:p>
    <w:p w14:paraId="7EC7A544" w14:textId="77777777" w:rsidR="004C266B" w:rsidRDefault="004C266B" w:rsidP="004C266B">
      <w:pPr>
        <w:pStyle w:val="Code"/>
      </w:pPr>
      <w:r>
        <w:t xml:space="preserve">48: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sidebarStyles.formInput</w:t>
      </w:r>
      <w:proofErr w:type="spellEnd"/>
      <w:r>
        <w:t>}</w:t>
      </w:r>
    </w:p>
    <w:p w14:paraId="4C1C28E0" w14:textId="77777777" w:rsidR="004C266B" w:rsidRDefault="004C266B" w:rsidP="004C266B">
      <w:pPr>
        <w:pStyle w:val="Code"/>
      </w:pPr>
      <w:r>
        <w:t xml:space="preserve">49: </w:t>
      </w:r>
      <w:r>
        <w:tab/>
      </w:r>
      <w:r>
        <w:tab/>
      </w:r>
      <w:r>
        <w:tab/>
      </w:r>
      <w:r>
        <w:tab/>
        <w:t>/&gt;</w:t>
      </w:r>
    </w:p>
    <w:p w14:paraId="6F58E6EC" w14:textId="77777777" w:rsidR="004C266B" w:rsidRDefault="004C266B" w:rsidP="004C266B">
      <w:pPr>
        <w:pStyle w:val="Code"/>
      </w:pPr>
      <w:r>
        <w:t xml:space="preserve">50: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}&gt;ID&lt;/label&gt;</w:t>
      </w:r>
    </w:p>
    <w:p w14:paraId="409FEBDD" w14:textId="77777777" w:rsidR="004C266B" w:rsidRDefault="004C266B" w:rsidP="004C266B">
      <w:pPr>
        <w:pStyle w:val="Code"/>
      </w:pPr>
      <w:r>
        <w:t xml:space="preserve">51: </w:t>
      </w:r>
      <w:r>
        <w:tab/>
      </w:r>
      <w:r>
        <w:tab/>
      </w:r>
      <w:r>
        <w:tab/>
      </w:r>
      <w:r>
        <w:tab/>
        <w:t>&lt;input</w:t>
      </w:r>
    </w:p>
    <w:p w14:paraId="52284823" w14:textId="77777777" w:rsidR="004C266B" w:rsidRDefault="004C266B" w:rsidP="004C266B">
      <w:pPr>
        <w:pStyle w:val="Code"/>
      </w:pPr>
      <w:r>
        <w:t xml:space="preserve">52: </w:t>
      </w:r>
      <w:r>
        <w:tab/>
      </w:r>
      <w:r>
        <w:tab/>
      </w:r>
      <w:r>
        <w:tab/>
      </w:r>
      <w:r>
        <w:tab/>
      </w:r>
      <w:r>
        <w:tab/>
        <w:t>type='text'</w:t>
      </w:r>
    </w:p>
    <w:p w14:paraId="6E645229" w14:textId="77777777" w:rsidR="004C266B" w:rsidRDefault="004C266B" w:rsidP="004C266B">
      <w:pPr>
        <w:pStyle w:val="Code"/>
      </w:pPr>
      <w:r>
        <w:t xml:space="preserve">53: </w:t>
      </w:r>
      <w:r>
        <w:tab/>
      </w:r>
      <w:r>
        <w:tab/>
      </w:r>
      <w:r>
        <w:tab/>
      </w:r>
      <w:r>
        <w:tab/>
      </w:r>
      <w:r>
        <w:tab/>
        <w:t>name='id'</w:t>
      </w:r>
    </w:p>
    <w:p w14:paraId="19B0DADE" w14:textId="77777777" w:rsidR="004C266B" w:rsidRDefault="004C266B" w:rsidP="004C266B">
      <w:pPr>
        <w:pStyle w:val="Code"/>
      </w:pPr>
      <w:r>
        <w:t xml:space="preserve">54: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autoComplete</w:t>
      </w:r>
      <w:proofErr w:type="spellEnd"/>
      <w:r>
        <w:t>='off'</w:t>
      </w:r>
    </w:p>
    <w:p w14:paraId="30C946BF" w14:textId="77777777" w:rsidR="004C266B" w:rsidRDefault="004C266B" w:rsidP="004C266B">
      <w:pPr>
        <w:pStyle w:val="Code"/>
      </w:pPr>
      <w:r>
        <w:t xml:space="preserve">55: </w:t>
      </w:r>
      <w:r>
        <w:tab/>
      </w:r>
      <w:r>
        <w:tab/>
      </w:r>
      <w:r>
        <w:tab/>
      </w:r>
      <w:r>
        <w:tab/>
      </w:r>
      <w:r>
        <w:tab/>
        <w:t>placeholder='RM1'</w:t>
      </w:r>
    </w:p>
    <w:p w14:paraId="34ABEDE5" w14:textId="77777777" w:rsidR="004C266B" w:rsidRDefault="004C266B" w:rsidP="004C266B">
      <w:pPr>
        <w:pStyle w:val="Code"/>
      </w:pPr>
      <w:r>
        <w:t xml:space="preserve">56: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maxLength</w:t>
      </w:r>
      <w:proofErr w:type="spellEnd"/>
      <w:proofErr w:type="gramStart"/>
      <w:r>
        <w:t>={</w:t>
      </w:r>
      <w:proofErr w:type="gramEnd"/>
      <w:r>
        <w:t>3}</w:t>
      </w:r>
    </w:p>
    <w:p w14:paraId="42D2423B" w14:textId="77777777" w:rsidR="004C266B" w:rsidRDefault="004C266B" w:rsidP="004C266B">
      <w:pPr>
        <w:pStyle w:val="Code"/>
      </w:pPr>
      <w:r>
        <w:t xml:space="preserve">57: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`${</w:t>
      </w:r>
      <w:proofErr w:type="spellStart"/>
      <w:r>
        <w:t>sidebarStyles.formInput</w:t>
      </w:r>
      <w:proofErr w:type="spellEnd"/>
      <w:r>
        <w:t>} ${</w:t>
      </w:r>
      <w:proofErr w:type="spellStart"/>
      <w:r>
        <w:t>styles.idInput</w:t>
      </w:r>
      <w:proofErr w:type="spellEnd"/>
      <w:r>
        <w:t>}`}</w:t>
      </w:r>
    </w:p>
    <w:p w14:paraId="1743BBAF" w14:textId="77777777" w:rsidR="004C266B" w:rsidRDefault="004C266B" w:rsidP="004C266B">
      <w:pPr>
        <w:pStyle w:val="Code"/>
      </w:pPr>
      <w:r>
        <w:t xml:space="preserve">58: </w:t>
      </w:r>
      <w:r>
        <w:tab/>
      </w:r>
      <w:r>
        <w:tab/>
      </w:r>
      <w:r>
        <w:tab/>
      </w:r>
      <w:r>
        <w:tab/>
        <w:t>/&gt;</w:t>
      </w:r>
    </w:p>
    <w:p w14:paraId="1C83F1C8" w14:textId="77777777" w:rsidR="004C266B" w:rsidRDefault="004C266B" w:rsidP="004C266B">
      <w:pPr>
        <w:pStyle w:val="Code"/>
      </w:pPr>
      <w:r>
        <w:t xml:space="preserve">59: </w:t>
      </w:r>
      <w:r>
        <w:tab/>
      </w:r>
      <w:r>
        <w:tab/>
      </w:r>
      <w:r>
        <w:tab/>
      </w:r>
      <w:r>
        <w:tab/>
        <w:t xml:space="preserve">&lt;button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sidebarStyles.formSubmit</w:t>
      </w:r>
      <w:proofErr w:type="spellEnd"/>
      <w:r>
        <w:t>}&gt;Add Node&lt;/button&gt;</w:t>
      </w:r>
    </w:p>
    <w:p w14:paraId="0CDF4AE5" w14:textId="77777777" w:rsidR="004C266B" w:rsidRDefault="004C266B" w:rsidP="004C266B">
      <w:pPr>
        <w:pStyle w:val="Code"/>
      </w:pPr>
      <w:r>
        <w:t xml:space="preserve">60: </w:t>
      </w:r>
      <w:r>
        <w:tab/>
      </w:r>
      <w:r>
        <w:tab/>
      </w:r>
      <w:r>
        <w:tab/>
        <w:t>&lt;/form&gt;</w:t>
      </w:r>
    </w:p>
    <w:p w14:paraId="6D48E05F" w14:textId="77777777" w:rsidR="004C266B" w:rsidRDefault="004C266B" w:rsidP="004C266B">
      <w:pPr>
        <w:pStyle w:val="Code"/>
      </w:pPr>
      <w:r>
        <w:t xml:space="preserve">61: </w:t>
      </w:r>
      <w:r>
        <w:tab/>
      </w:r>
      <w:r>
        <w:tab/>
        <w:t>&lt;/</w:t>
      </w:r>
      <w:proofErr w:type="spellStart"/>
      <w:r>
        <w:t>SidebarMenu</w:t>
      </w:r>
      <w:proofErr w:type="spellEnd"/>
      <w:r>
        <w:t>&gt;</w:t>
      </w:r>
    </w:p>
    <w:p w14:paraId="1FD48AA9" w14:textId="77777777" w:rsidR="004C266B" w:rsidRDefault="004C266B" w:rsidP="004C266B">
      <w:pPr>
        <w:pStyle w:val="Code"/>
      </w:pPr>
      <w:r>
        <w:lastRenderedPageBreak/>
        <w:t xml:space="preserve">62: </w:t>
      </w:r>
      <w:r>
        <w:tab/>
      </w:r>
      <w:proofErr w:type="gramStart"/>
      <w:r>
        <w:t>);</w:t>
      </w:r>
      <w:proofErr w:type="gramEnd"/>
    </w:p>
    <w:p w14:paraId="37D82978" w14:textId="77777777" w:rsidR="004C266B" w:rsidRDefault="004C266B" w:rsidP="004C266B">
      <w:pPr>
        <w:pStyle w:val="Code"/>
      </w:pPr>
      <w:r>
        <w:t>63</w:t>
      </w:r>
      <w:proofErr w:type="gramStart"/>
      <w:r>
        <w:t>: }</w:t>
      </w:r>
      <w:proofErr w:type="gramEnd"/>
    </w:p>
    <w:p w14:paraId="7ABBC3A5" w14:textId="77777777" w:rsidR="004C266B" w:rsidRDefault="004C266B" w:rsidP="004C266B">
      <w:pPr>
        <w:pStyle w:val="Code"/>
      </w:pPr>
      <w:r>
        <w:t xml:space="preserve">64: </w:t>
      </w:r>
    </w:p>
    <w:p w14:paraId="104D9618" w14:textId="77777777" w:rsidR="004C266B" w:rsidRDefault="004C266B" w:rsidP="004C266B">
      <w:pPr>
        <w:pStyle w:val="Code"/>
      </w:pPr>
      <w:r>
        <w:t xml:space="preserve">65: export default </w:t>
      </w:r>
      <w:proofErr w:type="spellStart"/>
      <w:proofErr w:type="gramStart"/>
      <w:r>
        <w:t>MenuCreateNode</w:t>
      </w:r>
      <w:proofErr w:type="spellEnd"/>
      <w:r>
        <w:t>;</w:t>
      </w:r>
      <w:proofErr w:type="gramEnd"/>
    </w:p>
    <w:p w14:paraId="5EC92021" w14:textId="4B099454" w:rsidR="004C266B" w:rsidRDefault="004C266B" w:rsidP="004C266B">
      <w:pPr>
        <w:pStyle w:val="Heading3"/>
      </w:pPr>
      <w:bookmarkStart w:id="37" w:name="_Toc81979050"/>
      <w:r>
        <w:t>File: MenuMoveNode.tsx</w:t>
      </w:r>
      <w:bookmarkEnd w:id="37"/>
    </w:p>
    <w:p w14:paraId="64E28500" w14:textId="77777777" w:rsidR="004C266B" w:rsidRDefault="004C266B" w:rsidP="004C266B">
      <w:pPr>
        <w:pStyle w:val="Code"/>
      </w:pPr>
      <w:r>
        <w:t xml:space="preserve">01: import React, </w:t>
      </w:r>
      <w:proofErr w:type="gramStart"/>
      <w:r>
        <w:t xml:space="preserve">{ </w:t>
      </w:r>
      <w:proofErr w:type="spellStart"/>
      <w:r>
        <w:t>FormEvent</w:t>
      </w:r>
      <w:proofErr w:type="spellEnd"/>
      <w:proofErr w:type="gramEnd"/>
      <w:r>
        <w:t xml:space="preserve"> } from "react";</w:t>
      </w:r>
    </w:p>
    <w:p w14:paraId="61154A3B" w14:textId="77777777" w:rsidR="004C266B" w:rsidRDefault="004C266B" w:rsidP="004C266B">
      <w:pPr>
        <w:pStyle w:val="Code"/>
      </w:pPr>
      <w:r>
        <w:t xml:space="preserve">02: import </w:t>
      </w:r>
      <w:proofErr w:type="spellStart"/>
      <w:r>
        <w:t>SidebarMenu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/../</w:t>
      </w:r>
      <w:proofErr w:type="spellStart"/>
      <w:r>
        <w:t>SidebarMenu</w:t>
      </w:r>
      <w:proofErr w:type="spellEnd"/>
      <w:r>
        <w:t>/</w:t>
      </w:r>
      <w:proofErr w:type="spellStart"/>
      <w:r>
        <w:t>SidebarMenu</w:t>
      </w:r>
      <w:proofErr w:type="spellEnd"/>
      <w:r>
        <w:t>";</w:t>
      </w:r>
    </w:p>
    <w:p w14:paraId="08CDB598" w14:textId="77777777" w:rsidR="004C266B" w:rsidRDefault="004C266B" w:rsidP="004C266B">
      <w:pPr>
        <w:pStyle w:val="Code"/>
      </w:pPr>
      <w:r>
        <w:t xml:space="preserve">03: import </w:t>
      </w:r>
      <w:proofErr w:type="spellStart"/>
      <w:r>
        <w:t>sidebarStyles</w:t>
      </w:r>
      <w:proofErr w:type="spellEnd"/>
      <w:r>
        <w:t xml:space="preserve"> from "../../</w:t>
      </w:r>
      <w:proofErr w:type="spellStart"/>
      <w:r>
        <w:t>Sidebar.module.scss</w:t>
      </w:r>
      <w:proofErr w:type="spellEnd"/>
      <w:proofErr w:type="gramStart"/>
      <w:r>
        <w:t>";</w:t>
      </w:r>
      <w:proofErr w:type="gramEnd"/>
    </w:p>
    <w:p w14:paraId="56BC3ADF" w14:textId="77777777" w:rsidR="004C266B" w:rsidRDefault="004C266B" w:rsidP="004C266B">
      <w:pPr>
        <w:pStyle w:val="Code"/>
      </w:pPr>
      <w:r>
        <w:t xml:space="preserve">04: 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0E2B4EC3" w14:textId="77777777" w:rsidR="004C266B" w:rsidRDefault="004C266B" w:rsidP="004C266B">
      <w:pPr>
        <w:pStyle w:val="Code"/>
      </w:pPr>
      <w:r>
        <w:t xml:space="preserve">05: import </w:t>
      </w:r>
      <w:proofErr w:type="gramStart"/>
      <w:r>
        <w:t xml:space="preserve">{ </w:t>
      </w:r>
      <w:proofErr w:type="spellStart"/>
      <w:r>
        <w:t>GraphContext</w:t>
      </w:r>
      <w:proofErr w:type="spellEnd"/>
      <w:proofErr w:type="gramEnd"/>
      <w:r>
        <w:t xml:space="preserve"> } from "../../../../graph/context/</w:t>
      </w:r>
      <w:proofErr w:type="spellStart"/>
      <w:r>
        <w:t>graphContext</w:t>
      </w:r>
      <w:proofErr w:type="spellEnd"/>
      <w:r>
        <w:t>";</w:t>
      </w:r>
    </w:p>
    <w:p w14:paraId="2E7948D6" w14:textId="77777777" w:rsidR="004C266B" w:rsidRDefault="004C266B" w:rsidP="004C266B">
      <w:pPr>
        <w:pStyle w:val="Code"/>
      </w:pPr>
      <w:r>
        <w:t xml:space="preserve">06: import </w:t>
      </w:r>
      <w:proofErr w:type="gramStart"/>
      <w:r>
        <w:t xml:space="preserve">{ </w:t>
      </w:r>
      <w:proofErr w:type="spellStart"/>
      <w:r>
        <w:t>changeSnap</w:t>
      </w:r>
      <w:proofErr w:type="spellEnd"/>
      <w:proofErr w:type="gramEnd"/>
      <w:r>
        <w:t xml:space="preserve"> } from "../../../../graph/context/</w:t>
      </w:r>
      <w:proofErr w:type="spellStart"/>
      <w:r>
        <w:t>graphActions</w:t>
      </w:r>
      <w:proofErr w:type="spellEnd"/>
      <w:r>
        <w:t>";</w:t>
      </w:r>
    </w:p>
    <w:p w14:paraId="7DEC03D8" w14:textId="77777777" w:rsidR="004C266B" w:rsidRDefault="004C266B" w:rsidP="004C266B">
      <w:pPr>
        <w:pStyle w:val="Code"/>
      </w:pPr>
      <w:r>
        <w:t xml:space="preserve">07: </w:t>
      </w:r>
    </w:p>
    <w:p w14:paraId="625C67F5" w14:textId="77777777" w:rsidR="004C266B" w:rsidRDefault="004C266B" w:rsidP="004C266B">
      <w:pPr>
        <w:pStyle w:val="Code"/>
      </w:pPr>
      <w:r>
        <w:t xml:space="preserve">08: function </w:t>
      </w:r>
      <w:proofErr w:type="spellStart"/>
      <w:proofErr w:type="gramStart"/>
      <w:r>
        <w:t>MenuMoveNode</w:t>
      </w:r>
      <w:proofErr w:type="spellEnd"/>
      <w:r>
        <w:t>(</w:t>
      </w:r>
      <w:proofErr w:type="gramEnd"/>
      <w:r>
        <w:t>) {</w:t>
      </w:r>
    </w:p>
    <w:p w14:paraId="0E0D10D4" w14:textId="77777777" w:rsidR="004C266B" w:rsidRDefault="004C266B" w:rsidP="004C266B">
      <w:pPr>
        <w:pStyle w:val="Code"/>
      </w:pPr>
      <w:r>
        <w:t xml:space="preserve">09: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state</w:t>
      </w:r>
      <w:proofErr w:type="gramEnd"/>
      <w:r>
        <w:t xml:space="preserve">, dispatch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264B3AEE" w14:textId="77777777" w:rsidR="004C266B" w:rsidRDefault="004C266B" w:rsidP="004C266B">
      <w:pPr>
        <w:pStyle w:val="Code"/>
      </w:pPr>
      <w:r>
        <w:t xml:space="preserve">10: </w:t>
      </w:r>
    </w:p>
    <w:p w14:paraId="2F2092DB" w14:textId="77777777" w:rsidR="004C266B" w:rsidRDefault="004C266B" w:rsidP="004C266B">
      <w:pPr>
        <w:pStyle w:val="Code"/>
      </w:pPr>
      <w:r>
        <w:t xml:space="preserve">11: </w:t>
      </w:r>
      <w:r>
        <w:tab/>
        <w:t>/**</w:t>
      </w:r>
    </w:p>
    <w:p w14:paraId="0FAE9F99" w14:textId="77777777" w:rsidR="004C266B" w:rsidRDefault="004C266B" w:rsidP="004C266B">
      <w:pPr>
        <w:pStyle w:val="Code"/>
      </w:pPr>
      <w:r>
        <w:t xml:space="preserve">12: </w:t>
      </w:r>
      <w:r>
        <w:tab/>
        <w:t xml:space="preserve"> * Change context snap value based on input.</w:t>
      </w:r>
    </w:p>
    <w:p w14:paraId="392D615C" w14:textId="77777777" w:rsidR="004C266B" w:rsidRDefault="004C266B" w:rsidP="004C266B">
      <w:pPr>
        <w:pStyle w:val="Code"/>
      </w:pPr>
      <w:r>
        <w:t xml:space="preserve">13: </w:t>
      </w:r>
      <w:r>
        <w:tab/>
        <w:t xml:space="preserve"> * Min </w:t>
      </w:r>
      <w:proofErr w:type="gramStart"/>
      <w:r>
        <w:t>value</w:t>
      </w:r>
      <w:proofErr w:type="gramEnd"/>
      <w:r>
        <w:t xml:space="preserve"> always at 1.</w:t>
      </w:r>
    </w:p>
    <w:p w14:paraId="1CFCE9C7" w14:textId="77777777" w:rsidR="004C266B" w:rsidRDefault="004C266B" w:rsidP="004C266B">
      <w:pPr>
        <w:pStyle w:val="Code"/>
      </w:pPr>
      <w:r>
        <w:t xml:space="preserve">14: </w:t>
      </w:r>
      <w:r>
        <w:tab/>
        <w:t xml:space="preserve"> */</w:t>
      </w:r>
    </w:p>
    <w:p w14:paraId="2DA14B97" w14:textId="77777777" w:rsidR="004C266B" w:rsidRDefault="004C266B" w:rsidP="004C266B">
      <w:pPr>
        <w:pStyle w:val="Code"/>
      </w:pPr>
      <w:r>
        <w:t xml:space="preserve">15: </w:t>
      </w:r>
      <w:r>
        <w:tab/>
        <w:t xml:space="preserve">function </w:t>
      </w:r>
      <w:proofErr w:type="spellStart"/>
      <w:proofErr w:type="gramStart"/>
      <w:r>
        <w:t>onChangeSnap</w:t>
      </w:r>
      <w:proofErr w:type="spellEnd"/>
      <w:r>
        <w:t>(</w:t>
      </w:r>
      <w:proofErr w:type="gramEnd"/>
      <w:r>
        <w:t xml:space="preserve">event: </w:t>
      </w:r>
      <w:proofErr w:type="spellStart"/>
      <w:r>
        <w:t>FormEvent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{</w:t>
      </w:r>
    </w:p>
    <w:p w14:paraId="1FDDA099" w14:textId="77777777" w:rsidR="004C266B" w:rsidRDefault="004C266B" w:rsidP="004C266B">
      <w:pPr>
        <w:pStyle w:val="Code"/>
      </w:pPr>
      <w:r>
        <w:t xml:space="preserve">16: </w:t>
      </w:r>
      <w:r>
        <w:tab/>
      </w:r>
      <w:r>
        <w:tab/>
        <w:t xml:space="preserve">let </w:t>
      </w:r>
      <w:proofErr w:type="spellStart"/>
      <w:r>
        <w:t>newSnap</w:t>
      </w:r>
      <w:proofErr w:type="spellEnd"/>
      <w:r>
        <w:t xml:space="preserve"> = </w:t>
      </w:r>
      <w:proofErr w:type="spellStart"/>
      <w:proofErr w:type="gramStart"/>
      <w:r>
        <w:t>event.currentTarget.valueAsNumber</w:t>
      </w:r>
      <w:proofErr w:type="spellEnd"/>
      <w:proofErr w:type="gramEnd"/>
      <w:r>
        <w:t>;</w:t>
      </w:r>
    </w:p>
    <w:p w14:paraId="1466BEAA" w14:textId="77777777" w:rsidR="004C266B" w:rsidRDefault="004C266B" w:rsidP="004C266B">
      <w:pPr>
        <w:pStyle w:val="Code"/>
      </w:pPr>
      <w:r>
        <w:t xml:space="preserve">17: </w:t>
      </w:r>
      <w:r>
        <w:tab/>
      </w:r>
      <w:r>
        <w:tab/>
        <w:t>if (</w:t>
      </w:r>
      <w:proofErr w:type="spellStart"/>
      <w:r>
        <w:t>newSnap</w:t>
      </w:r>
      <w:proofErr w:type="spellEnd"/>
      <w:r>
        <w:t xml:space="preserve"> &lt;= 1 |</w:t>
      </w:r>
      <w:proofErr w:type="gramStart"/>
      <w:r>
        <w:t>| !</w:t>
      </w:r>
      <w:proofErr w:type="spellStart"/>
      <w:r>
        <w:t>newSnap</w:t>
      </w:r>
      <w:proofErr w:type="spellEnd"/>
      <w:proofErr w:type="gramEnd"/>
      <w:r>
        <w:t>) {</w:t>
      </w:r>
    </w:p>
    <w:p w14:paraId="44AD3242" w14:textId="77777777" w:rsidR="004C266B" w:rsidRDefault="004C266B" w:rsidP="004C266B">
      <w:pPr>
        <w:pStyle w:val="Code"/>
      </w:pPr>
      <w:r>
        <w:t xml:space="preserve">18: </w:t>
      </w:r>
      <w:r>
        <w:tab/>
      </w:r>
      <w:r>
        <w:tab/>
      </w:r>
      <w:r>
        <w:tab/>
      </w:r>
      <w:proofErr w:type="spellStart"/>
      <w:r>
        <w:t>newSnap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36DF826" w14:textId="77777777" w:rsidR="004C266B" w:rsidRDefault="004C266B" w:rsidP="004C266B">
      <w:pPr>
        <w:pStyle w:val="Code"/>
      </w:pPr>
      <w:r>
        <w:lastRenderedPageBreak/>
        <w:t xml:space="preserve">19: </w:t>
      </w:r>
      <w:r>
        <w:tab/>
      </w:r>
      <w:r>
        <w:tab/>
      </w:r>
      <w:r>
        <w:tab/>
      </w:r>
      <w:proofErr w:type="spellStart"/>
      <w:proofErr w:type="gramStart"/>
      <w:r>
        <w:t>changeSnap</w:t>
      </w:r>
      <w:proofErr w:type="spellEnd"/>
      <w:r>
        <w:t>(</w:t>
      </w:r>
      <w:proofErr w:type="gramEnd"/>
      <w:r>
        <w:t xml:space="preserve">dispatch, </w:t>
      </w:r>
      <w:proofErr w:type="spellStart"/>
      <w:r>
        <w:t>newSnap</w:t>
      </w:r>
      <w:proofErr w:type="spellEnd"/>
      <w:r>
        <w:t>);</w:t>
      </w:r>
    </w:p>
    <w:p w14:paraId="6CD5B267" w14:textId="77777777" w:rsidR="004C266B" w:rsidRDefault="004C266B" w:rsidP="004C266B">
      <w:pPr>
        <w:pStyle w:val="Code"/>
      </w:pPr>
      <w:r>
        <w:t xml:space="preserve">20: </w:t>
      </w:r>
      <w:r>
        <w:tab/>
      </w:r>
      <w:r>
        <w:tab/>
        <w:t>} else {</w:t>
      </w:r>
    </w:p>
    <w:p w14:paraId="5D2A0922" w14:textId="77777777" w:rsidR="004C266B" w:rsidRDefault="004C266B" w:rsidP="004C266B">
      <w:pPr>
        <w:pStyle w:val="Code"/>
      </w:pPr>
      <w:r>
        <w:t xml:space="preserve">21: </w:t>
      </w:r>
      <w:r>
        <w:tab/>
      </w:r>
      <w:r>
        <w:tab/>
      </w:r>
      <w:r>
        <w:tab/>
      </w:r>
      <w:proofErr w:type="spellStart"/>
      <w:proofErr w:type="gramStart"/>
      <w:r>
        <w:t>changeSnap</w:t>
      </w:r>
      <w:proofErr w:type="spellEnd"/>
      <w:r>
        <w:t>(</w:t>
      </w:r>
      <w:proofErr w:type="gramEnd"/>
      <w:r>
        <w:t xml:space="preserve">dispatch, </w:t>
      </w:r>
      <w:proofErr w:type="spellStart"/>
      <w:r>
        <w:t>newSnap</w:t>
      </w:r>
      <w:proofErr w:type="spellEnd"/>
      <w:r>
        <w:t>);</w:t>
      </w:r>
    </w:p>
    <w:p w14:paraId="30AD56F6" w14:textId="77777777" w:rsidR="004C266B" w:rsidRDefault="004C266B" w:rsidP="004C266B">
      <w:pPr>
        <w:pStyle w:val="Code"/>
      </w:pPr>
      <w:r>
        <w:t xml:space="preserve">22: </w:t>
      </w:r>
      <w:r>
        <w:tab/>
      </w:r>
      <w:r>
        <w:tab/>
        <w:t>}</w:t>
      </w:r>
    </w:p>
    <w:p w14:paraId="04EDEDA4" w14:textId="77777777" w:rsidR="004C266B" w:rsidRDefault="004C266B" w:rsidP="004C266B">
      <w:pPr>
        <w:pStyle w:val="Code"/>
      </w:pPr>
      <w:r>
        <w:t xml:space="preserve">23: </w:t>
      </w:r>
      <w:r>
        <w:tab/>
      </w:r>
      <w:r>
        <w:tab/>
      </w:r>
      <w:proofErr w:type="spellStart"/>
      <w:proofErr w:type="gramStart"/>
      <w:r>
        <w:t>event.currentTarget.valueAsNumber</w:t>
      </w:r>
      <w:proofErr w:type="spellEnd"/>
      <w:proofErr w:type="gramEnd"/>
      <w:r>
        <w:t xml:space="preserve"> = </w:t>
      </w:r>
      <w:proofErr w:type="spellStart"/>
      <w:r>
        <w:t>newSnap</w:t>
      </w:r>
      <w:proofErr w:type="spellEnd"/>
      <w:r>
        <w:t>;</w:t>
      </w:r>
    </w:p>
    <w:p w14:paraId="36C270FD" w14:textId="77777777" w:rsidR="004C266B" w:rsidRDefault="004C266B" w:rsidP="004C266B">
      <w:pPr>
        <w:pStyle w:val="Code"/>
      </w:pPr>
      <w:r>
        <w:t xml:space="preserve">24: </w:t>
      </w:r>
      <w:r>
        <w:tab/>
        <w:t>}</w:t>
      </w:r>
    </w:p>
    <w:p w14:paraId="5C756D87" w14:textId="77777777" w:rsidR="004C266B" w:rsidRDefault="004C266B" w:rsidP="004C266B">
      <w:pPr>
        <w:pStyle w:val="Code"/>
      </w:pPr>
      <w:r>
        <w:t xml:space="preserve">25: </w:t>
      </w:r>
    </w:p>
    <w:p w14:paraId="1FF7C928" w14:textId="77777777" w:rsidR="004C266B" w:rsidRDefault="004C266B" w:rsidP="004C266B">
      <w:pPr>
        <w:pStyle w:val="Code"/>
      </w:pPr>
      <w:r>
        <w:t xml:space="preserve">26: </w:t>
      </w:r>
      <w:r>
        <w:tab/>
        <w:t>return (</w:t>
      </w:r>
    </w:p>
    <w:p w14:paraId="7FECD9B2" w14:textId="77777777" w:rsidR="004C266B" w:rsidRDefault="004C266B" w:rsidP="004C266B">
      <w:pPr>
        <w:pStyle w:val="Code"/>
      </w:pPr>
      <w:r>
        <w:t xml:space="preserve">27: </w:t>
      </w:r>
      <w:r>
        <w:tab/>
      </w:r>
      <w:r>
        <w:tab/>
        <w:t>&lt;</w:t>
      </w:r>
      <w:proofErr w:type="spellStart"/>
      <w:r>
        <w:t>SidebarMenu</w:t>
      </w:r>
      <w:proofErr w:type="spellEnd"/>
      <w:r>
        <w:t xml:space="preserve"> title='Move Node'&gt;</w:t>
      </w:r>
    </w:p>
    <w:p w14:paraId="3C687D85" w14:textId="77777777" w:rsidR="004C266B" w:rsidRDefault="004C266B" w:rsidP="004C266B">
      <w:pPr>
        <w:pStyle w:val="Code"/>
      </w:pPr>
      <w:r>
        <w:t xml:space="preserve">28: </w:t>
      </w:r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</w:t>
      </w:r>
      <w:proofErr w:type="spellEnd"/>
      <w:r>
        <w:t>}&gt;</w:t>
      </w:r>
    </w:p>
    <w:p w14:paraId="0FA43AE6" w14:textId="77777777" w:rsidR="004C266B" w:rsidRDefault="004C266B" w:rsidP="004C266B">
      <w:pPr>
        <w:pStyle w:val="Code"/>
      </w:pPr>
      <w:r>
        <w:t xml:space="preserve">29: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sidebarStyles.formLabel</w:t>
      </w:r>
      <w:proofErr w:type="spellEnd"/>
      <w:r>
        <w:t>}&gt;Snap to grid&lt;/label&gt;</w:t>
      </w:r>
    </w:p>
    <w:p w14:paraId="2A744C64" w14:textId="77777777" w:rsidR="004C266B" w:rsidRDefault="004C266B" w:rsidP="004C266B">
      <w:pPr>
        <w:pStyle w:val="Code"/>
      </w:pPr>
      <w:r>
        <w:t xml:space="preserve">30: </w:t>
      </w:r>
      <w:r>
        <w:tab/>
      </w:r>
      <w:r>
        <w:tab/>
      </w:r>
      <w:r>
        <w:tab/>
      </w:r>
      <w:r>
        <w:tab/>
        <w:t>&lt;input</w:t>
      </w:r>
    </w:p>
    <w:p w14:paraId="4AA37311" w14:textId="77777777" w:rsidR="004C266B" w:rsidRDefault="004C266B" w:rsidP="004C266B">
      <w:pPr>
        <w:pStyle w:val="Code"/>
      </w:pPr>
      <w:r>
        <w:t xml:space="preserve">31: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sidebarStyles.formInput</w:t>
      </w:r>
      <w:proofErr w:type="spellEnd"/>
      <w:r>
        <w:t>}</w:t>
      </w:r>
    </w:p>
    <w:p w14:paraId="7B822BBD" w14:textId="77777777" w:rsidR="004C266B" w:rsidRDefault="004C266B" w:rsidP="004C266B">
      <w:pPr>
        <w:pStyle w:val="Code"/>
      </w:pPr>
      <w:r>
        <w:t xml:space="preserve">32: </w:t>
      </w:r>
      <w:r>
        <w:tab/>
      </w:r>
      <w:r>
        <w:tab/>
      </w:r>
      <w:r>
        <w:tab/>
      </w:r>
      <w:r>
        <w:tab/>
      </w:r>
      <w:r>
        <w:tab/>
        <w:t>type='number'</w:t>
      </w:r>
    </w:p>
    <w:p w14:paraId="4BD4E653" w14:textId="77777777" w:rsidR="004C266B" w:rsidRDefault="004C266B" w:rsidP="004C266B">
      <w:pPr>
        <w:pStyle w:val="Code"/>
      </w:pPr>
      <w:r>
        <w:t xml:space="preserve">33: </w:t>
      </w:r>
      <w:r>
        <w:tab/>
      </w:r>
      <w:r>
        <w:tab/>
      </w:r>
      <w:r>
        <w:tab/>
      </w:r>
      <w:r>
        <w:tab/>
      </w:r>
      <w:r>
        <w:tab/>
        <w:t>name='snap'</w:t>
      </w:r>
    </w:p>
    <w:p w14:paraId="4194D0F3" w14:textId="77777777" w:rsidR="004C266B" w:rsidRDefault="004C266B" w:rsidP="004C266B">
      <w:pPr>
        <w:pStyle w:val="Code"/>
      </w:pPr>
      <w:r>
        <w:t xml:space="preserve">34: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defaultValue</w:t>
      </w:r>
      <w:proofErr w:type="spellEnd"/>
      <w:r>
        <w:t>={</w:t>
      </w:r>
      <w:proofErr w:type="spellStart"/>
      <w:proofErr w:type="gramStart"/>
      <w:r>
        <w:t>state.snap</w:t>
      </w:r>
      <w:proofErr w:type="spellEnd"/>
      <w:proofErr w:type="gramEnd"/>
      <w:r>
        <w:t>}</w:t>
      </w:r>
    </w:p>
    <w:p w14:paraId="0520C91B" w14:textId="77777777" w:rsidR="004C266B" w:rsidRDefault="004C266B" w:rsidP="004C266B">
      <w:pPr>
        <w:pStyle w:val="Code"/>
      </w:pPr>
      <w:r>
        <w:t xml:space="preserve">35: </w:t>
      </w:r>
      <w:r>
        <w:tab/>
      </w:r>
      <w:r>
        <w:tab/>
      </w:r>
      <w:r>
        <w:tab/>
      </w:r>
      <w:r>
        <w:tab/>
      </w:r>
      <w:r>
        <w:tab/>
        <w:t>min</w:t>
      </w:r>
      <w:proofErr w:type="gramStart"/>
      <w:r>
        <w:t>={</w:t>
      </w:r>
      <w:proofErr w:type="gramEnd"/>
      <w:r>
        <w:t>0}</w:t>
      </w:r>
    </w:p>
    <w:p w14:paraId="55CFC795" w14:textId="77777777" w:rsidR="004C266B" w:rsidRDefault="004C266B" w:rsidP="004C266B">
      <w:pPr>
        <w:pStyle w:val="Code"/>
      </w:pPr>
      <w:r>
        <w:t xml:space="preserve">36: </w:t>
      </w:r>
      <w:r>
        <w:tab/>
      </w:r>
      <w:r>
        <w:tab/>
      </w:r>
      <w:r>
        <w:tab/>
      </w:r>
      <w:r>
        <w:tab/>
      </w:r>
      <w:r>
        <w:tab/>
        <w:t>step</w:t>
      </w:r>
      <w:proofErr w:type="gramStart"/>
      <w:r>
        <w:t>={</w:t>
      </w:r>
      <w:proofErr w:type="gramEnd"/>
      <w:r>
        <w:t>10}</w:t>
      </w:r>
    </w:p>
    <w:p w14:paraId="1F287081" w14:textId="77777777" w:rsidR="004C266B" w:rsidRDefault="004C266B" w:rsidP="004C266B">
      <w:pPr>
        <w:pStyle w:val="Code"/>
      </w:pPr>
      <w:r>
        <w:t xml:space="preserve">37: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onBlur</w:t>
      </w:r>
      <w:proofErr w:type="spellEnd"/>
      <w:r>
        <w:t>={</w:t>
      </w:r>
      <w:proofErr w:type="spellStart"/>
      <w:r>
        <w:t>onChangeSnap</w:t>
      </w:r>
      <w:proofErr w:type="spellEnd"/>
      <w:r>
        <w:t>}</w:t>
      </w:r>
    </w:p>
    <w:p w14:paraId="6D70C261" w14:textId="77777777" w:rsidR="004C266B" w:rsidRDefault="004C266B" w:rsidP="004C266B">
      <w:pPr>
        <w:pStyle w:val="Code"/>
      </w:pPr>
      <w:r>
        <w:t xml:space="preserve">38: </w:t>
      </w:r>
      <w:r>
        <w:tab/>
      </w:r>
      <w:r>
        <w:tab/>
      </w:r>
      <w:r>
        <w:tab/>
      </w:r>
      <w:r>
        <w:tab/>
        <w:t>/&gt;</w:t>
      </w:r>
    </w:p>
    <w:p w14:paraId="19DDE1F3" w14:textId="77777777" w:rsidR="004C266B" w:rsidRDefault="004C266B" w:rsidP="004C266B">
      <w:pPr>
        <w:pStyle w:val="Code"/>
      </w:pPr>
      <w:r>
        <w:t xml:space="preserve">39: </w:t>
      </w:r>
      <w:r>
        <w:tab/>
      </w:r>
      <w:r>
        <w:tab/>
      </w:r>
      <w:r>
        <w:tab/>
      </w:r>
      <w:r>
        <w:tab/>
        <w:t xml:space="preserve">&lt;div&gt;Click and drag nodes to rearrange </w:t>
      </w:r>
      <w:proofErr w:type="gramStart"/>
      <w:r>
        <w:t>them!&lt;</w:t>
      </w:r>
      <w:proofErr w:type="gramEnd"/>
      <w:r>
        <w:t>/div&gt;</w:t>
      </w:r>
    </w:p>
    <w:p w14:paraId="7031F187" w14:textId="77777777" w:rsidR="004C266B" w:rsidRDefault="004C266B" w:rsidP="004C266B">
      <w:pPr>
        <w:pStyle w:val="Code"/>
      </w:pPr>
      <w:r>
        <w:t xml:space="preserve">40: </w:t>
      </w:r>
      <w:r>
        <w:tab/>
      </w:r>
      <w:r>
        <w:tab/>
      </w:r>
      <w:r>
        <w:tab/>
        <w:t>&lt;/div&gt;</w:t>
      </w:r>
    </w:p>
    <w:p w14:paraId="470BC878" w14:textId="77777777" w:rsidR="004C266B" w:rsidRDefault="004C266B" w:rsidP="004C266B">
      <w:pPr>
        <w:pStyle w:val="Code"/>
      </w:pPr>
      <w:r>
        <w:lastRenderedPageBreak/>
        <w:t xml:space="preserve">41: </w:t>
      </w:r>
      <w:r>
        <w:tab/>
      </w:r>
      <w:r>
        <w:tab/>
        <w:t>&lt;/</w:t>
      </w:r>
      <w:proofErr w:type="spellStart"/>
      <w:r>
        <w:t>SidebarMenu</w:t>
      </w:r>
      <w:proofErr w:type="spellEnd"/>
      <w:r>
        <w:t>&gt;</w:t>
      </w:r>
    </w:p>
    <w:p w14:paraId="2A168A52" w14:textId="77777777" w:rsidR="004C266B" w:rsidRDefault="004C266B" w:rsidP="004C266B">
      <w:pPr>
        <w:pStyle w:val="Code"/>
      </w:pPr>
      <w:r>
        <w:t xml:space="preserve">42: </w:t>
      </w:r>
      <w:r>
        <w:tab/>
      </w:r>
      <w:proofErr w:type="gramStart"/>
      <w:r>
        <w:t>);</w:t>
      </w:r>
      <w:proofErr w:type="gramEnd"/>
    </w:p>
    <w:p w14:paraId="3DC546C1" w14:textId="77777777" w:rsidR="004C266B" w:rsidRDefault="004C266B" w:rsidP="004C266B">
      <w:pPr>
        <w:pStyle w:val="Code"/>
      </w:pPr>
      <w:r>
        <w:t>43</w:t>
      </w:r>
      <w:proofErr w:type="gramStart"/>
      <w:r>
        <w:t>: }</w:t>
      </w:r>
      <w:proofErr w:type="gramEnd"/>
    </w:p>
    <w:p w14:paraId="54382138" w14:textId="77777777" w:rsidR="004C266B" w:rsidRDefault="004C266B" w:rsidP="004C266B">
      <w:pPr>
        <w:pStyle w:val="Code"/>
      </w:pPr>
      <w:r>
        <w:t xml:space="preserve">44: </w:t>
      </w:r>
    </w:p>
    <w:p w14:paraId="085F49A6" w14:textId="77777777" w:rsidR="004C266B" w:rsidRDefault="004C266B" w:rsidP="004C266B">
      <w:pPr>
        <w:pStyle w:val="Code"/>
      </w:pPr>
      <w:r>
        <w:t xml:space="preserve">45: export default </w:t>
      </w:r>
      <w:proofErr w:type="spellStart"/>
      <w:proofErr w:type="gramStart"/>
      <w:r>
        <w:t>MenuMoveNode</w:t>
      </w:r>
      <w:proofErr w:type="spellEnd"/>
      <w:r>
        <w:t>;</w:t>
      </w:r>
      <w:proofErr w:type="gramEnd"/>
    </w:p>
    <w:p w14:paraId="5CFF330A" w14:textId="17AD1539" w:rsidR="006F2C12" w:rsidRDefault="006F2C12" w:rsidP="006F2C12">
      <w:pPr>
        <w:pStyle w:val="Heading3"/>
      </w:pPr>
      <w:bookmarkStart w:id="38" w:name="_Toc81979051"/>
      <w:r>
        <w:t>File: SelectNode.tsx</w:t>
      </w:r>
      <w:bookmarkEnd w:id="38"/>
    </w:p>
    <w:p w14:paraId="4555E62B" w14:textId="77777777" w:rsidR="006F2C12" w:rsidRDefault="006F2C12" w:rsidP="006F2C12">
      <w:pPr>
        <w:pStyle w:val="Code"/>
      </w:pPr>
      <w:r>
        <w:t>01: import React from "react</w:t>
      </w:r>
      <w:proofErr w:type="gramStart"/>
      <w:r>
        <w:t>";</w:t>
      </w:r>
      <w:proofErr w:type="gramEnd"/>
    </w:p>
    <w:p w14:paraId="0B6BC9CE" w14:textId="77777777" w:rsidR="006F2C12" w:rsidRDefault="006F2C12" w:rsidP="006F2C12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useRef</w:t>
      </w:r>
      <w:proofErr w:type="spellEnd"/>
      <w:proofErr w:type="gramEnd"/>
      <w:r>
        <w:t xml:space="preserve"> } from "react";</w:t>
      </w:r>
    </w:p>
    <w:p w14:paraId="41299092" w14:textId="77777777" w:rsidR="006F2C12" w:rsidRDefault="006F2C12" w:rsidP="006F2C12">
      <w:pPr>
        <w:pStyle w:val="Code"/>
      </w:pPr>
      <w:r>
        <w:t xml:space="preserve">03: 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729BF55F" w14:textId="77777777" w:rsidR="006F2C12" w:rsidRDefault="006F2C12" w:rsidP="006F2C12">
      <w:pPr>
        <w:pStyle w:val="Code"/>
      </w:pPr>
      <w:r>
        <w:t xml:space="preserve">04: 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64213086" w14:textId="77777777" w:rsidR="006F2C12" w:rsidRDefault="006F2C12" w:rsidP="006F2C12">
      <w:pPr>
        <w:pStyle w:val="Code"/>
      </w:pPr>
      <w:r>
        <w:t xml:space="preserve">05: import </w:t>
      </w:r>
      <w:proofErr w:type="gramStart"/>
      <w:r>
        <w:t xml:space="preserve">{ </w:t>
      </w:r>
      <w:proofErr w:type="spellStart"/>
      <w:r>
        <w:t>GraphNode</w:t>
      </w:r>
      <w:proofErr w:type="spellEnd"/>
      <w:proofErr w:type="gramEnd"/>
      <w:r>
        <w:t xml:space="preserve"> } from "../../../../graph";</w:t>
      </w:r>
    </w:p>
    <w:p w14:paraId="684F7DFD" w14:textId="77777777" w:rsidR="006F2C12" w:rsidRDefault="006F2C12" w:rsidP="006F2C12">
      <w:pPr>
        <w:pStyle w:val="Code"/>
      </w:pPr>
      <w:r>
        <w:t>06: import styles from "../</w:t>
      </w:r>
      <w:proofErr w:type="spellStart"/>
      <w:r>
        <w:t>SidebarPrimary.module.scss</w:t>
      </w:r>
      <w:proofErr w:type="spellEnd"/>
      <w:proofErr w:type="gramStart"/>
      <w:r>
        <w:t>";</w:t>
      </w:r>
      <w:proofErr w:type="gramEnd"/>
    </w:p>
    <w:p w14:paraId="4CA12FAC" w14:textId="77777777" w:rsidR="006F2C12" w:rsidRDefault="006F2C12" w:rsidP="006F2C12">
      <w:pPr>
        <w:pStyle w:val="Code"/>
      </w:pPr>
      <w:r>
        <w:t xml:space="preserve">07: import </w:t>
      </w:r>
      <w:proofErr w:type="spellStart"/>
      <w:r>
        <w:t>sidebarStyles</w:t>
      </w:r>
      <w:proofErr w:type="spellEnd"/>
      <w:r>
        <w:t xml:space="preserve"> from "../../</w:t>
      </w:r>
      <w:proofErr w:type="spellStart"/>
      <w:r>
        <w:t>Sidebar.module.scss</w:t>
      </w:r>
      <w:proofErr w:type="spellEnd"/>
      <w:proofErr w:type="gramStart"/>
      <w:r>
        <w:t>";</w:t>
      </w:r>
      <w:proofErr w:type="gramEnd"/>
    </w:p>
    <w:p w14:paraId="5EAEAE60" w14:textId="77777777" w:rsidR="006F2C12" w:rsidRDefault="006F2C12" w:rsidP="006F2C12">
      <w:pPr>
        <w:pStyle w:val="Code"/>
      </w:pPr>
      <w:r>
        <w:t xml:space="preserve">08: </w:t>
      </w:r>
    </w:p>
    <w:p w14:paraId="6E64915B" w14:textId="77777777" w:rsidR="006F2C12" w:rsidRDefault="006F2C12" w:rsidP="006F2C12">
      <w:pPr>
        <w:pStyle w:val="Code"/>
      </w:pPr>
      <w:r>
        <w:t xml:space="preserve">09: type </w:t>
      </w:r>
      <w:proofErr w:type="spellStart"/>
      <w:r>
        <w:t>SelectNodeProps</w:t>
      </w:r>
      <w:proofErr w:type="spellEnd"/>
      <w:r>
        <w:t xml:space="preserve"> = {</w:t>
      </w:r>
    </w:p>
    <w:p w14:paraId="23295343" w14:textId="77777777" w:rsidR="006F2C12" w:rsidRDefault="006F2C12" w:rsidP="006F2C12">
      <w:pPr>
        <w:pStyle w:val="Code"/>
      </w:pPr>
      <w:r>
        <w:t xml:space="preserve">10: </w:t>
      </w:r>
      <w:r>
        <w:tab/>
      </w:r>
      <w:proofErr w:type="spellStart"/>
      <w:r>
        <w:t>nodeRef</w:t>
      </w:r>
      <w:proofErr w:type="spellEnd"/>
      <w:r>
        <w:t xml:space="preserve">: </w:t>
      </w:r>
      <w:proofErr w:type="spellStart"/>
      <w:r>
        <w:t>React.MutableRefObject</w:t>
      </w:r>
      <w:proofErr w:type="spellEnd"/>
      <w:r>
        <w:t>&lt;</w:t>
      </w:r>
      <w:proofErr w:type="spellStart"/>
      <w:r>
        <w:t>GraphNode</w:t>
      </w:r>
      <w:proofErr w:type="spellEnd"/>
      <w:r>
        <w:t xml:space="preserve"> | undefined</w:t>
      </w:r>
      <w:proofErr w:type="gramStart"/>
      <w:r>
        <w:t>&gt;;</w:t>
      </w:r>
      <w:proofErr w:type="gramEnd"/>
    </w:p>
    <w:p w14:paraId="036BE6EB" w14:textId="77777777" w:rsidR="006F2C12" w:rsidRDefault="006F2C12" w:rsidP="006F2C12">
      <w:pPr>
        <w:pStyle w:val="Code"/>
      </w:pPr>
      <w:r>
        <w:t xml:space="preserve">11: </w:t>
      </w:r>
      <w:r>
        <w:tab/>
        <w:t xml:space="preserve">current: </w:t>
      </w:r>
      <w:proofErr w:type="spellStart"/>
      <w:r>
        <w:t>GraphNode</w:t>
      </w:r>
      <w:proofErr w:type="spellEnd"/>
      <w:r>
        <w:t xml:space="preserve"> | </w:t>
      </w:r>
      <w:proofErr w:type="gramStart"/>
      <w:r>
        <w:t>undefined;</w:t>
      </w:r>
      <w:proofErr w:type="gramEnd"/>
    </w:p>
    <w:p w14:paraId="5D8673FA" w14:textId="77777777" w:rsidR="006F2C12" w:rsidRDefault="006F2C12" w:rsidP="006F2C12">
      <w:pPr>
        <w:pStyle w:val="Code"/>
      </w:pPr>
      <w:r>
        <w:t>12</w:t>
      </w:r>
      <w:proofErr w:type="gramStart"/>
      <w:r>
        <w:t>: }</w:t>
      </w:r>
      <w:proofErr w:type="gramEnd"/>
      <w:r>
        <w:t>;</w:t>
      </w:r>
    </w:p>
    <w:p w14:paraId="0A1C16EA" w14:textId="77777777" w:rsidR="006F2C12" w:rsidRDefault="006F2C12" w:rsidP="006F2C12">
      <w:pPr>
        <w:pStyle w:val="Code"/>
      </w:pPr>
      <w:r>
        <w:t xml:space="preserve">13: </w:t>
      </w:r>
    </w:p>
    <w:p w14:paraId="72A7C15B" w14:textId="77777777" w:rsidR="006F2C12" w:rsidRDefault="006F2C12" w:rsidP="006F2C12">
      <w:pPr>
        <w:pStyle w:val="Code"/>
      </w:pPr>
      <w:r>
        <w:t>14: /**</w:t>
      </w:r>
    </w:p>
    <w:p w14:paraId="28B1C2A9" w14:textId="77777777" w:rsidR="006F2C12" w:rsidRDefault="006F2C12" w:rsidP="006F2C12">
      <w:pPr>
        <w:pStyle w:val="Code"/>
      </w:pPr>
      <w:r>
        <w:t>15:  * Handle selecting nodes from graph</w:t>
      </w:r>
    </w:p>
    <w:p w14:paraId="468597F3" w14:textId="77777777" w:rsidR="006F2C12" w:rsidRDefault="006F2C12" w:rsidP="006F2C12">
      <w:pPr>
        <w:pStyle w:val="Code"/>
      </w:pPr>
      <w:r>
        <w:t>16:  */</w:t>
      </w:r>
    </w:p>
    <w:p w14:paraId="0E2314DB" w14:textId="77777777" w:rsidR="006F2C12" w:rsidRDefault="006F2C12" w:rsidP="006F2C12">
      <w:pPr>
        <w:pStyle w:val="Code"/>
      </w:pPr>
      <w:r>
        <w:t xml:space="preserve">17: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SelectNode</w:t>
      </w:r>
      <w:proofErr w:type="spellEnd"/>
      <w:r>
        <w:t xml:space="preserve"> = </w:t>
      </w:r>
      <w:proofErr w:type="spellStart"/>
      <w:r>
        <w:t>React.memo</w:t>
      </w:r>
      <w:proofErr w:type="spellEnd"/>
      <w:r>
        <w:t>(</w:t>
      </w:r>
    </w:p>
    <w:p w14:paraId="72E3C549" w14:textId="77777777" w:rsidR="006F2C12" w:rsidRDefault="006F2C12" w:rsidP="006F2C12">
      <w:pPr>
        <w:pStyle w:val="Code"/>
      </w:pPr>
      <w:r>
        <w:lastRenderedPageBreak/>
        <w:t xml:space="preserve">18: </w:t>
      </w:r>
      <w:r>
        <w:tab/>
      </w:r>
      <w:proofErr w:type="gramStart"/>
      <w:r>
        <w:t xml:space="preserve">({ </w:t>
      </w:r>
      <w:proofErr w:type="spellStart"/>
      <w:r>
        <w:t>nodeRef</w:t>
      </w:r>
      <w:proofErr w:type="spellEnd"/>
      <w:proofErr w:type="gramEnd"/>
      <w:r>
        <w:t xml:space="preserve">, current }: </w:t>
      </w:r>
      <w:proofErr w:type="spellStart"/>
      <w:r>
        <w:t>SelectNodeProps</w:t>
      </w:r>
      <w:proofErr w:type="spellEnd"/>
      <w:r>
        <w:t>) =&gt; {</w:t>
      </w:r>
    </w:p>
    <w:p w14:paraId="27147669" w14:textId="77777777" w:rsidR="006F2C12" w:rsidRDefault="006F2C12" w:rsidP="006F2C12">
      <w:pPr>
        <w:pStyle w:val="Code"/>
      </w:pPr>
      <w:r>
        <w:t xml:space="preserve">19: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selectNodeDivRef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&gt;(null!</w:t>
      </w:r>
      <w:proofErr w:type="gramStart"/>
      <w:r>
        <w:t>);</w:t>
      </w:r>
      <w:proofErr w:type="gramEnd"/>
    </w:p>
    <w:p w14:paraId="570F5B68" w14:textId="77777777" w:rsidR="006F2C12" w:rsidRDefault="006F2C12" w:rsidP="006F2C12">
      <w:pPr>
        <w:pStyle w:val="Code"/>
      </w:pPr>
      <w:r>
        <w:t xml:space="preserve">20: </w:t>
      </w:r>
    </w:p>
    <w:p w14:paraId="033286A4" w14:textId="77777777" w:rsidR="006F2C12" w:rsidRDefault="006F2C12" w:rsidP="006F2C12">
      <w:pPr>
        <w:pStyle w:val="Code"/>
      </w:pPr>
      <w:r>
        <w:t xml:space="preserve">21: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[active, </w:t>
      </w:r>
      <w:proofErr w:type="spellStart"/>
      <w:r>
        <w:t>setActive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4463FD99" w14:textId="77777777" w:rsidR="006F2C12" w:rsidRDefault="006F2C12" w:rsidP="006F2C12">
      <w:pPr>
        <w:pStyle w:val="Code"/>
      </w:pPr>
      <w:r>
        <w:t xml:space="preserve">22: </w:t>
      </w:r>
    </w:p>
    <w:p w14:paraId="4B049D04" w14:textId="77777777" w:rsidR="006F2C12" w:rsidRDefault="006F2C12" w:rsidP="006F2C12">
      <w:pPr>
        <w:pStyle w:val="Code"/>
      </w:pPr>
      <w:r>
        <w:t xml:space="preserve">23: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[node, </w:t>
      </w:r>
      <w:proofErr w:type="spellStart"/>
      <w:r>
        <w:t>setNode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GraphNode</w:t>
      </w:r>
      <w:proofErr w:type="spellEnd"/>
      <w:proofErr w:type="gramStart"/>
      <w:r>
        <w:t>&gt;(</w:t>
      </w:r>
      <w:proofErr w:type="gramEnd"/>
      <w:r>
        <w:t>);</w:t>
      </w:r>
    </w:p>
    <w:p w14:paraId="0B088968" w14:textId="77777777" w:rsidR="006F2C12" w:rsidRDefault="006F2C12" w:rsidP="006F2C12">
      <w:pPr>
        <w:pStyle w:val="Code"/>
      </w:pPr>
      <w:r>
        <w:t xml:space="preserve">24: </w:t>
      </w:r>
    </w:p>
    <w:p w14:paraId="618C2449" w14:textId="77777777" w:rsidR="006F2C12" w:rsidRDefault="006F2C12" w:rsidP="006F2C12">
      <w:pPr>
        <w:pStyle w:val="Code"/>
      </w:pPr>
      <w:r>
        <w:t xml:space="preserve">25: </w:t>
      </w:r>
      <w:r>
        <w:tab/>
      </w:r>
      <w:r>
        <w:tab/>
        <w:t>// Select current node</w:t>
      </w:r>
    </w:p>
    <w:p w14:paraId="5858E5A0" w14:textId="77777777" w:rsidR="006F2C12" w:rsidRDefault="006F2C12" w:rsidP="006F2C12">
      <w:pPr>
        <w:pStyle w:val="Code"/>
      </w:pPr>
      <w:r>
        <w:t xml:space="preserve">26: </w:t>
      </w:r>
      <w:r>
        <w:tab/>
      </w:r>
      <w:r>
        <w:tab/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56E148C" w14:textId="77777777" w:rsidR="006F2C12" w:rsidRDefault="006F2C12" w:rsidP="006F2C12">
      <w:pPr>
        <w:pStyle w:val="Code"/>
      </w:pPr>
      <w:r>
        <w:t xml:space="preserve">27: </w:t>
      </w:r>
      <w:r>
        <w:tab/>
      </w:r>
      <w:r>
        <w:tab/>
      </w:r>
      <w:r>
        <w:tab/>
        <w:t xml:space="preserve">if </w:t>
      </w:r>
      <w:proofErr w:type="gramStart"/>
      <w:r>
        <w:t>(!active</w:t>
      </w:r>
      <w:proofErr w:type="gramEnd"/>
      <w:r>
        <w:t>) return;</w:t>
      </w:r>
    </w:p>
    <w:p w14:paraId="4B172E81" w14:textId="77777777" w:rsidR="006F2C12" w:rsidRDefault="006F2C12" w:rsidP="006F2C12">
      <w:pPr>
        <w:pStyle w:val="Code"/>
      </w:pPr>
      <w:r>
        <w:t xml:space="preserve">28: </w:t>
      </w:r>
    </w:p>
    <w:p w14:paraId="535FD711" w14:textId="77777777" w:rsidR="006F2C12" w:rsidRDefault="006F2C12" w:rsidP="006F2C12">
      <w:pPr>
        <w:pStyle w:val="Code"/>
      </w:pPr>
      <w:r>
        <w:t xml:space="preserve">29: </w:t>
      </w:r>
      <w:r>
        <w:tab/>
      </w:r>
      <w:r>
        <w:tab/>
      </w:r>
      <w:r>
        <w:tab/>
        <w:t xml:space="preserve">if (current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GraphNode</w:t>
      </w:r>
      <w:proofErr w:type="spellEnd"/>
      <w:r>
        <w:t>) {</w:t>
      </w:r>
    </w:p>
    <w:p w14:paraId="1ECA769A" w14:textId="77777777" w:rsidR="006F2C12" w:rsidRDefault="006F2C12" w:rsidP="006F2C12">
      <w:pPr>
        <w:pStyle w:val="Code"/>
      </w:pPr>
      <w:r>
        <w:t xml:space="preserve">30: </w:t>
      </w:r>
      <w:r>
        <w:tab/>
      </w:r>
      <w:r>
        <w:tab/>
      </w:r>
      <w:r>
        <w:tab/>
      </w:r>
      <w:r>
        <w:tab/>
      </w:r>
      <w:proofErr w:type="spellStart"/>
      <w:r>
        <w:t>setNode</w:t>
      </w:r>
      <w:proofErr w:type="spellEnd"/>
      <w:r>
        <w:t>(current</w:t>
      </w:r>
      <w:proofErr w:type="gramStart"/>
      <w:r>
        <w:t>);</w:t>
      </w:r>
      <w:proofErr w:type="gramEnd"/>
    </w:p>
    <w:p w14:paraId="5834BA1A" w14:textId="77777777" w:rsidR="006F2C12" w:rsidRDefault="006F2C12" w:rsidP="006F2C12">
      <w:pPr>
        <w:pStyle w:val="Code"/>
      </w:pPr>
      <w:r>
        <w:t xml:space="preserve">31: </w:t>
      </w:r>
      <w:r>
        <w:tab/>
      </w:r>
      <w:r>
        <w:tab/>
      </w:r>
      <w:r>
        <w:tab/>
        <w:t>}</w:t>
      </w:r>
    </w:p>
    <w:p w14:paraId="79D44E36" w14:textId="77777777" w:rsidR="006F2C12" w:rsidRDefault="006F2C12" w:rsidP="006F2C12">
      <w:pPr>
        <w:pStyle w:val="Code"/>
      </w:pPr>
      <w:r>
        <w:t xml:space="preserve">32: </w:t>
      </w:r>
      <w:r>
        <w:tab/>
      </w:r>
      <w:r>
        <w:tab/>
        <w:t>}, [current, active]); // I would prefer to not have "active" as a dependency here</w:t>
      </w:r>
    </w:p>
    <w:p w14:paraId="60C9547E" w14:textId="77777777" w:rsidR="006F2C12" w:rsidRDefault="006F2C12" w:rsidP="006F2C12">
      <w:pPr>
        <w:pStyle w:val="Code"/>
      </w:pPr>
      <w:r>
        <w:t xml:space="preserve">33: </w:t>
      </w:r>
    </w:p>
    <w:p w14:paraId="26BB4EC0" w14:textId="77777777" w:rsidR="006F2C12" w:rsidRDefault="006F2C12" w:rsidP="006F2C12">
      <w:pPr>
        <w:pStyle w:val="Code"/>
      </w:pPr>
      <w:r>
        <w:t xml:space="preserve">34: </w:t>
      </w:r>
      <w:r>
        <w:tab/>
      </w:r>
      <w:r>
        <w:tab/>
        <w:t>// Update node ref</w:t>
      </w:r>
    </w:p>
    <w:p w14:paraId="7AC8E194" w14:textId="77777777" w:rsidR="006F2C12" w:rsidRDefault="006F2C12" w:rsidP="006F2C12">
      <w:pPr>
        <w:pStyle w:val="Code"/>
      </w:pPr>
      <w:r>
        <w:t xml:space="preserve">35: </w:t>
      </w:r>
      <w:r>
        <w:tab/>
      </w:r>
      <w:r>
        <w:tab/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782F610" w14:textId="77777777" w:rsidR="006F2C12" w:rsidRDefault="006F2C12" w:rsidP="006F2C12">
      <w:pPr>
        <w:pStyle w:val="Code"/>
      </w:pPr>
      <w:r>
        <w:t xml:space="preserve">36: </w:t>
      </w:r>
      <w:r>
        <w:tab/>
      </w:r>
      <w:r>
        <w:tab/>
      </w:r>
      <w:r>
        <w:tab/>
      </w:r>
      <w:proofErr w:type="spellStart"/>
      <w:r>
        <w:t>nodeRef.current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46266AB3" w14:textId="77777777" w:rsidR="006F2C12" w:rsidRDefault="006F2C12" w:rsidP="006F2C12">
      <w:pPr>
        <w:pStyle w:val="Code"/>
      </w:pPr>
      <w:r>
        <w:t xml:space="preserve">37: </w:t>
      </w:r>
      <w:r>
        <w:tab/>
      </w:r>
      <w:r>
        <w:tab/>
        <w:t xml:space="preserve">}, [node, </w:t>
      </w:r>
      <w:proofErr w:type="spellStart"/>
      <w:r>
        <w:t>nodeRef</w:t>
      </w:r>
      <w:proofErr w:type="spellEnd"/>
      <w:r>
        <w:t>]</w:t>
      </w:r>
      <w:proofErr w:type="gramStart"/>
      <w:r>
        <w:t>);</w:t>
      </w:r>
      <w:proofErr w:type="gramEnd"/>
    </w:p>
    <w:p w14:paraId="4AD83948" w14:textId="77777777" w:rsidR="006F2C12" w:rsidRDefault="006F2C12" w:rsidP="006F2C12">
      <w:pPr>
        <w:pStyle w:val="Code"/>
      </w:pPr>
      <w:r>
        <w:t xml:space="preserve">38: </w:t>
      </w:r>
    </w:p>
    <w:p w14:paraId="641A5A58" w14:textId="77777777" w:rsidR="006F2C12" w:rsidRDefault="006F2C12" w:rsidP="006F2C12">
      <w:pPr>
        <w:pStyle w:val="Code"/>
      </w:pPr>
      <w:r>
        <w:t xml:space="preserve">39: </w:t>
      </w:r>
      <w:r>
        <w:tab/>
      </w:r>
      <w:r>
        <w:tab/>
        <w:t>// Toggle active states on focus and blur</w:t>
      </w:r>
    </w:p>
    <w:p w14:paraId="6208BDFB" w14:textId="77777777" w:rsidR="006F2C12" w:rsidRDefault="006F2C12" w:rsidP="006F2C12">
      <w:pPr>
        <w:pStyle w:val="Code"/>
      </w:pPr>
      <w:r>
        <w:lastRenderedPageBreak/>
        <w:t xml:space="preserve">40: </w:t>
      </w:r>
      <w:r>
        <w:tab/>
      </w:r>
      <w:r>
        <w:tab/>
        <w:t xml:space="preserve">function </w:t>
      </w:r>
      <w:proofErr w:type="spellStart"/>
      <w:proofErr w:type="gramStart"/>
      <w:r>
        <w:t>handleOnFocus</w:t>
      </w:r>
      <w:proofErr w:type="spellEnd"/>
      <w:r>
        <w:t>(</w:t>
      </w:r>
      <w:proofErr w:type="gramEnd"/>
      <w:r>
        <w:t xml:space="preserve">event: </w:t>
      </w:r>
      <w:proofErr w:type="spellStart"/>
      <w:r>
        <w:t>React.FocusEvent</w:t>
      </w:r>
      <w:proofErr w:type="spellEnd"/>
      <w:r>
        <w:t>) {</w:t>
      </w:r>
    </w:p>
    <w:p w14:paraId="046D2220" w14:textId="77777777" w:rsidR="006F2C12" w:rsidRDefault="006F2C12" w:rsidP="006F2C12">
      <w:pPr>
        <w:pStyle w:val="Code"/>
      </w:pPr>
      <w:r>
        <w:t xml:space="preserve">41: </w:t>
      </w:r>
      <w:r>
        <w:tab/>
      </w:r>
      <w:r>
        <w:tab/>
      </w:r>
      <w:r>
        <w:tab/>
      </w:r>
      <w:proofErr w:type="spellStart"/>
      <w:r>
        <w:t>setActive</w:t>
      </w:r>
      <w:proofErr w:type="spellEnd"/>
      <w:r>
        <w:t>(true</w:t>
      </w:r>
      <w:proofErr w:type="gramStart"/>
      <w:r>
        <w:t>);</w:t>
      </w:r>
      <w:proofErr w:type="gramEnd"/>
    </w:p>
    <w:p w14:paraId="69C2D43A" w14:textId="77777777" w:rsidR="006F2C12" w:rsidRDefault="006F2C12" w:rsidP="006F2C12">
      <w:pPr>
        <w:pStyle w:val="Code"/>
      </w:pPr>
      <w:r>
        <w:t xml:space="preserve">42: </w:t>
      </w:r>
      <w:r>
        <w:tab/>
      </w:r>
      <w:r>
        <w:tab/>
        <w:t>}</w:t>
      </w:r>
    </w:p>
    <w:p w14:paraId="7254B485" w14:textId="77777777" w:rsidR="006F2C12" w:rsidRDefault="006F2C12" w:rsidP="006F2C12">
      <w:pPr>
        <w:pStyle w:val="Code"/>
      </w:pPr>
      <w:r>
        <w:t xml:space="preserve">43: </w:t>
      </w:r>
      <w:r>
        <w:tab/>
      </w:r>
      <w:r>
        <w:tab/>
        <w:t xml:space="preserve">function </w:t>
      </w:r>
      <w:proofErr w:type="spellStart"/>
      <w:proofErr w:type="gramStart"/>
      <w:r>
        <w:t>handleOnBlur</w:t>
      </w:r>
      <w:proofErr w:type="spellEnd"/>
      <w:r>
        <w:t>(</w:t>
      </w:r>
      <w:proofErr w:type="gramEnd"/>
      <w:r>
        <w:t xml:space="preserve">event: </w:t>
      </w:r>
      <w:proofErr w:type="spellStart"/>
      <w:r>
        <w:t>React.FocusEvent</w:t>
      </w:r>
      <w:proofErr w:type="spellEnd"/>
      <w:r>
        <w:t>) {</w:t>
      </w:r>
    </w:p>
    <w:p w14:paraId="369E5165" w14:textId="77777777" w:rsidR="006F2C12" w:rsidRDefault="006F2C12" w:rsidP="006F2C12">
      <w:pPr>
        <w:pStyle w:val="Code"/>
      </w:pPr>
      <w:r>
        <w:t xml:space="preserve">44: </w:t>
      </w:r>
      <w:r>
        <w:tab/>
      </w:r>
      <w:r>
        <w:tab/>
      </w:r>
      <w:r>
        <w:tab/>
      </w:r>
      <w:proofErr w:type="spellStart"/>
      <w:r>
        <w:t>setActive</w:t>
      </w:r>
      <w:proofErr w:type="spellEnd"/>
      <w:r>
        <w:t>(false</w:t>
      </w:r>
      <w:proofErr w:type="gramStart"/>
      <w:r>
        <w:t>);</w:t>
      </w:r>
      <w:proofErr w:type="gramEnd"/>
    </w:p>
    <w:p w14:paraId="72A56BED" w14:textId="77777777" w:rsidR="006F2C12" w:rsidRDefault="006F2C12" w:rsidP="006F2C12">
      <w:pPr>
        <w:pStyle w:val="Code"/>
      </w:pPr>
      <w:r>
        <w:t xml:space="preserve">45: </w:t>
      </w:r>
      <w:r>
        <w:tab/>
      </w:r>
      <w:r>
        <w:tab/>
        <w:t>}</w:t>
      </w:r>
    </w:p>
    <w:p w14:paraId="4F2A53F0" w14:textId="77777777" w:rsidR="006F2C12" w:rsidRDefault="006F2C12" w:rsidP="006F2C12">
      <w:pPr>
        <w:pStyle w:val="Code"/>
      </w:pPr>
      <w:r>
        <w:t xml:space="preserve">46: </w:t>
      </w:r>
    </w:p>
    <w:p w14:paraId="25E30D4F" w14:textId="77777777" w:rsidR="006F2C12" w:rsidRDefault="006F2C12" w:rsidP="006F2C12">
      <w:pPr>
        <w:pStyle w:val="Code"/>
      </w:pPr>
      <w:r>
        <w:t xml:space="preserve">47: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DisplayName = () =&gt; {</w:t>
      </w:r>
    </w:p>
    <w:p w14:paraId="1282517D" w14:textId="77777777" w:rsidR="006F2C12" w:rsidRDefault="006F2C12" w:rsidP="006F2C12">
      <w:pPr>
        <w:pStyle w:val="Code"/>
      </w:pPr>
      <w:r>
        <w:t xml:space="preserve">48: </w:t>
      </w:r>
      <w:r>
        <w:tab/>
      </w:r>
      <w:r>
        <w:tab/>
      </w:r>
      <w:r>
        <w:tab/>
        <w:t xml:space="preserve">if </w:t>
      </w:r>
      <w:proofErr w:type="gramStart"/>
      <w:r>
        <w:t>(!node</w:t>
      </w:r>
      <w:proofErr w:type="gramEnd"/>
      <w:r>
        <w:t>) return null;</w:t>
      </w:r>
    </w:p>
    <w:p w14:paraId="2C7CEE52" w14:textId="77777777" w:rsidR="006F2C12" w:rsidRDefault="006F2C12" w:rsidP="006F2C12">
      <w:pPr>
        <w:pStyle w:val="Code"/>
      </w:pPr>
      <w:r>
        <w:t xml:space="preserve">49: </w:t>
      </w:r>
      <w:r>
        <w:tab/>
      </w:r>
      <w:r>
        <w:tab/>
      </w:r>
      <w:r>
        <w:tab/>
        <w:t>return (</w:t>
      </w:r>
    </w:p>
    <w:p w14:paraId="4FCF8552" w14:textId="77777777" w:rsidR="006F2C12" w:rsidRDefault="006F2C12" w:rsidP="006F2C12">
      <w:pPr>
        <w:pStyle w:val="Code"/>
      </w:pPr>
      <w:r>
        <w:t xml:space="preserve">50: </w:t>
      </w:r>
      <w:r>
        <w:tab/>
      </w:r>
      <w:r>
        <w:tab/>
      </w:r>
      <w:r>
        <w:tab/>
      </w:r>
      <w:r>
        <w:tab/>
        <w:t>&lt;span&gt;</w:t>
      </w:r>
    </w:p>
    <w:p w14:paraId="673A8A35" w14:textId="77777777" w:rsidR="006F2C12" w:rsidRDefault="006F2C12" w:rsidP="006F2C12">
      <w:pPr>
        <w:pStyle w:val="Code"/>
      </w:pPr>
      <w:r>
        <w:t xml:space="preserve">51: </w:t>
      </w:r>
      <w:r>
        <w:tab/>
      </w:r>
      <w:r>
        <w:tab/>
      </w:r>
      <w:r>
        <w:tab/>
      </w:r>
      <w:r>
        <w:tab/>
      </w:r>
      <w:r>
        <w:tab/>
        <w:t>{node.id} - {node.name}</w:t>
      </w:r>
    </w:p>
    <w:p w14:paraId="4BD4F0EA" w14:textId="77777777" w:rsidR="006F2C12" w:rsidRDefault="006F2C12" w:rsidP="006F2C12">
      <w:pPr>
        <w:pStyle w:val="Code"/>
      </w:pPr>
      <w:r>
        <w:t xml:space="preserve">52: </w:t>
      </w:r>
      <w:r>
        <w:tab/>
      </w:r>
      <w:r>
        <w:tab/>
      </w:r>
      <w:r>
        <w:tab/>
      </w:r>
      <w:r>
        <w:tab/>
        <w:t>&lt;/span&gt;</w:t>
      </w:r>
    </w:p>
    <w:p w14:paraId="432B1CCC" w14:textId="77777777" w:rsidR="006F2C12" w:rsidRDefault="006F2C12" w:rsidP="006F2C12">
      <w:pPr>
        <w:pStyle w:val="Code"/>
      </w:pPr>
      <w:r>
        <w:t xml:space="preserve">53: </w:t>
      </w:r>
      <w:r>
        <w:tab/>
      </w:r>
      <w:r>
        <w:tab/>
      </w:r>
      <w:r>
        <w:tab/>
      </w:r>
      <w:proofErr w:type="gramStart"/>
      <w:r>
        <w:t>);</w:t>
      </w:r>
      <w:proofErr w:type="gramEnd"/>
    </w:p>
    <w:p w14:paraId="67FC8524" w14:textId="77777777" w:rsidR="006F2C12" w:rsidRDefault="006F2C12" w:rsidP="006F2C12">
      <w:pPr>
        <w:pStyle w:val="Code"/>
      </w:pPr>
      <w:r>
        <w:t xml:space="preserve">54: </w:t>
      </w:r>
      <w:r>
        <w:tab/>
      </w:r>
      <w:r>
        <w:tab/>
      </w:r>
      <w:proofErr w:type="gramStart"/>
      <w:r>
        <w:t>};</w:t>
      </w:r>
      <w:proofErr w:type="gramEnd"/>
    </w:p>
    <w:p w14:paraId="5D8C9769" w14:textId="77777777" w:rsidR="006F2C12" w:rsidRDefault="006F2C12" w:rsidP="006F2C12">
      <w:pPr>
        <w:pStyle w:val="Code"/>
      </w:pPr>
      <w:r>
        <w:t xml:space="preserve">55: </w:t>
      </w:r>
    </w:p>
    <w:p w14:paraId="75996F1B" w14:textId="77777777" w:rsidR="006F2C12" w:rsidRDefault="006F2C12" w:rsidP="006F2C12">
      <w:pPr>
        <w:pStyle w:val="Code"/>
      </w:pPr>
      <w:r>
        <w:t xml:space="preserve">56: </w:t>
      </w:r>
      <w:r>
        <w:tab/>
      </w:r>
      <w:r>
        <w:tab/>
        <w:t>return (</w:t>
      </w:r>
    </w:p>
    <w:p w14:paraId="1A486874" w14:textId="77777777" w:rsidR="006F2C12" w:rsidRDefault="006F2C12" w:rsidP="006F2C12">
      <w:pPr>
        <w:pStyle w:val="Code"/>
      </w:pPr>
      <w:r>
        <w:t xml:space="preserve">57: </w:t>
      </w:r>
      <w:r>
        <w:tab/>
      </w:r>
      <w:r>
        <w:tab/>
      </w:r>
      <w:r>
        <w:tab/>
        <w:t>&lt;div</w:t>
      </w:r>
    </w:p>
    <w:p w14:paraId="66DBF78A" w14:textId="77777777" w:rsidR="006F2C12" w:rsidRDefault="006F2C12" w:rsidP="006F2C12">
      <w:pPr>
        <w:pStyle w:val="Code"/>
      </w:pPr>
      <w:r>
        <w:t xml:space="preserve">58: </w:t>
      </w:r>
      <w:r>
        <w:tab/>
      </w:r>
      <w:r>
        <w:tab/>
      </w:r>
      <w:r>
        <w:tab/>
      </w:r>
      <w:r>
        <w:tab/>
        <w:t>ref={</w:t>
      </w:r>
      <w:proofErr w:type="spellStart"/>
      <w:r>
        <w:t>selectNodeDivRef</w:t>
      </w:r>
      <w:proofErr w:type="spellEnd"/>
      <w:r>
        <w:t>}</w:t>
      </w:r>
    </w:p>
    <w:p w14:paraId="1FB45B53" w14:textId="77777777" w:rsidR="006F2C12" w:rsidRDefault="006F2C12" w:rsidP="006F2C12">
      <w:pPr>
        <w:pStyle w:val="Code"/>
      </w:pPr>
      <w:r>
        <w:t xml:space="preserve">59: </w:t>
      </w:r>
      <w:r>
        <w:tab/>
      </w:r>
      <w:r>
        <w:tab/>
      </w:r>
      <w:r>
        <w:tab/>
      </w:r>
      <w:r>
        <w:tab/>
      </w:r>
      <w:proofErr w:type="spellStart"/>
      <w:r>
        <w:t>onFocus</w:t>
      </w:r>
      <w:proofErr w:type="spellEnd"/>
      <w:r>
        <w:t>={</w:t>
      </w:r>
      <w:proofErr w:type="spellStart"/>
      <w:r>
        <w:t>handleOnFocus</w:t>
      </w:r>
      <w:proofErr w:type="spellEnd"/>
      <w:r>
        <w:t>}</w:t>
      </w:r>
    </w:p>
    <w:p w14:paraId="65205219" w14:textId="77777777" w:rsidR="006F2C12" w:rsidRDefault="006F2C12" w:rsidP="006F2C12">
      <w:pPr>
        <w:pStyle w:val="Code"/>
      </w:pPr>
      <w:r>
        <w:t xml:space="preserve">60: </w:t>
      </w:r>
      <w:r>
        <w:tab/>
      </w:r>
      <w:r>
        <w:tab/>
      </w:r>
      <w:r>
        <w:tab/>
      </w:r>
      <w:r>
        <w:tab/>
      </w:r>
      <w:proofErr w:type="spellStart"/>
      <w:r>
        <w:t>onBlur</w:t>
      </w:r>
      <w:proofErr w:type="spellEnd"/>
      <w:r>
        <w:t>={</w:t>
      </w:r>
      <w:proofErr w:type="spellStart"/>
      <w:r>
        <w:t>handleOnBlur</w:t>
      </w:r>
      <w:proofErr w:type="spellEnd"/>
      <w:r>
        <w:t>}</w:t>
      </w:r>
    </w:p>
    <w:p w14:paraId="23FA65D8" w14:textId="77777777" w:rsidR="006F2C12" w:rsidRDefault="006F2C12" w:rsidP="006F2C12">
      <w:pPr>
        <w:pStyle w:val="Code"/>
      </w:pPr>
      <w:r>
        <w:t xml:space="preserve">61: </w:t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`${</w:t>
      </w:r>
      <w:proofErr w:type="spellStart"/>
      <w:r>
        <w:t>sidebarStyles.formInput</w:t>
      </w:r>
      <w:proofErr w:type="spellEnd"/>
      <w:r>
        <w:t>} ${</w:t>
      </w:r>
      <w:proofErr w:type="spellStart"/>
      <w:r>
        <w:t>styles.selectNode</w:t>
      </w:r>
      <w:proofErr w:type="spellEnd"/>
      <w:r>
        <w:t>}`}</w:t>
      </w:r>
    </w:p>
    <w:p w14:paraId="5821E45D" w14:textId="77777777" w:rsidR="006F2C12" w:rsidRDefault="006F2C12" w:rsidP="006F2C12">
      <w:pPr>
        <w:pStyle w:val="Code"/>
      </w:pPr>
      <w:r>
        <w:lastRenderedPageBreak/>
        <w:t xml:space="preserve">62: </w:t>
      </w:r>
      <w:r>
        <w:tab/>
      </w:r>
      <w:r>
        <w:tab/>
      </w:r>
      <w:r>
        <w:tab/>
      </w:r>
      <w:r>
        <w:tab/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>0}&gt;</w:t>
      </w:r>
    </w:p>
    <w:p w14:paraId="274295E9" w14:textId="77777777" w:rsidR="006F2C12" w:rsidRDefault="006F2C12" w:rsidP="006F2C12">
      <w:pPr>
        <w:pStyle w:val="Code"/>
      </w:pPr>
      <w:r>
        <w:t xml:space="preserve">63: </w:t>
      </w:r>
      <w:r>
        <w:tab/>
      </w:r>
      <w:r>
        <w:tab/>
      </w:r>
      <w:r>
        <w:tab/>
      </w:r>
      <w:r>
        <w:tab/>
        <w:t>&lt;DisplayName /&gt;</w:t>
      </w:r>
    </w:p>
    <w:p w14:paraId="407DC21E" w14:textId="77777777" w:rsidR="006F2C12" w:rsidRDefault="006F2C12" w:rsidP="006F2C12">
      <w:pPr>
        <w:pStyle w:val="Code"/>
      </w:pPr>
      <w:r>
        <w:t xml:space="preserve">64: </w:t>
      </w:r>
      <w:r>
        <w:tab/>
      </w:r>
      <w:r>
        <w:tab/>
      </w:r>
      <w:r>
        <w:tab/>
        <w:t>&lt;/div&gt;</w:t>
      </w:r>
    </w:p>
    <w:p w14:paraId="338CD4C3" w14:textId="77777777" w:rsidR="006F2C12" w:rsidRDefault="006F2C12" w:rsidP="006F2C12">
      <w:pPr>
        <w:pStyle w:val="Code"/>
      </w:pPr>
      <w:r>
        <w:t xml:space="preserve">65: </w:t>
      </w:r>
      <w:r>
        <w:tab/>
      </w:r>
      <w:r>
        <w:tab/>
      </w:r>
      <w:proofErr w:type="gramStart"/>
      <w:r>
        <w:t>);</w:t>
      </w:r>
      <w:proofErr w:type="gramEnd"/>
    </w:p>
    <w:p w14:paraId="3CCB0AD7" w14:textId="77777777" w:rsidR="006F2C12" w:rsidRDefault="006F2C12" w:rsidP="006F2C12">
      <w:pPr>
        <w:pStyle w:val="Code"/>
      </w:pPr>
      <w:r>
        <w:t xml:space="preserve">66: </w:t>
      </w:r>
      <w:r>
        <w:tab/>
        <w:t>}</w:t>
      </w:r>
    </w:p>
    <w:p w14:paraId="546BB751" w14:textId="18A4600A" w:rsidR="006F2C12" w:rsidRDefault="006F2C12" w:rsidP="006F2C12">
      <w:pPr>
        <w:pStyle w:val="Code"/>
      </w:pPr>
      <w:r>
        <w:t>67</w:t>
      </w:r>
      <w:proofErr w:type="gramStart"/>
      <w:r>
        <w:t>: )</w:t>
      </w:r>
      <w:proofErr w:type="gramEnd"/>
      <w:r>
        <w:t>;</w:t>
      </w:r>
    </w:p>
    <w:p w14:paraId="55A36D40" w14:textId="22ADB569" w:rsidR="00B40FF8" w:rsidRDefault="00B40FF8" w:rsidP="00B40FF8">
      <w:pPr>
        <w:pStyle w:val="Heading3"/>
      </w:pPr>
      <w:bookmarkStart w:id="39" w:name="_Toc81979052"/>
      <w:r>
        <w:t>File: SidebarSecondary.tsx</w:t>
      </w:r>
      <w:bookmarkEnd w:id="39"/>
    </w:p>
    <w:p w14:paraId="79A31C98" w14:textId="77777777" w:rsidR="00B40FF8" w:rsidRDefault="00B40FF8" w:rsidP="00B40FF8">
      <w:pPr>
        <w:pStyle w:val="Code"/>
      </w:pPr>
      <w:r>
        <w:t>01: import React from "react</w:t>
      </w:r>
      <w:proofErr w:type="gramStart"/>
      <w:r>
        <w:t>";</w:t>
      </w:r>
      <w:proofErr w:type="gramEnd"/>
    </w:p>
    <w:p w14:paraId="018CE617" w14:textId="77777777" w:rsidR="00B40FF8" w:rsidRDefault="00B40FF8" w:rsidP="00B40FF8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15639F01" w14:textId="77777777" w:rsidR="00B40FF8" w:rsidRDefault="00B40FF8" w:rsidP="00B40FF8">
      <w:pPr>
        <w:pStyle w:val="Code"/>
      </w:pPr>
      <w:r>
        <w:t xml:space="preserve">03: import </w:t>
      </w:r>
      <w:proofErr w:type="gramStart"/>
      <w:r>
        <w:t xml:space="preserve">{ </w:t>
      </w:r>
      <w:proofErr w:type="spellStart"/>
      <w:r>
        <w:t>GraphEdge</w:t>
      </w:r>
      <w:proofErr w:type="spellEnd"/>
      <w:proofErr w:type="gramEnd"/>
      <w:r>
        <w:t xml:space="preserve">, </w:t>
      </w:r>
      <w:proofErr w:type="spellStart"/>
      <w:r>
        <w:t>GraphNode</w:t>
      </w:r>
      <w:proofErr w:type="spellEnd"/>
      <w:r>
        <w:t xml:space="preserve"> } from "../../../graph";</w:t>
      </w:r>
    </w:p>
    <w:p w14:paraId="29D7A802" w14:textId="77777777" w:rsidR="00B40FF8" w:rsidRDefault="00B40FF8" w:rsidP="00B40FF8">
      <w:pPr>
        <w:pStyle w:val="Code"/>
      </w:pPr>
      <w:r>
        <w:t xml:space="preserve">04: import </w:t>
      </w:r>
      <w:proofErr w:type="gramStart"/>
      <w:r>
        <w:t xml:space="preserve">{ </w:t>
      </w:r>
      <w:proofErr w:type="spellStart"/>
      <w:r>
        <w:t>GraphContext</w:t>
      </w:r>
      <w:proofErr w:type="spellEnd"/>
      <w:proofErr w:type="gramEnd"/>
      <w:r>
        <w:t xml:space="preserve"> } from "../../../graph/context/</w:t>
      </w:r>
      <w:proofErr w:type="spellStart"/>
      <w:r>
        <w:t>graphContext</w:t>
      </w:r>
      <w:proofErr w:type="spellEnd"/>
      <w:r>
        <w:t>";</w:t>
      </w:r>
    </w:p>
    <w:p w14:paraId="51550E02" w14:textId="77777777" w:rsidR="00B40FF8" w:rsidRDefault="00B40FF8" w:rsidP="00B40FF8">
      <w:pPr>
        <w:pStyle w:val="Code"/>
      </w:pPr>
      <w:r>
        <w:t xml:space="preserve">05: import </w:t>
      </w:r>
      <w:proofErr w:type="spellStart"/>
      <w:r>
        <w:t>SidebarContainer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SidebarContainer</w:t>
      </w:r>
      <w:proofErr w:type="spellEnd"/>
      <w:r>
        <w:t>/</w:t>
      </w:r>
      <w:proofErr w:type="spellStart"/>
      <w:r>
        <w:t>SidebarContainer</w:t>
      </w:r>
      <w:proofErr w:type="spellEnd"/>
      <w:r>
        <w:t>";</w:t>
      </w:r>
    </w:p>
    <w:p w14:paraId="47074A8A" w14:textId="77777777" w:rsidR="00B40FF8" w:rsidRDefault="00B40FF8" w:rsidP="00B40FF8">
      <w:pPr>
        <w:pStyle w:val="Code"/>
      </w:pPr>
      <w:r>
        <w:t xml:space="preserve">06: import </w:t>
      </w:r>
      <w:proofErr w:type="spellStart"/>
      <w:r>
        <w:t>GraphEdgeInfo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GraphEdgeInfo</w:t>
      </w:r>
      <w:proofErr w:type="spellEnd"/>
      <w:r>
        <w:t>";</w:t>
      </w:r>
    </w:p>
    <w:p w14:paraId="7DC37030" w14:textId="77777777" w:rsidR="00B40FF8" w:rsidRDefault="00B40FF8" w:rsidP="00B40FF8">
      <w:pPr>
        <w:pStyle w:val="Code"/>
      </w:pPr>
      <w:r>
        <w:t xml:space="preserve">07: import </w:t>
      </w:r>
      <w:proofErr w:type="spellStart"/>
      <w:r>
        <w:t>GraphNodeInfo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GraphNodeInfo</w:t>
      </w:r>
      <w:proofErr w:type="spellEnd"/>
      <w:r>
        <w:t>";</w:t>
      </w:r>
    </w:p>
    <w:p w14:paraId="4DB3DC65" w14:textId="77777777" w:rsidR="00B40FF8" w:rsidRDefault="00B40FF8" w:rsidP="00B40FF8">
      <w:pPr>
        <w:pStyle w:val="Code"/>
      </w:pPr>
      <w:r>
        <w:t xml:space="preserve">08: </w:t>
      </w:r>
    </w:p>
    <w:p w14:paraId="081AEB62" w14:textId="77777777" w:rsidR="00B40FF8" w:rsidRDefault="00B40FF8" w:rsidP="00B40FF8">
      <w:pPr>
        <w:pStyle w:val="Code"/>
      </w:pPr>
      <w:r>
        <w:t xml:space="preserve">09: </w:t>
      </w:r>
      <w:proofErr w:type="spellStart"/>
      <w:r>
        <w:t>const</w:t>
      </w:r>
      <w:proofErr w:type="spellEnd"/>
      <w:r>
        <w:t xml:space="preserve"> Current = () =&gt; {</w:t>
      </w:r>
    </w:p>
    <w:p w14:paraId="0BC4B62B" w14:textId="77777777" w:rsidR="00B40FF8" w:rsidRDefault="00B40FF8" w:rsidP="00B40FF8">
      <w:pPr>
        <w:pStyle w:val="Code"/>
      </w:pPr>
      <w:r>
        <w:t xml:space="preserve">10: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state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148D3F81" w14:textId="77777777" w:rsidR="00B40FF8" w:rsidRDefault="00B40FF8" w:rsidP="00B40FF8">
      <w:pPr>
        <w:pStyle w:val="Code"/>
      </w:pPr>
      <w:r>
        <w:t xml:space="preserve">11: </w:t>
      </w:r>
      <w:r>
        <w:tab/>
      </w:r>
      <w:proofErr w:type="spellStart"/>
      <w:r>
        <w:t>const</w:t>
      </w:r>
      <w:proofErr w:type="spellEnd"/>
      <w:r>
        <w:t xml:space="preserve"> current = </w:t>
      </w:r>
      <w:proofErr w:type="spellStart"/>
      <w:proofErr w:type="gramStart"/>
      <w:r>
        <w:t>state.current</w:t>
      </w:r>
      <w:proofErr w:type="spellEnd"/>
      <w:proofErr w:type="gramEnd"/>
      <w:r>
        <w:t>;</w:t>
      </w:r>
    </w:p>
    <w:p w14:paraId="09C9EDF7" w14:textId="77777777" w:rsidR="00B40FF8" w:rsidRDefault="00B40FF8" w:rsidP="00B40FF8">
      <w:pPr>
        <w:pStyle w:val="Code"/>
      </w:pPr>
      <w:r>
        <w:t xml:space="preserve">12: </w:t>
      </w:r>
    </w:p>
    <w:p w14:paraId="22BAD5C1" w14:textId="77777777" w:rsidR="00B40FF8" w:rsidRDefault="00B40FF8" w:rsidP="00B40FF8">
      <w:pPr>
        <w:pStyle w:val="Code"/>
      </w:pPr>
      <w:r>
        <w:t xml:space="preserve">13: </w:t>
      </w:r>
      <w:r>
        <w:tab/>
        <w:t>// Node info</w:t>
      </w:r>
    </w:p>
    <w:p w14:paraId="74A7095A" w14:textId="77777777" w:rsidR="00B40FF8" w:rsidRDefault="00B40FF8" w:rsidP="00B40FF8">
      <w:pPr>
        <w:pStyle w:val="Code"/>
      </w:pPr>
      <w:r>
        <w:t xml:space="preserve">14: </w:t>
      </w:r>
      <w:r>
        <w:tab/>
        <w:t xml:space="preserve">if (current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GraphNode</w:t>
      </w:r>
      <w:proofErr w:type="spellEnd"/>
      <w:r>
        <w:t>) {</w:t>
      </w:r>
    </w:p>
    <w:p w14:paraId="471EC365" w14:textId="77777777" w:rsidR="00B40FF8" w:rsidRDefault="00B40FF8" w:rsidP="00B40FF8">
      <w:pPr>
        <w:pStyle w:val="Code"/>
      </w:pPr>
      <w:r>
        <w:t xml:space="preserve">15: </w:t>
      </w:r>
      <w:r>
        <w:tab/>
      </w:r>
      <w:r>
        <w:tab/>
        <w:t>return &lt;</w:t>
      </w:r>
      <w:proofErr w:type="spellStart"/>
      <w:r>
        <w:t>GraphNodeInfo</w:t>
      </w:r>
      <w:proofErr w:type="spellEnd"/>
      <w:r>
        <w:t xml:space="preserve"> node={current} /</w:t>
      </w:r>
      <w:proofErr w:type="gramStart"/>
      <w:r>
        <w:t>&gt;;</w:t>
      </w:r>
      <w:proofErr w:type="gramEnd"/>
    </w:p>
    <w:p w14:paraId="023AE3B8" w14:textId="77777777" w:rsidR="00B40FF8" w:rsidRDefault="00B40FF8" w:rsidP="00B40FF8">
      <w:pPr>
        <w:pStyle w:val="Code"/>
      </w:pPr>
      <w:r>
        <w:t xml:space="preserve">16: </w:t>
      </w:r>
      <w:r>
        <w:tab/>
        <w:t>}</w:t>
      </w:r>
    </w:p>
    <w:p w14:paraId="283EBE25" w14:textId="77777777" w:rsidR="00B40FF8" w:rsidRDefault="00B40FF8" w:rsidP="00B40FF8">
      <w:pPr>
        <w:pStyle w:val="Code"/>
      </w:pPr>
      <w:r>
        <w:lastRenderedPageBreak/>
        <w:t xml:space="preserve">17: </w:t>
      </w:r>
    </w:p>
    <w:p w14:paraId="0A11630B" w14:textId="77777777" w:rsidR="00B40FF8" w:rsidRDefault="00B40FF8" w:rsidP="00B40FF8">
      <w:pPr>
        <w:pStyle w:val="Code"/>
      </w:pPr>
      <w:r>
        <w:t xml:space="preserve">18: </w:t>
      </w:r>
      <w:r>
        <w:tab/>
        <w:t>// Edge info</w:t>
      </w:r>
    </w:p>
    <w:p w14:paraId="5811600E" w14:textId="77777777" w:rsidR="00B40FF8" w:rsidRDefault="00B40FF8" w:rsidP="00B40FF8">
      <w:pPr>
        <w:pStyle w:val="Code"/>
      </w:pPr>
      <w:r>
        <w:t xml:space="preserve">19: </w:t>
      </w:r>
      <w:r>
        <w:tab/>
        <w:t xml:space="preserve">else if (current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GraphEdge</w:t>
      </w:r>
      <w:proofErr w:type="spellEnd"/>
      <w:r>
        <w:t>) {</w:t>
      </w:r>
    </w:p>
    <w:p w14:paraId="2D9EE8BB" w14:textId="77777777" w:rsidR="00B40FF8" w:rsidRDefault="00B40FF8" w:rsidP="00B40FF8">
      <w:pPr>
        <w:pStyle w:val="Code"/>
      </w:pPr>
      <w:r>
        <w:t xml:space="preserve">20: </w:t>
      </w:r>
      <w:r>
        <w:tab/>
      </w:r>
      <w:r>
        <w:tab/>
        <w:t>return &lt;</w:t>
      </w:r>
      <w:proofErr w:type="spellStart"/>
      <w:r>
        <w:t>GraphEdgeInfo</w:t>
      </w:r>
      <w:proofErr w:type="spellEnd"/>
      <w:r>
        <w:t xml:space="preserve"> edge={current} /</w:t>
      </w:r>
      <w:proofErr w:type="gramStart"/>
      <w:r>
        <w:t>&gt;;</w:t>
      </w:r>
      <w:proofErr w:type="gramEnd"/>
    </w:p>
    <w:p w14:paraId="44531A23" w14:textId="77777777" w:rsidR="00B40FF8" w:rsidRDefault="00B40FF8" w:rsidP="00B40FF8">
      <w:pPr>
        <w:pStyle w:val="Code"/>
      </w:pPr>
      <w:r>
        <w:t xml:space="preserve">21: </w:t>
      </w:r>
      <w:r>
        <w:tab/>
        <w:t>}</w:t>
      </w:r>
    </w:p>
    <w:p w14:paraId="431E8024" w14:textId="77777777" w:rsidR="00B40FF8" w:rsidRDefault="00B40FF8" w:rsidP="00B40FF8">
      <w:pPr>
        <w:pStyle w:val="Code"/>
      </w:pPr>
      <w:r>
        <w:t xml:space="preserve">22: </w:t>
      </w:r>
    </w:p>
    <w:p w14:paraId="0426AD3D" w14:textId="77777777" w:rsidR="00B40FF8" w:rsidRDefault="00B40FF8" w:rsidP="00B40FF8">
      <w:pPr>
        <w:pStyle w:val="Code"/>
      </w:pPr>
      <w:r>
        <w:t xml:space="preserve">23: </w:t>
      </w:r>
      <w:r>
        <w:tab/>
        <w:t xml:space="preserve">return </w:t>
      </w:r>
      <w:proofErr w:type="gramStart"/>
      <w:r>
        <w:t>null;</w:t>
      </w:r>
      <w:proofErr w:type="gramEnd"/>
    </w:p>
    <w:p w14:paraId="5AD0AD90" w14:textId="77777777" w:rsidR="00B40FF8" w:rsidRDefault="00B40FF8" w:rsidP="00B40FF8">
      <w:pPr>
        <w:pStyle w:val="Code"/>
      </w:pPr>
      <w:r>
        <w:t>24</w:t>
      </w:r>
      <w:proofErr w:type="gramStart"/>
      <w:r>
        <w:t>: }</w:t>
      </w:r>
      <w:proofErr w:type="gramEnd"/>
      <w:r>
        <w:t>;</w:t>
      </w:r>
    </w:p>
    <w:p w14:paraId="129F5431" w14:textId="77777777" w:rsidR="00B40FF8" w:rsidRDefault="00B40FF8" w:rsidP="00B40FF8">
      <w:pPr>
        <w:pStyle w:val="Code"/>
      </w:pPr>
      <w:r>
        <w:t xml:space="preserve">25: </w:t>
      </w:r>
    </w:p>
    <w:p w14:paraId="056D9E57" w14:textId="77777777" w:rsidR="00B40FF8" w:rsidRDefault="00B40FF8" w:rsidP="00B40FF8">
      <w:pPr>
        <w:pStyle w:val="Code"/>
      </w:pPr>
      <w:r>
        <w:t xml:space="preserve">26: function </w:t>
      </w:r>
      <w:proofErr w:type="spellStart"/>
      <w:proofErr w:type="gramStart"/>
      <w:r>
        <w:t>SidebarSecondary</w:t>
      </w:r>
      <w:proofErr w:type="spellEnd"/>
      <w:r>
        <w:t>(</w:t>
      </w:r>
      <w:proofErr w:type="gramEnd"/>
      <w:r>
        <w:t>) {</w:t>
      </w:r>
    </w:p>
    <w:p w14:paraId="59602E78" w14:textId="77777777" w:rsidR="00B40FF8" w:rsidRDefault="00B40FF8" w:rsidP="00B40FF8">
      <w:pPr>
        <w:pStyle w:val="Code"/>
      </w:pPr>
      <w:r>
        <w:t xml:space="preserve">27: </w:t>
      </w:r>
      <w:r>
        <w:tab/>
        <w:t>console.log("</w:t>
      </w:r>
      <w:proofErr w:type="spellStart"/>
      <w:r>
        <w:t>rerender</w:t>
      </w:r>
      <w:proofErr w:type="spellEnd"/>
      <w:r>
        <w:t>"</w:t>
      </w:r>
      <w:proofErr w:type="gramStart"/>
      <w:r>
        <w:t>);</w:t>
      </w:r>
      <w:proofErr w:type="gramEnd"/>
    </w:p>
    <w:p w14:paraId="59E39AA4" w14:textId="77777777" w:rsidR="00B40FF8" w:rsidRDefault="00B40FF8" w:rsidP="00B40FF8">
      <w:pPr>
        <w:pStyle w:val="Code"/>
      </w:pPr>
      <w:r>
        <w:t xml:space="preserve">28: </w:t>
      </w:r>
    </w:p>
    <w:p w14:paraId="0BB078BF" w14:textId="77777777" w:rsidR="00B40FF8" w:rsidRDefault="00B40FF8" w:rsidP="00B40FF8">
      <w:pPr>
        <w:pStyle w:val="Code"/>
      </w:pPr>
      <w:r>
        <w:t xml:space="preserve">29: </w:t>
      </w:r>
      <w:r>
        <w:tab/>
        <w:t>return (</w:t>
      </w:r>
    </w:p>
    <w:p w14:paraId="0C14F1D6" w14:textId="77777777" w:rsidR="00B40FF8" w:rsidRDefault="00B40FF8" w:rsidP="00B40FF8">
      <w:pPr>
        <w:pStyle w:val="Code"/>
      </w:pPr>
      <w:r>
        <w:t xml:space="preserve">30: </w:t>
      </w:r>
      <w:r>
        <w:tab/>
      </w:r>
      <w:r>
        <w:tab/>
        <w:t>&lt;</w:t>
      </w:r>
      <w:proofErr w:type="spellStart"/>
      <w:r>
        <w:t>SidebarContainer</w:t>
      </w:r>
      <w:proofErr w:type="spellEnd"/>
      <w:r>
        <w:t>&gt;</w:t>
      </w:r>
    </w:p>
    <w:p w14:paraId="1A8E45EF" w14:textId="77777777" w:rsidR="00B40FF8" w:rsidRDefault="00B40FF8" w:rsidP="00B40FF8">
      <w:pPr>
        <w:pStyle w:val="Code"/>
      </w:pPr>
      <w:r>
        <w:t xml:space="preserve">31: </w:t>
      </w:r>
      <w:r>
        <w:tab/>
      </w:r>
      <w:r>
        <w:tab/>
      </w:r>
      <w:r>
        <w:tab/>
        <w:t>&lt;Current /&gt;</w:t>
      </w:r>
    </w:p>
    <w:p w14:paraId="5F1D9539" w14:textId="77777777" w:rsidR="00B40FF8" w:rsidRDefault="00B40FF8" w:rsidP="00B40FF8">
      <w:pPr>
        <w:pStyle w:val="Code"/>
      </w:pPr>
      <w:r>
        <w:t xml:space="preserve">32: </w:t>
      </w:r>
      <w:r>
        <w:tab/>
      </w:r>
      <w:r>
        <w:tab/>
        <w:t>&lt;/</w:t>
      </w:r>
      <w:proofErr w:type="spellStart"/>
      <w:r>
        <w:t>SidebarContainer</w:t>
      </w:r>
      <w:proofErr w:type="spellEnd"/>
      <w:r>
        <w:t>&gt;</w:t>
      </w:r>
    </w:p>
    <w:p w14:paraId="0CF29CC7" w14:textId="77777777" w:rsidR="00B40FF8" w:rsidRDefault="00B40FF8" w:rsidP="00B40FF8">
      <w:pPr>
        <w:pStyle w:val="Code"/>
      </w:pPr>
      <w:r>
        <w:t xml:space="preserve">33: </w:t>
      </w:r>
      <w:r>
        <w:tab/>
      </w:r>
      <w:proofErr w:type="gramStart"/>
      <w:r>
        <w:t>);</w:t>
      </w:r>
      <w:proofErr w:type="gramEnd"/>
    </w:p>
    <w:p w14:paraId="52753570" w14:textId="77777777" w:rsidR="00B40FF8" w:rsidRDefault="00B40FF8" w:rsidP="00B40FF8">
      <w:pPr>
        <w:pStyle w:val="Code"/>
      </w:pPr>
      <w:r>
        <w:t>34</w:t>
      </w:r>
      <w:proofErr w:type="gramStart"/>
      <w:r>
        <w:t>: }</w:t>
      </w:r>
      <w:proofErr w:type="gramEnd"/>
    </w:p>
    <w:p w14:paraId="758FFDE6" w14:textId="77777777" w:rsidR="00B40FF8" w:rsidRDefault="00B40FF8" w:rsidP="00B40FF8">
      <w:pPr>
        <w:pStyle w:val="Code"/>
      </w:pPr>
      <w:r>
        <w:t xml:space="preserve">35: </w:t>
      </w:r>
    </w:p>
    <w:p w14:paraId="300C5632" w14:textId="77777777" w:rsidR="00B40FF8" w:rsidRDefault="00B40FF8" w:rsidP="00B40FF8">
      <w:pPr>
        <w:pStyle w:val="Code"/>
      </w:pPr>
      <w:r>
        <w:t xml:space="preserve">36: export default </w:t>
      </w:r>
      <w:proofErr w:type="spellStart"/>
      <w:proofErr w:type="gramStart"/>
      <w:r>
        <w:t>SidebarSecondary</w:t>
      </w:r>
      <w:proofErr w:type="spellEnd"/>
      <w:r>
        <w:t>;</w:t>
      </w:r>
      <w:proofErr w:type="gramEnd"/>
    </w:p>
    <w:p w14:paraId="5D6EE801" w14:textId="475B9476" w:rsidR="005D1B74" w:rsidRDefault="005D1B74" w:rsidP="005D1B74">
      <w:pPr>
        <w:pStyle w:val="Heading3"/>
      </w:pPr>
      <w:bookmarkStart w:id="40" w:name="_Toc81979053"/>
      <w:r>
        <w:t>File: GraphNodeInfo.tsx</w:t>
      </w:r>
      <w:bookmarkEnd w:id="40"/>
    </w:p>
    <w:p w14:paraId="02C75B3D" w14:textId="77777777" w:rsidR="005D1B74" w:rsidRDefault="005D1B74" w:rsidP="005D1B74">
      <w:pPr>
        <w:pStyle w:val="Code"/>
      </w:pPr>
      <w:r>
        <w:t xml:space="preserve">001: import React, </w:t>
      </w:r>
      <w:proofErr w:type="gramStart"/>
      <w:r>
        <w:t xml:space="preserve">{ </w:t>
      </w:r>
      <w:proofErr w:type="spellStart"/>
      <w:r>
        <w:t>FormEvent</w:t>
      </w:r>
      <w:proofErr w:type="spellEnd"/>
      <w:proofErr w:type="gramEnd"/>
      <w:r>
        <w:t xml:space="preserve"> } from "react";</w:t>
      </w:r>
    </w:p>
    <w:p w14:paraId="3503E3B7" w14:textId="77777777" w:rsidR="005D1B74" w:rsidRDefault="005D1B74" w:rsidP="005D1B74">
      <w:pPr>
        <w:pStyle w:val="Code"/>
      </w:pPr>
      <w:r>
        <w:t xml:space="preserve">002: import </w:t>
      </w:r>
      <w:proofErr w:type="gramStart"/>
      <w:r>
        <w:t xml:space="preserve">{ </w:t>
      </w:r>
      <w:proofErr w:type="spellStart"/>
      <w:r>
        <w:t>GraphNode</w:t>
      </w:r>
      <w:proofErr w:type="spellEnd"/>
      <w:proofErr w:type="gramEnd"/>
      <w:r>
        <w:t xml:space="preserve"> } from "../../../graph";</w:t>
      </w:r>
    </w:p>
    <w:p w14:paraId="7143B1EE" w14:textId="77777777" w:rsidR="005D1B74" w:rsidRDefault="005D1B74" w:rsidP="005D1B74">
      <w:pPr>
        <w:pStyle w:val="Code"/>
      </w:pPr>
      <w:r>
        <w:lastRenderedPageBreak/>
        <w:t xml:space="preserve">003: import </w:t>
      </w:r>
      <w:proofErr w:type="spellStart"/>
      <w:r>
        <w:t>SidebarMenu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SidebarMenu</w:t>
      </w:r>
      <w:proofErr w:type="spellEnd"/>
      <w:r>
        <w:t>/</w:t>
      </w:r>
      <w:proofErr w:type="spellStart"/>
      <w:r>
        <w:t>SidebarMenu</w:t>
      </w:r>
      <w:proofErr w:type="spellEnd"/>
      <w:r>
        <w:t>";</w:t>
      </w:r>
    </w:p>
    <w:p w14:paraId="4D0DEF1F" w14:textId="77777777" w:rsidR="005D1B74" w:rsidRDefault="005D1B74" w:rsidP="005D1B74">
      <w:pPr>
        <w:pStyle w:val="Code"/>
      </w:pPr>
      <w:r>
        <w:t xml:space="preserve">004: import </w:t>
      </w:r>
      <w:proofErr w:type="spellStart"/>
      <w:r>
        <w:t>sidebarStyles</w:t>
      </w:r>
      <w:proofErr w:type="spellEnd"/>
      <w:r>
        <w:t xml:space="preserve"> from "../</w:t>
      </w:r>
      <w:proofErr w:type="spellStart"/>
      <w:r>
        <w:t>Sidebar.module.scss</w:t>
      </w:r>
      <w:proofErr w:type="spellEnd"/>
      <w:proofErr w:type="gramStart"/>
      <w:r>
        <w:t>";</w:t>
      </w:r>
      <w:proofErr w:type="gramEnd"/>
    </w:p>
    <w:p w14:paraId="2A9B5540" w14:textId="77777777" w:rsidR="005D1B74" w:rsidRDefault="005D1B74" w:rsidP="005D1B74">
      <w:pPr>
        <w:pStyle w:val="Code"/>
      </w:pPr>
      <w:r>
        <w:t>005: import styles from "./</w:t>
      </w:r>
      <w:proofErr w:type="spellStart"/>
      <w:r>
        <w:t>SidebarSecondary.module.scss</w:t>
      </w:r>
      <w:proofErr w:type="spellEnd"/>
      <w:proofErr w:type="gramStart"/>
      <w:r>
        <w:t>";</w:t>
      </w:r>
      <w:proofErr w:type="gramEnd"/>
    </w:p>
    <w:p w14:paraId="24223BB0" w14:textId="77777777" w:rsidR="005D1B74" w:rsidRDefault="005D1B74" w:rsidP="005D1B74">
      <w:pPr>
        <w:pStyle w:val="Code"/>
      </w:pPr>
      <w:r>
        <w:t>006: import {</w:t>
      </w:r>
    </w:p>
    <w:p w14:paraId="505894B2" w14:textId="77777777" w:rsidR="005D1B74" w:rsidRDefault="005D1B74" w:rsidP="005D1B74">
      <w:pPr>
        <w:pStyle w:val="Code"/>
      </w:pPr>
      <w:r>
        <w:t xml:space="preserve">007: </w:t>
      </w:r>
      <w:r>
        <w:tab/>
      </w:r>
      <w:proofErr w:type="spellStart"/>
      <w:r>
        <w:t>editNodeID</w:t>
      </w:r>
      <w:proofErr w:type="spellEnd"/>
      <w:r>
        <w:t>,</w:t>
      </w:r>
    </w:p>
    <w:p w14:paraId="714D4E9F" w14:textId="77777777" w:rsidR="005D1B74" w:rsidRDefault="005D1B74" w:rsidP="005D1B74">
      <w:pPr>
        <w:pStyle w:val="Code"/>
      </w:pPr>
      <w:r>
        <w:t xml:space="preserve">008: </w:t>
      </w:r>
      <w:r>
        <w:tab/>
      </w:r>
      <w:proofErr w:type="spellStart"/>
      <w:r>
        <w:t>editNodeName</w:t>
      </w:r>
      <w:proofErr w:type="spellEnd"/>
      <w:r>
        <w:t>,</w:t>
      </w:r>
    </w:p>
    <w:p w14:paraId="3DCE216C" w14:textId="77777777" w:rsidR="005D1B74" w:rsidRDefault="005D1B74" w:rsidP="005D1B74">
      <w:pPr>
        <w:pStyle w:val="Code"/>
      </w:pPr>
      <w:r>
        <w:t xml:space="preserve">009: </w:t>
      </w:r>
      <w:r>
        <w:tab/>
      </w:r>
      <w:proofErr w:type="spellStart"/>
      <w:r>
        <w:t>moveNode</w:t>
      </w:r>
      <w:proofErr w:type="spellEnd"/>
      <w:r>
        <w:t>,</w:t>
      </w:r>
    </w:p>
    <w:p w14:paraId="27E50939" w14:textId="77777777" w:rsidR="005D1B74" w:rsidRDefault="005D1B74" w:rsidP="005D1B74">
      <w:pPr>
        <w:pStyle w:val="Code"/>
      </w:pPr>
      <w:r>
        <w:t xml:space="preserve">010: </w:t>
      </w:r>
      <w:r>
        <w:tab/>
      </w:r>
      <w:proofErr w:type="spellStart"/>
      <w:r>
        <w:t>removeNode</w:t>
      </w:r>
      <w:proofErr w:type="spellEnd"/>
      <w:r>
        <w:t>,</w:t>
      </w:r>
    </w:p>
    <w:p w14:paraId="189F9325" w14:textId="77777777" w:rsidR="005D1B74" w:rsidRDefault="005D1B74" w:rsidP="005D1B74">
      <w:pPr>
        <w:pStyle w:val="Code"/>
      </w:pPr>
      <w:r>
        <w:t>011</w:t>
      </w:r>
      <w:proofErr w:type="gramStart"/>
      <w:r>
        <w:t>: }</w:t>
      </w:r>
      <w:proofErr w:type="gramEnd"/>
      <w:r>
        <w:t xml:space="preserve"> from "../../../graph/context/</w:t>
      </w:r>
      <w:proofErr w:type="spellStart"/>
      <w:r>
        <w:t>graphNodeActions</w:t>
      </w:r>
      <w:proofErr w:type="spellEnd"/>
      <w:r>
        <w:t>";</w:t>
      </w:r>
    </w:p>
    <w:p w14:paraId="3CDCB833" w14:textId="77777777" w:rsidR="005D1B74" w:rsidRDefault="005D1B74" w:rsidP="005D1B74">
      <w:pPr>
        <w:pStyle w:val="Code"/>
      </w:pPr>
      <w:r>
        <w:t xml:space="preserve">012: 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7A935A7C" w14:textId="77777777" w:rsidR="005D1B74" w:rsidRDefault="005D1B74" w:rsidP="005D1B74">
      <w:pPr>
        <w:pStyle w:val="Code"/>
      </w:pPr>
      <w:r>
        <w:t xml:space="preserve">013: import </w:t>
      </w:r>
      <w:proofErr w:type="gramStart"/>
      <w:r>
        <w:t xml:space="preserve">{ </w:t>
      </w:r>
      <w:proofErr w:type="spellStart"/>
      <w:r>
        <w:t>GraphContext</w:t>
      </w:r>
      <w:proofErr w:type="spellEnd"/>
      <w:proofErr w:type="gramEnd"/>
      <w:r>
        <w:t xml:space="preserve"> } from "../../../graph/context/</w:t>
      </w:r>
      <w:proofErr w:type="spellStart"/>
      <w:r>
        <w:t>graphContext</w:t>
      </w:r>
      <w:proofErr w:type="spellEnd"/>
      <w:r>
        <w:t>";</w:t>
      </w:r>
    </w:p>
    <w:p w14:paraId="02033EB6" w14:textId="77777777" w:rsidR="005D1B74" w:rsidRDefault="005D1B74" w:rsidP="005D1B74">
      <w:pPr>
        <w:pStyle w:val="Code"/>
      </w:pPr>
      <w:r>
        <w:t xml:space="preserve">014: import </w:t>
      </w:r>
      <w:proofErr w:type="gramStart"/>
      <w:r>
        <w:t xml:space="preserve">{ </w:t>
      </w:r>
      <w:proofErr w:type="spellStart"/>
      <w:r>
        <w:t>FontAwesomeIcon</w:t>
      </w:r>
      <w:proofErr w:type="spellEnd"/>
      <w:proofErr w:type="gramEnd"/>
      <w:r>
        <w:t xml:space="preserve"> } from "@</w:t>
      </w:r>
      <w:proofErr w:type="spellStart"/>
      <w:r>
        <w:t>fortawesome</w:t>
      </w:r>
      <w:proofErr w:type="spellEnd"/>
      <w:r>
        <w:t>/react-</w:t>
      </w:r>
      <w:proofErr w:type="spellStart"/>
      <w:r>
        <w:t>fontawesome</w:t>
      </w:r>
      <w:proofErr w:type="spellEnd"/>
      <w:r>
        <w:t>";</w:t>
      </w:r>
    </w:p>
    <w:p w14:paraId="518982BD" w14:textId="77777777" w:rsidR="005D1B74" w:rsidRDefault="005D1B74" w:rsidP="005D1B74">
      <w:pPr>
        <w:pStyle w:val="Code"/>
      </w:pPr>
      <w:r>
        <w:t xml:space="preserve">015: import </w:t>
      </w:r>
      <w:proofErr w:type="gramStart"/>
      <w:r>
        <w:t xml:space="preserve">{ </w:t>
      </w:r>
      <w:proofErr w:type="spellStart"/>
      <w:r>
        <w:t>faTrash</w:t>
      </w:r>
      <w:proofErr w:type="spellEnd"/>
      <w:proofErr w:type="gramEnd"/>
      <w:r>
        <w:t xml:space="preserve"> } from "@</w:t>
      </w:r>
      <w:proofErr w:type="spellStart"/>
      <w:r>
        <w:t>fortawesome</w:t>
      </w:r>
      <w:proofErr w:type="spellEnd"/>
      <w:r>
        <w:t>/free-solid-</w:t>
      </w:r>
      <w:proofErr w:type="spellStart"/>
      <w:r>
        <w:t>svg</w:t>
      </w:r>
      <w:proofErr w:type="spellEnd"/>
      <w:r>
        <w:t>-icons";</w:t>
      </w:r>
    </w:p>
    <w:p w14:paraId="23697677" w14:textId="77777777" w:rsidR="005D1B74" w:rsidRDefault="005D1B74" w:rsidP="005D1B74">
      <w:pPr>
        <w:pStyle w:val="Code"/>
      </w:pPr>
      <w:r>
        <w:t xml:space="preserve">016: import </w:t>
      </w:r>
      <w:proofErr w:type="gramStart"/>
      <w:r>
        <w:t>{ deselect</w:t>
      </w:r>
      <w:proofErr w:type="gramEnd"/>
      <w:r>
        <w:t xml:space="preserve"> } from "../../../graph/context/</w:t>
      </w:r>
      <w:proofErr w:type="spellStart"/>
      <w:r>
        <w:t>graphActions</w:t>
      </w:r>
      <w:proofErr w:type="spellEnd"/>
      <w:r>
        <w:t>";</w:t>
      </w:r>
    </w:p>
    <w:p w14:paraId="1FF269A1" w14:textId="77777777" w:rsidR="005D1B74" w:rsidRDefault="005D1B74" w:rsidP="005D1B74">
      <w:pPr>
        <w:pStyle w:val="Code"/>
      </w:pPr>
      <w:r>
        <w:t xml:space="preserve">017: </w:t>
      </w:r>
    </w:p>
    <w:p w14:paraId="31CB1A62" w14:textId="77777777" w:rsidR="005D1B74" w:rsidRDefault="005D1B74" w:rsidP="005D1B74">
      <w:pPr>
        <w:pStyle w:val="Code"/>
      </w:pPr>
      <w:r>
        <w:t xml:space="preserve">018: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GraphNodeInfo</w:t>
      </w:r>
      <w:proofErr w:type="spellEnd"/>
      <w:r>
        <w:t xml:space="preserve"> = </w:t>
      </w:r>
      <w:proofErr w:type="spellStart"/>
      <w:r>
        <w:t>React.memo</w:t>
      </w:r>
      <w:proofErr w:type="spellEnd"/>
      <w:r>
        <w:t>(</w:t>
      </w:r>
      <w:proofErr w:type="gramStart"/>
      <w:r>
        <w:t>({ node</w:t>
      </w:r>
      <w:proofErr w:type="gramEnd"/>
      <w:r>
        <w:t xml:space="preserve"> }: { node: </w:t>
      </w:r>
      <w:proofErr w:type="spellStart"/>
      <w:r>
        <w:t>GraphNode</w:t>
      </w:r>
      <w:proofErr w:type="spellEnd"/>
      <w:r>
        <w:t xml:space="preserve"> }) =&gt; {</w:t>
      </w:r>
    </w:p>
    <w:p w14:paraId="57BFF3B9" w14:textId="77777777" w:rsidR="005D1B74" w:rsidRDefault="005D1B74" w:rsidP="005D1B74">
      <w:pPr>
        <w:pStyle w:val="Code"/>
      </w:pPr>
      <w:r>
        <w:t xml:space="preserve">019: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EditName</w:t>
      </w:r>
      <w:proofErr w:type="spellEnd"/>
      <w:r>
        <w:t xml:space="preserve"> = () =&gt; {</w:t>
      </w:r>
    </w:p>
    <w:p w14:paraId="79F5DD0A" w14:textId="77777777" w:rsidR="005D1B74" w:rsidRDefault="005D1B74" w:rsidP="005D1B74">
      <w:pPr>
        <w:pStyle w:val="Code"/>
      </w:pPr>
      <w:r>
        <w:t xml:space="preserve">020: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dispatch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682DCADB" w14:textId="77777777" w:rsidR="005D1B74" w:rsidRDefault="005D1B74" w:rsidP="005D1B74">
      <w:pPr>
        <w:pStyle w:val="Code"/>
      </w:pPr>
      <w:r>
        <w:t xml:space="preserve">021: </w:t>
      </w:r>
    </w:p>
    <w:p w14:paraId="3FCC2813" w14:textId="77777777" w:rsidR="005D1B74" w:rsidRDefault="005D1B74" w:rsidP="005D1B74">
      <w:pPr>
        <w:pStyle w:val="Code"/>
      </w:pPr>
      <w:r>
        <w:t xml:space="preserve">022: </w:t>
      </w:r>
      <w:r>
        <w:tab/>
      </w:r>
      <w:r>
        <w:tab/>
        <w:t xml:space="preserve">function </w:t>
      </w:r>
      <w:proofErr w:type="spellStart"/>
      <w:proofErr w:type="gramStart"/>
      <w:r>
        <w:t>handleChange</w:t>
      </w:r>
      <w:proofErr w:type="spellEnd"/>
      <w:r>
        <w:t>(</w:t>
      </w:r>
      <w:proofErr w:type="gramEnd"/>
      <w:r>
        <w:t xml:space="preserve">event: </w:t>
      </w:r>
      <w:proofErr w:type="spellStart"/>
      <w:r>
        <w:t>FormEvent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{</w:t>
      </w:r>
    </w:p>
    <w:p w14:paraId="162A25B0" w14:textId="77777777" w:rsidR="005D1B74" w:rsidRDefault="005D1B74" w:rsidP="005D1B74">
      <w:pPr>
        <w:pStyle w:val="Code"/>
      </w:pPr>
      <w:r>
        <w:t xml:space="preserve">023: </w:t>
      </w:r>
      <w:r>
        <w:tab/>
      </w:r>
      <w:r>
        <w:tab/>
      </w:r>
      <w:r>
        <w:tab/>
      </w:r>
      <w:proofErr w:type="spellStart"/>
      <w:proofErr w:type="gramStart"/>
      <w:r>
        <w:t>editNodeName</w:t>
      </w:r>
      <w:proofErr w:type="spellEnd"/>
      <w:r>
        <w:t>(</w:t>
      </w:r>
      <w:proofErr w:type="gramEnd"/>
      <w:r>
        <w:t xml:space="preserve">dispatch, node, </w:t>
      </w:r>
      <w:proofErr w:type="spellStart"/>
      <w:r>
        <w:t>event.currentTarget.value</w:t>
      </w:r>
      <w:proofErr w:type="spellEnd"/>
      <w:r>
        <w:t>);</w:t>
      </w:r>
    </w:p>
    <w:p w14:paraId="69F4A109" w14:textId="77777777" w:rsidR="005D1B74" w:rsidRDefault="005D1B74" w:rsidP="005D1B74">
      <w:pPr>
        <w:pStyle w:val="Code"/>
      </w:pPr>
      <w:r>
        <w:t xml:space="preserve">024: </w:t>
      </w:r>
      <w:r>
        <w:tab/>
      </w:r>
      <w:r>
        <w:tab/>
        <w:t>}</w:t>
      </w:r>
    </w:p>
    <w:p w14:paraId="68D2B6C6" w14:textId="77777777" w:rsidR="005D1B74" w:rsidRDefault="005D1B74" w:rsidP="005D1B74">
      <w:pPr>
        <w:pStyle w:val="Code"/>
      </w:pPr>
      <w:r>
        <w:lastRenderedPageBreak/>
        <w:t xml:space="preserve">025: </w:t>
      </w:r>
    </w:p>
    <w:p w14:paraId="76BAC855" w14:textId="77777777" w:rsidR="005D1B74" w:rsidRDefault="005D1B74" w:rsidP="005D1B74">
      <w:pPr>
        <w:pStyle w:val="Code"/>
      </w:pPr>
      <w:r>
        <w:t xml:space="preserve">026: </w:t>
      </w:r>
      <w:r>
        <w:tab/>
      </w:r>
      <w:r>
        <w:tab/>
        <w:t>return (</w:t>
      </w:r>
    </w:p>
    <w:p w14:paraId="76A44F20" w14:textId="77777777" w:rsidR="005D1B74" w:rsidRDefault="005D1B74" w:rsidP="005D1B74">
      <w:pPr>
        <w:pStyle w:val="Code"/>
      </w:pPr>
      <w:r>
        <w:t xml:space="preserve">027: </w:t>
      </w:r>
      <w:r>
        <w:tab/>
      </w:r>
      <w:r>
        <w:tab/>
      </w:r>
      <w:r>
        <w:tab/>
        <w:t>&lt;&gt;</w:t>
      </w:r>
    </w:p>
    <w:p w14:paraId="187C6E59" w14:textId="77777777" w:rsidR="005D1B74" w:rsidRDefault="005D1B74" w:rsidP="005D1B74">
      <w:pPr>
        <w:pStyle w:val="Code"/>
      </w:pPr>
      <w:r>
        <w:t xml:space="preserve">028: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}&gt;Name&lt;/label&gt;</w:t>
      </w:r>
    </w:p>
    <w:p w14:paraId="78A1F936" w14:textId="77777777" w:rsidR="005D1B74" w:rsidRDefault="005D1B74" w:rsidP="005D1B74">
      <w:pPr>
        <w:pStyle w:val="Code"/>
      </w:pPr>
      <w:r>
        <w:t xml:space="preserve">029: </w:t>
      </w:r>
      <w:r>
        <w:tab/>
      </w:r>
      <w:r>
        <w:tab/>
      </w:r>
      <w:r>
        <w:tab/>
      </w:r>
      <w:r>
        <w:tab/>
        <w:t>&lt;input</w:t>
      </w:r>
    </w:p>
    <w:p w14:paraId="78E28540" w14:textId="77777777" w:rsidR="005D1B74" w:rsidRDefault="005D1B74" w:rsidP="005D1B74">
      <w:pPr>
        <w:pStyle w:val="Code"/>
      </w:pPr>
      <w:r>
        <w:t xml:space="preserve">030: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sidebarStyles.formInput</w:t>
      </w:r>
      <w:proofErr w:type="spellEnd"/>
      <w:r>
        <w:t>}</w:t>
      </w:r>
    </w:p>
    <w:p w14:paraId="251ED32D" w14:textId="77777777" w:rsidR="005D1B74" w:rsidRDefault="005D1B74" w:rsidP="005D1B74">
      <w:pPr>
        <w:pStyle w:val="Code"/>
      </w:pPr>
      <w:r>
        <w:t xml:space="preserve">031: </w:t>
      </w:r>
      <w:r>
        <w:tab/>
      </w:r>
      <w:r>
        <w:tab/>
      </w:r>
      <w:r>
        <w:tab/>
      </w:r>
      <w:r>
        <w:tab/>
      </w:r>
      <w:r>
        <w:tab/>
        <w:t>type='text'</w:t>
      </w:r>
    </w:p>
    <w:p w14:paraId="2A98209E" w14:textId="77777777" w:rsidR="005D1B74" w:rsidRDefault="005D1B74" w:rsidP="005D1B74">
      <w:pPr>
        <w:pStyle w:val="Code"/>
      </w:pPr>
      <w:r>
        <w:t xml:space="preserve">032: </w:t>
      </w:r>
      <w:r>
        <w:tab/>
      </w:r>
      <w:r>
        <w:tab/>
      </w:r>
      <w:r>
        <w:tab/>
      </w:r>
      <w:r>
        <w:tab/>
      </w:r>
      <w:r>
        <w:tab/>
        <w:t>name='name'</w:t>
      </w:r>
    </w:p>
    <w:p w14:paraId="29281AE0" w14:textId="77777777" w:rsidR="005D1B74" w:rsidRDefault="005D1B74" w:rsidP="005D1B74">
      <w:pPr>
        <w:pStyle w:val="Code"/>
      </w:pPr>
      <w:r>
        <w:t xml:space="preserve">033: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defaultValue</w:t>
      </w:r>
      <w:proofErr w:type="spellEnd"/>
      <w:r>
        <w:t>={node.name}</w:t>
      </w:r>
    </w:p>
    <w:p w14:paraId="029BD62D" w14:textId="77777777" w:rsidR="005D1B74" w:rsidRDefault="005D1B74" w:rsidP="005D1B74">
      <w:pPr>
        <w:pStyle w:val="Code"/>
      </w:pPr>
      <w:r>
        <w:t xml:space="preserve">034: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F7424CF" w14:textId="77777777" w:rsidR="005D1B74" w:rsidRDefault="005D1B74" w:rsidP="005D1B74">
      <w:pPr>
        <w:pStyle w:val="Code"/>
      </w:pPr>
      <w:r>
        <w:t xml:space="preserve">035: </w:t>
      </w:r>
      <w:r>
        <w:tab/>
      </w:r>
      <w:r>
        <w:tab/>
      </w:r>
      <w:r>
        <w:tab/>
      </w:r>
      <w:r>
        <w:tab/>
        <w:t>/&gt;</w:t>
      </w:r>
    </w:p>
    <w:p w14:paraId="15B4F657" w14:textId="77777777" w:rsidR="005D1B74" w:rsidRDefault="005D1B74" w:rsidP="005D1B74">
      <w:pPr>
        <w:pStyle w:val="Code"/>
      </w:pPr>
      <w:r>
        <w:t xml:space="preserve">036: </w:t>
      </w:r>
      <w:r>
        <w:tab/>
      </w:r>
      <w:r>
        <w:tab/>
      </w:r>
      <w:r>
        <w:tab/>
        <w:t>&lt;/&gt;</w:t>
      </w:r>
    </w:p>
    <w:p w14:paraId="5A5B299E" w14:textId="77777777" w:rsidR="005D1B74" w:rsidRDefault="005D1B74" w:rsidP="005D1B74">
      <w:pPr>
        <w:pStyle w:val="Code"/>
      </w:pPr>
      <w:r>
        <w:t xml:space="preserve">037: </w:t>
      </w:r>
      <w:r>
        <w:tab/>
      </w:r>
      <w:r>
        <w:tab/>
      </w:r>
      <w:proofErr w:type="gramStart"/>
      <w:r>
        <w:t>);</w:t>
      </w:r>
      <w:proofErr w:type="gramEnd"/>
    </w:p>
    <w:p w14:paraId="76586D35" w14:textId="77777777" w:rsidR="005D1B74" w:rsidRDefault="005D1B74" w:rsidP="005D1B74">
      <w:pPr>
        <w:pStyle w:val="Code"/>
      </w:pPr>
      <w:r>
        <w:t xml:space="preserve">038: </w:t>
      </w:r>
      <w:r>
        <w:tab/>
      </w:r>
      <w:proofErr w:type="gramStart"/>
      <w:r>
        <w:t>};</w:t>
      </w:r>
      <w:proofErr w:type="gramEnd"/>
    </w:p>
    <w:p w14:paraId="39629027" w14:textId="77777777" w:rsidR="005D1B74" w:rsidRDefault="005D1B74" w:rsidP="005D1B74">
      <w:pPr>
        <w:pStyle w:val="Code"/>
      </w:pPr>
      <w:r>
        <w:t xml:space="preserve">039: </w:t>
      </w:r>
    </w:p>
    <w:p w14:paraId="1540F26D" w14:textId="77777777" w:rsidR="005D1B74" w:rsidRDefault="005D1B74" w:rsidP="005D1B74">
      <w:pPr>
        <w:pStyle w:val="Code"/>
      </w:pPr>
      <w:r>
        <w:t xml:space="preserve">040: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EditID</w:t>
      </w:r>
      <w:proofErr w:type="spellEnd"/>
      <w:r>
        <w:t xml:space="preserve"> = () =&gt; {</w:t>
      </w:r>
    </w:p>
    <w:p w14:paraId="77A0F34C" w14:textId="77777777" w:rsidR="005D1B74" w:rsidRDefault="005D1B74" w:rsidP="005D1B74">
      <w:pPr>
        <w:pStyle w:val="Code"/>
      </w:pPr>
      <w:r>
        <w:t xml:space="preserve">041: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dispatch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74A2912F" w14:textId="77777777" w:rsidR="005D1B74" w:rsidRDefault="005D1B74" w:rsidP="005D1B74">
      <w:pPr>
        <w:pStyle w:val="Code"/>
      </w:pPr>
      <w:r>
        <w:t xml:space="preserve">042: </w:t>
      </w:r>
    </w:p>
    <w:p w14:paraId="1BA8AB8B" w14:textId="77777777" w:rsidR="005D1B74" w:rsidRDefault="005D1B74" w:rsidP="005D1B74">
      <w:pPr>
        <w:pStyle w:val="Code"/>
      </w:pPr>
      <w:r>
        <w:t xml:space="preserve">043: </w:t>
      </w:r>
      <w:r>
        <w:tab/>
      </w:r>
      <w:r>
        <w:tab/>
        <w:t xml:space="preserve">function </w:t>
      </w:r>
      <w:proofErr w:type="spellStart"/>
      <w:proofErr w:type="gramStart"/>
      <w:r>
        <w:t>handleChange</w:t>
      </w:r>
      <w:proofErr w:type="spellEnd"/>
      <w:r>
        <w:t>(</w:t>
      </w:r>
      <w:proofErr w:type="gramEnd"/>
      <w:r>
        <w:t xml:space="preserve">event: </w:t>
      </w:r>
      <w:proofErr w:type="spellStart"/>
      <w:r>
        <w:t>FormEvent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{</w:t>
      </w:r>
    </w:p>
    <w:p w14:paraId="30C9A387" w14:textId="77777777" w:rsidR="005D1B74" w:rsidRDefault="005D1B74" w:rsidP="005D1B74">
      <w:pPr>
        <w:pStyle w:val="Code"/>
      </w:pPr>
      <w:r>
        <w:t xml:space="preserve">044: </w:t>
      </w:r>
      <w:r>
        <w:tab/>
      </w:r>
      <w:r>
        <w:tab/>
      </w:r>
      <w:r>
        <w:tab/>
      </w:r>
      <w:proofErr w:type="spellStart"/>
      <w:proofErr w:type="gramStart"/>
      <w:r>
        <w:t>editNodeID</w:t>
      </w:r>
      <w:proofErr w:type="spellEnd"/>
      <w:r>
        <w:t>(</w:t>
      </w:r>
      <w:proofErr w:type="gramEnd"/>
      <w:r>
        <w:t xml:space="preserve">dispatch, node, </w:t>
      </w:r>
      <w:proofErr w:type="spellStart"/>
      <w:r>
        <w:t>event.currentTarget.value</w:t>
      </w:r>
      <w:proofErr w:type="spellEnd"/>
      <w:r>
        <w:t>);</w:t>
      </w:r>
    </w:p>
    <w:p w14:paraId="42933614" w14:textId="77777777" w:rsidR="005D1B74" w:rsidRDefault="005D1B74" w:rsidP="005D1B74">
      <w:pPr>
        <w:pStyle w:val="Code"/>
      </w:pPr>
      <w:r>
        <w:t xml:space="preserve">045: </w:t>
      </w:r>
      <w:r>
        <w:tab/>
      </w:r>
      <w:r>
        <w:tab/>
        <w:t>}</w:t>
      </w:r>
    </w:p>
    <w:p w14:paraId="248E7469" w14:textId="77777777" w:rsidR="005D1B74" w:rsidRDefault="005D1B74" w:rsidP="005D1B74">
      <w:pPr>
        <w:pStyle w:val="Code"/>
      </w:pPr>
      <w:r>
        <w:t xml:space="preserve">046: </w:t>
      </w:r>
    </w:p>
    <w:p w14:paraId="08149D24" w14:textId="77777777" w:rsidR="005D1B74" w:rsidRDefault="005D1B74" w:rsidP="005D1B74">
      <w:pPr>
        <w:pStyle w:val="Code"/>
      </w:pPr>
      <w:r>
        <w:lastRenderedPageBreak/>
        <w:t xml:space="preserve">047: </w:t>
      </w:r>
      <w:r>
        <w:tab/>
      </w:r>
      <w:r>
        <w:tab/>
        <w:t>return (</w:t>
      </w:r>
    </w:p>
    <w:p w14:paraId="19DD1C03" w14:textId="77777777" w:rsidR="005D1B74" w:rsidRDefault="005D1B74" w:rsidP="005D1B74">
      <w:pPr>
        <w:pStyle w:val="Code"/>
      </w:pPr>
      <w:r>
        <w:t xml:space="preserve">048: </w:t>
      </w:r>
      <w:r>
        <w:tab/>
      </w:r>
      <w:r>
        <w:tab/>
      </w:r>
      <w:r>
        <w:tab/>
        <w:t>&lt;&gt;</w:t>
      </w:r>
    </w:p>
    <w:p w14:paraId="52885FD4" w14:textId="77777777" w:rsidR="005D1B74" w:rsidRDefault="005D1B74" w:rsidP="005D1B74">
      <w:pPr>
        <w:pStyle w:val="Code"/>
      </w:pPr>
      <w:r>
        <w:t xml:space="preserve">049: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}&gt;ID&lt;/label&gt;</w:t>
      </w:r>
    </w:p>
    <w:p w14:paraId="54D11F75" w14:textId="77777777" w:rsidR="005D1B74" w:rsidRDefault="005D1B74" w:rsidP="005D1B74">
      <w:pPr>
        <w:pStyle w:val="Code"/>
      </w:pPr>
      <w:r>
        <w:t xml:space="preserve">050: </w:t>
      </w:r>
      <w:r>
        <w:tab/>
      </w:r>
      <w:r>
        <w:tab/>
      </w:r>
      <w:r>
        <w:tab/>
      </w:r>
      <w:r>
        <w:tab/>
        <w:t>&lt;input</w:t>
      </w:r>
    </w:p>
    <w:p w14:paraId="75B0A45E" w14:textId="77777777" w:rsidR="005D1B74" w:rsidRDefault="005D1B74" w:rsidP="005D1B74">
      <w:pPr>
        <w:pStyle w:val="Code"/>
      </w:pPr>
      <w:r>
        <w:t xml:space="preserve">051: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sidebarStyles.formInput</w:t>
      </w:r>
      <w:proofErr w:type="spellEnd"/>
      <w:r>
        <w:t>}</w:t>
      </w:r>
    </w:p>
    <w:p w14:paraId="149E9453" w14:textId="77777777" w:rsidR="005D1B74" w:rsidRDefault="005D1B74" w:rsidP="005D1B74">
      <w:pPr>
        <w:pStyle w:val="Code"/>
      </w:pPr>
      <w:r>
        <w:t xml:space="preserve">052: </w:t>
      </w:r>
      <w:r>
        <w:tab/>
      </w:r>
      <w:r>
        <w:tab/>
      </w:r>
      <w:r>
        <w:tab/>
      </w:r>
      <w:r>
        <w:tab/>
      </w:r>
      <w:r>
        <w:tab/>
        <w:t>type='text'</w:t>
      </w:r>
    </w:p>
    <w:p w14:paraId="22ACF677" w14:textId="77777777" w:rsidR="005D1B74" w:rsidRDefault="005D1B74" w:rsidP="005D1B74">
      <w:pPr>
        <w:pStyle w:val="Code"/>
      </w:pPr>
      <w:r>
        <w:t xml:space="preserve">053: </w:t>
      </w:r>
      <w:r>
        <w:tab/>
      </w:r>
      <w:r>
        <w:tab/>
      </w:r>
      <w:r>
        <w:tab/>
      </w:r>
      <w:r>
        <w:tab/>
      </w:r>
      <w:r>
        <w:tab/>
        <w:t>name='ID'</w:t>
      </w:r>
    </w:p>
    <w:p w14:paraId="6078038D" w14:textId="77777777" w:rsidR="005D1B74" w:rsidRDefault="005D1B74" w:rsidP="005D1B74">
      <w:pPr>
        <w:pStyle w:val="Code"/>
      </w:pPr>
      <w:r>
        <w:t xml:space="preserve">054: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defaultValue</w:t>
      </w:r>
      <w:proofErr w:type="spellEnd"/>
      <w:r>
        <w:t>={node.id}</w:t>
      </w:r>
    </w:p>
    <w:p w14:paraId="772D2DA2" w14:textId="77777777" w:rsidR="005D1B74" w:rsidRDefault="005D1B74" w:rsidP="005D1B74">
      <w:pPr>
        <w:pStyle w:val="Code"/>
      </w:pPr>
      <w:r>
        <w:t xml:space="preserve">055: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maxLength</w:t>
      </w:r>
      <w:proofErr w:type="spellEnd"/>
      <w:proofErr w:type="gramStart"/>
      <w:r>
        <w:t>={</w:t>
      </w:r>
      <w:proofErr w:type="gramEnd"/>
      <w:r>
        <w:t>3}</w:t>
      </w:r>
    </w:p>
    <w:p w14:paraId="1B3C91E5" w14:textId="77777777" w:rsidR="005D1B74" w:rsidRDefault="005D1B74" w:rsidP="005D1B74">
      <w:pPr>
        <w:pStyle w:val="Code"/>
      </w:pPr>
      <w:r>
        <w:t xml:space="preserve">056: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7DB5C359" w14:textId="77777777" w:rsidR="005D1B74" w:rsidRDefault="005D1B74" w:rsidP="005D1B74">
      <w:pPr>
        <w:pStyle w:val="Code"/>
      </w:pPr>
      <w:r>
        <w:t xml:space="preserve">057: </w:t>
      </w:r>
      <w:r>
        <w:tab/>
      </w:r>
      <w:r>
        <w:tab/>
      </w:r>
      <w:r>
        <w:tab/>
      </w:r>
      <w:r>
        <w:tab/>
        <w:t>/&gt;</w:t>
      </w:r>
    </w:p>
    <w:p w14:paraId="41142046" w14:textId="77777777" w:rsidR="005D1B74" w:rsidRDefault="005D1B74" w:rsidP="005D1B74">
      <w:pPr>
        <w:pStyle w:val="Code"/>
      </w:pPr>
      <w:r>
        <w:t xml:space="preserve">058: </w:t>
      </w:r>
      <w:r>
        <w:tab/>
      </w:r>
      <w:r>
        <w:tab/>
      </w:r>
      <w:r>
        <w:tab/>
        <w:t>&lt;/&gt;</w:t>
      </w:r>
    </w:p>
    <w:p w14:paraId="3C26E97C" w14:textId="77777777" w:rsidR="005D1B74" w:rsidRDefault="005D1B74" w:rsidP="005D1B74">
      <w:pPr>
        <w:pStyle w:val="Code"/>
      </w:pPr>
      <w:r>
        <w:t xml:space="preserve">059: </w:t>
      </w:r>
      <w:r>
        <w:tab/>
      </w:r>
      <w:r>
        <w:tab/>
      </w:r>
      <w:proofErr w:type="gramStart"/>
      <w:r>
        <w:t>);</w:t>
      </w:r>
      <w:proofErr w:type="gramEnd"/>
    </w:p>
    <w:p w14:paraId="3BD7FB89" w14:textId="77777777" w:rsidR="005D1B74" w:rsidRDefault="005D1B74" w:rsidP="005D1B74">
      <w:pPr>
        <w:pStyle w:val="Code"/>
      </w:pPr>
      <w:r>
        <w:t xml:space="preserve">060: </w:t>
      </w:r>
      <w:r>
        <w:tab/>
      </w:r>
      <w:proofErr w:type="gramStart"/>
      <w:r>
        <w:t>};</w:t>
      </w:r>
      <w:proofErr w:type="gramEnd"/>
    </w:p>
    <w:p w14:paraId="67D9872A" w14:textId="77777777" w:rsidR="005D1B74" w:rsidRDefault="005D1B74" w:rsidP="005D1B74">
      <w:pPr>
        <w:pStyle w:val="Code"/>
      </w:pPr>
      <w:r>
        <w:t xml:space="preserve">061: </w:t>
      </w:r>
    </w:p>
    <w:p w14:paraId="1F2352A4" w14:textId="77777777" w:rsidR="005D1B74" w:rsidRDefault="005D1B74" w:rsidP="005D1B74">
      <w:pPr>
        <w:pStyle w:val="Code"/>
      </w:pPr>
      <w:r>
        <w:t xml:space="preserve">062: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EditPosition</w:t>
      </w:r>
      <w:proofErr w:type="spellEnd"/>
      <w:r>
        <w:t xml:space="preserve"> = () =&gt; {</w:t>
      </w:r>
    </w:p>
    <w:p w14:paraId="29262523" w14:textId="77777777" w:rsidR="005D1B74" w:rsidRDefault="005D1B74" w:rsidP="005D1B74">
      <w:pPr>
        <w:pStyle w:val="Code"/>
      </w:pPr>
      <w:r>
        <w:t xml:space="preserve">063: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dispatch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376B7519" w14:textId="77777777" w:rsidR="005D1B74" w:rsidRDefault="005D1B74" w:rsidP="005D1B74">
      <w:pPr>
        <w:pStyle w:val="Code"/>
      </w:pPr>
      <w:r>
        <w:t xml:space="preserve">064: </w:t>
      </w:r>
    </w:p>
    <w:p w14:paraId="30782191" w14:textId="77777777" w:rsidR="005D1B74" w:rsidRDefault="005D1B74" w:rsidP="005D1B74">
      <w:pPr>
        <w:pStyle w:val="Code"/>
      </w:pPr>
      <w:r>
        <w:t xml:space="preserve">065: </w:t>
      </w:r>
      <w:r>
        <w:tab/>
      </w:r>
      <w:r>
        <w:tab/>
        <w:t>// Move Node to new position on change input</w:t>
      </w:r>
    </w:p>
    <w:p w14:paraId="0BAC7738" w14:textId="77777777" w:rsidR="005D1B74" w:rsidRDefault="005D1B74" w:rsidP="005D1B74">
      <w:pPr>
        <w:pStyle w:val="Code"/>
      </w:pPr>
      <w:r>
        <w:t xml:space="preserve">066: </w:t>
      </w:r>
      <w:r>
        <w:tab/>
      </w:r>
      <w:r>
        <w:tab/>
        <w:t xml:space="preserve">function </w:t>
      </w:r>
      <w:proofErr w:type="spellStart"/>
      <w:proofErr w:type="gramStart"/>
      <w:r>
        <w:t>handlePositionInput</w:t>
      </w:r>
      <w:proofErr w:type="spellEnd"/>
      <w:r>
        <w:t>(</w:t>
      </w:r>
      <w:proofErr w:type="gramEnd"/>
      <w:r>
        <w:t xml:space="preserve">event: </w:t>
      </w:r>
      <w:proofErr w:type="spellStart"/>
      <w:r>
        <w:t>React.FormEvent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{</w:t>
      </w:r>
    </w:p>
    <w:p w14:paraId="72665404" w14:textId="77777777" w:rsidR="005D1B74" w:rsidRDefault="005D1B74" w:rsidP="005D1B74">
      <w:pPr>
        <w:pStyle w:val="Code"/>
      </w:pPr>
      <w:r>
        <w:t xml:space="preserve">067: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position = </w:t>
      </w:r>
      <w:proofErr w:type="spellStart"/>
      <w:proofErr w:type="gramStart"/>
      <w:r>
        <w:t>node.position</w:t>
      </w:r>
      <w:proofErr w:type="spellEnd"/>
      <w:proofErr w:type="gramEnd"/>
      <w:r>
        <w:t>;</w:t>
      </w:r>
    </w:p>
    <w:p w14:paraId="5AB211E4" w14:textId="77777777" w:rsidR="005D1B74" w:rsidRDefault="005D1B74" w:rsidP="005D1B74">
      <w:pPr>
        <w:pStyle w:val="Code"/>
      </w:pPr>
      <w:r>
        <w:t xml:space="preserve">068: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axis = event.currentTarget.name as "x" | "y</w:t>
      </w:r>
      <w:proofErr w:type="gramStart"/>
      <w:r>
        <w:t>";</w:t>
      </w:r>
      <w:proofErr w:type="gramEnd"/>
    </w:p>
    <w:p w14:paraId="7C653C27" w14:textId="77777777" w:rsidR="005D1B74" w:rsidRDefault="005D1B74" w:rsidP="005D1B74">
      <w:pPr>
        <w:pStyle w:val="Code"/>
      </w:pPr>
      <w:r>
        <w:lastRenderedPageBreak/>
        <w:t xml:space="preserve">069: </w:t>
      </w:r>
      <w:r>
        <w:tab/>
      </w:r>
      <w:r>
        <w:tab/>
      </w:r>
      <w:r>
        <w:tab/>
        <w:t xml:space="preserve">position[axis]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event.currentTarget.value</w:t>
      </w:r>
      <w:proofErr w:type="spellEnd"/>
      <w:proofErr w:type="gramEnd"/>
      <w:r>
        <w:t>);</w:t>
      </w:r>
    </w:p>
    <w:p w14:paraId="52C1ACB0" w14:textId="77777777" w:rsidR="005D1B74" w:rsidRDefault="005D1B74" w:rsidP="005D1B74">
      <w:pPr>
        <w:pStyle w:val="Code"/>
      </w:pPr>
      <w:r>
        <w:t xml:space="preserve">070: </w:t>
      </w:r>
      <w:r>
        <w:tab/>
      </w:r>
      <w:r>
        <w:tab/>
      </w:r>
      <w:r>
        <w:tab/>
      </w:r>
      <w:proofErr w:type="spellStart"/>
      <w:proofErr w:type="gramStart"/>
      <w:r>
        <w:t>moveNode</w:t>
      </w:r>
      <w:proofErr w:type="spellEnd"/>
      <w:r>
        <w:t>(</w:t>
      </w:r>
      <w:proofErr w:type="gramEnd"/>
      <w:r>
        <w:t>dispatch, node, position);</w:t>
      </w:r>
    </w:p>
    <w:p w14:paraId="6B0AB3FA" w14:textId="77777777" w:rsidR="005D1B74" w:rsidRDefault="005D1B74" w:rsidP="005D1B74">
      <w:pPr>
        <w:pStyle w:val="Code"/>
      </w:pPr>
      <w:r>
        <w:t xml:space="preserve">071: </w:t>
      </w:r>
      <w:r>
        <w:tab/>
      </w:r>
      <w:r>
        <w:tab/>
        <w:t>}</w:t>
      </w:r>
    </w:p>
    <w:p w14:paraId="14A76812" w14:textId="77777777" w:rsidR="005D1B74" w:rsidRDefault="005D1B74" w:rsidP="005D1B74">
      <w:pPr>
        <w:pStyle w:val="Code"/>
      </w:pPr>
      <w:r>
        <w:t xml:space="preserve">072: </w:t>
      </w:r>
    </w:p>
    <w:p w14:paraId="755043E4" w14:textId="77777777" w:rsidR="005D1B74" w:rsidRDefault="005D1B74" w:rsidP="005D1B74">
      <w:pPr>
        <w:pStyle w:val="Code"/>
      </w:pPr>
      <w:r>
        <w:t xml:space="preserve">073: </w:t>
      </w:r>
      <w:r>
        <w:tab/>
      </w:r>
      <w:r>
        <w:tab/>
        <w:t>return (</w:t>
      </w:r>
    </w:p>
    <w:p w14:paraId="23497B5D" w14:textId="77777777" w:rsidR="005D1B74" w:rsidRDefault="005D1B74" w:rsidP="005D1B74">
      <w:pPr>
        <w:pStyle w:val="Code"/>
      </w:pPr>
      <w:r>
        <w:t xml:space="preserve">074: </w:t>
      </w:r>
      <w:r>
        <w:tab/>
      </w:r>
      <w:r>
        <w:tab/>
      </w:r>
      <w:r>
        <w:tab/>
        <w:t>&lt;&gt;</w:t>
      </w:r>
    </w:p>
    <w:p w14:paraId="550E6A3D" w14:textId="77777777" w:rsidR="005D1B74" w:rsidRDefault="005D1B74" w:rsidP="005D1B74">
      <w:pPr>
        <w:pStyle w:val="Code"/>
      </w:pPr>
      <w:r>
        <w:t xml:space="preserve">075: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}&gt;Position&lt;/label&gt;</w:t>
      </w:r>
    </w:p>
    <w:p w14:paraId="250E7CA1" w14:textId="77777777" w:rsidR="005D1B74" w:rsidRDefault="005D1B74" w:rsidP="005D1B74">
      <w:pPr>
        <w:pStyle w:val="Code"/>
      </w:pPr>
      <w:r>
        <w:t xml:space="preserve">076: </w:t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styles.editPosition</w:t>
      </w:r>
      <w:proofErr w:type="spellEnd"/>
      <w:proofErr w:type="gramEnd"/>
      <w:r>
        <w:t>}&gt;</w:t>
      </w:r>
    </w:p>
    <w:p w14:paraId="37CFF77E" w14:textId="77777777" w:rsidR="005D1B74" w:rsidRDefault="005D1B74" w:rsidP="005D1B74">
      <w:pPr>
        <w:pStyle w:val="Code"/>
      </w:pPr>
      <w:r>
        <w:t xml:space="preserve">077: </w:t>
      </w:r>
      <w:r>
        <w:tab/>
      </w:r>
      <w:r>
        <w:tab/>
      </w:r>
      <w:r>
        <w:tab/>
      </w:r>
      <w:r>
        <w:tab/>
      </w:r>
      <w:r>
        <w:tab/>
        <w:t>&lt;label&gt;X:&lt;/label&gt;</w:t>
      </w:r>
    </w:p>
    <w:p w14:paraId="40566FCB" w14:textId="77777777" w:rsidR="005D1B74" w:rsidRDefault="005D1B74" w:rsidP="005D1B74">
      <w:pPr>
        <w:pStyle w:val="Code"/>
      </w:pPr>
      <w:r>
        <w:t xml:space="preserve">078: </w:t>
      </w:r>
      <w:r>
        <w:tab/>
      </w:r>
      <w:r>
        <w:tab/>
      </w:r>
      <w:r>
        <w:tab/>
      </w:r>
      <w:r>
        <w:tab/>
      </w:r>
      <w:r>
        <w:tab/>
        <w:t>&lt;input</w:t>
      </w:r>
    </w:p>
    <w:p w14:paraId="4F0BA27A" w14:textId="77777777" w:rsidR="005D1B74" w:rsidRDefault="005D1B74" w:rsidP="005D1B74">
      <w:pPr>
        <w:pStyle w:val="Code"/>
      </w:pPr>
      <w:r>
        <w:t xml:space="preserve">079: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sidebarStyles.formInput</w:t>
      </w:r>
      <w:proofErr w:type="spellEnd"/>
      <w:r>
        <w:t>}</w:t>
      </w:r>
    </w:p>
    <w:p w14:paraId="0C64F319" w14:textId="77777777" w:rsidR="005D1B74" w:rsidRDefault="005D1B74" w:rsidP="005D1B74">
      <w:pPr>
        <w:pStyle w:val="Code"/>
      </w:pPr>
      <w:r>
        <w:t xml:space="preserve">080: </w:t>
      </w:r>
      <w:r>
        <w:tab/>
      </w:r>
      <w:r>
        <w:tab/>
      </w:r>
      <w:r>
        <w:tab/>
      </w:r>
      <w:r>
        <w:tab/>
      </w:r>
      <w:r>
        <w:tab/>
      </w:r>
      <w:r>
        <w:tab/>
        <w:t>type='number'</w:t>
      </w:r>
    </w:p>
    <w:p w14:paraId="17CEB238" w14:textId="77777777" w:rsidR="005D1B74" w:rsidRDefault="005D1B74" w:rsidP="005D1B74">
      <w:pPr>
        <w:pStyle w:val="Code"/>
      </w:pPr>
      <w:r>
        <w:t xml:space="preserve">081: </w:t>
      </w:r>
      <w:r>
        <w:tab/>
      </w:r>
      <w:r>
        <w:tab/>
      </w:r>
      <w:r>
        <w:tab/>
      </w:r>
      <w:r>
        <w:tab/>
      </w:r>
      <w:r>
        <w:tab/>
      </w:r>
      <w:r>
        <w:tab/>
        <w:t>step</w:t>
      </w:r>
      <w:proofErr w:type="gramStart"/>
      <w:r>
        <w:t>={</w:t>
      </w:r>
      <w:proofErr w:type="gramEnd"/>
      <w:r>
        <w:t>10}</w:t>
      </w:r>
    </w:p>
    <w:p w14:paraId="6F97C14B" w14:textId="77777777" w:rsidR="005D1B74" w:rsidRDefault="005D1B74" w:rsidP="005D1B74">
      <w:pPr>
        <w:pStyle w:val="Code"/>
      </w:pPr>
      <w:r>
        <w:t xml:space="preserve">082: </w:t>
      </w:r>
      <w:r>
        <w:tab/>
      </w:r>
      <w:r>
        <w:tab/>
      </w:r>
      <w:r>
        <w:tab/>
      </w:r>
      <w:r>
        <w:tab/>
      </w:r>
      <w:r>
        <w:tab/>
      </w:r>
      <w:r>
        <w:tab/>
        <w:t>name='x'</w:t>
      </w:r>
    </w:p>
    <w:p w14:paraId="2BDF47DE" w14:textId="77777777" w:rsidR="005D1B74" w:rsidRDefault="005D1B74" w:rsidP="005D1B74">
      <w:pPr>
        <w:pStyle w:val="Code"/>
      </w:pPr>
      <w:r>
        <w:t xml:space="preserve">083: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onChange</w:t>
      </w:r>
      <w:proofErr w:type="spellEnd"/>
      <w:r>
        <w:t>={</w:t>
      </w:r>
      <w:proofErr w:type="spellStart"/>
      <w:r>
        <w:t>handlePositionInput</w:t>
      </w:r>
      <w:proofErr w:type="spellEnd"/>
      <w:r>
        <w:t>}</w:t>
      </w:r>
    </w:p>
    <w:p w14:paraId="2FD4DF99" w14:textId="77777777" w:rsidR="005D1B74" w:rsidRDefault="005D1B74" w:rsidP="005D1B74">
      <w:pPr>
        <w:pStyle w:val="Code"/>
      </w:pPr>
      <w:r>
        <w:t xml:space="preserve">084: </w:t>
      </w:r>
      <w:r>
        <w:tab/>
      </w:r>
      <w:r>
        <w:tab/>
      </w:r>
      <w:r>
        <w:tab/>
      </w:r>
      <w:r>
        <w:tab/>
      </w:r>
      <w:r>
        <w:tab/>
      </w:r>
      <w:r>
        <w:tab/>
        <w:t>value={</w:t>
      </w:r>
      <w:proofErr w:type="spellStart"/>
      <w:proofErr w:type="gramStart"/>
      <w:r>
        <w:t>node.position</w:t>
      </w:r>
      <w:proofErr w:type="gramEnd"/>
      <w:r>
        <w:t>.x</w:t>
      </w:r>
      <w:proofErr w:type="spellEnd"/>
      <w:r>
        <w:t>}</w:t>
      </w:r>
    </w:p>
    <w:p w14:paraId="1492C328" w14:textId="77777777" w:rsidR="005D1B74" w:rsidRDefault="005D1B74" w:rsidP="005D1B74">
      <w:pPr>
        <w:pStyle w:val="Code"/>
      </w:pPr>
      <w:r>
        <w:t xml:space="preserve">085: </w:t>
      </w:r>
      <w:r>
        <w:tab/>
      </w:r>
      <w:r>
        <w:tab/>
      </w:r>
      <w:r>
        <w:tab/>
      </w:r>
      <w:r>
        <w:tab/>
      </w:r>
      <w:r>
        <w:tab/>
        <w:t>/&gt;</w:t>
      </w:r>
    </w:p>
    <w:p w14:paraId="5D558F73" w14:textId="77777777" w:rsidR="005D1B74" w:rsidRDefault="005D1B74" w:rsidP="005D1B74">
      <w:pPr>
        <w:pStyle w:val="Code"/>
      </w:pPr>
      <w:r>
        <w:t xml:space="preserve">086: </w:t>
      </w:r>
      <w:r>
        <w:tab/>
      </w:r>
      <w:r>
        <w:tab/>
      </w:r>
      <w:r>
        <w:tab/>
      </w:r>
      <w:r>
        <w:tab/>
      </w:r>
      <w:r>
        <w:tab/>
        <w:t>&lt;label&gt;Y:&lt;/label&gt;</w:t>
      </w:r>
    </w:p>
    <w:p w14:paraId="366D1847" w14:textId="77777777" w:rsidR="005D1B74" w:rsidRDefault="005D1B74" w:rsidP="005D1B74">
      <w:pPr>
        <w:pStyle w:val="Code"/>
      </w:pPr>
      <w:r>
        <w:t xml:space="preserve">087: </w:t>
      </w:r>
      <w:r>
        <w:tab/>
      </w:r>
      <w:r>
        <w:tab/>
      </w:r>
      <w:r>
        <w:tab/>
      </w:r>
      <w:r>
        <w:tab/>
      </w:r>
      <w:r>
        <w:tab/>
        <w:t>&lt;input</w:t>
      </w:r>
    </w:p>
    <w:p w14:paraId="12492C0B" w14:textId="77777777" w:rsidR="005D1B74" w:rsidRDefault="005D1B74" w:rsidP="005D1B74">
      <w:pPr>
        <w:pStyle w:val="Code"/>
      </w:pPr>
      <w:r>
        <w:t xml:space="preserve">088: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sidebarStyles.formInput</w:t>
      </w:r>
      <w:proofErr w:type="spellEnd"/>
      <w:r>
        <w:t>}</w:t>
      </w:r>
    </w:p>
    <w:p w14:paraId="1C2B6A14" w14:textId="77777777" w:rsidR="005D1B74" w:rsidRDefault="005D1B74" w:rsidP="005D1B74">
      <w:pPr>
        <w:pStyle w:val="Code"/>
      </w:pPr>
      <w:r>
        <w:t xml:space="preserve">089: </w:t>
      </w:r>
      <w:r>
        <w:tab/>
      </w:r>
      <w:r>
        <w:tab/>
      </w:r>
      <w:r>
        <w:tab/>
      </w:r>
      <w:r>
        <w:tab/>
      </w:r>
      <w:r>
        <w:tab/>
      </w:r>
      <w:r>
        <w:tab/>
        <w:t>type='number'</w:t>
      </w:r>
    </w:p>
    <w:p w14:paraId="48915110" w14:textId="77777777" w:rsidR="005D1B74" w:rsidRDefault="005D1B74" w:rsidP="005D1B74">
      <w:pPr>
        <w:pStyle w:val="Code"/>
      </w:pPr>
      <w:r>
        <w:t xml:space="preserve">090: </w:t>
      </w:r>
      <w:r>
        <w:tab/>
      </w:r>
      <w:r>
        <w:tab/>
      </w:r>
      <w:r>
        <w:tab/>
      </w:r>
      <w:r>
        <w:tab/>
      </w:r>
      <w:r>
        <w:tab/>
      </w:r>
      <w:r>
        <w:tab/>
        <w:t>step</w:t>
      </w:r>
      <w:proofErr w:type="gramStart"/>
      <w:r>
        <w:t>={</w:t>
      </w:r>
      <w:proofErr w:type="gramEnd"/>
      <w:r>
        <w:t>10}</w:t>
      </w:r>
    </w:p>
    <w:p w14:paraId="09DFBDD0" w14:textId="77777777" w:rsidR="005D1B74" w:rsidRDefault="005D1B74" w:rsidP="005D1B74">
      <w:pPr>
        <w:pStyle w:val="Code"/>
      </w:pPr>
      <w:r>
        <w:lastRenderedPageBreak/>
        <w:t xml:space="preserve">091: </w:t>
      </w:r>
      <w:r>
        <w:tab/>
      </w:r>
      <w:r>
        <w:tab/>
      </w:r>
      <w:r>
        <w:tab/>
      </w:r>
      <w:r>
        <w:tab/>
      </w:r>
      <w:r>
        <w:tab/>
      </w:r>
      <w:r>
        <w:tab/>
        <w:t>name='y'</w:t>
      </w:r>
    </w:p>
    <w:p w14:paraId="678196B9" w14:textId="77777777" w:rsidR="005D1B74" w:rsidRDefault="005D1B74" w:rsidP="005D1B74">
      <w:pPr>
        <w:pStyle w:val="Code"/>
      </w:pPr>
      <w:r>
        <w:t xml:space="preserve">092: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onChange</w:t>
      </w:r>
      <w:proofErr w:type="spellEnd"/>
      <w:r>
        <w:t>={</w:t>
      </w:r>
      <w:proofErr w:type="spellStart"/>
      <w:r>
        <w:t>handlePositionInput</w:t>
      </w:r>
      <w:proofErr w:type="spellEnd"/>
      <w:r>
        <w:t>}</w:t>
      </w:r>
    </w:p>
    <w:p w14:paraId="71801FF4" w14:textId="77777777" w:rsidR="005D1B74" w:rsidRDefault="005D1B74" w:rsidP="005D1B74">
      <w:pPr>
        <w:pStyle w:val="Code"/>
      </w:pPr>
      <w:r>
        <w:t xml:space="preserve">093: </w:t>
      </w:r>
      <w:r>
        <w:tab/>
      </w:r>
      <w:r>
        <w:tab/>
      </w:r>
      <w:r>
        <w:tab/>
      </w:r>
      <w:r>
        <w:tab/>
      </w:r>
      <w:r>
        <w:tab/>
      </w:r>
      <w:r>
        <w:tab/>
        <w:t>value={</w:t>
      </w:r>
      <w:proofErr w:type="spellStart"/>
      <w:proofErr w:type="gramStart"/>
      <w:r>
        <w:t>node.position</w:t>
      </w:r>
      <w:proofErr w:type="gramEnd"/>
      <w:r>
        <w:t>.y</w:t>
      </w:r>
      <w:proofErr w:type="spellEnd"/>
      <w:r>
        <w:t>}</w:t>
      </w:r>
    </w:p>
    <w:p w14:paraId="5B56D14B" w14:textId="77777777" w:rsidR="005D1B74" w:rsidRDefault="005D1B74" w:rsidP="005D1B74">
      <w:pPr>
        <w:pStyle w:val="Code"/>
      </w:pPr>
      <w:r>
        <w:t xml:space="preserve">094: </w:t>
      </w:r>
      <w:r>
        <w:tab/>
      </w:r>
      <w:r>
        <w:tab/>
      </w:r>
      <w:r>
        <w:tab/>
      </w:r>
      <w:r>
        <w:tab/>
      </w:r>
      <w:r>
        <w:tab/>
        <w:t>/&gt;</w:t>
      </w:r>
    </w:p>
    <w:p w14:paraId="2CA81B9D" w14:textId="77777777" w:rsidR="005D1B74" w:rsidRDefault="005D1B74" w:rsidP="005D1B74">
      <w:pPr>
        <w:pStyle w:val="Code"/>
      </w:pPr>
      <w:r>
        <w:t xml:space="preserve">095: </w:t>
      </w:r>
      <w:r>
        <w:tab/>
      </w:r>
      <w:r>
        <w:tab/>
      </w:r>
      <w:r>
        <w:tab/>
      </w:r>
      <w:r>
        <w:tab/>
        <w:t>&lt;/div&gt;</w:t>
      </w:r>
    </w:p>
    <w:p w14:paraId="4838290E" w14:textId="77777777" w:rsidR="005D1B74" w:rsidRDefault="005D1B74" w:rsidP="005D1B74">
      <w:pPr>
        <w:pStyle w:val="Code"/>
      </w:pPr>
      <w:r>
        <w:t xml:space="preserve">096: </w:t>
      </w:r>
      <w:r>
        <w:tab/>
      </w:r>
      <w:r>
        <w:tab/>
      </w:r>
      <w:r>
        <w:tab/>
        <w:t>&lt;/&gt;</w:t>
      </w:r>
    </w:p>
    <w:p w14:paraId="2D8BE1D1" w14:textId="77777777" w:rsidR="005D1B74" w:rsidRDefault="005D1B74" w:rsidP="005D1B74">
      <w:pPr>
        <w:pStyle w:val="Code"/>
      </w:pPr>
      <w:r>
        <w:t xml:space="preserve">097: </w:t>
      </w:r>
      <w:r>
        <w:tab/>
      </w:r>
      <w:r>
        <w:tab/>
      </w:r>
      <w:proofErr w:type="gramStart"/>
      <w:r>
        <w:t>);</w:t>
      </w:r>
      <w:proofErr w:type="gramEnd"/>
    </w:p>
    <w:p w14:paraId="6A62DFB2" w14:textId="77777777" w:rsidR="005D1B74" w:rsidRDefault="005D1B74" w:rsidP="005D1B74">
      <w:pPr>
        <w:pStyle w:val="Code"/>
      </w:pPr>
      <w:r>
        <w:t xml:space="preserve">098: </w:t>
      </w:r>
      <w:r>
        <w:tab/>
      </w:r>
      <w:proofErr w:type="gramStart"/>
      <w:r>
        <w:t>};</w:t>
      </w:r>
      <w:proofErr w:type="gramEnd"/>
    </w:p>
    <w:p w14:paraId="6E2CA885" w14:textId="77777777" w:rsidR="005D1B74" w:rsidRDefault="005D1B74" w:rsidP="005D1B74">
      <w:pPr>
        <w:pStyle w:val="Code"/>
      </w:pPr>
      <w:r>
        <w:t xml:space="preserve">099: </w:t>
      </w:r>
    </w:p>
    <w:p w14:paraId="4249F5FF" w14:textId="77777777" w:rsidR="005D1B74" w:rsidRDefault="005D1B74" w:rsidP="005D1B74">
      <w:pPr>
        <w:pStyle w:val="Code"/>
      </w:pPr>
      <w:r>
        <w:t xml:space="preserve">100: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DeleteNode</w:t>
      </w:r>
      <w:proofErr w:type="spellEnd"/>
      <w:r>
        <w:t xml:space="preserve"> = () =&gt; {</w:t>
      </w:r>
    </w:p>
    <w:p w14:paraId="2A6EFEE5" w14:textId="77777777" w:rsidR="005D1B74" w:rsidRDefault="005D1B74" w:rsidP="005D1B74">
      <w:pPr>
        <w:pStyle w:val="Code"/>
      </w:pPr>
      <w:r>
        <w:t xml:space="preserve">101: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dispatch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7F356710" w14:textId="77777777" w:rsidR="005D1B74" w:rsidRDefault="005D1B74" w:rsidP="005D1B74">
      <w:pPr>
        <w:pStyle w:val="Code"/>
      </w:pPr>
      <w:r>
        <w:t xml:space="preserve">102: </w:t>
      </w:r>
    </w:p>
    <w:p w14:paraId="3EBFC2C7" w14:textId="77777777" w:rsidR="005D1B74" w:rsidRDefault="005D1B74" w:rsidP="005D1B74">
      <w:pPr>
        <w:pStyle w:val="Code"/>
      </w:pPr>
      <w:r>
        <w:t xml:space="preserve">103: </w:t>
      </w:r>
      <w:r>
        <w:tab/>
      </w:r>
      <w:r>
        <w:tab/>
        <w:t xml:space="preserve">function </w:t>
      </w:r>
      <w:proofErr w:type="spellStart"/>
      <w:proofErr w:type="gramStart"/>
      <w:r>
        <w:t>handleDeleteNode</w:t>
      </w:r>
      <w:proofErr w:type="spellEnd"/>
      <w:r>
        <w:t>(</w:t>
      </w:r>
      <w:proofErr w:type="gramEnd"/>
      <w:r>
        <w:t>) {</w:t>
      </w:r>
    </w:p>
    <w:p w14:paraId="5DA030C5" w14:textId="77777777" w:rsidR="005D1B74" w:rsidRDefault="005D1B74" w:rsidP="005D1B74">
      <w:pPr>
        <w:pStyle w:val="Code"/>
      </w:pPr>
      <w:r>
        <w:t xml:space="preserve">104: </w:t>
      </w:r>
      <w:r>
        <w:tab/>
      </w:r>
      <w:r>
        <w:tab/>
      </w:r>
      <w:r>
        <w:tab/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dispatch, node);</w:t>
      </w:r>
    </w:p>
    <w:p w14:paraId="657BE5A8" w14:textId="77777777" w:rsidR="005D1B74" w:rsidRDefault="005D1B74" w:rsidP="005D1B74">
      <w:pPr>
        <w:pStyle w:val="Code"/>
      </w:pPr>
      <w:r>
        <w:t xml:space="preserve">105: </w:t>
      </w:r>
      <w:r>
        <w:tab/>
      </w:r>
      <w:r>
        <w:tab/>
      </w:r>
      <w:r>
        <w:tab/>
        <w:t>deselect(dispatch</w:t>
      </w:r>
      <w:proofErr w:type="gramStart"/>
      <w:r>
        <w:t>);</w:t>
      </w:r>
      <w:proofErr w:type="gramEnd"/>
    </w:p>
    <w:p w14:paraId="5D26540B" w14:textId="77777777" w:rsidR="005D1B74" w:rsidRDefault="005D1B74" w:rsidP="005D1B74">
      <w:pPr>
        <w:pStyle w:val="Code"/>
      </w:pPr>
      <w:r>
        <w:t xml:space="preserve">106: </w:t>
      </w:r>
      <w:r>
        <w:tab/>
      </w:r>
      <w:r>
        <w:tab/>
        <w:t>}</w:t>
      </w:r>
    </w:p>
    <w:p w14:paraId="2273070F" w14:textId="77777777" w:rsidR="005D1B74" w:rsidRDefault="005D1B74" w:rsidP="005D1B74">
      <w:pPr>
        <w:pStyle w:val="Code"/>
      </w:pPr>
      <w:r>
        <w:t xml:space="preserve">107: </w:t>
      </w:r>
    </w:p>
    <w:p w14:paraId="31E294DB" w14:textId="77777777" w:rsidR="005D1B74" w:rsidRDefault="005D1B74" w:rsidP="005D1B74">
      <w:pPr>
        <w:pStyle w:val="Code"/>
      </w:pPr>
      <w:r>
        <w:t xml:space="preserve">108: </w:t>
      </w:r>
      <w:r>
        <w:tab/>
      </w:r>
      <w:r>
        <w:tab/>
        <w:t>return (</w:t>
      </w:r>
    </w:p>
    <w:p w14:paraId="5C755732" w14:textId="77777777" w:rsidR="005D1B74" w:rsidRDefault="005D1B74" w:rsidP="005D1B74">
      <w:pPr>
        <w:pStyle w:val="Code"/>
      </w:pPr>
      <w:r>
        <w:t xml:space="preserve">109: </w:t>
      </w:r>
      <w:r>
        <w:tab/>
      </w:r>
      <w:r>
        <w:tab/>
      </w:r>
      <w:r>
        <w:tab/>
        <w:t xml:space="preserve">&lt;button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styles.deleteButton</w:t>
      </w:r>
      <w:proofErr w:type="spellEnd"/>
      <w:proofErr w:type="gram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handleDeleteNode</w:t>
      </w:r>
      <w:proofErr w:type="spellEnd"/>
      <w:r>
        <w:t>}&gt;</w:t>
      </w:r>
    </w:p>
    <w:p w14:paraId="1C9EF780" w14:textId="77777777" w:rsidR="005D1B74" w:rsidRDefault="005D1B74" w:rsidP="005D1B74">
      <w:pPr>
        <w:pStyle w:val="Code"/>
      </w:pPr>
      <w:r>
        <w:t xml:space="preserve">110: </w:t>
      </w:r>
      <w:r>
        <w:tab/>
      </w:r>
      <w:r>
        <w:tab/>
      </w:r>
      <w:r>
        <w:tab/>
      </w:r>
      <w:r>
        <w:tab/>
        <w:t>&lt;</w:t>
      </w:r>
      <w:proofErr w:type="spellStart"/>
      <w:r>
        <w:t>FontAwesomeIcon</w:t>
      </w:r>
      <w:proofErr w:type="spellEnd"/>
      <w:r>
        <w:t xml:space="preserve"> icon={</w:t>
      </w:r>
      <w:proofErr w:type="spellStart"/>
      <w:r>
        <w:t>faTrash</w:t>
      </w:r>
      <w:proofErr w:type="spellEnd"/>
      <w:r>
        <w:t>} /&gt;</w:t>
      </w:r>
    </w:p>
    <w:p w14:paraId="1989B747" w14:textId="77777777" w:rsidR="005D1B74" w:rsidRDefault="005D1B74" w:rsidP="005D1B74">
      <w:pPr>
        <w:pStyle w:val="Code"/>
      </w:pPr>
      <w:r>
        <w:t xml:space="preserve">111: </w:t>
      </w:r>
      <w:r>
        <w:tab/>
      </w:r>
      <w:r>
        <w:tab/>
      </w:r>
      <w:r>
        <w:tab/>
      </w:r>
      <w:r>
        <w:tab/>
        <w:t>&lt;span&gt;Delete Node&lt;/span&gt;</w:t>
      </w:r>
    </w:p>
    <w:p w14:paraId="5348E719" w14:textId="77777777" w:rsidR="005D1B74" w:rsidRDefault="005D1B74" w:rsidP="005D1B74">
      <w:pPr>
        <w:pStyle w:val="Code"/>
      </w:pPr>
      <w:r>
        <w:t xml:space="preserve">112: </w:t>
      </w:r>
      <w:r>
        <w:tab/>
      </w:r>
      <w:r>
        <w:tab/>
      </w:r>
      <w:r>
        <w:tab/>
        <w:t>&lt;/button&gt;</w:t>
      </w:r>
    </w:p>
    <w:p w14:paraId="2ED68EC9" w14:textId="77777777" w:rsidR="005D1B74" w:rsidRDefault="005D1B74" w:rsidP="005D1B74">
      <w:pPr>
        <w:pStyle w:val="Code"/>
      </w:pPr>
      <w:r>
        <w:lastRenderedPageBreak/>
        <w:t xml:space="preserve">113: </w:t>
      </w:r>
      <w:r>
        <w:tab/>
      </w:r>
      <w:r>
        <w:tab/>
      </w:r>
      <w:proofErr w:type="gramStart"/>
      <w:r>
        <w:t>);</w:t>
      </w:r>
      <w:proofErr w:type="gramEnd"/>
    </w:p>
    <w:p w14:paraId="783093A7" w14:textId="77777777" w:rsidR="005D1B74" w:rsidRDefault="005D1B74" w:rsidP="005D1B74">
      <w:pPr>
        <w:pStyle w:val="Code"/>
      </w:pPr>
      <w:r>
        <w:t xml:space="preserve">114: </w:t>
      </w:r>
      <w:r>
        <w:tab/>
      </w:r>
      <w:proofErr w:type="gramStart"/>
      <w:r>
        <w:t>};</w:t>
      </w:r>
      <w:proofErr w:type="gramEnd"/>
    </w:p>
    <w:p w14:paraId="7A9D5750" w14:textId="77777777" w:rsidR="005D1B74" w:rsidRDefault="005D1B74" w:rsidP="005D1B74">
      <w:pPr>
        <w:pStyle w:val="Code"/>
      </w:pPr>
      <w:r>
        <w:t xml:space="preserve">115: </w:t>
      </w:r>
    </w:p>
    <w:p w14:paraId="012B9CC4" w14:textId="77777777" w:rsidR="005D1B74" w:rsidRDefault="005D1B74" w:rsidP="005D1B74">
      <w:pPr>
        <w:pStyle w:val="Code"/>
      </w:pPr>
      <w:r>
        <w:t xml:space="preserve">116: </w:t>
      </w:r>
      <w:r>
        <w:tab/>
        <w:t>return (</w:t>
      </w:r>
    </w:p>
    <w:p w14:paraId="0129B2B2" w14:textId="77777777" w:rsidR="005D1B74" w:rsidRDefault="005D1B74" w:rsidP="005D1B74">
      <w:pPr>
        <w:pStyle w:val="Code"/>
      </w:pPr>
      <w:r>
        <w:t xml:space="preserve">117: </w:t>
      </w:r>
      <w:r>
        <w:tab/>
      </w:r>
      <w:r>
        <w:tab/>
        <w:t>&lt;</w:t>
      </w:r>
      <w:proofErr w:type="spellStart"/>
      <w:r>
        <w:t>SidebarMenu</w:t>
      </w:r>
      <w:proofErr w:type="spellEnd"/>
      <w:r>
        <w:t xml:space="preserve"> title='Edit Node'&gt;</w:t>
      </w:r>
    </w:p>
    <w:p w14:paraId="37B8FF94" w14:textId="77777777" w:rsidR="005D1B74" w:rsidRDefault="005D1B74" w:rsidP="005D1B74">
      <w:pPr>
        <w:pStyle w:val="Code"/>
      </w:pPr>
      <w:r>
        <w:t xml:space="preserve">118: </w:t>
      </w:r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</w:t>
      </w:r>
      <w:proofErr w:type="spellEnd"/>
      <w:r>
        <w:t>}&gt;</w:t>
      </w:r>
    </w:p>
    <w:p w14:paraId="4F31967C" w14:textId="77777777" w:rsidR="005D1B74" w:rsidRDefault="005D1B74" w:rsidP="005D1B74">
      <w:pPr>
        <w:pStyle w:val="Code"/>
      </w:pPr>
      <w:r>
        <w:t xml:space="preserve">119: </w:t>
      </w:r>
      <w:r>
        <w:tab/>
      </w:r>
      <w:r>
        <w:tab/>
      </w:r>
      <w:r>
        <w:tab/>
      </w:r>
      <w:r>
        <w:tab/>
        <w:t>&lt;</w:t>
      </w:r>
      <w:proofErr w:type="spellStart"/>
      <w:r>
        <w:t>EditName</w:t>
      </w:r>
      <w:proofErr w:type="spellEnd"/>
      <w:r>
        <w:t xml:space="preserve"> /&gt;</w:t>
      </w:r>
    </w:p>
    <w:p w14:paraId="3C66E9BD" w14:textId="77777777" w:rsidR="005D1B74" w:rsidRDefault="005D1B74" w:rsidP="005D1B74">
      <w:pPr>
        <w:pStyle w:val="Code"/>
      </w:pPr>
      <w:r>
        <w:t xml:space="preserve">120: </w:t>
      </w:r>
      <w:r>
        <w:tab/>
      </w:r>
      <w:r>
        <w:tab/>
      </w:r>
      <w:r>
        <w:tab/>
      </w:r>
      <w:r>
        <w:tab/>
        <w:t>&lt;</w:t>
      </w:r>
      <w:proofErr w:type="spellStart"/>
      <w:r>
        <w:t>EditID</w:t>
      </w:r>
      <w:proofErr w:type="spellEnd"/>
      <w:r>
        <w:t xml:space="preserve"> /&gt;</w:t>
      </w:r>
    </w:p>
    <w:p w14:paraId="5321D791" w14:textId="77777777" w:rsidR="005D1B74" w:rsidRDefault="005D1B74" w:rsidP="005D1B74">
      <w:pPr>
        <w:pStyle w:val="Code"/>
      </w:pPr>
      <w:r>
        <w:t xml:space="preserve">121: </w:t>
      </w:r>
      <w:r>
        <w:tab/>
      </w:r>
      <w:r>
        <w:tab/>
      </w:r>
      <w:r>
        <w:tab/>
      </w:r>
      <w:r>
        <w:tab/>
        <w:t>&lt;</w:t>
      </w:r>
      <w:proofErr w:type="spellStart"/>
      <w:r>
        <w:t>EditPosition</w:t>
      </w:r>
      <w:proofErr w:type="spellEnd"/>
      <w:r>
        <w:t xml:space="preserve"> /&gt;</w:t>
      </w:r>
    </w:p>
    <w:p w14:paraId="5457C2B2" w14:textId="77777777" w:rsidR="005D1B74" w:rsidRDefault="005D1B74" w:rsidP="005D1B74">
      <w:pPr>
        <w:pStyle w:val="Code"/>
      </w:pPr>
      <w:r>
        <w:t xml:space="preserve">122: </w:t>
      </w:r>
      <w:r>
        <w:tab/>
      </w:r>
      <w:r>
        <w:tab/>
      </w:r>
      <w:r>
        <w:tab/>
      </w:r>
      <w:r>
        <w:tab/>
        <w:t>&lt;</w:t>
      </w:r>
      <w:proofErr w:type="spellStart"/>
      <w:r>
        <w:t>DeleteNode</w:t>
      </w:r>
      <w:proofErr w:type="spellEnd"/>
      <w:r>
        <w:t xml:space="preserve"> /&gt;</w:t>
      </w:r>
    </w:p>
    <w:p w14:paraId="45D50B84" w14:textId="77777777" w:rsidR="005D1B74" w:rsidRDefault="005D1B74" w:rsidP="005D1B74">
      <w:pPr>
        <w:pStyle w:val="Code"/>
      </w:pPr>
      <w:r>
        <w:t xml:space="preserve">123: </w:t>
      </w:r>
      <w:r>
        <w:tab/>
      </w:r>
      <w:r>
        <w:tab/>
      </w:r>
      <w:r>
        <w:tab/>
        <w:t>&lt;/div&gt;</w:t>
      </w:r>
    </w:p>
    <w:p w14:paraId="1927B387" w14:textId="77777777" w:rsidR="005D1B74" w:rsidRDefault="005D1B74" w:rsidP="005D1B74">
      <w:pPr>
        <w:pStyle w:val="Code"/>
      </w:pPr>
      <w:r>
        <w:t xml:space="preserve">124: </w:t>
      </w:r>
      <w:r>
        <w:tab/>
      </w:r>
      <w:r>
        <w:tab/>
        <w:t>&lt;/</w:t>
      </w:r>
      <w:proofErr w:type="spellStart"/>
      <w:r>
        <w:t>SidebarMenu</w:t>
      </w:r>
      <w:proofErr w:type="spellEnd"/>
      <w:r>
        <w:t>&gt;</w:t>
      </w:r>
    </w:p>
    <w:p w14:paraId="231EFD17" w14:textId="77777777" w:rsidR="005D1B74" w:rsidRDefault="005D1B74" w:rsidP="005D1B74">
      <w:pPr>
        <w:pStyle w:val="Code"/>
      </w:pPr>
      <w:r>
        <w:t xml:space="preserve">125: </w:t>
      </w:r>
      <w:r>
        <w:tab/>
      </w:r>
      <w:proofErr w:type="gramStart"/>
      <w:r>
        <w:t>);</w:t>
      </w:r>
      <w:proofErr w:type="gramEnd"/>
    </w:p>
    <w:p w14:paraId="76E013EC" w14:textId="77777777" w:rsidR="005D1B74" w:rsidRDefault="005D1B74" w:rsidP="005D1B74">
      <w:pPr>
        <w:pStyle w:val="Code"/>
      </w:pPr>
      <w:r>
        <w:t>126</w:t>
      </w:r>
      <w:proofErr w:type="gramStart"/>
      <w:r>
        <w:t>: }</w:t>
      </w:r>
      <w:proofErr w:type="gramEnd"/>
      <w:r>
        <w:t>);</w:t>
      </w:r>
    </w:p>
    <w:p w14:paraId="0D694A43" w14:textId="77777777" w:rsidR="005D1B74" w:rsidRDefault="005D1B74" w:rsidP="005D1B74">
      <w:pPr>
        <w:pStyle w:val="Code"/>
      </w:pPr>
      <w:r>
        <w:t xml:space="preserve">127: </w:t>
      </w:r>
    </w:p>
    <w:p w14:paraId="1B5293D4" w14:textId="77777777" w:rsidR="005D1B74" w:rsidRDefault="005D1B74" w:rsidP="005D1B74">
      <w:pPr>
        <w:pStyle w:val="Code"/>
      </w:pPr>
      <w:r>
        <w:t xml:space="preserve">128: export default </w:t>
      </w:r>
      <w:proofErr w:type="spellStart"/>
      <w:proofErr w:type="gramStart"/>
      <w:r>
        <w:t>GraphNodeInfo</w:t>
      </w:r>
      <w:proofErr w:type="spellEnd"/>
      <w:r>
        <w:t>;</w:t>
      </w:r>
      <w:proofErr w:type="gramEnd"/>
    </w:p>
    <w:p w14:paraId="348FFAC6" w14:textId="1D7BFE7E" w:rsidR="005D1B74" w:rsidRDefault="005D1B74" w:rsidP="005D1B74">
      <w:pPr>
        <w:pStyle w:val="Heading3"/>
      </w:pPr>
      <w:bookmarkStart w:id="41" w:name="_Toc81979054"/>
      <w:r>
        <w:t>File: GraphEdgeInfo.tsx</w:t>
      </w:r>
      <w:bookmarkEnd w:id="41"/>
    </w:p>
    <w:p w14:paraId="12944D82" w14:textId="77777777" w:rsidR="005D1B74" w:rsidRDefault="005D1B74" w:rsidP="005D1B74">
      <w:pPr>
        <w:pStyle w:val="Code"/>
      </w:pPr>
      <w:r>
        <w:t xml:space="preserve">01: import React, </w:t>
      </w:r>
      <w:proofErr w:type="gramStart"/>
      <w:r>
        <w:t xml:space="preserve">{ </w:t>
      </w:r>
      <w:proofErr w:type="spellStart"/>
      <w:r>
        <w:t>FormEvent</w:t>
      </w:r>
      <w:proofErr w:type="spellEnd"/>
      <w:proofErr w:type="gramEnd"/>
      <w:r>
        <w:t xml:space="preserve"> } from "react";</w:t>
      </w:r>
    </w:p>
    <w:p w14:paraId="5E6E23F4" w14:textId="77777777" w:rsidR="005D1B74" w:rsidRDefault="005D1B74" w:rsidP="005D1B74">
      <w:pPr>
        <w:pStyle w:val="Code"/>
      </w:pPr>
      <w:r>
        <w:t xml:space="preserve">02: import </w:t>
      </w:r>
      <w:proofErr w:type="gramStart"/>
      <w:r>
        <w:t xml:space="preserve">{ </w:t>
      </w:r>
      <w:proofErr w:type="spellStart"/>
      <w:r>
        <w:t>GraphEdge</w:t>
      </w:r>
      <w:proofErr w:type="spellEnd"/>
      <w:proofErr w:type="gramEnd"/>
      <w:r>
        <w:t xml:space="preserve"> } from "../../../graph";</w:t>
      </w:r>
    </w:p>
    <w:p w14:paraId="42663C87" w14:textId="77777777" w:rsidR="005D1B74" w:rsidRDefault="005D1B74" w:rsidP="005D1B74">
      <w:pPr>
        <w:pStyle w:val="Code"/>
      </w:pPr>
      <w:r>
        <w:t xml:space="preserve">03: import </w:t>
      </w:r>
      <w:proofErr w:type="spellStart"/>
      <w:r>
        <w:t>SidebarMenu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SidebarMenu</w:t>
      </w:r>
      <w:proofErr w:type="spellEnd"/>
      <w:r>
        <w:t>/</w:t>
      </w:r>
      <w:proofErr w:type="spellStart"/>
      <w:r>
        <w:t>SidebarMenu</w:t>
      </w:r>
      <w:proofErr w:type="spellEnd"/>
      <w:r>
        <w:t>";</w:t>
      </w:r>
    </w:p>
    <w:p w14:paraId="672CEEAB" w14:textId="77777777" w:rsidR="005D1B74" w:rsidRDefault="005D1B74" w:rsidP="005D1B74">
      <w:pPr>
        <w:pStyle w:val="Code"/>
      </w:pPr>
      <w:r>
        <w:t>04: import styles from "./</w:t>
      </w:r>
      <w:proofErr w:type="spellStart"/>
      <w:r>
        <w:t>SidebarSecondary.module.scss</w:t>
      </w:r>
      <w:proofErr w:type="spellEnd"/>
      <w:proofErr w:type="gramStart"/>
      <w:r>
        <w:t>";</w:t>
      </w:r>
      <w:proofErr w:type="gramEnd"/>
    </w:p>
    <w:p w14:paraId="41CCF7FA" w14:textId="77777777" w:rsidR="005D1B74" w:rsidRDefault="005D1B74" w:rsidP="005D1B74">
      <w:pPr>
        <w:pStyle w:val="Code"/>
      </w:pPr>
      <w:r>
        <w:t xml:space="preserve">05: import </w:t>
      </w:r>
      <w:proofErr w:type="spellStart"/>
      <w:r>
        <w:t>sidebarStyles</w:t>
      </w:r>
      <w:proofErr w:type="spellEnd"/>
      <w:r>
        <w:t xml:space="preserve"> from "../</w:t>
      </w:r>
      <w:proofErr w:type="spellStart"/>
      <w:r>
        <w:t>Sidebar.module.scss</w:t>
      </w:r>
      <w:proofErr w:type="spellEnd"/>
      <w:proofErr w:type="gramStart"/>
      <w:r>
        <w:t>";</w:t>
      </w:r>
      <w:proofErr w:type="gramEnd"/>
    </w:p>
    <w:p w14:paraId="6F521433" w14:textId="77777777" w:rsidR="005D1B74" w:rsidRDefault="005D1B74" w:rsidP="005D1B74">
      <w:pPr>
        <w:pStyle w:val="Code"/>
      </w:pPr>
      <w:r>
        <w:t xml:space="preserve">06: import </w:t>
      </w:r>
      <w:proofErr w:type="gramStart"/>
      <w:r>
        <w:t xml:space="preserve">{ </w:t>
      </w:r>
      <w:proofErr w:type="spellStart"/>
      <w:r>
        <w:t>FontAwesomeIcon</w:t>
      </w:r>
      <w:proofErr w:type="spellEnd"/>
      <w:proofErr w:type="gramEnd"/>
      <w:r>
        <w:t xml:space="preserve"> } from "@</w:t>
      </w:r>
      <w:proofErr w:type="spellStart"/>
      <w:r>
        <w:t>fortawesome</w:t>
      </w:r>
      <w:proofErr w:type="spellEnd"/>
      <w:r>
        <w:t>/react-</w:t>
      </w:r>
      <w:proofErr w:type="spellStart"/>
      <w:r>
        <w:t>fontawesome</w:t>
      </w:r>
      <w:proofErr w:type="spellEnd"/>
      <w:r>
        <w:t>";</w:t>
      </w:r>
    </w:p>
    <w:p w14:paraId="3ADDD553" w14:textId="77777777" w:rsidR="005D1B74" w:rsidRDefault="005D1B74" w:rsidP="005D1B74">
      <w:pPr>
        <w:pStyle w:val="Code"/>
      </w:pPr>
      <w:r>
        <w:lastRenderedPageBreak/>
        <w:t xml:space="preserve">07: import </w:t>
      </w:r>
      <w:proofErr w:type="gramStart"/>
      <w:r>
        <w:t xml:space="preserve">{ </w:t>
      </w:r>
      <w:proofErr w:type="spellStart"/>
      <w:r>
        <w:t>faTrash</w:t>
      </w:r>
      <w:proofErr w:type="spellEnd"/>
      <w:proofErr w:type="gramEnd"/>
      <w:r>
        <w:t xml:space="preserve"> } from "@</w:t>
      </w:r>
      <w:proofErr w:type="spellStart"/>
      <w:r>
        <w:t>fortawesome</w:t>
      </w:r>
      <w:proofErr w:type="spellEnd"/>
      <w:r>
        <w:t>/free-solid-</w:t>
      </w:r>
      <w:proofErr w:type="spellStart"/>
      <w:r>
        <w:t>svg</w:t>
      </w:r>
      <w:proofErr w:type="spellEnd"/>
      <w:r>
        <w:t>-icons";</w:t>
      </w:r>
    </w:p>
    <w:p w14:paraId="6B4DA119" w14:textId="77777777" w:rsidR="005D1B74" w:rsidRDefault="005D1B74" w:rsidP="005D1B74">
      <w:pPr>
        <w:pStyle w:val="Code"/>
      </w:pPr>
      <w:r>
        <w:t>08: import {</w:t>
      </w:r>
    </w:p>
    <w:p w14:paraId="1C2A3505" w14:textId="77777777" w:rsidR="005D1B74" w:rsidRDefault="005D1B74" w:rsidP="005D1B74">
      <w:pPr>
        <w:pStyle w:val="Code"/>
      </w:pPr>
      <w:r>
        <w:t xml:space="preserve">09: </w:t>
      </w:r>
      <w:r>
        <w:tab/>
      </w:r>
      <w:proofErr w:type="spellStart"/>
      <w:r>
        <w:t>editEdgeWeight</w:t>
      </w:r>
      <w:proofErr w:type="spellEnd"/>
      <w:r>
        <w:t>,</w:t>
      </w:r>
    </w:p>
    <w:p w14:paraId="1A40BAE3" w14:textId="77777777" w:rsidR="005D1B74" w:rsidRDefault="005D1B74" w:rsidP="005D1B74">
      <w:pPr>
        <w:pStyle w:val="Code"/>
      </w:pPr>
      <w:r>
        <w:t xml:space="preserve">10: </w:t>
      </w:r>
      <w:r>
        <w:tab/>
      </w:r>
      <w:proofErr w:type="spellStart"/>
      <w:r>
        <w:t>removeEdge</w:t>
      </w:r>
      <w:proofErr w:type="spellEnd"/>
      <w:r>
        <w:t>,</w:t>
      </w:r>
    </w:p>
    <w:p w14:paraId="404E678A" w14:textId="77777777" w:rsidR="005D1B74" w:rsidRDefault="005D1B74" w:rsidP="005D1B74">
      <w:pPr>
        <w:pStyle w:val="Code"/>
      </w:pPr>
      <w:r>
        <w:t>11</w:t>
      </w:r>
      <w:proofErr w:type="gramStart"/>
      <w:r>
        <w:t>: }</w:t>
      </w:r>
      <w:proofErr w:type="gramEnd"/>
      <w:r>
        <w:t xml:space="preserve"> from "../../../graph/context/</w:t>
      </w:r>
      <w:proofErr w:type="spellStart"/>
      <w:r>
        <w:t>graphEdgeActions</w:t>
      </w:r>
      <w:proofErr w:type="spellEnd"/>
      <w:r>
        <w:t>";</w:t>
      </w:r>
    </w:p>
    <w:p w14:paraId="1AE6E124" w14:textId="77777777" w:rsidR="005D1B74" w:rsidRDefault="005D1B74" w:rsidP="005D1B74">
      <w:pPr>
        <w:pStyle w:val="Code"/>
      </w:pPr>
      <w:r>
        <w:t xml:space="preserve">12: import </w:t>
      </w:r>
      <w:proofErr w:type="gramStart"/>
      <w:r>
        <w:t>{ deselect</w:t>
      </w:r>
      <w:proofErr w:type="gramEnd"/>
      <w:r>
        <w:t xml:space="preserve"> } from "../../../graph/context/</w:t>
      </w:r>
      <w:proofErr w:type="spellStart"/>
      <w:r>
        <w:t>graphActions</w:t>
      </w:r>
      <w:proofErr w:type="spellEnd"/>
      <w:r>
        <w:t>";</w:t>
      </w:r>
    </w:p>
    <w:p w14:paraId="2657EAE9" w14:textId="77777777" w:rsidR="005D1B74" w:rsidRDefault="005D1B74" w:rsidP="005D1B74">
      <w:pPr>
        <w:pStyle w:val="Code"/>
      </w:pPr>
      <w:r>
        <w:t xml:space="preserve">13: 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15DBB567" w14:textId="77777777" w:rsidR="005D1B74" w:rsidRDefault="005D1B74" w:rsidP="005D1B74">
      <w:pPr>
        <w:pStyle w:val="Code"/>
      </w:pPr>
      <w:r>
        <w:t xml:space="preserve">14: import </w:t>
      </w:r>
      <w:proofErr w:type="gramStart"/>
      <w:r>
        <w:t xml:space="preserve">{ </w:t>
      </w:r>
      <w:proofErr w:type="spellStart"/>
      <w:r>
        <w:t>GraphContext</w:t>
      </w:r>
      <w:proofErr w:type="spellEnd"/>
      <w:proofErr w:type="gramEnd"/>
      <w:r>
        <w:t xml:space="preserve"> } from "../../../graph/context/</w:t>
      </w:r>
      <w:proofErr w:type="spellStart"/>
      <w:r>
        <w:t>graphContext</w:t>
      </w:r>
      <w:proofErr w:type="spellEnd"/>
      <w:r>
        <w:t>";</w:t>
      </w:r>
    </w:p>
    <w:p w14:paraId="28CAF235" w14:textId="77777777" w:rsidR="005D1B74" w:rsidRDefault="005D1B74" w:rsidP="005D1B74">
      <w:pPr>
        <w:pStyle w:val="Code"/>
      </w:pPr>
      <w:r>
        <w:t xml:space="preserve">15: </w:t>
      </w:r>
    </w:p>
    <w:p w14:paraId="0CBAA12A" w14:textId="77777777" w:rsidR="005D1B74" w:rsidRDefault="005D1B74" w:rsidP="005D1B74">
      <w:pPr>
        <w:pStyle w:val="Code"/>
      </w:pPr>
      <w:r>
        <w:t xml:space="preserve">16: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GraphEdgeInfo</w:t>
      </w:r>
      <w:proofErr w:type="spellEnd"/>
      <w:r>
        <w:t xml:space="preserve"> = </w:t>
      </w:r>
      <w:proofErr w:type="spellStart"/>
      <w:r>
        <w:t>React.memo</w:t>
      </w:r>
      <w:proofErr w:type="spellEnd"/>
      <w:r>
        <w:t>(</w:t>
      </w:r>
      <w:proofErr w:type="gramStart"/>
      <w:r>
        <w:t>({ edge</w:t>
      </w:r>
      <w:proofErr w:type="gramEnd"/>
      <w:r>
        <w:t xml:space="preserve"> }: { edge: </w:t>
      </w:r>
      <w:proofErr w:type="spellStart"/>
      <w:r>
        <w:t>GraphEdge</w:t>
      </w:r>
      <w:proofErr w:type="spellEnd"/>
      <w:r>
        <w:t xml:space="preserve"> }) =&gt; {</w:t>
      </w:r>
    </w:p>
    <w:p w14:paraId="6EC58DCA" w14:textId="77777777" w:rsidR="005D1B74" w:rsidRDefault="005D1B74" w:rsidP="005D1B74">
      <w:pPr>
        <w:pStyle w:val="Code"/>
      </w:pPr>
      <w:r>
        <w:t xml:space="preserve">17: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EdgeNodes</w:t>
      </w:r>
      <w:proofErr w:type="spellEnd"/>
      <w:r>
        <w:t xml:space="preserve"> = () =&gt; {</w:t>
      </w:r>
    </w:p>
    <w:p w14:paraId="2BDD6DCE" w14:textId="77777777" w:rsidR="005D1B74" w:rsidRDefault="005D1B74" w:rsidP="005D1B74">
      <w:pPr>
        <w:pStyle w:val="Code"/>
      </w:pPr>
      <w:r>
        <w:t xml:space="preserve">18: </w:t>
      </w:r>
      <w:r>
        <w:tab/>
      </w:r>
      <w:r>
        <w:tab/>
        <w:t>return (</w:t>
      </w:r>
    </w:p>
    <w:p w14:paraId="68CA2F35" w14:textId="77777777" w:rsidR="005D1B74" w:rsidRDefault="005D1B74" w:rsidP="005D1B74">
      <w:pPr>
        <w:pStyle w:val="Code"/>
      </w:pPr>
      <w:r>
        <w:t xml:space="preserve">19: </w:t>
      </w:r>
      <w:r>
        <w:tab/>
      </w:r>
      <w:r>
        <w:tab/>
      </w:r>
      <w:r>
        <w:tab/>
        <w:t>&lt;&gt;</w:t>
      </w:r>
    </w:p>
    <w:p w14:paraId="2F81E703" w14:textId="77777777" w:rsidR="005D1B74" w:rsidRDefault="005D1B74" w:rsidP="005D1B74">
      <w:pPr>
        <w:pStyle w:val="Code"/>
      </w:pPr>
      <w:r>
        <w:t xml:space="preserve">20: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}&gt;From&lt;/label&gt;</w:t>
      </w:r>
    </w:p>
    <w:p w14:paraId="25882101" w14:textId="77777777" w:rsidR="005D1B74" w:rsidRDefault="005D1B74" w:rsidP="005D1B74">
      <w:pPr>
        <w:pStyle w:val="Code"/>
      </w:pPr>
      <w:r>
        <w:t xml:space="preserve">21: </w:t>
      </w:r>
      <w:r>
        <w:tab/>
      </w:r>
      <w:r>
        <w:tab/>
      </w:r>
      <w:r>
        <w:tab/>
      </w:r>
      <w:r>
        <w:tab/>
        <w:t>&lt;div&gt;</w:t>
      </w:r>
    </w:p>
    <w:p w14:paraId="7266DEB4" w14:textId="77777777" w:rsidR="005D1B74" w:rsidRDefault="005D1B74" w:rsidP="005D1B74">
      <w:pPr>
        <w:pStyle w:val="Code"/>
      </w:pPr>
      <w:r>
        <w:t xml:space="preserve">22: </w:t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edge.nodes</w:t>
      </w:r>
      <w:proofErr w:type="spellEnd"/>
      <w:proofErr w:type="gramEnd"/>
      <w:r>
        <w:t>[0].id} - {</w:t>
      </w:r>
      <w:proofErr w:type="spellStart"/>
      <w:r>
        <w:t>edge.nodes</w:t>
      </w:r>
      <w:proofErr w:type="spellEnd"/>
      <w:r>
        <w:t>[1].name}</w:t>
      </w:r>
    </w:p>
    <w:p w14:paraId="6F7A9A32" w14:textId="77777777" w:rsidR="005D1B74" w:rsidRDefault="005D1B74" w:rsidP="005D1B74">
      <w:pPr>
        <w:pStyle w:val="Code"/>
      </w:pPr>
      <w:r>
        <w:t xml:space="preserve">23: </w:t>
      </w:r>
      <w:r>
        <w:tab/>
      </w:r>
      <w:r>
        <w:tab/>
      </w:r>
      <w:r>
        <w:tab/>
      </w:r>
      <w:r>
        <w:tab/>
        <w:t>&lt;/div&gt;</w:t>
      </w:r>
    </w:p>
    <w:p w14:paraId="4D7A6547" w14:textId="77777777" w:rsidR="005D1B74" w:rsidRDefault="005D1B74" w:rsidP="005D1B74">
      <w:pPr>
        <w:pStyle w:val="Code"/>
      </w:pPr>
      <w:r>
        <w:t xml:space="preserve">24: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}&gt;To&lt;/label&gt;</w:t>
      </w:r>
    </w:p>
    <w:p w14:paraId="6B8C2B08" w14:textId="77777777" w:rsidR="005D1B74" w:rsidRDefault="005D1B74" w:rsidP="005D1B74">
      <w:pPr>
        <w:pStyle w:val="Code"/>
      </w:pPr>
      <w:r>
        <w:t xml:space="preserve">25: </w:t>
      </w:r>
      <w:r>
        <w:tab/>
      </w:r>
      <w:r>
        <w:tab/>
      </w:r>
      <w:r>
        <w:tab/>
      </w:r>
      <w:r>
        <w:tab/>
        <w:t>&lt;div&gt;</w:t>
      </w:r>
    </w:p>
    <w:p w14:paraId="7B5BD4BA" w14:textId="77777777" w:rsidR="005D1B74" w:rsidRDefault="005D1B74" w:rsidP="005D1B74">
      <w:pPr>
        <w:pStyle w:val="Code"/>
      </w:pPr>
      <w:r>
        <w:t xml:space="preserve">26: </w:t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edge.nodes</w:t>
      </w:r>
      <w:proofErr w:type="spellEnd"/>
      <w:proofErr w:type="gramEnd"/>
      <w:r>
        <w:t>[0].id} - {</w:t>
      </w:r>
      <w:proofErr w:type="spellStart"/>
      <w:r>
        <w:t>edge.nodes</w:t>
      </w:r>
      <w:proofErr w:type="spellEnd"/>
      <w:r>
        <w:t>[1].name}</w:t>
      </w:r>
    </w:p>
    <w:p w14:paraId="0CFCE978" w14:textId="77777777" w:rsidR="005D1B74" w:rsidRDefault="005D1B74" w:rsidP="005D1B74">
      <w:pPr>
        <w:pStyle w:val="Code"/>
      </w:pPr>
      <w:r>
        <w:t xml:space="preserve">27: </w:t>
      </w:r>
      <w:r>
        <w:tab/>
      </w:r>
      <w:r>
        <w:tab/>
      </w:r>
      <w:r>
        <w:tab/>
      </w:r>
      <w:r>
        <w:tab/>
        <w:t>&lt;/div&gt;</w:t>
      </w:r>
    </w:p>
    <w:p w14:paraId="5D956AD9" w14:textId="77777777" w:rsidR="005D1B74" w:rsidRDefault="005D1B74" w:rsidP="005D1B74">
      <w:pPr>
        <w:pStyle w:val="Code"/>
      </w:pPr>
      <w:r>
        <w:t xml:space="preserve">28: </w:t>
      </w:r>
      <w:r>
        <w:tab/>
      </w:r>
      <w:r>
        <w:tab/>
      </w:r>
      <w:r>
        <w:tab/>
        <w:t>&lt;/&gt;</w:t>
      </w:r>
    </w:p>
    <w:p w14:paraId="4830E0E5" w14:textId="77777777" w:rsidR="005D1B74" w:rsidRDefault="005D1B74" w:rsidP="005D1B74">
      <w:pPr>
        <w:pStyle w:val="Code"/>
      </w:pPr>
      <w:r>
        <w:lastRenderedPageBreak/>
        <w:t xml:space="preserve">29: </w:t>
      </w:r>
      <w:r>
        <w:tab/>
      </w:r>
      <w:r>
        <w:tab/>
      </w:r>
      <w:proofErr w:type="gramStart"/>
      <w:r>
        <w:t>);</w:t>
      </w:r>
      <w:proofErr w:type="gramEnd"/>
    </w:p>
    <w:p w14:paraId="163097C5" w14:textId="77777777" w:rsidR="005D1B74" w:rsidRDefault="005D1B74" w:rsidP="005D1B74">
      <w:pPr>
        <w:pStyle w:val="Code"/>
      </w:pPr>
      <w:r>
        <w:t xml:space="preserve">30: </w:t>
      </w:r>
      <w:r>
        <w:tab/>
      </w:r>
      <w:proofErr w:type="gramStart"/>
      <w:r>
        <w:t>};</w:t>
      </w:r>
      <w:proofErr w:type="gramEnd"/>
    </w:p>
    <w:p w14:paraId="613B2D97" w14:textId="77777777" w:rsidR="005D1B74" w:rsidRDefault="005D1B74" w:rsidP="005D1B74">
      <w:pPr>
        <w:pStyle w:val="Code"/>
      </w:pPr>
      <w:r>
        <w:t xml:space="preserve">31: </w:t>
      </w:r>
    </w:p>
    <w:p w14:paraId="3650EF92" w14:textId="77777777" w:rsidR="005D1B74" w:rsidRDefault="005D1B74" w:rsidP="005D1B74">
      <w:pPr>
        <w:pStyle w:val="Code"/>
      </w:pPr>
      <w:r>
        <w:t xml:space="preserve">32: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EdgeWeight</w:t>
      </w:r>
      <w:proofErr w:type="spellEnd"/>
      <w:r>
        <w:t xml:space="preserve"> = () =&gt; {</w:t>
      </w:r>
    </w:p>
    <w:p w14:paraId="5A03753A" w14:textId="77777777" w:rsidR="005D1B74" w:rsidRDefault="005D1B74" w:rsidP="005D1B74">
      <w:pPr>
        <w:pStyle w:val="Code"/>
      </w:pPr>
      <w:r>
        <w:t xml:space="preserve">33: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dispatch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51B50CF5" w14:textId="77777777" w:rsidR="005D1B74" w:rsidRDefault="005D1B74" w:rsidP="005D1B74">
      <w:pPr>
        <w:pStyle w:val="Code"/>
      </w:pPr>
      <w:r>
        <w:t xml:space="preserve">34: </w:t>
      </w:r>
    </w:p>
    <w:p w14:paraId="29BEF982" w14:textId="77777777" w:rsidR="005D1B74" w:rsidRDefault="005D1B74" w:rsidP="005D1B74">
      <w:pPr>
        <w:pStyle w:val="Code"/>
      </w:pPr>
      <w:r>
        <w:t xml:space="preserve">35: </w:t>
      </w:r>
      <w:r>
        <w:tab/>
      </w:r>
      <w:r>
        <w:tab/>
        <w:t xml:space="preserve">function </w:t>
      </w:r>
      <w:proofErr w:type="spellStart"/>
      <w:proofErr w:type="gramStart"/>
      <w:r>
        <w:t>handleChange</w:t>
      </w:r>
      <w:proofErr w:type="spellEnd"/>
      <w:r>
        <w:t>(</w:t>
      </w:r>
      <w:proofErr w:type="gramEnd"/>
      <w:r>
        <w:t xml:space="preserve">event: </w:t>
      </w:r>
      <w:proofErr w:type="spellStart"/>
      <w:r>
        <w:t>FormEvent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{</w:t>
      </w:r>
    </w:p>
    <w:p w14:paraId="1E76B649" w14:textId="77777777" w:rsidR="005D1B74" w:rsidRDefault="005D1B74" w:rsidP="005D1B74">
      <w:pPr>
        <w:pStyle w:val="Code"/>
      </w:pPr>
      <w:r>
        <w:t xml:space="preserve">36: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newWeight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event.currentTarget.value</w:t>
      </w:r>
      <w:proofErr w:type="spellEnd"/>
      <w:proofErr w:type="gramEnd"/>
      <w:r>
        <w:t>);</w:t>
      </w:r>
    </w:p>
    <w:p w14:paraId="4B3BE1FD" w14:textId="77777777" w:rsidR="005D1B74" w:rsidRDefault="005D1B74" w:rsidP="005D1B74">
      <w:pPr>
        <w:pStyle w:val="Code"/>
      </w:pPr>
      <w:r>
        <w:t xml:space="preserve">37: </w:t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newWeight</w:t>
      </w:r>
      <w:proofErr w:type="spellEnd"/>
      <w:r>
        <w:t>)) {</w:t>
      </w:r>
    </w:p>
    <w:p w14:paraId="53598E16" w14:textId="77777777" w:rsidR="005D1B74" w:rsidRDefault="005D1B74" w:rsidP="005D1B74">
      <w:pPr>
        <w:pStyle w:val="Code"/>
      </w:pPr>
      <w:r>
        <w:t xml:space="preserve">38: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editEdgeWeight</w:t>
      </w:r>
      <w:proofErr w:type="spellEnd"/>
      <w:r>
        <w:t>(</w:t>
      </w:r>
      <w:proofErr w:type="gramEnd"/>
      <w:r>
        <w:t xml:space="preserve">dispatch, edge, </w:t>
      </w:r>
      <w:proofErr w:type="spellStart"/>
      <w:r>
        <w:t>newWeight</w:t>
      </w:r>
      <w:proofErr w:type="spellEnd"/>
      <w:r>
        <w:t>);</w:t>
      </w:r>
    </w:p>
    <w:p w14:paraId="2DACC067" w14:textId="77777777" w:rsidR="005D1B74" w:rsidRDefault="005D1B74" w:rsidP="005D1B74">
      <w:pPr>
        <w:pStyle w:val="Code"/>
      </w:pPr>
      <w:r>
        <w:t xml:space="preserve">39: </w:t>
      </w:r>
      <w:r>
        <w:tab/>
      </w:r>
      <w:r>
        <w:tab/>
      </w:r>
      <w:r>
        <w:tab/>
        <w:t>}</w:t>
      </w:r>
    </w:p>
    <w:p w14:paraId="575E0429" w14:textId="77777777" w:rsidR="005D1B74" w:rsidRDefault="005D1B74" w:rsidP="005D1B74">
      <w:pPr>
        <w:pStyle w:val="Code"/>
      </w:pPr>
      <w:r>
        <w:t xml:space="preserve">40: </w:t>
      </w:r>
      <w:r>
        <w:tab/>
      </w:r>
      <w:r>
        <w:tab/>
        <w:t>}</w:t>
      </w:r>
    </w:p>
    <w:p w14:paraId="4CD28371" w14:textId="77777777" w:rsidR="005D1B74" w:rsidRDefault="005D1B74" w:rsidP="005D1B74">
      <w:pPr>
        <w:pStyle w:val="Code"/>
      </w:pPr>
      <w:r>
        <w:t xml:space="preserve">41: </w:t>
      </w:r>
    </w:p>
    <w:p w14:paraId="43096B21" w14:textId="77777777" w:rsidR="005D1B74" w:rsidRDefault="005D1B74" w:rsidP="005D1B74">
      <w:pPr>
        <w:pStyle w:val="Code"/>
      </w:pPr>
      <w:r>
        <w:t xml:space="preserve">42: </w:t>
      </w:r>
      <w:r>
        <w:tab/>
      </w:r>
      <w:r>
        <w:tab/>
        <w:t>return (</w:t>
      </w:r>
    </w:p>
    <w:p w14:paraId="5B5FAC1A" w14:textId="77777777" w:rsidR="005D1B74" w:rsidRDefault="005D1B74" w:rsidP="005D1B74">
      <w:pPr>
        <w:pStyle w:val="Code"/>
      </w:pPr>
      <w:r>
        <w:t xml:space="preserve">43: </w:t>
      </w:r>
      <w:r>
        <w:tab/>
      </w:r>
      <w:r>
        <w:tab/>
      </w:r>
      <w:r>
        <w:tab/>
        <w:t>&lt;&gt;</w:t>
      </w:r>
    </w:p>
    <w:p w14:paraId="005A367E" w14:textId="77777777" w:rsidR="005D1B74" w:rsidRDefault="005D1B74" w:rsidP="005D1B74">
      <w:pPr>
        <w:pStyle w:val="Code"/>
      </w:pPr>
      <w:r>
        <w:t xml:space="preserve">44: </w:t>
      </w:r>
      <w:r>
        <w:tab/>
      </w:r>
      <w:r>
        <w:tab/>
      </w:r>
      <w:r>
        <w:tab/>
      </w:r>
      <w:r>
        <w:tab/>
        <w:t xml:space="preserve">&lt;label </w:t>
      </w:r>
      <w:proofErr w:type="spellStart"/>
      <w:r>
        <w:t>className</w:t>
      </w:r>
      <w:proofErr w:type="spellEnd"/>
      <w:r>
        <w:t>={</w:t>
      </w:r>
      <w:proofErr w:type="spellStart"/>
      <w:r>
        <w:t>sidebarStyles.formLabel</w:t>
      </w:r>
      <w:proofErr w:type="spellEnd"/>
      <w:r>
        <w:t>}&gt;Weight&lt;/label&gt;</w:t>
      </w:r>
    </w:p>
    <w:p w14:paraId="1FE93978" w14:textId="77777777" w:rsidR="005D1B74" w:rsidRDefault="005D1B74" w:rsidP="005D1B74">
      <w:pPr>
        <w:pStyle w:val="Code"/>
      </w:pPr>
      <w:r>
        <w:t xml:space="preserve">45: </w:t>
      </w:r>
      <w:r>
        <w:tab/>
      </w:r>
      <w:r>
        <w:tab/>
      </w:r>
      <w:r>
        <w:tab/>
      </w:r>
      <w:r>
        <w:tab/>
        <w:t>&lt;input</w:t>
      </w:r>
    </w:p>
    <w:p w14:paraId="514E8530" w14:textId="77777777" w:rsidR="005D1B74" w:rsidRDefault="005D1B74" w:rsidP="005D1B74">
      <w:pPr>
        <w:pStyle w:val="Code"/>
      </w:pPr>
      <w:r>
        <w:t xml:space="preserve">46: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sidebarStyles.formInput</w:t>
      </w:r>
      <w:proofErr w:type="spellEnd"/>
      <w:r>
        <w:t>}</w:t>
      </w:r>
    </w:p>
    <w:p w14:paraId="4C586D6F" w14:textId="77777777" w:rsidR="005D1B74" w:rsidRDefault="005D1B74" w:rsidP="005D1B74">
      <w:pPr>
        <w:pStyle w:val="Code"/>
      </w:pPr>
      <w:r>
        <w:t xml:space="preserve">47: </w:t>
      </w:r>
      <w:r>
        <w:tab/>
      </w:r>
      <w:r>
        <w:tab/>
      </w:r>
      <w:r>
        <w:tab/>
      </w:r>
      <w:r>
        <w:tab/>
      </w:r>
      <w:r>
        <w:tab/>
        <w:t>type='number'</w:t>
      </w:r>
    </w:p>
    <w:p w14:paraId="776B23D9" w14:textId="77777777" w:rsidR="005D1B74" w:rsidRDefault="005D1B74" w:rsidP="005D1B74">
      <w:pPr>
        <w:pStyle w:val="Code"/>
      </w:pPr>
      <w:r>
        <w:t xml:space="preserve">48: </w:t>
      </w:r>
      <w:r>
        <w:tab/>
      </w:r>
      <w:r>
        <w:tab/>
      </w:r>
      <w:r>
        <w:tab/>
      </w:r>
      <w:r>
        <w:tab/>
      </w:r>
      <w:r>
        <w:tab/>
        <w:t>name='weight'</w:t>
      </w:r>
    </w:p>
    <w:p w14:paraId="644B2494" w14:textId="77777777" w:rsidR="005D1B74" w:rsidRDefault="005D1B74" w:rsidP="005D1B74">
      <w:pPr>
        <w:pStyle w:val="Code"/>
      </w:pPr>
      <w:r>
        <w:t xml:space="preserve">49: </w:t>
      </w:r>
      <w:r>
        <w:tab/>
      </w:r>
      <w:r>
        <w:tab/>
      </w:r>
      <w:r>
        <w:tab/>
      </w:r>
      <w:r>
        <w:tab/>
      </w:r>
      <w:r>
        <w:tab/>
        <w:t>value={</w:t>
      </w:r>
      <w:proofErr w:type="spellStart"/>
      <w:proofErr w:type="gramStart"/>
      <w:r>
        <w:t>edge.weight</w:t>
      </w:r>
      <w:proofErr w:type="spellEnd"/>
      <w:proofErr w:type="gramEnd"/>
      <w:r>
        <w:t>}</w:t>
      </w:r>
    </w:p>
    <w:p w14:paraId="31C73F92" w14:textId="77777777" w:rsidR="005D1B74" w:rsidRDefault="005D1B74" w:rsidP="005D1B74">
      <w:pPr>
        <w:pStyle w:val="Code"/>
      </w:pPr>
      <w:r>
        <w:t xml:space="preserve">50: </w:t>
      </w:r>
      <w:r>
        <w:tab/>
      </w:r>
      <w:r>
        <w:tab/>
      </w:r>
      <w:r>
        <w:tab/>
      </w:r>
      <w:r>
        <w:tab/>
      </w:r>
      <w:r>
        <w:tab/>
        <w:t>min</w:t>
      </w:r>
      <w:proofErr w:type="gramStart"/>
      <w:r>
        <w:t>={</w:t>
      </w:r>
      <w:proofErr w:type="gramEnd"/>
      <w:r>
        <w:t>0}</w:t>
      </w:r>
    </w:p>
    <w:p w14:paraId="43DE9CE7" w14:textId="77777777" w:rsidR="005D1B74" w:rsidRDefault="005D1B74" w:rsidP="005D1B74">
      <w:pPr>
        <w:pStyle w:val="Code"/>
      </w:pPr>
      <w:r>
        <w:lastRenderedPageBreak/>
        <w:t xml:space="preserve">51: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E363417" w14:textId="77777777" w:rsidR="005D1B74" w:rsidRDefault="005D1B74" w:rsidP="005D1B74">
      <w:pPr>
        <w:pStyle w:val="Code"/>
      </w:pPr>
      <w:r>
        <w:t xml:space="preserve">52: </w:t>
      </w:r>
      <w:r>
        <w:tab/>
      </w:r>
      <w:r>
        <w:tab/>
      </w:r>
      <w:r>
        <w:tab/>
      </w:r>
      <w:r>
        <w:tab/>
        <w:t>/&gt;</w:t>
      </w:r>
    </w:p>
    <w:p w14:paraId="10793EF5" w14:textId="77777777" w:rsidR="005D1B74" w:rsidRDefault="005D1B74" w:rsidP="005D1B74">
      <w:pPr>
        <w:pStyle w:val="Code"/>
      </w:pPr>
      <w:r>
        <w:t xml:space="preserve">53: </w:t>
      </w:r>
      <w:r>
        <w:tab/>
      </w:r>
      <w:r>
        <w:tab/>
      </w:r>
      <w:r>
        <w:tab/>
        <w:t>&lt;/&gt;</w:t>
      </w:r>
    </w:p>
    <w:p w14:paraId="1671065D" w14:textId="77777777" w:rsidR="005D1B74" w:rsidRDefault="005D1B74" w:rsidP="005D1B74">
      <w:pPr>
        <w:pStyle w:val="Code"/>
      </w:pPr>
      <w:r>
        <w:t xml:space="preserve">54: </w:t>
      </w:r>
      <w:r>
        <w:tab/>
      </w:r>
      <w:r>
        <w:tab/>
      </w:r>
      <w:proofErr w:type="gramStart"/>
      <w:r>
        <w:t>);</w:t>
      </w:r>
      <w:proofErr w:type="gramEnd"/>
    </w:p>
    <w:p w14:paraId="090DCA99" w14:textId="77777777" w:rsidR="005D1B74" w:rsidRDefault="005D1B74" w:rsidP="005D1B74">
      <w:pPr>
        <w:pStyle w:val="Code"/>
      </w:pPr>
      <w:r>
        <w:t xml:space="preserve">55: </w:t>
      </w:r>
      <w:r>
        <w:tab/>
      </w:r>
      <w:proofErr w:type="gramStart"/>
      <w:r>
        <w:t>};</w:t>
      </w:r>
      <w:proofErr w:type="gramEnd"/>
    </w:p>
    <w:p w14:paraId="7121F485" w14:textId="77777777" w:rsidR="005D1B74" w:rsidRDefault="005D1B74" w:rsidP="005D1B74">
      <w:pPr>
        <w:pStyle w:val="Code"/>
      </w:pPr>
      <w:r>
        <w:t xml:space="preserve">56: </w:t>
      </w:r>
    </w:p>
    <w:p w14:paraId="3EAE8136" w14:textId="77777777" w:rsidR="005D1B74" w:rsidRDefault="005D1B74" w:rsidP="005D1B74">
      <w:pPr>
        <w:pStyle w:val="Code"/>
      </w:pPr>
      <w:r>
        <w:t xml:space="preserve">57: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DeleteEdge</w:t>
      </w:r>
      <w:proofErr w:type="spellEnd"/>
      <w:r>
        <w:t xml:space="preserve"> = () =&gt; {</w:t>
      </w:r>
    </w:p>
    <w:p w14:paraId="479FC7DD" w14:textId="77777777" w:rsidR="005D1B74" w:rsidRDefault="005D1B74" w:rsidP="005D1B74">
      <w:pPr>
        <w:pStyle w:val="Code"/>
      </w:pPr>
      <w:r>
        <w:t xml:space="preserve">58: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dispatch</w:t>
      </w:r>
      <w:proofErr w:type="gram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GraphContext</w:t>
      </w:r>
      <w:proofErr w:type="spellEnd"/>
      <w:r>
        <w:t>);</w:t>
      </w:r>
    </w:p>
    <w:p w14:paraId="57C33B8E" w14:textId="77777777" w:rsidR="005D1B74" w:rsidRDefault="005D1B74" w:rsidP="005D1B74">
      <w:pPr>
        <w:pStyle w:val="Code"/>
      </w:pPr>
      <w:r>
        <w:t xml:space="preserve">59: </w:t>
      </w:r>
    </w:p>
    <w:p w14:paraId="77D0A15B" w14:textId="77777777" w:rsidR="005D1B74" w:rsidRDefault="005D1B74" w:rsidP="005D1B74">
      <w:pPr>
        <w:pStyle w:val="Code"/>
      </w:pPr>
      <w:r>
        <w:t xml:space="preserve">60: </w:t>
      </w:r>
      <w:r>
        <w:tab/>
      </w:r>
      <w:r>
        <w:tab/>
        <w:t xml:space="preserve">function </w:t>
      </w:r>
      <w:proofErr w:type="spellStart"/>
      <w:proofErr w:type="gramStart"/>
      <w:r>
        <w:t>handleDeleteEdge</w:t>
      </w:r>
      <w:proofErr w:type="spellEnd"/>
      <w:r>
        <w:t>(</w:t>
      </w:r>
      <w:proofErr w:type="gramEnd"/>
      <w:r>
        <w:t>) {</w:t>
      </w:r>
    </w:p>
    <w:p w14:paraId="19CB1A0B" w14:textId="77777777" w:rsidR="005D1B74" w:rsidRDefault="005D1B74" w:rsidP="005D1B74">
      <w:pPr>
        <w:pStyle w:val="Code"/>
      </w:pPr>
      <w:r>
        <w:t xml:space="preserve">61: </w:t>
      </w:r>
      <w:r>
        <w:tab/>
      </w:r>
      <w:r>
        <w:tab/>
      </w:r>
      <w:r>
        <w:tab/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dispatch, edge);</w:t>
      </w:r>
    </w:p>
    <w:p w14:paraId="1FB2E6BF" w14:textId="77777777" w:rsidR="005D1B74" w:rsidRDefault="005D1B74" w:rsidP="005D1B74">
      <w:pPr>
        <w:pStyle w:val="Code"/>
      </w:pPr>
      <w:r>
        <w:t xml:space="preserve">62: </w:t>
      </w:r>
      <w:r>
        <w:tab/>
      </w:r>
      <w:r>
        <w:tab/>
      </w:r>
      <w:r>
        <w:tab/>
        <w:t>deselect(dispatch</w:t>
      </w:r>
      <w:proofErr w:type="gramStart"/>
      <w:r>
        <w:t>);</w:t>
      </w:r>
      <w:proofErr w:type="gramEnd"/>
    </w:p>
    <w:p w14:paraId="2D4B038E" w14:textId="77777777" w:rsidR="005D1B74" w:rsidRDefault="005D1B74" w:rsidP="005D1B74">
      <w:pPr>
        <w:pStyle w:val="Code"/>
      </w:pPr>
      <w:r>
        <w:t xml:space="preserve">63: </w:t>
      </w:r>
      <w:r>
        <w:tab/>
      </w:r>
      <w:r>
        <w:tab/>
        <w:t>}</w:t>
      </w:r>
    </w:p>
    <w:p w14:paraId="31D43415" w14:textId="77777777" w:rsidR="005D1B74" w:rsidRDefault="005D1B74" w:rsidP="005D1B74">
      <w:pPr>
        <w:pStyle w:val="Code"/>
      </w:pPr>
      <w:r>
        <w:t xml:space="preserve">64: </w:t>
      </w:r>
    </w:p>
    <w:p w14:paraId="34DEC6C5" w14:textId="77777777" w:rsidR="005D1B74" w:rsidRDefault="005D1B74" w:rsidP="005D1B74">
      <w:pPr>
        <w:pStyle w:val="Code"/>
      </w:pPr>
      <w:r>
        <w:t xml:space="preserve">65: </w:t>
      </w:r>
      <w:r>
        <w:tab/>
      </w:r>
      <w:r>
        <w:tab/>
        <w:t>return (</w:t>
      </w:r>
    </w:p>
    <w:p w14:paraId="617C55CC" w14:textId="77777777" w:rsidR="005D1B74" w:rsidRDefault="005D1B74" w:rsidP="005D1B74">
      <w:pPr>
        <w:pStyle w:val="Code"/>
      </w:pPr>
      <w:r>
        <w:t xml:space="preserve">66: </w:t>
      </w:r>
      <w:r>
        <w:tab/>
      </w:r>
      <w:r>
        <w:tab/>
      </w:r>
      <w:r>
        <w:tab/>
        <w:t xml:space="preserve">&lt;button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styles.deleteButton</w:t>
      </w:r>
      <w:proofErr w:type="spellEnd"/>
      <w:proofErr w:type="gram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handleDeleteEdge</w:t>
      </w:r>
      <w:proofErr w:type="spellEnd"/>
      <w:r>
        <w:t>}&gt;</w:t>
      </w:r>
    </w:p>
    <w:p w14:paraId="79F451F7" w14:textId="77777777" w:rsidR="005D1B74" w:rsidRDefault="005D1B74" w:rsidP="005D1B74">
      <w:pPr>
        <w:pStyle w:val="Code"/>
      </w:pPr>
      <w:r>
        <w:t xml:space="preserve">67: </w:t>
      </w:r>
      <w:r>
        <w:tab/>
      </w:r>
      <w:r>
        <w:tab/>
      </w:r>
      <w:r>
        <w:tab/>
      </w:r>
      <w:r>
        <w:tab/>
        <w:t>&lt;</w:t>
      </w:r>
      <w:proofErr w:type="spellStart"/>
      <w:r>
        <w:t>FontAwesomeIcon</w:t>
      </w:r>
      <w:proofErr w:type="spellEnd"/>
      <w:r>
        <w:t xml:space="preserve"> icon={</w:t>
      </w:r>
      <w:proofErr w:type="spellStart"/>
      <w:r>
        <w:t>faTrash</w:t>
      </w:r>
      <w:proofErr w:type="spellEnd"/>
      <w:r>
        <w:t>} /&gt;</w:t>
      </w:r>
    </w:p>
    <w:p w14:paraId="2CF96F49" w14:textId="77777777" w:rsidR="005D1B74" w:rsidRDefault="005D1B74" w:rsidP="005D1B74">
      <w:pPr>
        <w:pStyle w:val="Code"/>
      </w:pPr>
      <w:r>
        <w:t xml:space="preserve">68: </w:t>
      </w:r>
      <w:r>
        <w:tab/>
      </w:r>
      <w:r>
        <w:tab/>
      </w:r>
      <w:r>
        <w:tab/>
      </w:r>
      <w:r>
        <w:tab/>
        <w:t>&lt;span&gt;Delete Edge&lt;/span&gt;</w:t>
      </w:r>
    </w:p>
    <w:p w14:paraId="782F156A" w14:textId="77777777" w:rsidR="005D1B74" w:rsidRDefault="005D1B74" w:rsidP="005D1B74">
      <w:pPr>
        <w:pStyle w:val="Code"/>
      </w:pPr>
      <w:r>
        <w:t xml:space="preserve">69: </w:t>
      </w:r>
      <w:r>
        <w:tab/>
      </w:r>
      <w:r>
        <w:tab/>
      </w:r>
      <w:r>
        <w:tab/>
        <w:t>&lt;/button&gt;</w:t>
      </w:r>
    </w:p>
    <w:p w14:paraId="415571CD" w14:textId="77777777" w:rsidR="005D1B74" w:rsidRDefault="005D1B74" w:rsidP="005D1B74">
      <w:pPr>
        <w:pStyle w:val="Code"/>
      </w:pPr>
      <w:r>
        <w:t xml:space="preserve">70: </w:t>
      </w:r>
      <w:r>
        <w:tab/>
      </w:r>
      <w:r>
        <w:tab/>
      </w:r>
      <w:proofErr w:type="gramStart"/>
      <w:r>
        <w:t>);</w:t>
      </w:r>
      <w:proofErr w:type="gramEnd"/>
    </w:p>
    <w:p w14:paraId="05FBADB4" w14:textId="77777777" w:rsidR="005D1B74" w:rsidRDefault="005D1B74" w:rsidP="005D1B74">
      <w:pPr>
        <w:pStyle w:val="Code"/>
      </w:pPr>
      <w:r>
        <w:t xml:space="preserve">71: </w:t>
      </w:r>
      <w:r>
        <w:tab/>
      </w:r>
      <w:proofErr w:type="gramStart"/>
      <w:r>
        <w:t>};</w:t>
      </w:r>
      <w:proofErr w:type="gramEnd"/>
    </w:p>
    <w:p w14:paraId="234378E8" w14:textId="77777777" w:rsidR="005D1B74" w:rsidRDefault="005D1B74" w:rsidP="005D1B74">
      <w:pPr>
        <w:pStyle w:val="Code"/>
      </w:pPr>
      <w:r>
        <w:t xml:space="preserve">72: </w:t>
      </w:r>
    </w:p>
    <w:p w14:paraId="6E821DB1" w14:textId="77777777" w:rsidR="005D1B74" w:rsidRDefault="005D1B74" w:rsidP="005D1B74">
      <w:pPr>
        <w:pStyle w:val="Code"/>
      </w:pPr>
      <w:r>
        <w:lastRenderedPageBreak/>
        <w:t xml:space="preserve">73: </w:t>
      </w:r>
      <w:r>
        <w:tab/>
        <w:t>return (</w:t>
      </w:r>
    </w:p>
    <w:p w14:paraId="10B9FF19" w14:textId="77777777" w:rsidR="005D1B74" w:rsidRDefault="005D1B74" w:rsidP="005D1B74">
      <w:pPr>
        <w:pStyle w:val="Code"/>
      </w:pPr>
      <w:r>
        <w:t xml:space="preserve">74: </w:t>
      </w:r>
      <w:r>
        <w:tab/>
      </w:r>
      <w:r>
        <w:tab/>
        <w:t>&lt;</w:t>
      </w:r>
      <w:proofErr w:type="spellStart"/>
      <w:r>
        <w:t>SidebarMenu</w:t>
      </w:r>
      <w:proofErr w:type="spellEnd"/>
      <w:r>
        <w:t xml:space="preserve"> title='Edit Edge'&gt;</w:t>
      </w:r>
    </w:p>
    <w:p w14:paraId="4A7C15DB" w14:textId="77777777" w:rsidR="005D1B74" w:rsidRDefault="005D1B74" w:rsidP="005D1B74">
      <w:pPr>
        <w:pStyle w:val="Code"/>
      </w:pPr>
      <w:r>
        <w:t xml:space="preserve">75: </w:t>
      </w:r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sidebarStyles.form</w:t>
      </w:r>
      <w:proofErr w:type="spellEnd"/>
      <w:r>
        <w:t>}&gt;</w:t>
      </w:r>
    </w:p>
    <w:p w14:paraId="155F601B" w14:textId="77777777" w:rsidR="005D1B74" w:rsidRDefault="005D1B74" w:rsidP="005D1B74">
      <w:pPr>
        <w:pStyle w:val="Code"/>
      </w:pPr>
      <w:r>
        <w:t xml:space="preserve">76: </w:t>
      </w:r>
      <w:r>
        <w:tab/>
      </w:r>
      <w:r>
        <w:tab/>
      </w:r>
      <w:r>
        <w:tab/>
      </w:r>
      <w:r>
        <w:tab/>
        <w:t>&lt;</w:t>
      </w:r>
      <w:proofErr w:type="spellStart"/>
      <w:r>
        <w:t>EdgeNodes</w:t>
      </w:r>
      <w:proofErr w:type="spellEnd"/>
      <w:r>
        <w:t xml:space="preserve"> /&gt;</w:t>
      </w:r>
    </w:p>
    <w:p w14:paraId="06F6B4B8" w14:textId="77777777" w:rsidR="005D1B74" w:rsidRDefault="005D1B74" w:rsidP="005D1B74">
      <w:pPr>
        <w:pStyle w:val="Code"/>
      </w:pPr>
      <w:r>
        <w:t xml:space="preserve">77: </w:t>
      </w:r>
      <w:r>
        <w:tab/>
      </w:r>
      <w:r>
        <w:tab/>
      </w:r>
      <w:r>
        <w:tab/>
      </w:r>
      <w:r>
        <w:tab/>
        <w:t>&lt;</w:t>
      </w:r>
      <w:proofErr w:type="spellStart"/>
      <w:r>
        <w:t>EdgeWeight</w:t>
      </w:r>
      <w:proofErr w:type="spellEnd"/>
      <w:r>
        <w:t xml:space="preserve"> /&gt;</w:t>
      </w:r>
    </w:p>
    <w:p w14:paraId="417FA034" w14:textId="77777777" w:rsidR="005D1B74" w:rsidRDefault="005D1B74" w:rsidP="005D1B74">
      <w:pPr>
        <w:pStyle w:val="Code"/>
      </w:pPr>
      <w:r>
        <w:t xml:space="preserve">78: </w:t>
      </w:r>
      <w:r>
        <w:tab/>
      </w:r>
      <w:r>
        <w:tab/>
      </w:r>
      <w:r>
        <w:tab/>
      </w:r>
      <w:r>
        <w:tab/>
        <w:t>&lt;</w:t>
      </w:r>
      <w:proofErr w:type="spellStart"/>
      <w:r>
        <w:t>DeleteEdge</w:t>
      </w:r>
      <w:proofErr w:type="spellEnd"/>
      <w:r>
        <w:t xml:space="preserve"> /&gt;</w:t>
      </w:r>
    </w:p>
    <w:p w14:paraId="5831CEEB" w14:textId="77777777" w:rsidR="005D1B74" w:rsidRDefault="005D1B74" w:rsidP="005D1B74">
      <w:pPr>
        <w:pStyle w:val="Code"/>
      </w:pPr>
      <w:r>
        <w:t xml:space="preserve">79: </w:t>
      </w:r>
      <w:r>
        <w:tab/>
      </w:r>
      <w:r>
        <w:tab/>
      </w:r>
      <w:r>
        <w:tab/>
        <w:t>&lt;/div&gt;</w:t>
      </w:r>
    </w:p>
    <w:p w14:paraId="09DBFA05" w14:textId="77777777" w:rsidR="005D1B74" w:rsidRDefault="005D1B74" w:rsidP="005D1B74">
      <w:pPr>
        <w:pStyle w:val="Code"/>
      </w:pPr>
      <w:r>
        <w:t xml:space="preserve">80: </w:t>
      </w:r>
      <w:r>
        <w:tab/>
      </w:r>
      <w:r>
        <w:tab/>
        <w:t>&lt;/</w:t>
      </w:r>
      <w:proofErr w:type="spellStart"/>
      <w:r>
        <w:t>SidebarMenu</w:t>
      </w:r>
      <w:proofErr w:type="spellEnd"/>
      <w:r>
        <w:t>&gt;</w:t>
      </w:r>
    </w:p>
    <w:p w14:paraId="571353D4" w14:textId="77777777" w:rsidR="005D1B74" w:rsidRDefault="005D1B74" w:rsidP="005D1B74">
      <w:pPr>
        <w:pStyle w:val="Code"/>
      </w:pPr>
      <w:r>
        <w:t xml:space="preserve">81: </w:t>
      </w:r>
      <w:r>
        <w:tab/>
      </w:r>
      <w:proofErr w:type="gramStart"/>
      <w:r>
        <w:t>);</w:t>
      </w:r>
      <w:proofErr w:type="gramEnd"/>
    </w:p>
    <w:p w14:paraId="1B83C6D5" w14:textId="77777777" w:rsidR="005D1B74" w:rsidRDefault="005D1B74" w:rsidP="005D1B74">
      <w:pPr>
        <w:pStyle w:val="Code"/>
      </w:pPr>
      <w:r>
        <w:t>82</w:t>
      </w:r>
      <w:proofErr w:type="gramStart"/>
      <w:r>
        <w:t>: }</w:t>
      </w:r>
      <w:proofErr w:type="gramEnd"/>
      <w:r>
        <w:t>);</w:t>
      </w:r>
    </w:p>
    <w:p w14:paraId="296F928D" w14:textId="77777777" w:rsidR="005D1B74" w:rsidRDefault="005D1B74" w:rsidP="005D1B74">
      <w:pPr>
        <w:pStyle w:val="Code"/>
      </w:pPr>
      <w:r>
        <w:t xml:space="preserve">83: </w:t>
      </w:r>
    </w:p>
    <w:p w14:paraId="3855F567" w14:textId="3825A50F" w:rsidR="005D1B74" w:rsidRDefault="005D1B74" w:rsidP="005D1B74">
      <w:pPr>
        <w:pStyle w:val="Code"/>
      </w:pPr>
      <w:r>
        <w:t xml:space="preserve">84: export default </w:t>
      </w:r>
      <w:proofErr w:type="spellStart"/>
      <w:proofErr w:type="gramStart"/>
      <w:r>
        <w:t>GraphEdgeInfo</w:t>
      </w:r>
      <w:proofErr w:type="spellEnd"/>
      <w:r>
        <w:t>;</w:t>
      </w:r>
      <w:proofErr w:type="gramEnd"/>
    </w:p>
    <w:p w14:paraId="372F41FD" w14:textId="665222D5" w:rsidR="000F65E8" w:rsidRDefault="000F65E8" w:rsidP="000F65E8">
      <w:pPr>
        <w:pStyle w:val="Heading3"/>
      </w:pPr>
      <w:bookmarkStart w:id="42" w:name="_Toc81979055"/>
      <w:r>
        <w:t>File: SidebarMenu.tsx</w:t>
      </w:r>
      <w:bookmarkEnd w:id="42"/>
    </w:p>
    <w:p w14:paraId="2B034B2C" w14:textId="77777777" w:rsidR="000F65E8" w:rsidRDefault="000F65E8" w:rsidP="000F65E8">
      <w:pPr>
        <w:pStyle w:val="Code"/>
      </w:pPr>
      <w:r>
        <w:t>01: import styles from "./</w:t>
      </w:r>
      <w:proofErr w:type="spellStart"/>
      <w:r>
        <w:t>SidebarMenu.module.scss</w:t>
      </w:r>
      <w:proofErr w:type="spellEnd"/>
      <w:proofErr w:type="gramStart"/>
      <w:r>
        <w:t>";</w:t>
      </w:r>
      <w:proofErr w:type="gramEnd"/>
    </w:p>
    <w:p w14:paraId="38679CAB" w14:textId="77777777" w:rsidR="000F65E8" w:rsidRDefault="000F65E8" w:rsidP="000F65E8">
      <w:pPr>
        <w:pStyle w:val="Code"/>
      </w:pPr>
      <w:r>
        <w:t xml:space="preserve">02: </w:t>
      </w:r>
    </w:p>
    <w:p w14:paraId="79F2231C" w14:textId="77777777" w:rsidR="000F65E8" w:rsidRDefault="000F65E8" w:rsidP="000F65E8">
      <w:pPr>
        <w:pStyle w:val="Code"/>
      </w:pPr>
      <w:r>
        <w:t xml:space="preserve">03: type </w:t>
      </w:r>
      <w:proofErr w:type="spellStart"/>
      <w:r>
        <w:t>SidebarMenuProps</w:t>
      </w:r>
      <w:proofErr w:type="spellEnd"/>
      <w:r>
        <w:t xml:space="preserve"> = {</w:t>
      </w:r>
    </w:p>
    <w:p w14:paraId="5939E4F4" w14:textId="77777777" w:rsidR="000F65E8" w:rsidRDefault="000F65E8" w:rsidP="000F65E8">
      <w:pPr>
        <w:pStyle w:val="Code"/>
      </w:pPr>
      <w:r>
        <w:t xml:space="preserve">04: </w:t>
      </w:r>
      <w:r>
        <w:tab/>
      </w:r>
      <w:proofErr w:type="gramStart"/>
      <w:r>
        <w:t>children?:</w:t>
      </w:r>
      <w:proofErr w:type="gramEnd"/>
      <w:r>
        <w:t xml:space="preserve"> </w:t>
      </w:r>
      <w:proofErr w:type="spellStart"/>
      <w:r>
        <w:t>JSX.Element</w:t>
      </w:r>
      <w:proofErr w:type="spellEnd"/>
      <w:r>
        <w:t xml:space="preserve"> | </w:t>
      </w:r>
      <w:proofErr w:type="spellStart"/>
      <w:r>
        <w:t>JSX.Element</w:t>
      </w:r>
      <w:proofErr w:type="spellEnd"/>
      <w:r>
        <w:t>[];</w:t>
      </w:r>
    </w:p>
    <w:p w14:paraId="1D11412E" w14:textId="77777777" w:rsidR="000F65E8" w:rsidRDefault="000F65E8" w:rsidP="000F65E8">
      <w:pPr>
        <w:pStyle w:val="Code"/>
      </w:pPr>
      <w:r>
        <w:t xml:space="preserve">05: </w:t>
      </w:r>
      <w:r>
        <w:tab/>
        <w:t xml:space="preserve">title: </w:t>
      </w:r>
      <w:proofErr w:type="gramStart"/>
      <w:r>
        <w:t>string;</w:t>
      </w:r>
      <w:proofErr w:type="gramEnd"/>
    </w:p>
    <w:p w14:paraId="39FE41B3" w14:textId="77777777" w:rsidR="000F65E8" w:rsidRDefault="000F65E8" w:rsidP="000F65E8">
      <w:pPr>
        <w:pStyle w:val="Code"/>
      </w:pPr>
      <w:r>
        <w:t>06</w:t>
      </w:r>
      <w:proofErr w:type="gramStart"/>
      <w:r>
        <w:t>: }</w:t>
      </w:r>
      <w:proofErr w:type="gramEnd"/>
      <w:r>
        <w:t>;</w:t>
      </w:r>
    </w:p>
    <w:p w14:paraId="6A2B4E82" w14:textId="77777777" w:rsidR="000F65E8" w:rsidRDefault="000F65E8" w:rsidP="000F65E8">
      <w:pPr>
        <w:pStyle w:val="Code"/>
      </w:pPr>
      <w:r>
        <w:t xml:space="preserve">07: </w:t>
      </w:r>
    </w:p>
    <w:p w14:paraId="1A6FD34E" w14:textId="77777777" w:rsidR="000F65E8" w:rsidRDefault="000F65E8" w:rsidP="000F65E8">
      <w:pPr>
        <w:pStyle w:val="Code"/>
      </w:pPr>
      <w:r>
        <w:t xml:space="preserve">08: function </w:t>
      </w:r>
      <w:proofErr w:type="spellStart"/>
      <w:proofErr w:type="gramStart"/>
      <w:r>
        <w:t>SidebarMenu</w:t>
      </w:r>
      <w:proofErr w:type="spellEnd"/>
      <w:r>
        <w:t>(</w:t>
      </w:r>
      <w:proofErr w:type="gramEnd"/>
      <w:r>
        <w:t xml:space="preserve">{ children, title }: </w:t>
      </w:r>
      <w:proofErr w:type="spellStart"/>
      <w:r>
        <w:t>SidebarMenuProps</w:t>
      </w:r>
      <w:proofErr w:type="spellEnd"/>
      <w:r>
        <w:t>) {</w:t>
      </w:r>
    </w:p>
    <w:p w14:paraId="4F0A1766" w14:textId="77777777" w:rsidR="000F65E8" w:rsidRDefault="000F65E8" w:rsidP="000F65E8">
      <w:pPr>
        <w:pStyle w:val="Code"/>
      </w:pPr>
      <w:r>
        <w:t xml:space="preserve">09: </w:t>
      </w:r>
      <w:r>
        <w:tab/>
        <w:t>/**</w:t>
      </w:r>
    </w:p>
    <w:p w14:paraId="51308982" w14:textId="77777777" w:rsidR="000F65E8" w:rsidRDefault="000F65E8" w:rsidP="000F65E8">
      <w:pPr>
        <w:pStyle w:val="Code"/>
      </w:pPr>
      <w:r>
        <w:t xml:space="preserve">10: </w:t>
      </w:r>
      <w:r>
        <w:tab/>
        <w:t xml:space="preserve"> * Return title </w:t>
      </w:r>
      <w:proofErr w:type="gramStart"/>
      <w:r>
        <w:t>element</w:t>
      </w:r>
      <w:proofErr w:type="gramEnd"/>
      <w:r>
        <w:t xml:space="preserve"> if title prop is passed</w:t>
      </w:r>
    </w:p>
    <w:p w14:paraId="4E1817D1" w14:textId="77777777" w:rsidR="000F65E8" w:rsidRDefault="000F65E8" w:rsidP="000F65E8">
      <w:pPr>
        <w:pStyle w:val="Code"/>
      </w:pPr>
      <w:r>
        <w:lastRenderedPageBreak/>
        <w:t xml:space="preserve">11: </w:t>
      </w:r>
      <w:r>
        <w:tab/>
        <w:t xml:space="preserve"> */</w:t>
      </w:r>
    </w:p>
    <w:p w14:paraId="0D5693BB" w14:textId="77777777" w:rsidR="000F65E8" w:rsidRDefault="000F65E8" w:rsidP="000F65E8">
      <w:pPr>
        <w:pStyle w:val="Code"/>
      </w:pPr>
      <w:r>
        <w:t xml:space="preserve">12: </w:t>
      </w:r>
      <w:r>
        <w:tab/>
      </w:r>
      <w:proofErr w:type="spellStart"/>
      <w:r>
        <w:t>const</w:t>
      </w:r>
      <w:proofErr w:type="spellEnd"/>
      <w:r>
        <w:t xml:space="preserve"> Title = () =&gt; {</w:t>
      </w:r>
    </w:p>
    <w:p w14:paraId="4D6E2880" w14:textId="77777777" w:rsidR="000F65E8" w:rsidRDefault="000F65E8" w:rsidP="000F65E8">
      <w:pPr>
        <w:pStyle w:val="Code"/>
      </w:pPr>
      <w:r>
        <w:t xml:space="preserve">13: </w:t>
      </w:r>
      <w:r>
        <w:tab/>
      </w:r>
      <w:r>
        <w:tab/>
        <w:t xml:space="preserve">if </w:t>
      </w:r>
      <w:proofErr w:type="gramStart"/>
      <w:r>
        <w:t>(!title</w:t>
      </w:r>
      <w:proofErr w:type="gramEnd"/>
      <w:r>
        <w:t>) return null;</w:t>
      </w:r>
    </w:p>
    <w:p w14:paraId="16149FDA" w14:textId="77777777" w:rsidR="000F65E8" w:rsidRDefault="000F65E8" w:rsidP="000F65E8">
      <w:pPr>
        <w:pStyle w:val="Code"/>
      </w:pPr>
      <w:r>
        <w:t xml:space="preserve">14: </w:t>
      </w:r>
      <w:r>
        <w:tab/>
      </w:r>
      <w:r>
        <w:tab/>
        <w:t xml:space="preserve">return &lt;div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styles.menuTitle</w:t>
      </w:r>
      <w:proofErr w:type="spellEnd"/>
      <w:proofErr w:type="gramEnd"/>
      <w:r>
        <w:t>}&gt;{title}&lt;/div&gt;;</w:t>
      </w:r>
    </w:p>
    <w:p w14:paraId="30453082" w14:textId="77777777" w:rsidR="000F65E8" w:rsidRDefault="000F65E8" w:rsidP="000F65E8">
      <w:pPr>
        <w:pStyle w:val="Code"/>
      </w:pPr>
      <w:r>
        <w:t xml:space="preserve">15: </w:t>
      </w:r>
      <w:r>
        <w:tab/>
      </w:r>
      <w:proofErr w:type="gramStart"/>
      <w:r>
        <w:t>};</w:t>
      </w:r>
      <w:proofErr w:type="gramEnd"/>
    </w:p>
    <w:p w14:paraId="6962BB8C" w14:textId="77777777" w:rsidR="000F65E8" w:rsidRDefault="000F65E8" w:rsidP="000F65E8">
      <w:pPr>
        <w:pStyle w:val="Code"/>
      </w:pPr>
      <w:r>
        <w:t xml:space="preserve">16: </w:t>
      </w:r>
    </w:p>
    <w:p w14:paraId="0BC1DF47" w14:textId="77777777" w:rsidR="000F65E8" w:rsidRDefault="000F65E8" w:rsidP="000F65E8">
      <w:pPr>
        <w:pStyle w:val="Code"/>
      </w:pPr>
      <w:r>
        <w:t xml:space="preserve">17: </w:t>
      </w:r>
      <w:r>
        <w:tab/>
        <w:t>return (</w:t>
      </w:r>
    </w:p>
    <w:p w14:paraId="279F4C1C" w14:textId="77777777" w:rsidR="000F65E8" w:rsidRDefault="000F65E8" w:rsidP="000F65E8">
      <w:pPr>
        <w:pStyle w:val="Code"/>
      </w:pPr>
      <w:r>
        <w:t xml:space="preserve">18: </w:t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styles.sidebarMenu</w:t>
      </w:r>
      <w:proofErr w:type="spellEnd"/>
      <w:proofErr w:type="gramEnd"/>
      <w:r>
        <w:t>}&gt;</w:t>
      </w:r>
    </w:p>
    <w:p w14:paraId="2537932F" w14:textId="77777777" w:rsidR="000F65E8" w:rsidRDefault="000F65E8" w:rsidP="000F65E8">
      <w:pPr>
        <w:pStyle w:val="Code"/>
      </w:pPr>
      <w:r>
        <w:t xml:space="preserve">19: </w:t>
      </w:r>
      <w:r>
        <w:tab/>
      </w:r>
      <w:r>
        <w:tab/>
      </w:r>
      <w:r>
        <w:tab/>
        <w:t>&lt;Title /&gt;</w:t>
      </w:r>
    </w:p>
    <w:p w14:paraId="601630B6" w14:textId="77777777" w:rsidR="000F65E8" w:rsidRDefault="000F65E8" w:rsidP="000F65E8">
      <w:pPr>
        <w:pStyle w:val="Code"/>
      </w:pPr>
      <w:r>
        <w:t xml:space="preserve">20: </w:t>
      </w:r>
      <w:r>
        <w:tab/>
      </w:r>
      <w:r>
        <w:tab/>
      </w:r>
      <w:r>
        <w:tab/>
        <w:t>{children}</w:t>
      </w:r>
    </w:p>
    <w:p w14:paraId="4E57B0A0" w14:textId="77777777" w:rsidR="000F65E8" w:rsidRDefault="000F65E8" w:rsidP="000F65E8">
      <w:pPr>
        <w:pStyle w:val="Code"/>
      </w:pPr>
      <w:r>
        <w:t xml:space="preserve">21: </w:t>
      </w:r>
      <w:r>
        <w:tab/>
      </w:r>
      <w:r>
        <w:tab/>
        <w:t>&lt;/div&gt;</w:t>
      </w:r>
    </w:p>
    <w:p w14:paraId="151FC34B" w14:textId="77777777" w:rsidR="000F65E8" w:rsidRDefault="000F65E8" w:rsidP="000F65E8">
      <w:pPr>
        <w:pStyle w:val="Code"/>
      </w:pPr>
      <w:r>
        <w:t xml:space="preserve">22: </w:t>
      </w:r>
      <w:r>
        <w:tab/>
      </w:r>
      <w:proofErr w:type="gramStart"/>
      <w:r>
        <w:t>);</w:t>
      </w:r>
      <w:proofErr w:type="gramEnd"/>
    </w:p>
    <w:p w14:paraId="7E93CD90" w14:textId="77777777" w:rsidR="000F65E8" w:rsidRDefault="000F65E8" w:rsidP="000F65E8">
      <w:pPr>
        <w:pStyle w:val="Code"/>
      </w:pPr>
      <w:r>
        <w:t>23</w:t>
      </w:r>
      <w:proofErr w:type="gramStart"/>
      <w:r>
        <w:t>: }</w:t>
      </w:r>
      <w:proofErr w:type="gramEnd"/>
    </w:p>
    <w:p w14:paraId="07420BCC" w14:textId="77777777" w:rsidR="000F65E8" w:rsidRDefault="000F65E8" w:rsidP="000F65E8">
      <w:pPr>
        <w:pStyle w:val="Code"/>
      </w:pPr>
      <w:r>
        <w:t xml:space="preserve">24: </w:t>
      </w:r>
    </w:p>
    <w:p w14:paraId="0BCB359A" w14:textId="77777777" w:rsidR="000F65E8" w:rsidRDefault="000F65E8" w:rsidP="000F65E8">
      <w:pPr>
        <w:pStyle w:val="Code"/>
      </w:pPr>
      <w:r>
        <w:t xml:space="preserve">25: export default </w:t>
      </w:r>
      <w:proofErr w:type="spellStart"/>
      <w:proofErr w:type="gramStart"/>
      <w:r>
        <w:t>SidebarMenu</w:t>
      </w:r>
      <w:proofErr w:type="spellEnd"/>
      <w:r>
        <w:t>;</w:t>
      </w:r>
      <w:proofErr w:type="gramEnd"/>
    </w:p>
    <w:p w14:paraId="1F93344B" w14:textId="1C02ACE7" w:rsidR="000F65E8" w:rsidRDefault="000F65E8" w:rsidP="000F65E8">
      <w:pPr>
        <w:pStyle w:val="Heading3"/>
      </w:pPr>
      <w:bookmarkStart w:id="43" w:name="_Toc81979056"/>
      <w:r>
        <w:t>File: SidebarMenuSwitcher.tsx</w:t>
      </w:r>
      <w:bookmarkEnd w:id="43"/>
    </w:p>
    <w:p w14:paraId="6D49F158" w14:textId="77777777" w:rsidR="000F65E8" w:rsidRDefault="000F65E8" w:rsidP="000F65E8">
      <w:pPr>
        <w:pStyle w:val="Code"/>
      </w:pPr>
      <w:r>
        <w:t>01: import React from "react</w:t>
      </w:r>
      <w:proofErr w:type="gramStart"/>
      <w:r>
        <w:t>";</w:t>
      </w:r>
      <w:proofErr w:type="gramEnd"/>
    </w:p>
    <w:p w14:paraId="48BC9D7A" w14:textId="77777777" w:rsidR="000F65E8" w:rsidRDefault="000F65E8" w:rsidP="000F65E8">
      <w:pPr>
        <w:pStyle w:val="Code"/>
      </w:pPr>
      <w:r>
        <w:t>02: import styles from "./</w:t>
      </w:r>
      <w:proofErr w:type="spellStart"/>
      <w:r>
        <w:t>SidebarMenuSwitcher.module.scss</w:t>
      </w:r>
      <w:proofErr w:type="spellEnd"/>
      <w:proofErr w:type="gramStart"/>
      <w:r>
        <w:t>";</w:t>
      </w:r>
      <w:proofErr w:type="gramEnd"/>
    </w:p>
    <w:p w14:paraId="06F2295D" w14:textId="77777777" w:rsidR="000F65E8" w:rsidRDefault="000F65E8" w:rsidP="000F65E8">
      <w:pPr>
        <w:pStyle w:val="Code"/>
      </w:pPr>
      <w:r>
        <w:t xml:space="preserve">03: </w:t>
      </w:r>
    </w:p>
    <w:p w14:paraId="132998AC" w14:textId="77777777" w:rsidR="000F65E8" w:rsidRDefault="000F65E8" w:rsidP="000F65E8">
      <w:pPr>
        <w:pStyle w:val="Code"/>
      </w:pPr>
      <w:r>
        <w:t xml:space="preserve">04: type </w:t>
      </w:r>
      <w:proofErr w:type="spellStart"/>
      <w:r>
        <w:t>SidebarMenuSwitcherProps</w:t>
      </w:r>
      <w:proofErr w:type="spellEnd"/>
      <w:r>
        <w:t xml:space="preserve"> = {</w:t>
      </w:r>
    </w:p>
    <w:p w14:paraId="3DD2C7B1" w14:textId="77777777" w:rsidR="000F65E8" w:rsidRDefault="000F65E8" w:rsidP="000F65E8">
      <w:pPr>
        <w:pStyle w:val="Code"/>
      </w:pPr>
      <w:r>
        <w:t xml:space="preserve">05: </w:t>
      </w:r>
      <w:r>
        <w:tab/>
      </w:r>
      <w:proofErr w:type="gramStart"/>
      <w:r>
        <w:t>children?:</w:t>
      </w:r>
      <w:proofErr w:type="gramEnd"/>
      <w:r>
        <w:t xml:space="preserve"> </w:t>
      </w:r>
      <w:proofErr w:type="spellStart"/>
      <w:r>
        <w:t>JSX.Element</w:t>
      </w:r>
      <w:proofErr w:type="spellEnd"/>
      <w:r>
        <w:t>[];</w:t>
      </w:r>
    </w:p>
    <w:p w14:paraId="5A439689" w14:textId="77777777" w:rsidR="000F65E8" w:rsidRDefault="000F65E8" w:rsidP="000F65E8">
      <w:pPr>
        <w:pStyle w:val="Code"/>
      </w:pPr>
      <w:r>
        <w:t>06</w:t>
      </w:r>
      <w:proofErr w:type="gramStart"/>
      <w:r>
        <w:t>: }</w:t>
      </w:r>
      <w:proofErr w:type="gramEnd"/>
      <w:r>
        <w:t>;</w:t>
      </w:r>
    </w:p>
    <w:p w14:paraId="6DF2D950" w14:textId="77777777" w:rsidR="000F65E8" w:rsidRDefault="000F65E8" w:rsidP="000F65E8">
      <w:pPr>
        <w:pStyle w:val="Code"/>
      </w:pPr>
      <w:r>
        <w:t xml:space="preserve">07: </w:t>
      </w:r>
    </w:p>
    <w:p w14:paraId="1887C036" w14:textId="77777777" w:rsidR="000F65E8" w:rsidRDefault="000F65E8" w:rsidP="000F65E8">
      <w:pPr>
        <w:pStyle w:val="Code"/>
      </w:pPr>
      <w:r>
        <w:lastRenderedPageBreak/>
        <w:t xml:space="preserve">08: function </w:t>
      </w:r>
      <w:proofErr w:type="spellStart"/>
      <w:proofErr w:type="gramStart"/>
      <w:r>
        <w:t>SidebarMenuSwitcher</w:t>
      </w:r>
      <w:proofErr w:type="spellEnd"/>
      <w:r>
        <w:t>(</w:t>
      </w:r>
      <w:proofErr w:type="gramEnd"/>
      <w:r>
        <w:t xml:space="preserve">{ children }: </w:t>
      </w:r>
      <w:proofErr w:type="spellStart"/>
      <w:r>
        <w:t>SidebarMenuSwitcherProps</w:t>
      </w:r>
      <w:proofErr w:type="spellEnd"/>
      <w:r>
        <w:t>) {</w:t>
      </w:r>
    </w:p>
    <w:p w14:paraId="2AE58BB2" w14:textId="77777777" w:rsidR="000F65E8" w:rsidRDefault="000F65E8" w:rsidP="000F65E8">
      <w:pPr>
        <w:pStyle w:val="Code"/>
      </w:pPr>
      <w:r>
        <w:t xml:space="preserve">09: </w:t>
      </w:r>
      <w:r>
        <w:tab/>
        <w:t xml:space="preserve">return &lt;div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styles.sidebarMenuSwitcher</w:t>
      </w:r>
      <w:proofErr w:type="spellEnd"/>
      <w:proofErr w:type="gramEnd"/>
      <w:r>
        <w:t>}&gt;{children}&lt;/div&gt;;</w:t>
      </w:r>
    </w:p>
    <w:p w14:paraId="432CE85B" w14:textId="77777777" w:rsidR="000F65E8" w:rsidRDefault="000F65E8" w:rsidP="000F65E8">
      <w:pPr>
        <w:pStyle w:val="Code"/>
      </w:pPr>
      <w:r>
        <w:t>10</w:t>
      </w:r>
      <w:proofErr w:type="gramStart"/>
      <w:r>
        <w:t>: }</w:t>
      </w:r>
      <w:proofErr w:type="gramEnd"/>
    </w:p>
    <w:p w14:paraId="2CDAC9D8" w14:textId="77777777" w:rsidR="000F65E8" w:rsidRDefault="000F65E8" w:rsidP="000F65E8">
      <w:pPr>
        <w:pStyle w:val="Code"/>
      </w:pPr>
      <w:r>
        <w:t xml:space="preserve">11: </w:t>
      </w:r>
    </w:p>
    <w:p w14:paraId="607E34B0" w14:textId="77777777" w:rsidR="000F65E8" w:rsidRDefault="000F65E8" w:rsidP="000F65E8">
      <w:pPr>
        <w:pStyle w:val="Code"/>
      </w:pPr>
      <w:r>
        <w:t xml:space="preserve">12: export default </w:t>
      </w:r>
      <w:proofErr w:type="spellStart"/>
      <w:proofErr w:type="gramStart"/>
      <w:r>
        <w:t>SidebarMenuSwitcher</w:t>
      </w:r>
      <w:proofErr w:type="spellEnd"/>
      <w:r>
        <w:t>;</w:t>
      </w:r>
      <w:proofErr w:type="gramEnd"/>
    </w:p>
    <w:p w14:paraId="5BE9F96F" w14:textId="75D047D4" w:rsidR="00005A17" w:rsidRDefault="00005A17" w:rsidP="00005A17">
      <w:pPr>
        <w:pStyle w:val="Heading3"/>
      </w:pPr>
      <w:bookmarkStart w:id="44" w:name="_Toc81979057"/>
      <w:r>
        <w:t>File: SidebarMenuSwitcherOption.tsx</w:t>
      </w:r>
      <w:bookmarkEnd w:id="44"/>
    </w:p>
    <w:p w14:paraId="3A12F7E8" w14:textId="77777777" w:rsidR="00005A17" w:rsidRDefault="00005A17" w:rsidP="00005A17">
      <w:pPr>
        <w:pStyle w:val="Code"/>
      </w:pPr>
      <w:r>
        <w:t xml:space="preserve">01: import </w:t>
      </w:r>
      <w:proofErr w:type="gramStart"/>
      <w:r>
        <w:t xml:space="preserve">{ </w:t>
      </w:r>
      <w:proofErr w:type="spellStart"/>
      <w:r>
        <w:t>FontAwesomeIcon</w:t>
      </w:r>
      <w:proofErr w:type="spellEnd"/>
      <w:proofErr w:type="gramEnd"/>
      <w:r>
        <w:t xml:space="preserve"> } from "@</w:t>
      </w:r>
      <w:proofErr w:type="spellStart"/>
      <w:r>
        <w:t>fortawesome</w:t>
      </w:r>
      <w:proofErr w:type="spellEnd"/>
      <w:r>
        <w:t>/react-</w:t>
      </w:r>
      <w:proofErr w:type="spellStart"/>
      <w:r>
        <w:t>fontawesome</w:t>
      </w:r>
      <w:proofErr w:type="spellEnd"/>
      <w:r>
        <w:t>";</w:t>
      </w:r>
    </w:p>
    <w:p w14:paraId="04BD5E4B" w14:textId="77777777" w:rsidR="00005A17" w:rsidRDefault="00005A17" w:rsidP="00005A17">
      <w:pPr>
        <w:pStyle w:val="Code"/>
      </w:pPr>
      <w:r>
        <w:t>02: import React from "react</w:t>
      </w:r>
      <w:proofErr w:type="gramStart"/>
      <w:r>
        <w:t>";</w:t>
      </w:r>
      <w:proofErr w:type="gramEnd"/>
    </w:p>
    <w:p w14:paraId="6FD72302" w14:textId="77777777" w:rsidR="00005A17" w:rsidRDefault="00005A17" w:rsidP="00005A17">
      <w:pPr>
        <w:pStyle w:val="Code"/>
      </w:pPr>
      <w:r>
        <w:t>03: import styles from "./</w:t>
      </w:r>
      <w:proofErr w:type="spellStart"/>
      <w:r>
        <w:t>SidebarMenuSwitcher.module.scss</w:t>
      </w:r>
      <w:proofErr w:type="spellEnd"/>
      <w:proofErr w:type="gramStart"/>
      <w:r>
        <w:t>";</w:t>
      </w:r>
      <w:proofErr w:type="gramEnd"/>
    </w:p>
    <w:p w14:paraId="2B66F3AC" w14:textId="77777777" w:rsidR="00005A17" w:rsidRDefault="00005A17" w:rsidP="00005A17">
      <w:pPr>
        <w:pStyle w:val="Code"/>
      </w:pPr>
      <w:r>
        <w:t xml:space="preserve">04: </w:t>
      </w:r>
    </w:p>
    <w:p w14:paraId="279ECF59" w14:textId="77777777" w:rsidR="00005A17" w:rsidRDefault="00005A17" w:rsidP="00005A17">
      <w:pPr>
        <w:pStyle w:val="Code"/>
      </w:pPr>
      <w:r>
        <w:t xml:space="preserve">05: type </w:t>
      </w:r>
      <w:proofErr w:type="spellStart"/>
      <w:r>
        <w:t>SidebarMenuSwitcherOptionProps</w:t>
      </w:r>
      <w:proofErr w:type="spellEnd"/>
      <w:r>
        <w:t xml:space="preserve"> = {</w:t>
      </w:r>
    </w:p>
    <w:p w14:paraId="12855636" w14:textId="77777777" w:rsidR="00005A17" w:rsidRDefault="00005A17" w:rsidP="00005A17">
      <w:pPr>
        <w:pStyle w:val="Code"/>
      </w:pPr>
      <w:r>
        <w:t xml:space="preserve">06: </w:t>
      </w:r>
      <w:r>
        <w:tab/>
        <w:t xml:space="preserve">menu: </w:t>
      </w:r>
      <w:proofErr w:type="gramStart"/>
      <w:r>
        <w:t>string;</w:t>
      </w:r>
      <w:proofErr w:type="gramEnd"/>
    </w:p>
    <w:p w14:paraId="20491708" w14:textId="77777777" w:rsidR="00005A17" w:rsidRDefault="00005A17" w:rsidP="00005A17">
      <w:pPr>
        <w:pStyle w:val="Code"/>
      </w:pPr>
      <w:r>
        <w:t xml:space="preserve">07: </w:t>
      </w:r>
      <w:r>
        <w:tab/>
      </w:r>
      <w:proofErr w:type="spellStart"/>
      <w:r>
        <w:t>currentMenu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2F055756" w14:textId="77777777" w:rsidR="00005A17" w:rsidRDefault="00005A17" w:rsidP="00005A17">
      <w:pPr>
        <w:pStyle w:val="Code"/>
      </w:pPr>
      <w:r>
        <w:t xml:space="preserve">08: </w:t>
      </w:r>
      <w:r>
        <w:tab/>
        <w:t xml:space="preserve">icon: </w:t>
      </w:r>
      <w:proofErr w:type="gramStart"/>
      <w:r>
        <w:t>any;</w:t>
      </w:r>
      <w:proofErr w:type="gramEnd"/>
    </w:p>
    <w:p w14:paraId="7AF45861" w14:textId="77777777" w:rsidR="00005A17" w:rsidRDefault="00005A17" w:rsidP="00005A17">
      <w:pPr>
        <w:pStyle w:val="Code"/>
      </w:pPr>
      <w:r>
        <w:t xml:space="preserve">09: </w:t>
      </w:r>
      <w:r>
        <w:tab/>
      </w:r>
      <w:proofErr w:type="spellStart"/>
      <w:r>
        <w:t>setMenu</w:t>
      </w:r>
      <w:proofErr w:type="spellEnd"/>
      <w:r>
        <w:t xml:space="preserve">: </w:t>
      </w:r>
      <w:proofErr w:type="spellStart"/>
      <w:r>
        <w:t>React.Dispatch</w:t>
      </w:r>
      <w:proofErr w:type="spellEnd"/>
      <w:r>
        <w:t>&lt;</w:t>
      </w:r>
      <w:proofErr w:type="spellStart"/>
      <w:r>
        <w:t>React.SetStateAction</w:t>
      </w:r>
      <w:proofErr w:type="spellEnd"/>
      <w:r>
        <w:t>&lt;any&gt;</w:t>
      </w:r>
      <w:proofErr w:type="gramStart"/>
      <w:r>
        <w:t>&gt;;</w:t>
      </w:r>
      <w:proofErr w:type="gramEnd"/>
    </w:p>
    <w:p w14:paraId="0AEF6EC9" w14:textId="77777777" w:rsidR="00005A17" w:rsidRDefault="00005A17" w:rsidP="00005A17">
      <w:pPr>
        <w:pStyle w:val="Code"/>
      </w:pPr>
      <w:r>
        <w:t>10</w:t>
      </w:r>
      <w:proofErr w:type="gramStart"/>
      <w:r>
        <w:t>: }</w:t>
      </w:r>
      <w:proofErr w:type="gramEnd"/>
      <w:r>
        <w:t>;</w:t>
      </w:r>
    </w:p>
    <w:p w14:paraId="1E79DE14" w14:textId="77777777" w:rsidR="00005A17" w:rsidRDefault="00005A17" w:rsidP="00005A17">
      <w:pPr>
        <w:pStyle w:val="Code"/>
      </w:pPr>
      <w:r>
        <w:t xml:space="preserve">11: </w:t>
      </w:r>
    </w:p>
    <w:p w14:paraId="44495C90" w14:textId="77777777" w:rsidR="00005A17" w:rsidRDefault="00005A17" w:rsidP="00005A17">
      <w:pPr>
        <w:pStyle w:val="Code"/>
      </w:pPr>
      <w:r>
        <w:t xml:space="preserve">12: function </w:t>
      </w:r>
      <w:proofErr w:type="spellStart"/>
      <w:proofErr w:type="gramStart"/>
      <w:r>
        <w:t>SidebarMenuSwitcherOption</w:t>
      </w:r>
      <w:proofErr w:type="spellEnd"/>
      <w:r>
        <w:t>(</w:t>
      </w:r>
      <w:proofErr w:type="gramEnd"/>
      <w:r>
        <w:t>{</w:t>
      </w:r>
    </w:p>
    <w:p w14:paraId="4D70DC19" w14:textId="77777777" w:rsidR="00005A17" w:rsidRDefault="00005A17" w:rsidP="00005A17">
      <w:pPr>
        <w:pStyle w:val="Code"/>
      </w:pPr>
      <w:r>
        <w:t xml:space="preserve">13: </w:t>
      </w:r>
      <w:r>
        <w:tab/>
        <w:t>menu,</w:t>
      </w:r>
    </w:p>
    <w:p w14:paraId="7DB89879" w14:textId="77777777" w:rsidR="00005A17" w:rsidRDefault="00005A17" w:rsidP="00005A17">
      <w:pPr>
        <w:pStyle w:val="Code"/>
      </w:pPr>
      <w:r>
        <w:t xml:space="preserve">14: </w:t>
      </w:r>
      <w:r>
        <w:tab/>
      </w:r>
      <w:proofErr w:type="spellStart"/>
      <w:r>
        <w:t>currentMenu</w:t>
      </w:r>
      <w:proofErr w:type="spellEnd"/>
      <w:r>
        <w:t>,</w:t>
      </w:r>
    </w:p>
    <w:p w14:paraId="2DBE61A7" w14:textId="77777777" w:rsidR="00005A17" w:rsidRDefault="00005A17" w:rsidP="00005A17">
      <w:pPr>
        <w:pStyle w:val="Code"/>
      </w:pPr>
      <w:r>
        <w:t xml:space="preserve">15: </w:t>
      </w:r>
      <w:r>
        <w:tab/>
        <w:t>icon,</w:t>
      </w:r>
    </w:p>
    <w:p w14:paraId="7BB51BB5" w14:textId="77777777" w:rsidR="00005A17" w:rsidRDefault="00005A17" w:rsidP="00005A17">
      <w:pPr>
        <w:pStyle w:val="Code"/>
      </w:pPr>
      <w:r>
        <w:t xml:space="preserve">16: </w:t>
      </w:r>
      <w:r>
        <w:tab/>
      </w:r>
      <w:proofErr w:type="spellStart"/>
      <w:r>
        <w:t>setMenu</w:t>
      </w:r>
      <w:proofErr w:type="spellEnd"/>
      <w:r>
        <w:t>,</w:t>
      </w:r>
    </w:p>
    <w:p w14:paraId="6DF4D900" w14:textId="77777777" w:rsidR="00005A17" w:rsidRDefault="00005A17" w:rsidP="00005A17">
      <w:pPr>
        <w:pStyle w:val="Code"/>
      </w:pPr>
      <w:r>
        <w:t>17</w:t>
      </w:r>
      <w:proofErr w:type="gramStart"/>
      <w:r>
        <w:t>: }</w:t>
      </w:r>
      <w:proofErr w:type="gramEnd"/>
      <w:r>
        <w:t xml:space="preserve">: </w:t>
      </w:r>
      <w:proofErr w:type="spellStart"/>
      <w:r>
        <w:t>SidebarMenuSwitcherOptionProps</w:t>
      </w:r>
      <w:proofErr w:type="spellEnd"/>
      <w:r>
        <w:t>) {</w:t>
      </w:r>
    </w:p>
    <w:p w14:paraId="6535C4B7" w14:textId="77777777" w:rsidR="00005A17" w:rsidRDefault="00005A17" w:rsidP="00005A17">
      <w:pPr>
        <w:pStyle w:val="Code"/>
      </w:pPr>
      <w:r>
        <w:lastRenderedPageBreak/>
        <w:t xml:space="preserve">18: </w:t>
      </w:r>
      <w:r>
        <w:tab/>
        <w:t>/**</w:t>
      </w:r>
    </w:p>
    <w:p w14:paraId="5AC89A16" w14:textId="77777777" w:rsidR="00005A17" w:rsidRDefault="00005A17" w:rsidP="00005A17">
      <w:pPr>
        <w:pStyle w:val="Code"/>
      </w:pPr>
      <w:r>
        <w:t xml:space="preserve">19: </w:t>
      </w:r>
      <w:r>
        <w:tab/>
        <w:t xml:space="preserve"> * Fires on click option</w:t>
      </w:r>
    </w:p>
    <w:p w14:paraId="5CCC36A0" w14:textId="77777777" w:rsidR="00005A17" w:rsidRDefault="00005A17" w:rsidP="00005A17">
      <w:pPr>
        <w:pStyle w:val="Code"/>
      </w:pPr>
      <w:r>
        <w:t xml:space="preserve">20: </w:t>
      </w:r>
      <w:r>
        <w:tab/>
        <w:t xml:space="preserve"> */</w:t>
      </w:r>
    </w:p>
    <w:p w14:paraId="215882E6" w14:textId="77777777" w:rsidR="00005A17" w:rsidRDefault="00005A17" w:rsidP="00005A17">
      <w:pPr>
        <w:pStyle w:val="Code"/>
      </w:pPr>
      <w:r>
        <w:t xml:space="preserve">21: </w:t>
      </w:r>
      <w:r>
        <w:tab/>
        <w:t xml:space="preserve">function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{</w:t>
      </w:r>
    </w:p>
    <w:p w14:paraId="5BA2852C" w14:textId="77777777" w:rsidR="00005A17" w:rsidRDefault="00005A17" w:rsidP="00005A17">
      <w:pPr>
        <w:pStyle w:val="Code"/>
      </w:pPr>
      <w:r>
        <w:t xml:space="preserve">22: </w:t>
      </w:r>
      <w:r>
        <w:tab/>
      </w:r>
      <w:r>
        <w:tab/>
      </w:r>
      <w:proofErr w:type="spellStart"/>
      <w:r>
        <w:t>setMenu</w:t>
      </w:r>
      <w:proofErr w:type="spellEnd"/>
      <w:r>
        <w:t>(menu</w:t>
      </w:r>
      <w:proofErr w:type="gramStart"/>
      <w:r>
        <w:t>);</w:t>
      </w:r>
      <w:proofErr w:type="gramEnd"/>
    </w:p>
    <w:p w14:paraId="04DBDE1A" w14:textId="77777777" w:rsidR="00005A17" w:rsidRDefault="00005A17" w:rsidP="00005A17">
      <w:pPr>
        <w:pStyle w:val="Code"/>
      </w:pPr>
      <w:r>
        <w:t xml:space="preserve">23: </w:t>
      </w:r>
      <w:r>
        <w:tab/>
        <w:t>}</w:t>
      </w:r>
    </w:p>
    <w:p w14:paraId="01E43B41" w14:textId="77777777" w:rsidR="00005A17" w:rsidRDefault="00005A17" w:rsidP="00005A17">
      <w:pPr>
        <w:pStyle w:val="Code"/>
      </w:pPr>
      <w:r>
        <w:t xml:space="preserve">24: </w:t>
      </w:r>
    </w:p>
    <w:p w14:paraId="2BC1DBBF" w14:textId="77777777" w:rsidR="00005A17" w:rsidRDefault="00005A17" w:rsidP="00005A17">
      <w:pPr>
        <w:pStyle w:val="Code"/>
      </w:pPr>
      <w:r>
        <w:t xml:space="preserve">25: </w:t>
      </w:r>
      <w:r>
        <w:tab/>
        <w:t>/**</w:t>
      </w:r>
    </w:p>
    <w:p w14:paraId="4717EB88" w14:textId="77777777" w:rsidR="00005A17" w:rsidRDefault="00005A17" w:rsidP="00005A17">
      <w:pPr>
        <w:pStyle w:val="Code"/>
      </w:pPr>
      <w:r>
        <w:t xml:space="preserve">26: </w:t>
      </w:r>
      <w:r>
        <w:tab/>
        <w:t xml:space="preserve"> * Determine whether this option is currently selected</w:t>
      </w:r>
    </w:p>
    <w:p w14:paraId="7BB39346" w14:textId="77777777" w:rsidR="00005A17" w:rsidRDefault="00005A17" w:rsidP="00005A17">
      <w:pPr>
        <w:pStyle w:val="Code"/>
      </w:pPr>
      <w:r>
        <w:t xml:space="preserve">27: </w:t>
      </w:r>
      <w:r>
        <w:tab/>
        <w:t xml:space="preserve"> */</w:t>
      </w:r>
    </w:p>
    <w:p w14:paraId="3325E096" w14:textId="77777777" w:rsidR="00005A17" w:rsidRDefault="00005A17" w:rsidP="00005A17">
      <w:pPr>
        <w:pStyle w:val="Code"/>
      </w:pPr>
      <w:r>
        <w:t xml:space="preserve">28: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isActive</w:t>
      </w:r>
      <w:proofErr w:type="spellEnd"/>
      <w:r>
        <w:t xml:space="preserve"> = () =&gt; (menu === </w:t>
      </w:r>
      <w:proofErr w:type="spellStart"/>
      <w:proofErr w:type="gramStart"/>
      <w:r>
        <w:t>currentMenu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styles.isActive</w:t>
      </w:r>
      <w:proofErr w:type="spellEnd"/>
      <w:r>
        <w:t xml:space="preserve"> : null);</w:t>
      </w:r>
    </w:p>
    <w:p w14:paraId="4F25B395" w14:textId="77777777" w:rsidR="00005A17" w:rsidRDefault="00005A17" w:rsidP="00005A17">
      <w:pPr>
        <w:pStyle w:val="Code"/>
      </w:pPr>
      <w:r>
        <w:t xml:space="preserve">29: </w:t>
      </w:r>
    </w:p>
    <w:p w14:paraId="746733D7" w14:textId="77777777" w:rsidR="00005A17" w:rsidRDefault="00005A17" w:rsidP="00005A17">
      <w:pPr>
        <w:pStyle w:val="Code"/>
      </w:pPr>
      <w:r>
        <w:t xml:space="preserve">30: 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= `${</w:t>
      </w:r>
      <w:proofErr w:type="spellStart"/>
      <w:proofErr w:type="gramStart"/>
      <w:r>
        <w:t>styles.option</w:t>
      </w:r>
      <w:proofErr w:type="spellEnd"/>
      <w:proofErr w:type="gramEnd"/>
      <w:r>
        <w:t>} ${</w:t>
      </w:r>
      <w:proofErr w:type="spellStart"/>
      <w:r>
        <w:t>isActive</w:t>
      </w:r>
      <w:proofErr w:type="spellEnd"/>
      <w:r>
        <w:t>()}`;</w:t>
      </w:r>
    </w:p>
    <w:p w14:paraId="363CC1B5" w14:textId="77777777" w:rsidR="00005A17" w:rsidRDefault="00005A17" w:rsidP="00005A17">
      <w:pPr>
        <w:pStyle w:val="Code"/>
      </w:pPr>
      <w:r>
        <w:t xml:space="preserve">31: </w:t>
      </w:r>
    </w:p>
    <w:p w14:paraId="53E0074F" w14:textId="77777777" w:rsidR="00005A17" w:rsidRDefault="00005A17" w:rsidP="00005A17">
      <w:pPr>
        <w:pStyle w:val="Code"/>
      </w:pPr>
      <w:r>
        <w:t xml:space="preserve">32: </w:t>
      </w:r>
      <w:r>
        <w:tab/>
        <w:t>return (</w:t>
      </w:r>
    </w:p>
    <w:p w14:paraId="54853146" w14:textId="77777777" w:rsidR="00005A17" w:rsidRDefault="00005A17" w:rsidP="00005A17">
      <w:pPr>
        <w:pStyle w:val="Code"/>
      </w:pPr>
      <w:r>
        <w:t xml:space="preserve">33: </w:t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</w:t>
      </w:r>
    </w:p>
    <w:p w14:paraId="14C02086" w14:textId="77777777" w:rsidR="00005A17" w:rsidRDefault="00005A17" w:rsidP="00005A17">
      <w:pPr>
        <w:pStyle w:val="Code"/>
      </w:pPr>
      <w:r>
        <w:t xml:space="preserve">34: </w:t>
      </w:r>
      <w:r>
        <w:tab/>
      </w:r>
      <w:r>
        <w:tab/>
      </w:r>
      <w:r>
        <w:tab/>
        <w:t>&lt;</w:t>
      </w:r>
      <w:proofErr w:type="spellStart"/>
      <w:r>
        <w:t>FontAwesomeIcon</w:t>
      </w:r>
      <w:proofErr w:type="spellEnd"/>
      <w:r>
        <w:t xml:space="preserve"> icon={icon} /&gt;</w:t>
      </w:r>
    </w:p>
    <w:p w14:paraId="29AC8335" w14:textId="77777777" w:rsidR="00005A17" w:rsidRDefault="00005A17" w:rsidP="00005A17">
      <w:pPr>
        <w:pStyle w:val="Code"/>
      </w:pPr>
      <w:r>
        <w:t xml:space="preserve">35: </w:t>
      </w:r>
      <w:r>
        <w:tab/>
      </w:r>
      <w:r>
        <w:tab/>
        <w:t>&lt;/div&gt;</w:t>
      </w:r>
    </w:p>
    <w:p w14:paraId="5A324984" w14:textId="77777777" w:rsidR="00005A17" w:rsidRDefault="00005A17" w:rsidP="00005A17">
      <w:pPr>
        <w:pStyle w:val="Code"/>
      </w:pPr>
      <w:r>
        <w:t xml:space="preserve">36: </w:t>
      </w:r>
      <w:r>
        <w:tab/>
      </w:r>
      <w:proofErr w:type="gramStart"/>
      <w:r>
        <w:t>);</w:t>
      </w:r>
      <w:proofErr w:type="gramEnd"/>
    </w:p>
    <w:p w14:paraId="563B2ECF" w14:textId="77777777" w:rsidR="00005A17" w:rsidRDefault="00005A17" w:rsidP="00005A17">
      <w:pPr>
        <w:pStyle w:val="Code"/>
      </w:pPr>
      <w:r>
        <w:t>37</w:t>
      </w:r>
      <w:proofErr w:type="gramStart"/>
      <w:r>
        <w:t>: }</w:t>
      </w:r>
      <w:proofErr w:type="gramEnd"/>
    </w:p>
    <w:p w14:paraId="377F9D95" w14:textId="77777777" w:rsidR="00005A17" w:rsidRDefault="00005A17" w:rsidP="00005A17">
      <w:pPr>
        <w:pStyle w:val="Code"/>
      </w:pPr>
      <w:r>
        <w:t xml:space="preserve">38: </w:t>
      </w:r>
    </w:p>
    <w:p w14:paraId="35CD2390" w14:textId="34E5B08F" w:rsidR="00005A17" w:rsidRDefault="00005A17" w:rsidP="00005A17">
      <w:pPr>
        <w:pStyle w:val="Code"/>
      </w:pPr>
      <w:r>
        <w:t xml:space="preserve">39: export default </w:t>
      </w:r>
      <w:proofErr w:type="spellStart"/>
      <w:proofErr w:type="gramStart"/>
      <w:r>
        <w:t>SidebarMenuSwitcherOption</w:t>
      </w:r>
      <w:proofErr w:type="spellEnd"/>
      <w:r>
        <w:t>;</w:t>
      </w:r>
      <w:proofErr w:type="gramEnd"/>
    </w:p>
    <w:p w14:paraId="08C28234" w14:textId="429F3BBF" w:rsidR="000B05EB" w:rsidRDefault="000B05EB" w:rsidP="000B05EB">
      <w:pPr>
        <w:pStyle w:val="Heading3"/>
      </w:pPr>
      <w:bookmarkStart w:id="45" w:name="_Toc81979058"/>
      <w:r>
        <w:lastRenderedPageBreak/>
        <w:t>File: SidebarContainer.tsx</w:t>
      </w:r>
      <w:bookmarkEnd w:id="45"/>
    </w:p>
    <w:p w14:paraId="2909C628" w14:textId="77777777" w:rsidR="000B05EB" w:rsidRDefault="000B05EB" w:rsidP="000B05EB">
      <w:pPr>
        <w:pStyle w:val="Code"/>
      </w:pPr>
      <w:r>
        <w:t>01: import styles from "./</w:t>
      </w:r>
      <w:proofErr w:type="spellStart"/>
      <w:r>
        <w:t>SidebarContainer.module.scss</w:t>
      </w:r>
      <w:proofErr w:type="spellEnd"/>
      <w:proofErr w:type="gramStart"/>
      <w:r>
        <w:t>";</w:t>
      </w:r>
      <w:proofErr w:type="gramEnd"/>
    </w:p>
    <w:p w14:paraId="7703A805" w14:textId="77777777" w:rsidR="000B05EB" w:rsidRDefault="000B05EB" w:rsidP="000B05EB">
      <w:pPr>
        <w:pStyle w:val="Code"/>
      </w:pPr>
      <w:r>
        <w:t xml:space="preserve">02: </w:t>
      </w:r>
    </w:p>
    <w:p w14:paraId="6251D08F" w14:textId="77777777" w:rsidR="000B05EB" w:rsidRDefault="000B05EB" w:rsidP="000B05EB">
      <w:pPr>
        <w:pStyle w:val="Code"/>
      </w:pPr>
      <w:r>
        <w:t xml:space="preserve">03: type </w:t>
      </w:r>
      <w:proofErr w:type="spellStart"/>
      <w:r>
        <w:t>SidebarContainerProps</w:t>
      </w:r>
      <w:proofErr w:type="spellEnd"/>
      <w:r>
        <w:t xml:space="preserve"> = {</w:t>
      </w:r>
    </w:p>
    <w:p w14:paraId="77BAEAD1" w14:textId="77777777" w:rsidR="000B05EB" w:rsidRDefault="000B05EB" w:rsidP="000B05EB">
      <w:pPr>
        <w:pStyle w:val="Code"/>
      </w:pPr>
      <w:r>
        <w:t xml:space="preserve">04: </w:t>
      </w:r>
      <w:r>
        <w:tab/>
      </w:r>
      <w:proofErr w:type="gramStart"/>
      <w:r>
        <w:t>children?:</w:t>
      </w:r>
      <w:proofErr w:type="gramEnd"/>
      <w:r>
        <w:t xml:space="preserve"> </w:t>
      </w:r>
      <w:proofErr w:type="spellStart"/>
      <w:r>
        <w:t>JSX.Element</w:t>
      </w:r>
      <w:proofErr w:type="spellEnd"/>
      <w:r>
        <w:t xml:space="preserve"> | </w:t>
      </w:r>
      <w:proofErr w:type="spellStart"/>
      <w:r>
        <w:t>JSX.Element</w:t>
      </w:r>
      <w:proofErr w:type="spellEnd"/>
      <w:r>
        <w:t>[];</w:t>
      </w:r>
    </w:p>
    <w:p w14:paraId="58CF5134" w14:textId="77777777" w:rsidR="000B05EB" w:rsidRDefault="000B05EB" w:rsidP="000B05EB">
      <w:pPr>
        <w:pStyle w:val="Code"/>
      </w:pPr>
      <w:r>
        <w:t>05</w:t>
      </w:r>
      <w:proofErr w:type="gramStart"/>
      <w:r>
        <w:t>: }</w:t>
      </w:r>
      <w:proofErr w:type="gramEnd"/>
      <w:r>
        <w:t>;</w:t>
      </w:r>
    </w:p>
    <w:p w14:paraId="246B2CB5" w14:textId="77777777" w:rsidR="000B05EB" w:rsidRDefault="000B05EB" w:rsidP="000B05EB">
      <w:pPr>
        <w:pStyle w:val="Code"/>
      </w:pPr>
      <w:r>
        <w:t xml:space="preserve">06: </w:t>
      </w:r>
    </w:p>
    <w:p w14:paraId="3E9ED60C" w14:textId="77777777" w:rsidR="000B05EB" w:rsidRDefault="000B05EB" w:rsidP="000B05EB">
      <w:pPr>
        <w:pStyle w:val="Code"/>
      </w:pPr>
      <w:r>
        <w:t xml:space="preserve">07: function </w:t>
      </w:r>
      <w:proofErr w:type="spellStart"/>
      <w:proofErr w:type="gramStart"/>
      <w:r>
        <w:t>SidebarContainer</w:t>
      </w:r>
      <w:proofErr w:type="spellEnd"/>
      <w:r>
        <w:t>(</w:t>
      </w:r>
      <w:proofErr w:type="gramEnd"/>
      <w:r>
        <w:t xml:space="preserve">{ children }: </w:t>
      </w:r>
      <w:proofErr w:type="spellStart"/>
      <w:r>
        <w:t>SidebarContainerProps</w:t>
      </w:r>
      <w:proofErr w:type="spellEnd"/>
      <w:r>
        <w:t>) {</w:t>
      </w:r>
    </w:p>
    <w:p w14:paraId="6E867056" w14:textId="77777777" w:rsidR="000B05EB" w:rsidRDefault="000B05EB" w:rsidP="000B05EB">
      <w:pPr>
        <w:pStyle w:val="Code"/>
      </w:pPr>
      <w:r>
        <w:t xml:space="preserve">08: </w:t>
      </w:r>
      <w:r>
        <w:tab/>
        <w:t xml:space="preserve">return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styles.container</w:t>
      </w:r>
      <w:proofErr w:type="spellEnd"/>
      <w:r>
        <w:t>}&gt;{children}&lt;/div</w:t>
      </w:r>
      <w:proofErr w:type="gramStart"/>
      <w:r>
        <w:t>&gt;;</w:t>
      </w:r>
      <w:proofErr w:type="gramEnd"/>
    </w:p>
    <w:p w14:paraId="36907540" w14:textId="77777777" w:rsidR="000B05EB" w:rsidRDefault="000B05EB" w:rsidP="000B05EB">
      <w:pPr>
        <w:pStyle w:val="Code"/>
      </w:pPr>
      <w:r>
        <w:t>09</w:t>
      </w:r>
      <w:proofErr w:type="gramStart"/>
      <w:r>
        <w:t>: }</w:t>
      </w:r>
      <w:proofErr w:type="gramEnd"/>
    </w:p>
    <w:p w14:paraId="5EEEE234" w14:textId="77777777" w:rsidR="000B05EB" w:rsidRDefault="000B05EB" w:rsidP="000B05EB">
      <w:pPr>
        <w:pStyle w:val="Code"/>
      </w:pPr>
      <w:r>
        <w:t xml:space="preserve">10: </w:t>
      </w:r>
    </w:p>
    <w:p w14:paraId="0D68C973" w14:textId="21D8B94A" w:rsidR="000B05EB" w:rsidRDefault="000B05EB" w:rsidP="000B05EB">
      <w:pPr>
        <w:pStyle w:val="Code"/>
      </w:pPr>
      <w:r>
        <w:t xml:space="preserve">11: export default </w:t>
      </w:r>
      <w:proofErr w:type="spellStart"/>
      <w:proofErr w:type="gramStart"/>
      <w:r>
        <w:t>SidebarContainer</w:t>
      </w:r>
      <w:proofErr w:type="spellEnd"/>
      <w:r>
        <w:t>;</w:t>
      </w:r>
      <w:proofErr w:type="gramEnd"/>
    </w:p>
    <w:p w14:paraId="124903A2" w14:textId="23765707" w:rsidR="00042766" w:rsidRDefault="00042766" w:rsidP="00042766">
      <w:pPr>
        <w:pStyle w:val="Heading2"/>
      </w:pPr>
      <w:bookmarkStart w:id="46" w:name="_Toc81979059"/>
      <w:r>
        <w:t>Utility</w:t>
      </w:r>
      <w:bookmarkEnd w:id="46"/>
    </w:p>
    <w:p w14:paraId="7E9CAF6D" w14:textId="4D93A94A" w:rsidR="00097432" w:rsidRDefault="00097432" w:rsidP="00097432">
      <w:pPr>
        <w:pStyle w:val="Heading3"/>
      </w:pPr>
      <w:bookmarkStart w:id="47" w:name="_Toc81979060"/>
      <w:r>
        <w:t>File: storage.ts</w:t>
      </w:r>
      <w:bookmarkEnd w:id="47"/>
    </w:p>
    <w:p w14:paraId="5C02EAE6" w14:textId="77777777" w:rsidR="00097432" w:rsidRDefault="00097432" w:rsidP="00097432">
      <w:pPr>
        <w:pStyle w:val="Code"/>
      </w:pPr>
      <w:r>
        <w:t xml:space="preserve">01: export class </w:t>
      </w:r>
      <w:proofErr w:type="spellStart"/>
      <w:r>
        <w:t>InMemoryKeyValueStore</w:t>
      </w:r>
      <w:proofErr w:type="spellEnd"/>
      <w:r>
        <w:t>&lt;K, V&gt; {</w:t>
      </w:r>
    </w:p>
    <w:p w14:paraId="76FA4E98" w14:textId="77777777" w:rsidR="00097432" w:rsidRDefault="00097432" w:rsidP="00097432">
      <w:pPr>
        <w:pStyle w:val="Code"/>
      </w:pPr>
      <w:r>
        <w:t xml:space="preserve">02: </w:t>
      </w:r>
      <w:r>
        <w:tab/>
        <w:t xml:space="preserve">protected store: </w:t>
      </w:r>
      <w:proofErr w:type="gramStart"/>
      <w:r>
        <w:t>{ key</w:t>
      </w:r>
      <w:proofErr w:type="gramEnd"/>
      <w:r>
        <w:t>: K; value: V }[] = [];</w:t>
      </w:r>
    </w:p>
    <w:p w14:paraId="7BA623A3" w14:textId="77777777" w:rsidR="00097432" w:rsidRDefault="00097432" w:rsidP="00097432">
      <w:pPr>
        <w:pStyle w:val="Code"/>
      </w:pPr>
      <w:r>
        <w:t xml:space="preserve">03: </w:t>
      </w:r>
    </w:p>
    <w:p w14:paraId="2FB21F53" w14:textId="77777777" w:rsidR="00097432" w:rsidRDefault="00097432" w:rsidP="00097432">
      <w:pPr>
        <w:pStyle w:val="Code"/>
      </w:pPr>
      <w:r>
        <w:t xml:space="preserve">04: </w:t>
      </w:r>
      <w:r>
        <w:tab/>
        <w:t>/**</w:t>
      </w:r>
    </w:p>
    <w:p w14:paraId="5F687769" w14:textId="77777777" w:rsidR="00097432" w:rsidRDefault="00097432" w:rsidP="00097432">
      <w:pPr>
        <w:pStyle w:val="Code"/>
      </w:pPr>
      <w:r>
        <w:t xml:space="preserve">05: </w:t>
      </w:r>
      <w:r>
        <w:tab/>
        <w:t xml:space="preserve"> * If keys and </w:t>
      </w:r>
      <w:proofErr w:type="spellStart"/>
      <w:r>
        <w:t>defaultValue</w:t>
      </w:r>
      <w:proofErr w:type="spellEnd"/>
      <w:r>
        <w:t xml:space="preserve"> params passed,</w:t>
      </w:r>
    </w:p>
    <w:p w14:paraId="45B9E331" w14:textId="77777777" w:rsidR="00097432" w:rsidRDefault="00097432" w:rsidP="00097432">
      <w:pPr>
        <w:pStyle w:val="Code"/>
      </w:pPr>
      <w:r>
        <w:t xml:space="preserve">06: </w:t>
      </w:r>
      <w:r>
        <w:tab/>
        <w:t xml:space="preserve"> * map each key to default value in store.</w:t>
      </w:r>
    </w:p>
    <w:p w14:paraId="074DA5CC" w14:textId="77777777" w:rsidR="00097432" w:rsidRDefault="00097432" w:rsidP="00097432">
      <w:pPr>
        <w:pStyle w:val="Code"/>
      </w:pPr>
      <w:r>
        <w:t xml:space="preserve">07: </w:t>
      </w:r>
      <w:r>
        <w:tab/>
        <w:t xml:space="preserve"> */</w:t>
      </w:r>
    </w:p>
    <w:p w14:paraId="48DE322A" w14:textId="77777777" w:rsidR="00097432" w:rsidRDefault="00097432" w:rsidP="00097432">
      <w:pPr>
        <w:pStyle w:val="Code"/>
      </w:pPr>
      <w:r>
        <w:t xml:space="preserve">08: </w:t>
      </w:r>
      <w:r>
        <w:tab/>
      </w:r>
      <w:proofErr w:type="gramStart"/>
      <w:r>
        <w:t>constructor(</w:t>
      </w:r>
      <w:proofErr w:type="spellStart"/>
      <w:proofErr w:type="gramEnd"/>
      <w:r>
        <w:t>initialStore</w:t>
      </w:r>
      <w:proofErr w:type="spellEnd"/>
      <w:r>
        <w:t xml:space="preserve">?: { keys: K[]; </w:t>
      </w:r>
      <w:proofErr w:type="spellStart"/>
      <w:r>
        <w:t>defaultValue</w:t>
      </w:r>
      <w:proofErr w:type="spellEnd"/>
      <w:r>
        <w:t>: V }) {</w:t>
      </w:r>
    </w:p>
    <w:p w14:paraId="0F3751CC" w14:textId="77777777" w:rsidR="00097432" w:rsidRDefault="00097432" w:rsidP="00097432">
      <w:pPr>
        <w:pStyle w:val="Code"/>
      </w:pPr>
      <w:r>
        <w:t xml:space="preserve">09: </w:t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initialStore</w:t>
      </w:r>
      <w:proofErr w:type="spellEnd"/>
      <w:proofErr w:type="gramEnd"/>
      <w:r>
        <w:t>) return;</w:t>
      </w:r>
    </w:p>
    <w:p w14:paraId="5849BF19" w14:textId="77777777" w:rsidR="00097432" w:rsidRDefault="00097432" w:rsidP="00097432">
      <w:pPr>
        <w:pStyle w:val="Code"/>
      </w:pPr>
      <w:r>
        <w:t xml:space="preserve">10: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gramStart"/>
      <w:r>
        <w:t>{ keys</w:t>
      </w:r>
      <w:proofErr w:type="gramEnd"/>
      <w:r>
        <w:t xml:space="preserve">, </w:t>
      </w:r>
      <w:proofErr w:type="spellStart"/>
      <w:r>
        <w:t>defaultValue</w:t>
      </w:r>
      <w:proofErr w:type="spellEnd"/>
      <w:r>
        <w:t xml:space="preserve"> } = </w:t>
      </w:r>
      <w:proofErr w:type="spellStart"/>
      <w:r>
        <w:t>initialStore</w:t>
      </w:r>
      <w:proofErr w:type="spellEnd"/>
      <w:r>
        <w:t>;</w:t>
      </w:r>
    </w:p>
    <w:p w14:paraId="20350092" w14:textId="77777777" w:rsidR="00097432" w:rsidRDefault="00097432" w:rsidP="00097432">
      <w:pPr>
        <w:pStyle w:val="Code"/>
      </w:pPr>
      <w:r>
        <w:lastRenderedPageBreak/>
        <w:t xml:space="preserve">11: </w:t>
      </w:r>
      <w:r>
        <w:tab/>
      </w:r>
      <w:r>
        <w:tab/>
      </w:r>
      <w:proofErr w:type="spellStart"/>
      <w:proofErr w:type="gramStart"/>
      <w:r>
        <w:t>this.store</w:t>
      </w:r>
      <w:proofErr w:type="spellEnd"/>
      <w:proofErr w:type="gramEnd"/>
      <w:r>
        <w:t xml:space="preserve"> = </w:t>
      </w:r>
      <w:proofErr w:type="spellStart"/>
      <w:r>
        <w:t>keys.map</w:t>
      </w:r>
      <w:proofErr w:type="spellEnd"/>
      <w:r>
        <w:t xml:space="preserve">((key) =&gt; ({ key, value: </w:t>
      </w:r>
      <w:proofErr w:type="spellStart"/>
      <w:r>
        <w:t>defaultValue</w:t>
      </w:r>
      <w:proofErr w:type="spellEnd"/>
      <w:r>
        <w:t xml:space="preserve"> }));</w:t>
      </w:r>
    </w:p>
    <w:p w14:paraId="2C639664" w14:textId="77777777" w:rsidR="00097432" w:rsidRDefault="00097432" w:rsidP="00097432">
      <w:pPr>
        <w:pStyle w:val="Code"/>
      </w:pPr>
      <w:r>
        <w:t xml:space="preserve">12: </w:t>
      </w:r>
      <w:r>
        <w:tab/>
        <w:t>}</w:t>
      </w:r>
    </w:p>
    <w:p w14:paraId="038D3A65" w14:textId="77777777" w:rsidR="00097432" w:rsidRDefault="00097432" w:rsidP="00097432">
      <w:pPr>
        <w:pStyle w:val="Code"/>
      </w:pPr>
      <w:r>
        <w:t xml:space="preserve">13: </w:t>
      </w:r>
    </w:p>
    <w:p w14:paraId="5C05F3C8" w14:textId="77777777" w:rsidR="00097432" w:rsidRDefault="00097432" w:rsidP="00097432">
      <w:pPr>
        <w:pStyle w:val="Code"/>
      </w:pPr>
      <w:r>
        <w:t xml:space="preserve">14: </w:t>
      </w:r>
      <w:r>
        <w:tab/>
        <w:t xml:space="preserve">private </w:t>
      </w:r>
      <w:proofErr w:type="spellStart"/>
      <w:proofErr w:type="gramStart"/>
      <w:r>
        <w:t>getStoreObject</w:t>
      </w:r>
      <w:proofErr w:type="spellEnd"/>
      <w:r>
        <w:t>(</w:t>
      </w:r>
      <w:proofErr w:type="gramEnd"/>
      <w:r>
        <w:t>key: K) {</w:t>
      </w:r>
    </w:p>
    <w:p w14:paraId="6B66173F" w14:textId="77777777" w:rsidR="00097432" w:rsidRDefault="00097432" w:rsidP="00097432">
      <w:pPr>
        <w:pStyle w:val="Code"/>
      </w:pPr>
      <w:r>
        <w:t xml:space="preserve">15: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object = </w:t>
      </w:r>
      <w:proofErr w:type="spellStart"/>
      <w:proofErr w:type="gramStart"/>
      <w:r>
        <w:t>this.store</w:t>
      </w:r>
      <w:proofErr w:type="gramEnd"/>
      <w:r>
        <w:t>.find</w:t>
      </w:r>
      <w:proofErr w:type="spellEnd"/>
      <w:r>
        <w:t>((</w:t>
      </w:r>
      <w:proofErr w:type="spellStart"/>
      <w:r>
        <w:t>obj</w:t>
      </w:r>
      <w:proofErr w:type="spellEnd"/>
      <w:r>
        <w:t xml:space="preserve">) =&gt; </w:t>
      </w:r>
      <w:proofErr w:type="spellStart"/>
      <w:r>
        <w:t>obj.key</w:t>
      </w:r>
      <w:proofErr w:type="spellEnd"/>
      <w:r>
        <w:t xml:space="preserve"> === key);</w:t>
      </w:r>
    </w:p>
    <w:p w14:paraId="4696B2B0" w14:textId="77777777" w:rsidR="00097432" w:rsidRDefault="00097432" w:rsidP="00097432">
      <w:pPr>
        <w:pStyle w:val="Code"/>
      </w:pPr>
      <w:r>
        <w:t xml:space="preserve">16: </w:t>
      </w:r>
      <w:r>
        <w:tab/>
      </w:r>
      <w:r>
        <w:tab/>
        <w:t xml:space="preserve">if </w:t>
      </w:r>
      <w:proofErr w:type="gramStart"/>
      <w:r>
        <w:t>(!object</w:t>
      </w:r>
      <w:proofErr w:type="gramEnd"/>
      <w:r>
        <w:t xml:space="preserve">) </w:t>
      </w:r>
      <w:proofErr w:type="spellStart"/>
      <w:r>
        <w:t>console.error</w:t>
      </w:r>
      <w:proofErr w:type="spellEnd"/>
      <w:r>
        <w:t>("Invalid Key:", key);</w:t>
      </w:r>
    </w:p>
    <w:p w14:paraId="1E51EBDF" w14:textId="77777777" w:rsidR="00097432" w:rsidRDefault="00097432" w:rsidP="00097432">
      <w:pPr>
        <w:pStyle w:val="Code"/>
      </w:pPr>
      <w:r>
        <w:t xml:space="preserve">17: </w:t>
      </w:r>
      <w:r>
        <w:tab/>
      </w:r>
      <w:r>
        <w:tab/>
        <w:t xml:space="preserve">return </w:t>
      </w:r>
      <w:proofErr w:type="gramStart"/>
      <w:r>
        <w:t>object;</w:t>
      </w:r>
      <w:proofErr w:type="gramEnd"/>
    </w:p>
    <w:p w14:paraId="47D28CFF" w14:textId="77777777" w:rsidR="00097432" w:rsidRDefault="00097432" w:rsidP="00097432">
      <w:pPr>
        <w:pStyle w:val="Code"/>
      </w:pPr>
      <w:r>
        <w:t xml:space="preserve">18: </w:t>
      </w:r>
      <w:r>
        <w:tab/>
        <w:t>}</w:t>
      </w:r>
    </w:p>
    <w:p w14:paraId="7377FB4F" w14:textId="77777777" w:rsidR="00097432" w:rsidRDefault="00097432" w:rsidP="00097432">
      <w:pPr>
        <w:pStyle w:val="Code"/>
      </w:pPr>
      <w:r>
        <w:t xml:space="preserve">19: </w:t>
      </w:r>
    </w:p>
    <w:p w14:paraId="5CF0FC62" w14:textId="77777777" w:rsidR="00097432" w:rsidRDefault="00097432" w:rsidP="00097432">
      <w:pPr>
        <w:pStyle w:val="Code"/>
      </w:pPr>
      <w:r>
        <w:t xml:space="preserve">20: </w:t>
      </w:r>
      <w:r>
        <w:tab/>
        <w:t xml:space="preserve">public </w:t>
      </w:r>
      <w:proofErr w:type="gramStart"/>
      <w:r>
        <w:t>get(</w:t>
      </w:r>
      <w:proofErr w:type="gramEnd"/>
      <w:r>
        <w:t>key: K) {</w:t>
      </w:r>
    </w:p>
    <w:p w14:paraId="240F3104" w14:textId="77777777" w:rsidR="00097432" w:rsidRDefault="00097432" w:rsidP="00097432">
      <w:pPr>
        <w:pStyle w:val="Code"/>
      </w:pPr>
      <w:r>
        <w:t xml:space="preserve">21: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object = </w:t>
      </w:r>
      <w:proofErr w:type="spellStart"/>
      <w:proofErr w:type="gramStart"/>
      <w:r>
        <w:t>this.getStoreObject</w:t>
      </w:r>
      <w:proofErr w:type="spellEnd"/>
      <w:proofErr w:type="gramEnd"/>
      <w:r>
        <w:t>(key);</w:t>
      </w:r>
    </w:p>
    <w:p w14:paraId="75D83221" w14:textId="77777777" w:rsidR="00097432" w:rsidRDefault="00097432" w:rsidP="00097432">
      <w:pPr>
        <w:pStyle w:val="Code"/>
      </w:pPr>
      <w:r>
        <w:t xml:space="preserve">22: </w:t>
      </w:r>
      <w:r>
        <w:tab/>
      </w:r>
      <w:r>
        <w:tab/>
        <w:t xml:space="preserve">return </w:t>
      </w:r>
      <w:proofErr w:type="spellStart"/>
      <w:r>
        <w:t>object?.</w:t>
      </w:r>
      <w:proofErr w:type="gramStart"/>
      <w:r>
        <w:t>value</w:t>
      </w:r>
      <w:proofErr w:type="spellEnd"/>
      <w:r>
        <w:t>;</w:t>
      </w:r>
      <w:proofErr w:type="gramEnd"/>
    </w:p>
    <w:p w14:paraId="0208075D" w14:textId="77777777" w:rsidR="00097432" w:rsidRDefault="00097432" w:rsidP="00097432">
      <w:pPr>
        <w:pStyle w:val="Code"/>
      </w:pPr>
      <w:r>
        <w:t xml:space="preserve">23: </w:t>
      </w:r>
      <w:r>
        <w:tab/>
        <w:t>}</w:t>
      </w:r>
    </w:p>
    <w:p w14:paraId="090F3981" w14:textId="77777777" w:rsidR="00097432" w:rsidRDefault="00097432" w:rsidP="00097432">
      <w:pPr>
        <w:pStyle w:val="Code"/>
      </w:pPr>
      <w:r>
        <w:t xml:space="preserve">24: </w:t>
      </w:r>
    </w:p>
    <w:p w14:paraId="281DBE9E" w14:textId="77777777" w:rsidR="00097432" w:rsidRDefault="00097432" w:rsidP="00097432">
      <w:pPr>
        <w:pStyle w:val="Code"/>
      </w:pPr>
      <w:r>
        <w:t xml:space="preserve">25: </w:t>
      </w:r>
      <w:r>
        <w:tab/>
        <w:t xml:space="preserve">public </w:t>
      </w:r>
      <w:proofErr w:type="gramStart"/>
      <w:r>
        <w:t>set(</w:t>
      </w:r>
      <w:proofErr w:type="gramEnd"/>
      <w:r>
        <w:t>key: K, value: V) {</w:t>
      </w:r>
    </w:p>
    <w:p w14:paraId="18267913" w14:textId="77777777" w:rsidR="00097432" w:rsidRDefault="00097432" w:rsidP="00097432">
      <w:pPr>
        <w:pStyle w:val="Code"/>
      </w:pPr>
      <w:r>
        <w:t xml:space="preserve">26: </w:t>
      </w:r>
      <w:r>
        <w:tab/>
      </w:r>
      <w:r>
        <w:tab/>
      </w:r>
      <w:proofErr w:type="spellStart"/>
      <w:r>
        <w:t>const</w:t>
      </w:r>
      <w:proofErr w:type="spellEnd"/>
      <w:r>
        <w:t xml:space="preserve"> object = </w:t>
      </w:r>
      <w:proofErr w:type="spellStart"/>
      <w:proofErr w:type="gramStart"/>
      <w:r>
        <w:t>this.getStoreObject</w:t>
      </w:r>
      <w:proofErr w:type="spellEnd"/>
      <w:proofErr w:type="gramEnd"/>
      <w:r>
        <w:t>(key);</w:t>
      </w:r>
    </w:p>
    <w:p w14:paraId="16FF95A6" w14:textId="77777777" w:rsidR="00097432" w:rsidRDefault="00097432" w:rsidP="00097432">
      <w:pPr>
        <w:pStyle w:val="Code"/>
      </w:pPr>
      <w:r>
        <w:t xml:space="preserve">27: </w:t>
      </w:r>
      <w:r>
        <w:tab/>
      </w:r>
      <w:r>
        <w:tab/>
        <w:t xml:space="preserve">if </w:t>
      </w:r>
      <w:proofErr w:type="gramStart"/>
      <w:r>
        <w:t>(!object</w:t>
      </w:r>
      <w:proofErr w:type="gramEnd"/>
      <w:r>
        <w:t>) return;</w:t>
      </w:r>
    </w:p>
    <w:p w14:paraId="661CC4ED" w14:textId="77777777" w:rsidR="00097432" w:rsidRDefault="00097432" w:rsidP="00097432">
      <w:pPr>
        <w:pStyle w:val="Code"/>
      </w:pPr>
      <w:r>
        <w:t xml:space="preserve">28: </w:t>
      </w:r>
      <w:r>
        <w:tab/>
      </w:r>
      <w:r>
        <w:tab/>
      </w:r>
      <w:proofErr w:type="spellStart"/>
      <w:r>
        <w:t>object.value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78BBA275" w14:textId="77777777" w:rsidR="00097432" w:rsidRDefault="00097432" w:rsidP="00097432">
      <w:pPr>
        <w:pStyle w:val="Code"/>
      </w:pPr>
      <w:r>
        <w:t xml:space="preserve">29: </w:t>
      </w:r>
      <w:r>
        <w:tab/>
        <w:t>}</w:t>
      </w:r>
    </w:p>
    <w:p w14:paraId="5154494E" w14:textId="77777777" w:rsidR="00097432" w:rsidRDefault="00097432" w:rsidP="00097432">
      <w:pPr>
        <w:pStyle w:val="Code"/>
      </w:pPr>
      <w:r>
        <w:t>30</w:t>
      </w:r>
      <w:proofErr w:type="gramStart"/>
      <w:r>
        <w:t>: }</w:t>
      </w:r>
      <w:proofErr w:type="gramEnd"/>
    </w:p>
    <w:p w14:paraId="40261F2D" w14:textId="7F2C2A3F" w:rsidR="5B967A82" w:rsidRDefault="00E508C5" w:rsidP="74D0CAE0">
      <w:pPr>
        <w:pStyle w:val="Heading1"/>
        <w:rPr>
          <w:rFonts w:ascii="Tahoma" w:hAnsi="Tahoma" w:cs="Arial"/>
          <w:szCs w:val="44"/>
        </w:rPr>
      </w:pPr>
      <w:bookmarkStart w:id="48" w:name="_Toc81979061"/>
      <w:r>
        <w:rPr>
          <w:rFonts w:ascii="Tahoma" w:hAnsi="Tahoma" w:cs="Arial"/>
          <w:szCs w:val="44"/>
        </w:rPr>
        <w:lastRenderedPageBreak/>
        <w:t>Testing</w:t>
      </w:r>
      <w:bookmarkEnd w:id="48"/>
    </w:p>
    <w:p w14:paraId="70F586A2" w14:textId="12DA310E" w:rsidR="5B967A82" w:rsidRDefault="00E508C5" w:rsidP="74D0CAE0">
      <w:pPr>
        <w:pStyle w:val="Heading2"/>
        <w:rPr>
          <w:rFonts w:ascii="Tahoma" w:hAnsi="Tahoma" w:cs="Arial"/>
          <w:bCs/>
          <w:szCs w:val="24"/>
        </w:rPr>
      </w:pPr>
      <w:bookmarkStart w:id="49" w:name="_Toc81979062"/>
      <w:r>
        <w:rPr>
          <w:rFonts w:ascii="Tahoma" w:hAnsi="Tahoma" w:cs="Arial"/>
          <w:bCs/>
          <w:szCs w:val="24"/>
        </w:rPr>
        <w:t>Algorithm Tests</w:t>
      </w:r>
      <w:bookmarkEnd w:id="49"/>
    </w:p>
    <w:p w14:paraId="261DBB28" w14:textId="77777777" w:rsidR="00017763" w:rsidRDefault="5B967A82" w:rsidP="74D0CAE0">
      <w:r>
        <w:t xml:space="preserve">To test the implementation of the algorithm, I will </w:t>
      </w:r>
      <w:r w:rsidR="2CEAF0BE">
        <w:t>run a set of predefined tests on the function of the algorithm.</w:t>
      </w:r>
      <w:r w:rsidR="00295B15">
        <w:t xml:space="preserve"> </w:t>
      </w:r>
    </w:p>
    <w:p w14:paraId="7E24C8EC" w14:textId="404E42CB" w:rsidR="006F2C12" w:rsidRDefault="00295B15" w:rsidP="00D32BA5">
      <w:r>
        <w:t xml:space="preserve">Here </w:t>
      </w:r>
      <w:r w:rsidR="00017763">
        <w:t>is a series of diagrams representing the tests I am running on a graph. The nodes with underlined labels represent start/end node</w:t>
      </w:r>
      <w:r w:rsidR="00097432">
        <w:t>.</w:t>
      </w:r>
    </w:p>
    <w:p w14:paraId="1746A8A2" w14:textId="0C6BA4F7" w:rsidR="00D32BA5" w:rsidRDefault="00E20DF3" w:rsidP="006F2C12">
      <w:r>
        <w:rPr>
          <w:noProof/>
        </w:rPr>
        <w:lastRenderedPageBreak/>
        <w:drawing>
          <wp:inline distT="0" distB="0" distL="0" distR="0" wp14:anchorId="7341CF69" wp14:editId="5318A12C">
            <wp:extent cx="5241925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BA5">
        <w:rPr>
          <w:noProof/>
        </w:rPr>
        <w:drawing>
          <wp:inline distT="0" distB="0" distL="0" distR="0" wp14:anchorId="5E90CE1D" wp14:editId="2B86B681">
            <wp:extent cx="5231130" cy="4008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026" w:type="dxa"/>
        <w:tblLayout w:type="fixed"/>
        <w:tblLook w:val="06A0" w:firstRow="1" w:lastRow="0" w:firstColumn="1" w:lastColumn="0" w:noHBand="1" w:noVBand="1"/>
      </w:tblPr>
      <w:tblGrid>
        <w:gridCol w:w="1215"/>
        <w:gridCol w:w="2430"/>
        <w:gridCol w:w="1930"/>
        <w:gridCol w:w="2360"/>
        <w:gridCol w:w="2091"/>
      </w:tblGrid>
      <w:tr w:rsidR="74D0CAE0" w14:paraId="5BAF3BAA" w14:textId="77777777" w:rsidTr="00E34765">
        <w:trPr>
          <w:trHeight w:val="300"/>
        </w:trPr>
        <w:tc>
          <w:tcPr>
            <w:tcW w:w="1215" w:type="dxa"/>
          </w:tcPr>
          <w:p w14:paraId="65ACA7D7" w14:textId="3CD96255" w:rsidR="2CEAF0BE" w:rsidRDefault="2CEAF0BE" w:rsidP="00E347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lastRenderedPageBreak/>
              <w:t>Test Number</w:t>
            </w:r>
          </w:p>
        </w:tc>
        <w:tc>
          <w:tcPr>
            <w:tcW w:w="2430" w:type="dxa"/>
          </w:tcPr>
          <w:p w14:paraId="5C1491EC" w14:textId="27C730ED" w:rsidR="2CEAF0BE" w:rsidRDefault="2CEAF0BE" w:rsidP="00E347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Description</w:t>
            </w:r>
          </w:p>
        </w:tc>
        <w:tc>
          <w:tcPr>
            <w:tcW w:w="1930" w:type="dxa"/>
          </w:tcPr>
          <w:p w14:paraId="513B870C" w14:textId="62DF49BD" w:rsidR="2CEAF0BE" w:rsidRDefault="2CEAF0BE" w:rsidP="00E347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Test Data</w:t>
            </w:r>
          </w:p>
        </w:tc>
        <w:tc>
          <w:tcPr>
            <w:tcW w:w="2360" w:type="dxa"/>
          </w:tcPr>
          <w:p w14:paraId="0C151A0F" w14:textId="2A0E145E" w:rsidR="2CEAF0BE" w:rsidRDefault="2CEAF0BE" w:rsidP="00E347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Expected Result</w:t>
            </w:r>
          </w:p>
        </w:tc>
        <w:tc>
          <w:tcPr>
            <w:tcW w:w="2091" w:type="dxa"/>
          </w:tcPr>
          <w:p w14:paraId="5897B1D2" w14:textId="720FDB0C" w:rsidR="2CEAF0BE" w:rsidRDefault="2CEAF0BE" w:rsidP="00E347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Result</w:t>
            </w:r>
          </w:p>
        </w:tc>
      </w:tr>
      <w:tr w:rsidR="74D0CAE0" w14:paraId="325FC0D3" w14:textId="77777777" w:rsidTr="00E34765">
        <w:trPr>
          <w:trHeight w:val="300"/>
        </w:trPr>
        <w:tc>
          <w:tcPr>
            <w:tcW w:w="1215" w:type="dxa"/>
          </w:tcPr>
          <w:p w14:paraId="1F8BEF96" w14:textId="72D927F9" w:rsidR="2646A00B" w:rsidRDefault="2646A00B" w:rsidP="00E3476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1</w:t>
            </w:r>
            <w:r w:rsidR="0054425C">
              <w:rPr>
                <w:sz w:val="22"/>
                <w:szCs w:val="22"/>
              </w:rPr>
              <w:t>.1</w:t>
            </w:r>
          </w:p>
        </w:tc>
        <w:tc>
          <w:tcPr>
            <w:tcW w:w="2430" w:type="dxa"/>
          </w:tcPr>
          <w:p w14:paraId="6A72855B" w14:textId="57E9E351" w:rsidR="2646A00B" w:rsidRDefault="002D4542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color w:val="333333"/>
                <w:sz w:val="25"/>
                <w:szCs w:val="25"/>
              </w:rPr>
              <w:t>Simple 3-node tree with valid inputs</w:t>
            </w:r>
          </w:p>
        </w:tc>
        <w:tc>
          <w:tcPr>
            <w:tcW w:w="1930" w:type="dxa"/>
          </w:tcPr>
          <w:p w14:paraId="39F863AA" w14:textId="77777777" w:rsidR="00E42BAE" w:rsidRDefault="332C7F0C" w:rsidP="00E347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nodes</w:t>
            </w:r>
            <w:r w:rsidR="00F241CA">
              <w:rPr>
                <w:sz w:val="22"/>
                <w:szCs w:val="22"/>
              </w:rPr>
              <w:t xml:space="preserve">: </w:t>
            </w:r>
          </w:p>
          <w:p w14:paraId="715FE6F3" w14:textId="43E02E6E" w:rsidR="00E42BAE" w:rsidRDefault="332C7F0C" w:rsidP="00E347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[A, B, C]</w:t>
            </w:r>
          </w:p>
          <w:p w14:paraId="6C2AEDFB" w14:textId="77777777" w:rsidR="00E42BAE" w:rsidRDefault="332C7F0C" w:rsidP="00E347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 xml:space="preserve">edges: </w:t>
            </w:r>
          </w:p>
          <w:p w14:paraId="2F5D1CB5" w14:textId="091455C4" w:rsidR="332C7F0C" w:rsidRDefault="332C7F0C" w:rsidP="00E347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[AB: 10, BC: 10]</w:t>
            </w:r>
          </w:p>
        </w:tc>
        <w:tc>
          <w:tcPr>
            <w:tcW w:w="2360" w:type="dxa"/>
          </w:tcPr>
          <w:p w14:paraId="5DC23388" w14:textId="77777777" w:rsidR="74D0CAE0" w:rsidRDefault="00E42BAE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distance: 20</w:t>
            </w:r>
          </w:p>
          <w:p w14:paraId="4053500B" w14:textId="20647784" w:rsidR="00E42BAE" w:rsidRDefault="00E42BAE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path: [A, B, C]</w:t>
            </w:r>
          </w:p>
        </w:tc>
        <w:tc>
          <w:tcPr>
            <w:tcW w:w="2091" w:type="dxa"/>
          </w:tcPr>
          <w:p w14:paraId="309B5FD3" w14:textId="77777777" w:rsidR="74D0CAE0" w:rsidRDefault="00336D1A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  <w:p w14:paraId="38EFEE9F" w14:textId="77777777" w:rsidR="00336D1A" w:rsidRDefault="00336D1A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distance: 20</w:t>
            </w:r>
          </w:p>
          <w:p w14:paraId="1B86BCE9" w14:textId="37E5B867" w:rsidR="00336D1A" w:rsidRDefault="00336D1A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path: [null, A]</w:t>
            </w:r>
          </w:p>
        </w:tc>
      </w:tr>
      <w:tr w:rsidR="00B415E9" w14:paraId="2F6F47F0" w14:textId="77777777" w:rsidTr="00E34765">
        <w:trPr>
          <w:trHeight w:val="300"/>
        </w:trPr>
        <w:tc>
          <w:tcPr>
            <w:tcW w:w="1215" w:type="dxa"/>
          </w:tcPr>
          <w:p w14:paraId="7FE1C458" w14:textId="67E25304" w:rsidR="00B415E9" w:rsidRPr="74D0CAE0" w:rsidRDefault="00B415E9" w:rsidP="00E3476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430" w:type="dxa"/>
          </w:tcPr>
          <w:p w14:paraId="13366C1E" w14:textId="7097B796" w:rsidR="00B415E9" w:rsidRDefault="00B415E9" w:rsidP="00B415E9">
            <w:pPr>
              <w:spacing w:after="0" w:line="276" w:lineRule="auto"/>
              <w:jc w:val="center"/>
              <w:rPr>
                <w:color w:val="333333"/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>-</w:t>
            </w:r>
          </w:p>
        </w:tc>
        <w:tc>
          <w:tcPr>
            <w:tcW w:w="1930" w:type="dxa"/>
          </w:tcPr>
          <w:p w14:paraId="29DE7006" w14:textId="076AEE5B" w:rsidR="00B415E9" w:rsidRPr="74D0CAE0" w:rsidRDefault="00B415E9" w:rsidP="00B415E9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60" w:type="dxa"/>
          </w:tcPr>
          <w:p w14:paraId="557C67B3" w14:textId="2C46CC16" w:rsidR="00B415E9" w:rsidRDefault="00B415E9" w:rsidP="00B415E9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091" w:type="dxa"/>
          </w:tcPr>
          <w:p w14:paraId="6B242314" w14:textId="77777777" w:rsidR="00B415E9" w:rsidRDefault="006B5DF6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  <w:p w14:paraId="7A653FAE" w14:textId="77777777" w:rsidR="006B5DF6" w:rsidRDefault="006B5DF6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distance: 20</w:t>
            </w:r>
          </w:p>
          <w:p w14:paraId="20A32FD8" w14:textId="7F13EE39" w:rsidR="006B5DF6" w:rsidRDefault="006B5DF6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path: [A, B]</w:t>
            </w:r>
          </w:p>
        </w:tc>
      </w:tr>
      <w:tr w:rsidR="00BB31E0" w14:paraId="67BB0B59" w14:textId="77777777" w:rsidTr="00E34765">
        <w:trPr>
          <w:trHeight w:val="300"/>
        </w:trPr>
        <w:tc>
          <w:tcPr>
            <w:tcW w:w="1215" w:type="dxa"/>
          </w:tcPr>
          <w:p w14:paraId="73D055E6" w14:textId="159CCF66" w:rsidR="00BB31E0" w:rsidRDefault="00BB31E0" w:rsidP="00E3476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2430" w:type="dxa"/>
          </w:tcPr>
          <w:p w14:paraId="1A7C614D" w14:textId="3BCD47A8" w:rsidR="00BB31E0" w:rsidRDefault="00BB31E0" w:rsidP="00B415E9">
            <w:pPr>
              <w:spacing w:after="0" w:line="276" w:lineRule="auto"/>
              <w:jc w:val="center"/>
              <w:rPr>
                <w:color w:val="333333"/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>-</w:t>
            </w:r>
          </w:p>
        </w:tc>
        <w:tc>
          <w:tcPr>
            <w:tcW w:w="1930" w:type="dxa"/>
          </w:tcPr>
          <w:p w14:paraId="30AD8D7B" w14:textId="4D42DC6F" w:rsidR="00BB31E0" w:rsidRDefault="00BB31E0" w:rsidP="00B415E9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60" w:type="dxa"/>
          </w:tcPr>
          <w:p w14:paraId="0D197E9B" w14:textId="190F7774" w:rsidR="00BB31E0" w:rsidRDefault="00BB31E0" w:rsidP="00B415E9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091" w:type="dxa"/>
          </w:tcPr>
          <w:p w14:paraId="1968A1EF" w14:textId="77777777" w:rsidR="00BB31E0" w:rsidRDefault="0052304B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14:paraId="6B221BED" w14:textId="77777777" w:rsidR="0052304B" w:rsidRDefault="0052304B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distance: 20</w:t>
            </w:r>
          </w:p>
          <w:p w14:paraId="261AA866" w14:textId="1430FBE7" w:rsidR="0052304B" w:rsidRDefault="0052304B" w:rsidP="00E347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path: [A, B, C]</w:t>
            </w:r>
          </w:p>
        </w:tc>
      </w:tr>
      <w:tr w:rsidR="00C63365" w14:paraId="147D3FFB" w14:textId="77777777" w:rsidTr="00E34765">
        <w:tc>
          <w:tcPr>
            <w:tcW w:w="1215" w:type="dxa"/>
          </w:tcPr>
          <w:p w14:paraId="33E9B9D1" w14:textId="3B6BEB39" w:rsidR="00C63365" w:rsidRDefault="00C63365" w:rsidP="00C6336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30" w:type="dxa"/>
          </w:tcPr>
          <w:p w14:paraId="781B79A0" w14:textId="2ECFC9B4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color w:val="333333"/>
                <w:sz w:val="25"/>
                <w:szCs w:val="25"/>
              </w:rPr>
              <w:t>2 possible paths could be taken, one is shorter than the other</w:t>
            </w:r>
          </w:p>
        </w:tc>
        <w:tc>
          <w:tcPr>
            <w:tcW w:w="1930" w:type="dxa"/>
          </w:tcPr>
          <w:p w14:paraId="612BAE40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nodes</w:t>
            </w:r>
            <w:r>
              <w:rPr>
                <w:sz w:val="22"/>
                <w:szCs w:val="22"/>
              </w:rPr>
              <w:t xml:space="preserve">: </w:t>
            </w:r>
          </w:p>
          <w:p w14:paraId="63C8BBFE" w14:textId="2EAEAE89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[A, B, C</w:t>
            </w:r>
            <w:r>
              <w:rPr>
                <w:sz w:val="22"/>
                <w:szCs w:val="22"/>
              </w:rPr>
              <w:t>, D</w:t>
            </w:r>
            <w:r w:rsidRPr="74D0CAE0">
              <w:rPr>
                <w:sz w:val="22"/>
                <w:szCs w:val="22"/>
              </w:rPr>
              <w:t>]</w:t>
            </w:r>
          </w:p>
          <w:p w14:paraId="26E0EAF2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 xml:space="preserve">edges: </w:t>
            </w:r>
          </w:p>
          <w:p w14:paraId="5839BF27" w14:textId="1895F650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[AB: 10, B</w:t>
            </w:r>
            <w:r>
              <w:rPr>
                <w:sz w:val="22"/>
                <w:szCs w:val="22"/>
              </w:rPr>
              <w:t>D</w:t>
            </w:r>
            <w:r w:rsidRPr="74D0CAE0">
              <w:rPr>
                <w:sz w:val="22"/>
                <w:szCs w:val="22"/>
              </w:rPr>
              <w:t>: 10</w:t>
            </w:r>
            <w:r>
              <w:rPr>
                <w:sz w:val="22"/>
                <w:szCs w:val="22"/>
              </w:rPr>
              <w:t>, AC: 5, CD: 5</w:t>
            </w:r>
            <w:r w:rsidRPr="74D0CAE0">
              <w:rPr>
                <w:sz w:val="22"/>
                <w:szCs w:val="22"/>
              </w:rPr>
              <w:t>]</w:t>
            </w:r>
          </w:p>
        </w:tc>
        <w:tc>
          <w:tcPr>
            <w:tcW w:w="2360" w:type="dxa"/>
          </w:tcPr>
          <w:p w14:paraId="282EC9A0" w14:textId="78CA4CA2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distance: 10</w:t>
            </w:r>
          </w:p>
          <w:p w14:paraId="187F9371" w14:textId="495F870E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path: [A, C, D]</w:t>
            </w:r>
          </w:p>
        </w:tc>
        <w:tc>
          <w:tcPr>
            <w:tcW w:w="2091" w:type="dxa"/>
          </w:tcPr>
          <w:p w14:paraId="2DC6B9D6" w14:textId="77777777" w:rsidR="00C63365" w:rsidRDefault="00625521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14:paraId="333C1269" w14:textId="77777777" w:rsidR="00625521" w:rsidRDefault="00625521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distance: 10</w:t>
            </w:r>
          </w:p>
          <w:p w14:paraId="28829DD2" w14:textId="75A9694E" w:rsidR="00625521" w:rsidRDefault="00625521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path: [A, C, D]</w:t>
            </w:r>
          </w:p>
        </w:tc>
      </w:tr>
      <w:tr w:rsidR="00C63365" w14:paraId="1A412D79" w14:textId="77777777" w:rsidTr="00E34765">
        <w:tc>
          <w:tcPr>
            <w:tcW w:w="1215" w:type="dxa"/>
          </w:tcPr>
          <w:p w14:paraId="1DAB845B" w14:textId="2D3027AC" w:rsidR="00C63365" w:rsidRDefault="00C63365" w:rsidP="00C6336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30" w:type="dxa"/>
          </w:tcPr>
          <w:p w14:paraId="734DD68C" w14:textId="5253167A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color w:val="333333"/>
                <w:sz w:val="25"/>
                <w:szCs w:val="25"/>
              </w:rPr>
              <w:t>2 possible paths could be taken, both are equal in distance</w:t>
            </w:r>
          </w:p>
        </w:tc>
        <w:tc>
          <w:tcPr>
            <w:tcW w:w="1930" w:type="dxa"/>
          </w:tcPr>
          <w:p w14:paraId="5EB066FB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nodes</w:t>
            </w:r>
            <w:r>
              <w:rPr>
                <w:sz w:val="22"/>
                <w:szCs w:val="22"/>
              </w:rPr>
              <w:t xml:space="preserve">: </w:t>
            </w:r>
          </w:p>
          <w:p w14:paraId="306B89D2" w14:textId="55C64E9A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[A, B, C</w:t>
            </w:r>
            <w:r>
              <w:rPr>
                <w:sz w:val="22"/>
                <w:szCs w:val="22"/>
              </w:rPr>
              <w:t>, D</w:t>
            </w:r>
            <w:r w:rsidR="00596BF5">
              <w:rPr>
                <w:sz w:val="22"/>
                <w:szCs w:val="22"/>
              </w:rPr>
              <w:t>, E</w:t>
            </w:r>
            <w:r w:rsidRPr="74D0CAE0">
              <w:rPr>
                <w:sz w:val="22"/>
                <w:szCs w:val="22"/>
              </w:rPr>
              <w:t>]</w:t>
            </w:r>
          </w:p>
          <w:p w14:paraId="28930094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 xml:space="preserve">edges: </w:t>
            </w:r>
          </w:p>
          <w:p w14:paraId="67D55612" w14:textId="3E295631" w:rsidR="00C63365" w:rsidRPr="00596BF5" w:rsidRDefault="00C63365" w:rsidP="00C63365">
            <w:pPr>
              <w:spacing w:after="0" w:line="276" w:lineRule="auto"/>
              <w:rPr>
                <w:sz w:val="22"/>
                <w:szCs w:val="22"/>
                <w:lang w:val="fr-FR"/>
              </w:rPr>
            </w:pPr>
            <w:r w:rsidRPr="00596BF5">
              <w:rPr>
                <w:sz w:val="22"/>
                <w:szCs w:val="22"/>
                <w:lang w:val="fr-FR"/>
              </w:rPr>
              <w:t>[</w:t>
            </w:r>
            <w:proofErr w:type="gramStart"/>
            <w:r w:rsidR="00596BF5" w:rsidRPr="00596BF5">
              <w:rPr>
                <w:sz w:val="22"/>
                <w:szCs w:val="22"/>
                <w:lang w:val="fr-FR"/>
              </w:rPr>
              <w:t>AB:</w:t>
            </w:r>
            <w:proofErr w:type="gramEnd"/>
            <w:r w:rsidRPr="00596BF5">
              <w:rPr>
                <w:sz w:val="22"/>
                <w:szCs w:val="22"/>
                <w:lang w:val="fr-FR"/>
              </w:rPr>
              <w:t xml:space="preserve"> 10, BD: 10, AC: 10, CD: 10</w:t>
            </w:r>
            <w:r w:rsidR="00596BF5" w:rsidRPr="00596BF5">
              <w:rPr>
                <w:sz w:val="22"/>
                <w:szCs w:val="22"/>
                <w:lang w:val="fr-FR"/>
              </w:rPr>
              <w:t>, DE: 10</w:t>
            </w:r>
            <w:r w:rsidRPr="00596BF5">
              <w:rPr>
                <w:sz w:val="22"/>
                <w:szCs w:val="22"/>
                <w:lang w:val="fr-FR"/>
              </w:rPr>
              <w:t>]</w:t>
            </w:r>
          </w:p>
        </w:tc>
        <w:tc>
          <w:tcPr>
            <w:tcW w:w="2360" w:type="dxa"/>
          </w:tcPr>
          <w:p w14:paraId="7B39160D" w14:textId="4E763CC6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distance: </w:t>
            </w:r>
            <w:r w:rsidR="00596BF5">
              <w:rPr>
                <w:sz w:val="22"/>
                <w:szCs w:val="22"/>
              </w:rPr>
              <w:t>30</w:t>
            </w:r>
          </w:p>
          <w:p w14:paraId="6C3C54F1" w14:textId="791A0CE0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path: [A, </w:t>
            </w:r>
            <w:r w:rsidR="00596BF5">
              <w:rPr>
                <w:sz w:val="22"/>
                <w:szCs w:val="22"/>
              </w:rPr>
              <w:t>B, D, E</w:t>
            </w:r>
            <w:r>
              <w:rPr>
                <w:sz w:val="22"/>
                <w:szCs w:val="22"/>
              </w:rPr>
              <w:t>]</w:t>
            </w:r>
            <w:r w:rsidR="00596BF5">
              <w:rPr>
                <w:sz w:val="22"/>
                <w:szCs w:val="22"/>
              </w:rPr>
              <w:t xml:space="preserve"> or [A, C, D, E]</w:t>
            </w:r>
          </w:p>
        </w:tc>
        <w:tc>
          <w:tcPr>
            <w:tcW w:w="2091" w:type="dxa"/>
          </w:tcPr>
          <w:p w14:paraId="1E6347FB" w14:textId="77777777" w:rsidR="00C63365" w:rsidRDefault="00625521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14:paraId="016B50E1" w14:textId="77777777" w:rsidR="00625521" w:rsidRDefault="00625521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distance:</w:t>
            </w:r>
            <w:r w:rsidR="00661547">
              <w:rPr>
                <w:sz w:val="22"/>
                <w:szCs w:val="22"/>
              </w:rPr>
              <w:t xml:space="preserve"> 30</w:t>
            </w:r>
          </w:p>
          <w:p w14:paraId="1E1FA32C" w14:textId="6F9AF13A" w:rsidR="00661547" w:rsidRDefault="00661547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path: [A, B, D, E]</w:t>
            </w:r>
          </w:p>
        </w:tc>
      </w:tr>
      <w:tr w:rsidR="00C63365" w14:paraId="4E79D895" w14:textId="77777777" w:rsidTr="00E34765">
        <w:tc>
          <w:tcPr>
            <w:tcW w:w="1215" w:type="dxa"/>
          </w:tcPr>
          <w:p w14:paraId="2744DB94" w14:textId="2B6EB452" w:rsidR="00C63365" w:rsidRDefault="00C63365" w:rsidP="00C6336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30" w:type="dxa"/>
          </w:tcPr>
          <w:p w14:paraId="17A88C1E" w14:textId="1536F057" w:rsidR="00C63365" w:rsidRDefault="00C63365" w:rsidP="00C63365">
            <w:pPr>
              <w:spacing w:after="0" w:line="276" w:lineRule="auto"/>
              <w:rPr>
                <w:color w:val="333333"/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>Test for algorithm's ability to handle distances of 0</w:t>
            </w:r>
          </w:p>
        </w:tc>
        <w:tc>
          <w:tcPr>
            <w:tcW w:w="1930" w:type="dxa"/>
          </w:tcPr>
          <w:p w14:paraId="5A67CCB0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nodes</w:t>
            </w:r>
            <w:r>
              <w:rPr>
                <w:sz w:val="22"/>
                <w:szCs w:val="22"/>
              </w:rPr>
              <w:t xml:space="preserve">: </w:t>
            </w:r>
          </w:p>
          <w:p w14:paraId="5B247399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[A, B, C</w:t>
            </w:r>
            <w:r>
              <w:rPr>
                <w:sz w:val="22"/>
                <w:szCs w:val="22"/>
              </w:rPr>
              <w:t>, D</w:t>
            </w:r>
            <w:r w:rsidRPr="74D0CAE0">
              <w:rPr>
                <w:sz w:val="22"/>
                <w:szCs w:val="22"/>
              </w:rPr>
              <w:t>]</w:t>
            </w:r>
          </w:p>
          <w:p w14:paraId="2073917F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 xml:space="preserve">edges: </w:t>
            </w:r>
          </w:p>
          <w:p w14:paraId="38141C16" w14:textId="49B33D58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 xml:space="preserve">[AB: </w:t>
            </w:r>
            <w:r w:rsidR="00E972FF">
              <w:rPr>
                <w:sz w:val="22"/>
                <w:szCs w:val="22"/>
              </w:rPr>
              <w:t>0</w:t>
            </w:r>
            <w:r w:rsidRPr="74D0CAE0">
              <w:rPr>
                <w:sz w:val="22"/>
                <w:szCs w:val="22"/>
              </w:rPr>
              <w:t>, B</w:t>
            </w:r>
            <w:r>
              <w:rPr>
                <w:sz w:val="22"/>
                <w:szCs w:val="22"/>
              </w:rPr>
              <w:t>D</w:t>
            </w:r>
            <w:r w:rsidRPr="74D0CAE0">
              <w:rPr>
                <w:sz w:val="22"/>
                <w:szCs w:val="22"/>
              </w:rPr>
              <w:t xml:space="preserve">: </w:t>
            </w:r>
            <w:r w:rsidR="00E972FF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, AC: </w:t>
            </w:r>
            <w:r w:rsidR="00E972FF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, CD: </w:t>
            </w:r>
            <w:r w:rsidR="00E972FF">
              <w:rPr>
                <w:sz w:val="22"/>
                <w:szCs w:val="22"/>
              </w:rPr>
              <w:t>0</w:t>
            </w:r>
            <w:r w:rsidRPr="74D0CAE0">
              <w:rPr>
                <w:sz w:val="22"/>
                <w:szCs w:val="22"/>
              </w:rPr>
              <w:t>]</w:t>
            </w:r>
          </w:p>
        </w:tc>
        <w:tc>
          <w:tcPr>
            <w:tcW w:w="2360" w:type="dxa"/>
          </w:tcPr>
          <w:p w14:paraId="6A3E86C4" w14:textId="32950C6F" w:rsidR="00CA74E8" w:rsidRDefault="00CA74E8" w:rsidP="00CA74E8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distance: 0</w:t>
            </w:r>
          </w:p>
          <w:p w14:paraId="768652E1" w14:textId="7BC50490" w:rsidR="00C63365" w:rsidRDefault="00CA74E8" w:rsidP="00CA74E8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path: [A, B, D, E] or [A, C, D, E]</w:t>
            </w:r>
          </w:p>
        </w:tc>
        <w:tc>
          <w:tcPr>
            <w:tcW w:w="2091" w:type="dxa"/>
          </w:tcPr>
          <w:p w14:paraId="5598BF50" w14:textId="77777777" w:rsidR="00C63365" w:rsidRDefault="00661547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14:paraId="4296C7EE" w14:textId="77777777" w:rsidR="00661547" w:rsidRDefault="00661547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distance: 0</w:t>
            </w:r>
          </w:p>
          <w:p w14:paraId="1A26683E" w14:textId="48AEEB6E" w:rsidR="00661547" w:rsidRDefault="00661547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path: [A, B, D, E]</w:t>
            </w:r>
          </w:p>
        </w:tc>
      </w:tr>
      <w:tr w:rsidR="00C63365" w14:paraId="4A835DFE" w14:textId="77777777" w:rsidTr="00E34765">
        <w:tc>
          <w:tcPr>
            <w:tcW w:w="1215" w:type="dxa"/>
          </w:tcPr>
          <w:p w14:paraId="5AD465DD" w14:textId="42F65E45" w:rsidR="00C63365" w:rsidRDefault="00C63365" w:rsidP="00C6336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5C4D96">
              <w:rPr>
                <w:sz w:val="22"/>
                <w:szCs w:val="22"/>
              </w:rPr>
              <w:t>.1</w:t>
            </w:r>
          </w:p>
        </w:tc>
        <w:tc>
          <w:tcPr>
            <w:tcW w:w="2430" w:type="dxa"/>
          </w:tcPr>
          <w:p w14:paraId="2154A3E2" w14:textId="48F5892C" w:rsidR="00C63365" w:rsidRDefault="00C63365" w:rsidP="00C63365">
            <w:pPr>
              <w:spacing w:after="0" w:line="276" w:lineRule="auto"/>
              <w:rPr>
                <w:color w:val="333333"/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>Test for algorithm halting on negative weights</w:t>
            </w:r>
          </w:p>
        </w:tc>
        <w:tc>
          <w:tcPr>
            <w:tcW w:w="1930" w:type="dxa"/>
          </w:tcPr>
          <w:p w14:paraId="5CF59EC5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nodes</w:t>
            </w:r>
            <w:r>
              <w:rPr>
                <w:sz w:val="22"/>
                <w:szCs w:val="22"/>
              </w:rPr>
              <w:t xml:space="preserve">: </w:t>
            </w:r>
          </w:p>
          <w:p w14:paraId="55D8E446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>[A, B, C</w:t>
            </w:r>
            <w:r>
              <w:rPr>
                <w:sz w:val="22"/>
                <w:szCs w:val="22"/>
              </w:rPr>
              <w:t>, D</w:t>
            </w:r>
            <w:r w:rsidRPr="74D0CAE0">
              <w:rPr>
                <w:sz w:val="22"/>
                <w:szCs w:val="22"/>
              </w:rPr>
              <w:t>]</w:t>
            </w:r>
          </w:p>
          <w:p w14:paraId="7CBA432B" w14:textId="77777777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 xml:space="preserve">edges: </w:t>
            </w:r>
          </w:p>
          <w:p w14:paraId="471FCB59" w14:textId="2C9133AE" w:rsidR="00C63365" w:rsidRDefault="00C63365" w:rsidP="00C63365">
            <w:pPr>
              <w:spacing w:after="0" w:line="276" w:lineRule="auto"/>
              <w:rPr>
                <w:sz w:val="22"/>
                <w:szCs w:val="22"/>
              </w:rPr>
            </w:pPr>
            <w:r w:rsidRPr="74D0CAE0">
              <w:rPr>
                <w:sz w:val="22"/>
                <w:szCs w:val="22"/>
              </w:rPr>
              <w:t xml:space="preserve">[AB: </w:t>
            </w:r>
            <w:r w:rsidR="00E972FF">
              <w:rPr>
                <w:sz w:val="22"/>
                <w:szCs w:val="22"/>
              </w:rPr>
              <w:t>0</w:t>
            </w:r>
            <w:r w:rsidRPr="74D0CAE0">
              <w:rPr>
                <w:sz w:val="22"/>
                <w:szCs w:val="22"/>
              </w:rPr>
              <w:t>, B</w:t>
            </w:r>
            <w:r>
              <w:rPr>
                <w:sz w:val="22"/>
                <w:szCs w:val="22"/>
              </w:rPr>
              <w:t>D</w:t>
            </w:r>
            <w:r w:rsidRPr="74D0CAE0">
              <w:rPr>
                <w:sz w:val="22"/>
                <w:szCs w:val="22"/>
              </w:rPr>
              <w:t xml:space="preserve">: </w:t>
            </w:r>
            <w:r w:rsidR="00E972FF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, AC: </w:t>
            </w:r>
            <w:r w:rsidR="00E972FF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, CD: </w:t>
            </w:r>
            <w:r w:rsidR="00E972FF">
              <w:rPr>
                <w:sz w:val="22"/>
                <w:szCs w:val="22"/>
              </w:rPr>
              <w:t>-10</w:t>
            </w:r>
            <w:r w:rsidRPr="74D0CAE0">
              <w:rPr>
                <w:sz w:val="22"/>
                <w:szCs w:val="22"/>
              </w:rPr>
              <w:t>]</w:t>
            </w:r>
          </w:p>
        </w:tc>
        <w:tc>
          <w:tcPr>
            <w:tcW w:w="2360" w:type="dxa"/>
          </w:tcPr>
          <w:p w14:paraId="29C902A7" w14:textId="4E0E0A38" w:rsidR="00E972FF" w:rsidRDefault="00E972FF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 error: negative value weight</w:t>
            </w:r>
          </w:p>
        </w:tc>
        <w:tc>
          <w:tcPr>
            <w:tcW w:w="2091" w:type="dxa"/>
          </w:tcPr>
          <w:p w14:paraId="172BF300" w14:textId="77777777" w:rsidR="00C63365" w:rsidRDefault="005C4D96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  <w:p w14:paraId="1F779B09" w14:textId="0E53FA21" w:rsidR="005C4D96" w:rsidRDefault="005C4D96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error: invalid array length Allocation failed – JavaScript heap out of memory</w:t>
            </w:r>
          </w:p>
        </w:tc>
      </w:tr>
      <w:tr w:rsidR="005C4D96" w14:paraId="1C1C359C" w14:textId="77777777" w:rsidTr="00E34765">
        <w:tc>
          <w:tcPr>
            <w:tcW w:w="1215" w:type="dxa"/>
          </w:tcPr>
          <w:p w14:paraId="344826AD" w14:textId="778D4AA5" w:rsidR="005C4D96" w:rsidRDefault="005C4D96" w:rsidP="00C63365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2430" w:type="dxa"/>
          </w:tcPr>
          <w:p w14:paraId="4F009CDA" w14:textId="02759182" w:rsidR="005C4D96" w:rsidRDefault="005C4D96" w:rsidP="005C4D96">
            <w:pPr>
              <w:spacing w:after="0" w:line="276" w:lineRule="auto"/>
              <w:jc w:val="center"/>
              <w:rPr>
                <w:color w:val="333333"/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>-</w:t>
            </w:r>
          </w:p>
        </w:tc>
        <w:tc>
          <w:tcPr>
            <w:tcW w:w="1930" w:type="dxa"/>
          </w:tcPr>
          <w:p w14:paraId="658E4783" w14:textId="735BDB8D" w:rsidR="005C4D96" w:rsidRPr="74D0CAE0" w:rsidRDefault="005C4D96" w:rsidP="005C4D96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60" w:type="dxa"/>
          </w:tcPr>
          <w:p w14:paraId="1E5A5125" w14:textId="26029A53" w:rsidR="005C4D96" w:rsidRDefault="005C4D96" w:rsidP="005C4D96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091" w:type="dxa"/>
          </w:tcPr>
          <w:p w14:paraId="1A1DF8E4" w14:textId="46A1DEF3" w:rsidR="005C4D96" w:rsidRDefault="003E2E2F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14:paraId="09E7C925" w14:textId="4A8E0D52" w:rsidR="003E2E2F" w:rsidRDefault="003E2E2F" w:rsidP="00C63365">
            <w:p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error: </w:t>
            </w:r>
            <w:r w:rsidR="00D42923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annot hand</w:t>
            </w:r>
            <w:r w:rsidR="00D42923">
              <w:rPr>
                <w:sz w:val="22"/>
                <w:szCs w:val="22"/>
              </w:rPr>
              <w:t>le negative value weight.</w:t>
            </w:r>
          </w:p>
        </w:tc>
      </w:tr>
    </w:tbl>
    <w:p w14:paraId="797DA3F4" w14:textId="6DCD476F" w:rsidR="00C02752" w:rsidRDefault="0054425C" w:rsidP="00C02752">
      <w:pPr>
        <w:pStyle w:val="Heading2"/>
      </w:pPr>
      <w:bookmarkStart w:id="50" w:name="_Toc81979063"/>
      <w:r>
        <w:lastRenderedPageBreak/>
        <w:t xml:space="preserve">Test Result </w:t>
      </w:r>
      <w:r w:rsidR="00C02752">
        <w:t>Screenshots</w:t>
      </w:r>
      <w:bookmarkEnd w:id="50"/>
    </w:p>
    <w:p w14:paraId="1D101C3E" w14:textId="29406241" w:rsidR="00C02752" w:rsidRPr="00C02752" w:rsidRDefault="00C02752" w:rsidP="0054425C">
      <w:pPr>
        <w:pStyle w:val="Heading3"/>
      </w:pPr>
      <w:bookmarkStart w:id="51" w:name="_Toc81979064"/>
      <w:r>
        <w:t>Test 1</w:t>
      </w:r>
      <w:r w:rsidR="0054425C">
        <w:t>.1</w:t>
      </w:r>
      <w:bookmarkEnd w:id="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9"/>
      </w:tblGrid>
      <w:tr w:rsidR="000D50A9" w14:paraId="4C8CDBCC" w14:textId="77777777" w:rsidTr="00D80947">
        <w:tc>
          <w:tcPr>
            <w:tcW w:w="8239" w:type="dxa"/>
          </w:tcPr>
          <w:p w14:paraId="545E9BD3" w14:textId="67EEAFEB" w:rsidR="000D50A9" w:rsidRDefault="000D50A9" w:rsidP="00D8094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ADFCB53" wp14:editId="194FC917">
                  <wp:extent cx="4548249" cy="436701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701" cy="439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0A9" w14:paraId="35A5E5E5" w14:textId="77777777" w:rsidTr="00D80947">
        <w:tc>
          <w:tcPr>
            <w:tcW w:w="8239" w:type="dxa"/>
          </w:tcPr>
          <w:p w14:paraId="038F9077" w14:textId="7379AF76" w:rsidR="000D50A9" w:rsidRDefault="000D50A9" w:rsidP="000D50A9">
            <w:pPr>
              <w:pStyle w:val="ImageCaption"/>
              <w:framePr w:hSpace="0" w:wrap="auto" w:vAnchor="margin" w:hAnchor="text" w:xAlign="left" w:yAlign="inline"/>
            </w:pPr>
            <w:r>
              <w:t>Test 1.1 Result</w:t>
            </w:r>
          </w:p>
        </w:tc>
      </w:tr>
    </w:tbl>
    <w:p w14:paraId="28A4ADDB" w14:textId="77D71E27" w:rsidR="0064535C" w:rsidRDefault="0064535C" w:rsidP="0064535C">
      <w:r>
        <w:t>This test failed</w:t>
      </w:r>
      <w:r w:rsidR="00623041">
        <w:t xml:space="preserve"> </w:t>
      </w:r>
      <w:r>
        <w:t xml:space="preserve">because the path returned was incorrect. </w:t>
      </w:r>
      <w:r w:rsidR="00623041">
        <w:t xml:space="preserve">The distance returned 20, which is true, however the path was [null, A] when expecting a path of [A, B, C]. I think the reason this happened was </w:t>
      </w:r>
      <w:r w:rsidR="005C0B76">
        <w:t>invalid logic when compiling the path.</w:t>
      </w:r>
    </w:p>
    <w:p w14:paraId="12ACB3CF" w14:textId="71838ABA" w:rsidR="00E5537F" w:rsidRDefault="00E5537F" w:rsidP="00E5537F">
      <w:pPr>
        <w:pStyle w:val="Heading3"/>
      </w:pPr>
      <w:bookmarkStart w:id="52" w:name="_Toc81979065"/>
      <w:r>
        <w:lastRenderedPageBreak/>
        <w:t>Test 1.2</w:t>
      </w:r>
      <w:bookmarkEnd w:id="5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9"/>
      </w:tblGrid>
      <w:tr w:rsidR="00E5537F" w14:paraId="2602A7A0" w14:textId="77777777" w:rsidTr="00E5537F">
        <w:trPr>
          <w:jc w:val="center"/>
        </w:trPr>
        <w:tc>
          <w:tcPr>
            <w:tcW w:w="8239" w:type="dxa"/>
          </w:tcPr>
          <w:p w14:paraId="4EF84883" w14:textId="3365354C" w:rsidR="00E5537F" w:rsidRDefault="00E5537F" w:rsidP="00E5537F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CBA8604" wp14:editId="2EA14334">
                  <wp:extent cx="4620535" cy="4037610"/>
                  <wp:effectExtent l="0" t="0" r="889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887" cy="4048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37F" w14:paraId="6A92AE5C" w14:textId="77777777" w:rsidTr="00E5537F">
        <w:tblPrEx>
          <w:jc w:val="left"/>
        </w:tblPrEx>
        <w:tc>
          <w:tcPr>
            <w:tcW w:w="8239" w:type="dxa"/>
          </w:tcPr>
          <w:p w14:paraId="60F32300" w14:textId="2BC6CDEB" w:rsidR="00E5537F" w:rsidRDefault="00E5537F" w:rsidP="00E5537F">
            <w:pPr>
              <w:pStyle w:val="ImageCaption"/>
              <w:framePr w:hSpace="0" w:wrap="auto" w:vAnchor="margin" w:hAnchor="text" w:xAlign="left" w:yAlign="inline"/>
            </w:pPr>
            <w:r>
              <w:t>Test 1.2 Result</w:t>
            </w:r>
          </w:p>
        </w:tc>
      </w:tr>
    </w:tbl>
    <w:p w14:paraId="204AC1A5" w14:textId="3D2660A3" w:rsidR="695DE406" w:rsidRDefault="00E5537F" w:rsidP="695DE406">
      <w:r>
        <w:t xml:space="preserve">After making changes to the way the algorithm </w:t>
      </w:r>
      <w:r w:rsidR="005C1444">
        <w:t>compiles the path</w:t>
      </w:r>
      <w:r w:rsidR="008428EF">
        <w:t xml:space="preserve"> </w:t>
      </w:r>
      <w:r w:rsidR="005C1444" w:rsidRPr="005C1444">
        <w:rPr>
          <w:i/>
          <w:iCs/>
        </w:rPr>
        <w:t>(</w:t>
      </w:r>
      <w:r w:rsidR="005C1444">
        <w:rPr>
          <w:i/>
          <w:iCs/>
        </w:rPr>
        <w:t xml:space="preserve">See Change 1 – Test 1.1 in </w:t>
      </w:r>
      <w:r w:rsidR="00452C30">
        <w:rPr>
          <w:i/>
          <w:iCs/>
        </w:rPr>
        <w:t>Pseudocode Changes section below</w:t>
      </w:r>
      <w:r w:rsidR="005C1444" w:rsidRPr="005C1444">
        <w:rPr>
          <w:i/>
          <w:iCs/>
        </w:rPr>
        <w:t>)</w:t>
      </w:r>
      <w:r w:rsidR="008428EF">
        <w:rPr>
          <w:i/>
          <w:iCs/>
        </w:rPr>
        <w:t xml:space="preserve">, </w:t>
      </w:r>
      <w:r w:rsidR="008428EF">
        <w:t xml:space="preserve">I ran Test 1 again and I received this as a result. The distance was correct again, and the path has improved, however it was still missing one node. I believe the reason for node C not being included in the path was because I only start </w:t>
      </w:r>
      <w:r w:rsidR="006B5DF6">
        <w:t xml:space="preserve">adding nodes to the path starting from the parent of C, not C itself. </w:t>
      </w:r>
    </w:p>
    <w:p w14:paraId="10761E4E" w14:textId="60C04045" w:rsidR="00191EAA" w:rsidRDefault="00191EAA" w:rsidP="00191EAA">
      <w:pPr>
        <w:pStyle w:val="Heading3"/>
      </w:pPr>
      <w:bookmarkStart w:id="53" w:name="_Toc81979066"/>
      <w:r>
        <w:lastRenderedPageBreak/>
        <w:t>Test 1.3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9"/>
      </w:tblGrid>
      <w:tr w:rsidR="00191EAA" w14:paraId="203400D0" w14:textId="77777777" w:rsidTr="000301AD">
        <w:tc>
          <w:tcPr>
            <w:tcW w:w="8239" w:type="dxa"/>
          </w:tcPr>
          <w:p w14:paraId="5798E91E" w14:textId="7E2BDD35" w:rsidR="00191EAA" w:rsidRDefault="000301AD" w:rsidP="00191EAA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E1CA142" wp14:editId="58137993">
                  <wp:extent cx="4191000" cy="250569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23528"/>
                          <a:stretch/>
                        </pic:blipFill>
                        <pic:spPr bwMode="auto">
                          <a:xfrm>
                            <a:off x="0" y="0"/>
                            <a:ext cx="4191000" cy="2505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A" w14:paraId="26C7F21D" w14:textId="77777777" w:rsidTr="000301AD">
        <w:tc>
          <w:tcPr>
            <w:tcW w:w="8239" w:type="dxa"/>
          </w:tcPr>
          <w:p w14:paraId="283F7DC0" w14:textId="1625AA15" w:rsidR="00191EAA" w:rsidRDefault="00191EAA" w:rsidP="00191EAA">
            <w:pPr>
              <w:pStyle w:val="ImageCaption"/>
              <w:framePr w:hSpace="0" w:wrap="auto" w:vAnchor="margin" w:hAnchor="text" w:xAlign="left" w:yAlign="inline"/>
            </w:pPr>
            <w:r>
              <w:t>Test 1.3 Result</w:t>
            </w:r>
          </w:p>
        </w:tc>
      </w:tr>
    </w:tbl>
    <w:p w14:paraId="79291E8F" w14:textId="175E0446" w:rsidR="006B4E90" w:rsidRDefault="000301AD" w:rsidP="00A84163">
      <w:r>
        <w:t xml:space="preserve">This test was </w:t>
      </w:r>
      <w:proofErr w:type="spellStart"/>
      <w:r>
        <w:t>sucessful</w:t>
      </w:r>
      <w:proofErr w:type="spellEnd"/>
      <w:r>
        <w:t xml:space="preserve"> in finding the shortest path in a simple 3-node tree, where there is only one possible path. This shows that the algorithm can at least function </w:t>
      </w:r>
      <w:r w:rsidR="0052304B">
        <w:t>and return a valid result.</w:t>
      </w:r>
    </w:p>
    <w:p w14:paraId="01F5A6A9" w14:textId="01061725" w:rsidR="00D04ADA" w:rsidRDefault="00D04ADA" w:rsidP="00D04ADA">
      <w:pPr>
        <w:pStyle w:val="Heading3"/>
      </w:pPr>
      <w:bookmarkStart w:id="54" w:name="_Toc81979067"/>
      <w:r>
        <w:t>Test 2</w:t>
      </w:r>
      <w:bookmarkEnd w:id="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9"/>
      </w:tblGrid>
      <w:tr w:rsidR="007317DC" w14:paraId="39B34D93" w14:textId="77777777" w:rsidTr="00ED4A08">
        <w:tc>
          <w:tcPr>
            <w:tcW w:w="8239" w:type="dxa"/>
          </w:tcPr>
          <w:p w14:paraId="144D19CC" w14:textId="77777777" w:rsidR="002D2F8C" w:rsidRDefault="002D2F8C" w:rsidP="004E7B3B">
            <w:pPr>
              <w:spacing w:after="0"/>
              <w:jc w:val="center"/>
              <w:rPr>
                <w:noProof/>
              </w:rPr>
            </w:pPr>
          </w:p>
          <w:p w14:paraId="4019D2A8" w14:textId="12565023" w:rsidR="007317DC" w:rsidRDefault="00DD1E27" w:rsidP="004E7B3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8D0CB6B" wp14:editId="1ACF0097">
                  <wp:extent cx="4258929" cy="2493818"/>
                  <wp:effectExtent l="0" t="0" r="889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22783"/>
                          <a:stretch/>
                        </pic:blipFill>
                        <pic:spPr bwMode="auto">
                          <a:xfrm>
                            <a:off x="0" y="0"/>
                            <a:ext cx="4266798" cy="24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A08" w14:paraId="0995EF46" w14:textId="77777777" w:rsidTr="00ED4A08">
        <w:tc>
          <w:tcPr>
            <w:tcW w:w="8239" w:type="dxa"/>
          </w:tcPr>
          <w:p w14:paraId="3C1EEDCF" w14:textId="4DA74B04" w:rsidR="00ED4A08" w:rsidRDefault="00ED4A08" w:rsidP="00ED4A08">
            <w:pPr>
              <w:pStyle w:val="ImageCaption"/>
              <w:framePr w:hSpace="0" w:wrap="auto" w:vAnchor="margin" w:hAnchor="text" w:xAlign="left" w:yAlign="inline"/>
            </w:pPr>
            <w:r>
              <w:t>Test 2 Result</w:t>
            </w:r>
          </w:p>
        </w:tc>
      </w:tr>
    </w:tbl>
    <w:p w14:paraId="2CB7F817" w14:textId="14595B48" w:rsidR="002A3ED6" w:rsidRDefault="002A3ED6" w:rsidP="002A3ED6">
      <w:pPr>
        <w:pStyle w:val="Heading3"/>
      </w:pPr>
      <w:bookmarkStart w:id="55" w:name="_Toc81979068"/>
      <w:r>
        <w:lastRenderedPageBreak/>
        <w:t>Test 3</w:t>
      </w:r>
      <w:bookmarkEnd w:id="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9"/>
      </w:tblGrid>
      <w:tr w:rsidR="002A3ED6" w14:paraId="7F35B2EE" w14:textId="77777777" w:rsidTr="002D2F8C">
        <w:tc>
          <w:tcPr>
            <w:tcW w:w="8239" w:type="dxa"/>
          </w:tcPr>
          <w:p w14:paraId="46AD3E24" w14:textId="51DCED18" w:rsidR="002A3ED6" w:rsidRDefault="002D2F8C" w:rsidP="002D2F8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38087D0" wp14:editId="14E70517">
                  <wp:extent cx="4181475" cy="27336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F8C" w14:paraId="2EE412BA" w14:textId="77777777" w:rsidTr="002D2F8C">
        <w:tc>
          <w:tcPr>
            <w:tcW w:w="8239" w:type="dxa"/>
          </w:tcPr>
          <w:p w14:paraId="564BA41F" w14:textId="00B45E31" w:rsidR="002D2F8C" w:rsidRDefault="002D2F8C" w:rsidP="002D2F8C">
            <w:pPr>
              <w:pStyle w:val="ImageCaption"/>
              <w:framePr w:hSpace="0" w:wrap="auto" w:vAnchor="margin" w:hAnchor="text" w:xAlign="left" w:yAlign="inline"/>
            </w:pPr>
            <w:r>
              <w:t>Test 3 Result</w:t>
            </w:r>
          </w:p>
        </w:tc>
      </w:tr>
    </w:tbl>
    <w:p w14:paraId="19635013" w14:textId="3D13755E" w:rsidR="006B4E90" w:rsidRDefault="00543F6C" w:rsidP="00543F6C">
      <w:pPr>
        <w:pStyle w:val="Heading3"/>
      </w:pPr>
      <w:bookmarkStart w:id="56" w:name="_Toc81979069"/>
      <w:r>
        <w:t>Test 4</w:t>
      </w:r>
      <w:bookmarkEnd w:id="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9"/>
      </w:tblGrid>
      <w:tr w:rsidR="00543F6C" w14:paraId="211CF33A" w14:textId="77777777" w:rsidTr="00D733AE">
        <w:tc>
          <w:tcPr>
            <w:tcW w:w="8239" w:type="dxa"/>
          </w:tcPr>
          <w:p w14:paraId="0BCBB64A" w14:textId="650D4649" w:rsidR="00543F6C" w:rsidRDefault="00D733AE" w:rsidP="00D733AE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94E4FF6" wp14:editId="5C5E6A5B">
                  <wp:extent cx="4229100" cy="26860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3AE" w14:paraId="31E08D57" w14:textId="77777777" w:rsidTr="00D733AE">
        <w:tc>
          <w:tcPr>
            <w:tcW w:w="8239" w:type="dxa"/>
          </w:tcPr>
          <w:p w14:paraId="6AA0B22E" w14:textId="3DA3FC16" w:rsidR="00D733AE" w:rsidRDefault="00D733AE" w:rsidP="00D733AE">
            <w:pPr>
              <w:pStyle w:val="ImageCaption"/>
              <w:framePr w:hSpace="0" w:wrap="auto" w:vAnchor="margin" w:hAnchor="text" w:xAlign="left" w:yAlign="inline"/>
            </w:pPr>
            <w:r>
              <w:t>Test 4 Result</w:t>
            </w:r>
          </w:p>
        </w:tc>
      </w:tr>
    </w:tbl>
    <w:p w14:paraId="2FF1E2A5" w14:textId="5CD5DDE0" w:rsidR="006B4E90" w:rsidRDefault="00D733AE" w:rsidP="00D733AE">
      <w:pPr>
        <w:pStyle w:val="Heading3"/>
      </w:pPr>
      <w:bookmarkStart w:id="57" w:name="_Toc81979070"/>
      <w:r>
        <w:lastRenderedPageBreak/>
        <w:t>Test 5</w:t>
      </w:r>
      <w:r w:rsidR="005C4D96">
        <w:t>.1</w:t>
      </w:r>
      <w:bookmarkEnd w:id="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9"/>
      </w:tblGrid>
      <w:tr w:rsidR="00051896" w14:paraId="537939D2" w14:textId="77777777" w:rsidTr="00D77005">
        <w:tc>
          <w:tcPr>
            <w:tcW w:w="8239" w:type="dxa"/>
          </w:tcPr>
          <w:p w14:paraId="5663F34A" w14:textId="45B78A88" w:rsidR="00051896" w:rsidRDefault="00D77005" w:rsidP="00D77005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D4A61D1" wp14:editId="1FB97E78">
                  <wp:extent cx="5130933" cy="206630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790" cy="207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005" w14:paraId="6731AF56" w14:textId="77777777" w:rsidTr="00D77005">
        <w:tc>
          <w:tcPr>
            <w:tcW w:w="8239" w:type="dxa"/>
          </w:tcPr>
          <w:p w14:paraId="587A4EE6" w14:textId="299A9434" w:rsidR="00D77005" w:rsidRDefault="00D77005" w:rsidP="00D77005">
            <w:pPr>
              <w:pStyle w:val="ImageCaption"/>
              <w:framePr w:hSpace="0" w:wrap="auto" w:vAnchor="margin" w:hAnchor="text" w:xAlign="left" w:yAlign="inline"/>
            </w:pPr>
            <w:r>
              <w:t>Test 5</w:t>
            </w:r>
            <w:r w:rsidR="009B5A71">
              <w:t>.1</w:t>
            </w:r>
            <w:r>
              <w:t xml:space="preserve"> Result</w:t>
            </w:r>
          </w:p>
        </w:tc>
      </w:tr>
    </w:tbl>
    <w:p w14:paraId="4056E7D4" w14:textId="13ADD03D" w:rsidR="00625521" w:rsidRDefault="005F4C0A" w:rsidP="00625521">
      <w:r>
        <w:t xml:space="preserve">The error states that the JavaScript heap is out of memory, which suggests that this test made the algorithm run in an infinite loop. To fix this, </w:t>
      </w:r>
      <w:r w:rsidR="00122A76">
        <w:t xml:space="preserve">the algorithm must be able to handle </w:t>
      </w:r>
      <w:r w:rsidR="00255581">
        <w:t>negative distances</w:t>
      </w:r>
      <w:r w:rsidR="00625521">
        <w:t>.</w:t>
      </w:r>
    </w:p>
    <w:p w14:paraId="0E1A834A" w14:textId="5CF54D5F" w:rsidR="005C4D96" w:rsidRDefault="006D4B9F" w:rsidP="006D4B9F">
      <w:pPr>
        <w:pStyle w:val="Heading3"/>
      </w:pPr>
      <w:bookmarkStart w:id="58" w:name="_Toc81979071"/>
      <w:r>
        <w:t>Test 5.2</w:t>
      </w:r>
      <w:bookmarkEnd w:id="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9"/>
      </w:tblGrid>
      <w:tr w:rsidR="006D4B9F" w14:paraId="19DCBD58" w14:textId="77777777" w:rsidTr="00A84163">
        <w:tc>
          <w:tcPr>
            <w:tcW w:w="8239" w:type="dxa"/>
          </w:tcPr>
          <w:p w14:paraId="6284C093" w14:textId="65DD344C" w:rsidR="006D4B9F" w:rsidRDefault="009B5A71" w:rsidP="009B5A71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22C280A" wp14:editId="2308FF12">
                  <wp:extent cx="4162425" cy="1438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A71" w14:paraId="32589FCB" w14:textId="77777777" w:rsidTr="00A84163">
        <w:tc>
          <w:tcPr>
            <w:tcW w:w="8239" w:type="dxa"/>
          </w:tcPr>
          <w:p w14:paraId="7C967021" w14:textId="1F0DC5D6" w:rsidR="009B5A71" w:rsidRDefault="009B5A71" w:rsidP="009B5A71">
            <w:pPr>
              <w:pStyle w:val="ImageCaption"/>
              <w:framePr w:hSpace="0" w:wrap="auto" w:vAnchor="margin" w:hAnchor="text" w:xAlign="left" w:yAlign="inline"/>
            </w:pPr>
            <w:r>
              <w:t>Test 5.2 Result</w:t>
            </w:r>
          </w:p>
        </w:tc>
      </w:tr>
    </w:tbl>
    <w:p w14:paraId="49A624C8" w14:textId="071762A4" w:rsidR="006D4B9F" w:rsidRPr="006D4B9F" w:rsidRDefault="009B5A71" w:rsidP="006D4B9F">
      <w:r>
        <w:t xml:space="preserve">Here the </w:t>
      </w:r>
      <w:r w:rsidR="00A84163">
        <w:t>program successfully throws an error showing that negative value weights are not accepted.</w:t>
      </w:r>
    </w:p>
    <w:p w14:paraId="48C30E77" w14:textId="189A7244" w:rsidR="006B4E90" w:rsidRDefault="00D10C8D" w:rsidP="00D10C8D">
      <w:pPr>
        <w:pStyle w:val="Heading2"/>
      </w:pPr>
      <w:bookmarkStart w:id="59" w:name="_Toc81979072"/>
      <w:r>
        <w:t>Pseudocode changes</w:t>
      </w:r>
      <w:bookmarkEnd w:id="59"/>
    </w:p>
    <w:p w14:paraId="781E59DD" w14:textId="18A8B0F5" w:rsidR="00FE466D" w:rsidRPr="00FE466D" w:rsidRDefault="00FE466D" w:rsidP="00FE466D">
      <w:r w:rsidRPr="00FE466D">
        <w:t xml:space="preserve">I made some changes to the way I am handling the parent nodes, in order to fix the invalid </w:t>
      </w:r>
      <w:proofErr w:type="gramStart"/>
      <w:r w:rsidRPr="00FE466D">
        <w:t>path</w:t>
      </w:r>
      <w:proofErr w:type="gramEnd"/>
      <w:r w:rsidRPr="00FE466D">
        <w:t xml:space="preserve"> it returned in Test 1.1. In this new method, I made it so that the parent is added to the path before changing to the new node.</w:t>
      </w:r>
    </w:p>
    <w:p w14:paraId="005320E5" w14:textId="7A594245" w:rsidR="00767C0A" w:rsidRDefault="00767C0A" w:rsidP="00767C0A">
      <w:pPr>
        <w:pStyle w:val="Heading3"/>
      </w:pPr>
      <w:bookmarkStart w:id="60" w:name="_Toc81979073"/>
      <w:r>
        <w:t>Change 1 – Test 1.1</w:t>
      </w:r>
      <w:bookmarkEnd w:id="60"/>
    </w:p>
    <w:p w14:paraId="10219DC7" w14:textId="77777777" w:rsidR="00767C0A" w:rsidRDefault="00767C0A" w:rsidP="00767C0A">
      <w:pPr>
        <w:pStyle w:val="Code"/>
      </w:pPr>
      <w:r>
        <w:t xml:space="preserve">1: # Gather </w:t>
      </w:r>
      <w:proofErr w:type="gramStart"/>
      <w:r>
        <w:t>results</w:t>
      </w:r>
      <w:proofErr w:type="gramEnd"/>
      <w:r>
        <w:t xml:space="preserve"> </w:t>
      </w:r>
    </w:p>
    <w:p w14:paraId="74AE91B1" w14:textId="77777777" w:rsidR="00767C0A" w:rsidRDefault="00767C0A" w:rsidP="00767C0A">
      <w:pPr>
        <w:pStyle w:val="Code"/>
      </w:pPr>
      <w:r>
        <w:lastRenderedPageBreak/>
        <w:t xml:space="preserve">2: distance = </w:t>
      </w:r>
      <w:proofErr w:type="spellStart"/>
      <w:r>
        <w:t>distances.get</w:t>
      </w:r>
      <w:proofErr w:type="spellEnd"/>
      <w:r>
        <w:t>(</w:t>
      </w:r>
      <w:proofErr w:type="spellStart"/>
      <w:r>
        <w:t>endNode</w:t>
      </w:r>
      <w:proofErr w:type="spellEnd"/>
      <w:r>
        <w:t xml:space="preserve">) </w:t>
      </w:r>
    </w:p>
    <w:p w14:paraId="6818168F" w14:textId="77777777" w:rsidR="00767C0A" w:rsidRDefault="00767C0A" w:rsidP="00767C0A">
      <w:pPr>
        <w:pStyle w:val="Code"/>
      </w:pPr>
      <w:r>
        <w:t xml:space="preserve">3: array </w:t>
      </w:r>
      <w:proofErr w:type="gramStart"/>
      <w:r>
        <w:t>path[</w:t>
      </w:r>
      <w:proofErr w:type="gramEnd"/>
      <w:r>
        <w:t xml:space="preserve">] </w:t>
      </w:r>
    </w:p>
    <w:p w14:paraId="7F266781" w14:textId="77777777" w:rsidR="00767C0A" w:rsidRDefault="00767C0A" w:rsidP="00767C0A">
      <w:pPr>
        <w:pStyle w:val="Code"/>
      </w:pPr>
      <w:r>
        <w:t>4: parent = parents[</w:t>
      </w:r>
      <w:proofErr w:type="spellStart"/>
      <w:r>
        <w:t>endNode</w:t>
      </w:r>
      <w:proofErr w:type="spellEnd"/>
      <w:r>
        <w:t xml:space="preserve">] </w:t>
      </w:r>
    </w:p>
    <w:p w14:paraId="7F5DADDB" w14:textId="77777777" w:rsidR="00767C0A" w:rsidRDefault="00767C0A" w:rsidP="00767C0A">
      <w:pPr>
        <w:pStyle w:val="Code"/>
      </w:pPr>
      <w:r>
        <w:t xml:space="preserve">5: while </w:t>
      </w:r>
      <w:proofErr w:type="gramStart"/>
      <w:r>
        <w:t>parent !</w:t>
      </w:r>
      <w:proofErr w:type="gramEnd"/>
      <w:r>
        <w:t xml:space="preserve">= null </w:t>
      </w:r>
    </w:p>
    <w:p w14:paraId="47E39D46" w14:textId="77777777" w:rsidR="00767C0A" w:rsidRPr="003D5217" w:rsidRDefault="00767C0A" w:rsidP="00767C0A">
      <w:pPr>
        <w:pStyle w:val="Code"/>
        <w:rPr>
          <w:highlight w:val="yellow"/>
          <w:lang w:val="fr-FR"/>
        </w:rPr>
      </w:pPr>
      <w:proofErr w:type="gramStart"/>
      <w:r w:rsidRPr="003D5217">
        <w:rPr>
          <w:highlight w:val="yellow"/>
          <w:lang w:val="fr-FR"/>
        </w:rPr>
        <w:t>6:</w:t>
      </w:r>
      <w:proofErr w:type="gramEnd"/>
      <w:r w:rsidRPr="003D5217">
        <w:rPr>
          <w:highlight w:val="yellow"/>
          <w:lang w:val="fr-FR"/>
        </w:rPr>
        <w:t xml:space="preserve">     </w:t>
      </w:r>
      <w:proofErr w:type="spellStart"/>
      <w:r w:rsidRPr="003D5217">
        <w:rPr>
          <w:highlight w:val="yellow"/>
          <w:lang w:val="fr-FR"/>
        </w:rPr>
        <w:t>path.add</w:t>
      </w:r>
      <w:proofErr w:type="spellEnd"/>
      <w:r w:rsidRPr="003D5217">
        <w:rPr>
          <w:highlight w:val="yellow"/>
          <w:lang w:val="fr-FR"/>
        </w:rPr>
        <w:t xml:space="preserve">(parent) </w:t>
      </w:r>
    </w:p>
    <w:p w14:paraId="021563DF" w14:textId="77777777" w:rsidR="00767C0A" w:rsidRPr="003D5217" w:rsidRDefault="00767C0A" w:rsidP="00767C0A">
      <w:pPr>
        <w:pStyle w:val="Code"/>
        <w:rPr>
          <w:lang w:val="fr-FR"/>
        </w:rPr>
      </w:pPr>
      <w:proofErr w:type="gramStart"/>
      <w:r w:rsidRPr="003D5217">
        <w:rPr>
          <w:highlight w:val="yellow"/>
          <w:lang w:val="fr-FR"/>
        </w:rPr>
        <w:t>7:</w:t>
      </w:r>
      <w:proofErr w:type="gramEnd"/>
      <w:r w:rsidRPr="003D5217">
        <w:rPr>
          <w:highlight w:val="yellow"/>
          <w:lang w:val="fr-FR"/>
        </w:rPr>
        <w:t xml:space="preserve">     parent = parents[parent]</w:t>
      </w:r>
      <w:r w:rsidRPr="003D5217">
        <w:rPr>
          <w:lang w:val="fr-FR"/>
        </w:rPr>
        <w:t xml:space="preserve"> </w:t>
      </w:r>
    </w:p>
    <w:p w14:paraId="48F97285" w14:textId="1A997289" w:rsidR="00D10C8D" w:rsidRDefault="00767C0A" w:rsidP="00767C0A">
      <w:pPr>
        <w:pStyle w:val="Code"/>
      </w:pPr>
      <w:r>
        <w:t xml:space="preserve">8: </w:t>
      </w:r>
      <w:proofErr w:type="spellStart"/>
      <w:r>
        <w:t>endwhile</w:t>
      </w:r>
      <w:proofErr w:type="spellEnd"/>
    </w:p>
    <w:p w14:paraId="767C114A" w14:textId="77777777" w:rsidR="00AB4AD1" w:rsidRDefault="00AB4AD1" w:rsidP="00AB4AD1">
      <w:pPr>
        <w:pStyle w:val="Code"/>
      </w:pPr>
      <w:r>
        <w:t>File: changes</w:t>
      </w:r>
    </w:p>
    <w:p w14:paraId="10B0479C" w14:textId="77777777" w:rsidR="00AB4AD1" w:rsidRDefault="00AB4AD1" w:rsidP="00AB4AD1">
      <w:pPr>
        <w:pStyle w:val="Code"/>
      </w:pPr>
      <w:r>
        <w:t xml:space="preserve">14: # Gather results </w:t>
      </w:r>
    </w:p>
    <w:p w14:paraId="55B7EBBC" w14:textId="77777777" w:rsidR="00AB4AD1" w:rsidRDefault="00AB4AD1" w:rsidP="00AB4AD1">
      <w:pPr>
        <w:pStyle w:val="Code"/>
      </w:pPr>
      <w:r>
        <w:t xml:space="preserve">15: distance = </w:t>
      </w:r>
      <w:proofErr w:type="spellStart"/>
      <w:r>
        <w:t>distances.get</w:t>
      </w:r>
      <w:proofErr w:type="spellEnd"/>
      <w:r>
        <w:t>(</w:t>
      </w:r>
      <w:proofErr w:type="spellStart"/>
      <w:r>
        <w:t>endNode</w:t>
      </w:r>
      <w:proofErr w:type="spellEnd"/>
      <w:r>
        <w:t xml:space="preserve">) </w:t>
      </w:r>
    </w:p>
    <w:p w14:paraId="0BDB70C1" w14:textId="77777777" w:rsidR="00AB4AD1" w:rsidRDefault="00AB4AD1" w:rsidP="00AB4AD1">
      <w:pPr>
        <w:pStyle w:val="Code"/>
      </w:pPr>
      <w:r>
        <w:t xml:space="preserve">16: array </w:t>
      </w:r>
      <w:proofErr w:type="gramStart"/>
      <w:r>
        <w:t>path[</w:t>
      </w:r>
      <w:proofErr w:type="gramEnd"/>
      <w:r>
        <w:t xml:space="preserve">] </w:t>
      </w:r>
    </w:p>
    <w:p w14:paraId="7C814D56" w14:textId="77777777" w:rsidR="00AB4AD1" w:rsidRDefault="00AB4AD1" w:rsidP="00AB4AD1">
      <w:pPr>
        <w:pStyle w:val="Code"/>
      </w:pPr>
      <w:r>
        <w:t xml:space="preserve">17: parent = </w:t>
      </w:r>
      <w:proofErr w:type="spellStart"/>
      <w:r>
        <w:t>endNode</w:t>
      </w:r>
      <w:proofErr w:type="spellEnd"/>
      <w:r>
        <w:t xml:space="preserve"> </w:t>
      </w:r>
    </w:p>
    <w:p w14:paraId="0780E969" w14:textId="77777777" w:rsidR="00AB4AD1" w:rsidRDefault="00AB4AD1" w:rsidP="00AB4AD1">
      <w:pPr>
        <w:pStyle w:val="Code"/>
      </w:pPr>
      <w:r>
        <w:t xml:space="preserve">18: while </w:t>
      </w:r>
      <w:proofErr w:type="gramStart"/>
      <w:r>
        <w:t>parent !</w:t>
      </w:r>
      <w:proofErr w:type="gramEnd"/>
      <w:r>
        <w:t xml:space="preserve">= null </w:t>
      </w:r>
    </w:p>
    <w:p w14:paraId="77871CB6" w14:textId="77777777" w:rsidR="00AB4AD1" w:rsidRDefault="00AB4AD1" w:rsidP="00AB4AD1">
      <w:pPr>
        <w:pStyle w:val="Code"/>
      </w:pPr>
      <w:r>
        <w:t xml:space="preserve">19:     </w:t>
      </w:r>
      <w:proofErr w:type="spellStart"/>
      <w:r>
        <w:t>path.add</w:t>
      </w:r>
      <w:proofErr w:type="spellEnd"/>
      <w:r>
        <w:t xml:space="preserve">(parent) </w:t>
      </w:r>
    </w:p>
    <w:p w14:paraId="15655B78" w14:textId="77777777" w:rsidR="00AB4AD1" w:rsidRDefault="00AB4AD1" w:rsidP="00AB4AD1">
      <w:pPr>
        <w:pStyle w:val="Code"/>
      </w:pPr>
      <w:r>
        <w:t xml:space="preserve">20:     parent = parents[parent] </w:t>
      </w:r>
    </w:p>
    <w:p w14:paraId="0BCBA8D8" w14:textId="6C72CD0E" w:rsidR="00FE466D" w:rsidRPr="00D10C8D" w:rsidRDefault="00AB4AD1" w:rsidP="00AB4AD1">
      <w:pPr>
        <w:pStyle w:val="Code"/>
      </w:pPr>
      <w:r>
        <w:t xml:space="preserve">21: </w:t>
      </w:r>
      <w:proofErr w:type="spellStart"/>
      <w:r>
        <w:t>endwhile</w:t>
      </w:r>
      <w:proofErr w:type="spellEnd"/>
    </w:p>
    <w:p w14:paraId="71B00C20" w14:textId="3D863679" w:rsidR="00452C30" w:rsidRDefault="00452C30" w:rsidP="00452C30">
      <w:pPr>
        <w:pStyle w:val="Heading3"/>
      </w:pPr>
      <w:bookmarkStart w:id="61" w:name="_Toc81979074"/>
      <w:r>
        <w:t>Change 2 – Test 1.2</w:t>
      </w:r>
      <w:bookmarkEnd w:id="61"/>
    </w:p>
    <w:p w14:paraId="60E4A0D6" w14:textId="75135E56" w:rsidR="00452C30" w:rsidRPr="00452C30" w:rsidRDefault="00452C30" w:rsidP="00452C30">
      <w:r w:rsidRPr="00452C30">
        <w:t xml:space="preserve">Previously, the </w:t>
      </w:r>
      <w:proofErr w:type="spellStart"/>
      <w:r w:rsidRPr="00452C30">
        <w:t>endNode</w:t>
      </w:r>
      <w:proofErr w:type="spellEnd"/>
      <w:r w:rsidRPr="00452C30">
        <w:t xml:space="preserve"> was not included in the final path, so I changed the way the path is compiled by starting from the </w:t>
      </w:r>
      <w:proofErr w:type="spellStart"/>
      <w:r w:rsidRPr="00452C30">
        <w:t>endNode</w:t>
      </w:r>
      <w:proofErr w:type="spellEnd"/>
      <w:r w:rsidRPr="00452C30">
        <w:t xml:space="preserve"> itself, rather than its parent.</w:t>
      </w:r>
    </w:p>
    <w:p w14:paraId="09CE1566" w14:textId="77777777" w:rsidR="00452C30" w:rsidRDefault="00452C30" w:rsidP="00452C30">
      <w:pPr>
        <w:pStyle w:val="Code"/>
      </w:pPr>
      <w:r>
        <w:t xml:space="preserve">1: # Gather </w:t>
      </w:r>
      <w:proofErr w:type="gramStart"/>
      <w:r>
        <w:t>results</w:t>
      </w:r>
      <w:proofErr w:type="gramEnd"/>
      <w:r>
        <w:t xml:space="preserve"> </w:t>
      </w:r>
    </w:p>
    <w:p w14:paraId="4217A194" w14:textId="77777777" w:rsidR="00452C30" w:rsidRDefault="00452C30" w:rsidP="00452C30">
      <w:pPr>
        <w:pStyle w:val="Code"/>
      </w:pPr>
      <w:r>
        <w:t xml:space="preserve">2: distance = </w:t>
      </w:r>
      <w:proofErr w:type="spellStart"/>
      <w:r>
        <w:t>distances.get</w:t>
      </w:r>
      <w:proofErr w:type="spellEnd"/>
      <w:r>
        <w:t>(</w:t>
      </w:r>
      <w:proofErr w:type="spellStart"/>
      <w:r>
        <w:t>endNode</w:t>
      </w:r>
      <w:proofErr w:type="spellEnd"/>
      <w:r>
        <w:t xml:space="preserve">) </w:t>
      </w:r>
    </w:p>
    <w:p w14:paraId="1F9E7519" w14:textId="77777777" w:rsidR="00452C30" w:rsidRDefault="00452C30" w:rsidP="00452C30">
      <w:pPr>
        <w:pStyle w:val="Code"/>
      </w:pPr>
      <w:r>
        <w:t xml:space="preserve">3: array </w:t>
      </w:r>
      <w:proofErr w:type="gramStart"/>
      <w:r>
        <w:t>path[</w:t>
      </w:r>
      <w:proofErr w:type="gramEnd"/>
      <w:r>
        <w:t xml:space="preserve">] </w:t>
      </w:r>
    </w:p>
    <w:p w14:paraId="1CFEFAC1" w14:textId="77777777" w:rsidR="00452C30" w:rsidRDefault="00452C30" w:rsidP="00452C30">
      <w:pPr>
        <w:pStyle w:val="Code"/>
      </w:pPr>
      <w:r w:rsidRPr="00452C30">
        <w:rPr>
          <w:highlight w:val="yellow"/>
        </w:rPr>
        <w:t xml:space="preserve">4: parent = </w:t>
      </w:r>
      <w:proofErr w:type="spellStart"/>
      <w:r w:rsidRPr="00452C30">
        <w:rPr>
          <w:highlight w:val="yellow"/>
        </w:rPr>
        <w:t>endNode</w:t>
      </w:r>
      <w:proofErr w:type="spellEnd"/>
      <w:r>
        <w:t xml:space="preserve"> </w:t>
      </w:r>
    </w:p>
    <w:p w14:paraId="7CE67A34" w14:textId="77777777" w:rsidR="00452C30" w:rsidRDefault="00452C30" w:rsidP="00452C30">
      <w:pPr>
        <w:pStyle w:val="Code"/>
      </w:pPr>
      <w:r>
        <w:lastRenderedPageBreak/>
        <w:t xml:space="preserve">5: while </w:t>
      </w:r>
      <w:proofErr w:type="gramStart"/>
      <w:r>
        <w:t>parent !</w:t>
      </w:r>
      <w:proofErr w:type="gramEnd"/>
      <w:r>
        <w:t xml:space="preserve">= null </w:t>
      </w:r>
    </w:p>
    <w:p w14:paraId="30EB10A8" w14:textId="77777777" w:rsidR="00452C30" w:rsidRPr="003D5217" w:rsidRDefault="00452C30" w:rsidP="00452C30">
      <w:pPr>
        <w:pStyle w:val="Code"/>
        <w:rPr>
          <w:lang w:val="fr-FR"/>
        </w:rPr>
      </w:pPr>
      <w:proofErr w:type="gramStart"/>
      <w:r w:rsidRPr="003D5217">
        <w:rPr>
          <w:lang w:val="fr-FR"/>
        </w:rPr>
        <w:t>6:</w:t>
      </w:r>
      <w:proofErr w:type="gramEnd"/>
      <w:r w:rsidRPr="003D5217">
        <w:rPr>
          <w:lang w:val="fr-FR"/>
        </w:rPr>
        <w:t xml:space="preserve">     </w:t>
      </w:r>
      <w:proofErr w:type="spellStart"/>
      <w:r w:rsidRPr="003D5217">
        <w:rPr>
          <w:lang w:val="fr-FR"/>
        </w:rPr>
        <w:t>path.add</w:t>
      </w:r>
      <w:proofErr w:type="spellEnd"/>
      <w:r w:rsidRPr="003D5217">
        <w:rPr>
          <w:lang w:val="fr-FR"/>
        </w:rPr>
        <w:t xml:space="preserve">(parent) </w:t>
      </w:r>
    </w:p>
    <w:p w14:paraId="44EAC8EF" w14:textId="77777777" w:rsidR="00452C30" w:rsidRPr="003D5217" w:rsidRDefault="00452C30" w:rsidP="00452C30">
      <w:pPr>
        <w:pStyle w:val="Code"/>
        <w:rPr>
          <w:lang w:val="fr-FR"/>
        </w:rPr>
      </w:pPr>
      <w:proofErr w:type="gramStart"/>
      <w:r w:rsidRPr="003D5217">
        <w:rPr>
          <w:lang w:val="fr-FR"/>
        </w:rPr>
        <w:t>7:</w:t>
      </w:r>
      <w:proofErr w:type="gramEnd"/>
      <w:r w:rsidRPr="003D5217">
        <w:rPr>
          <w:lang w:val="fr-FR"/>
        </w:rPr>
        <w:t xml:space="preserve">     parent = parents[parent] </w:t>
      </w:r>
    </w:p>
    <w:p w14:paraId="360710A7" w14:textId="2888D109" w:rsidR="00B75E58" w:rsidRDefault="00452C30" w:rsidP="00452C30">
      <w:pPr>
        <w:pStyle w:val="Code"/>
      </w:pPr>
      <w:r>
        <w:t xml:space="preserve">8: </w:t>
      </w:r>
      <w:proofErr w:type="spellStart"/>
      <w:r>
        <w:t>endwhile</w:t>
      </w:r>
      <w:proofErr w:type="spellEnd"/>
    </w:p>
    <w:p w14:paraId="23C81326" w14:textId="4A81C3F1" w:rsidR="00B33418" w:rsidRDefault="00B33418" w:rsidP="00B33418">
      <w:pPr>
        <w:pStyle w:val="Heading1"/>
      </w:pPr>
      <w:bookmarkStart w:id="62" w:name="_Toc81979075"/>
      <w:r>
        <w:t>Evaluation</w:t>
      </w:r>
      <w:bookmarkEnd w:id="62"/>
    </w:p>
    <w:p w14:paraId="25F4C5A3" w14:textId="4F4DD339" w:rsidR="00B75E58" w:rsidRDefault="00B33418" w:rsidP="007317DC">
      <w:r>
        <w:t>The project came out successful in that I have fulfilled all the objectives that I had set.</w:t>
      </w:r>
      <w:r w:rsidR="0040453E">
        <w:t xml:space="preserve"> </w:t>
      </w:r>
    </w:p>
    <w:p w14:paraId="60A128B1" w14:textId="18AB327F" w:rsidR="00DA4F68" w:rsidRDefault="006114A9" w:rsidP="007317DC">
      <w:r>
        <w:t>I found i</w:t>
      </w:r>
      <w:r w:rsidR="00C95DEB">
        <w:t xml:space="preserve">mplementing Djikstra’s algorithm </w:t>
      </w:r>
      <w:r>
        <w:t xml:space="preserve">to be the most challenging part of this project. </w:t>
      </w:r>
      <w:r w:rsidR="00EE5FB3">
        <w:t xml:space="preserve">At one point I was stuck trying to find out how to </w:t>
      </w:r>
      <w:r w:rsidR="003F3763">
        <w:t xml:space="preserve">make the edges of the graph undirected. </w:t>
      </w:r>
      <w:r w:rsidR="00152A16">
        <w:t xml:space="preserve">After </w:t>
      </w:r>
      <w:proofErr w:type="spellStart"/>
      <w:r w:rsidR="00152A16">
        <w:t>protoyping</w:t>
      </w:r>
      <w:proofErr w:type="spellEnd"/>
      <w:r w:rsidR="00152A16">
        <w:t xml:space="preserve"> different </w:t>
      </w:r>
      <w:r w:rsidR="006A339D">
        <w:t>ways of handling</w:t>
      </w:r>
      <w:r w:rsidR="00567D53">
        <w:t xml:space="preserve"> graph </w:t>
      </w:r>
      <w:r w:rsidR="006A339D">
        <w:t xml:space="preserve">edges, I ended up using a tuple to store the two nodes an edge </w:t>
      </w:r>
      <w:r w:rsidR="00567D53">
        <w:t>connects.</w:t>
      </w:r>
    </w:p>
    <w:tbl>
      <w:tblPr>
        <w:tblStyle w:val="TableGrid"/>
        <w:tblW w:w="9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6"/>
      </w:tblGrid>
      <w:tr w:rsidR="0039279A" w14:paraId="3BB415F9" w14:textId="77777777" w:rsidTr="004C2C71">
        <w:trPr>
          <w:trHeight w:val="5811"/>
        </w:trPr>
        <w:tc>
          <w:tcPr>
            <w:tcW w:w="9766" w:type="dxa"/>
          </w:tcPr>
          <w:p w14:paraId="65424DEB" w14:textId="6ECF131A" w:rsidR="0039279A" w:rsidRDefault="0039279A" w:rsidP="003927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1CBAE4" wp14:editId="74907A38">
                  <wp:extent cx="5267325" cy="3542627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645" cy="358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8A9" w14:paraId="424313CD" w14:textId="77777777" w:rsidTr="004C2C71">
        <w:trPr>
          <w:trHeight w:val="590"/>
        </w:trPr>
        <w:tc>
          <w:tcPr>
            <w:tcW w:w="9766" w:type="dxa"/>
          </w:tcPr>
          <w:p w14:paraId="47F94E71" w14:textId="476663B6" w:rsidR="00DA28A9" w:rsidRDefault="00DA28A9" w:rsidP="00DA28A9">
            <w:pPr>
              <w:pStyle w:val="ImageCaption"/>
              <w:framePr w:hSpace="0" w:wrap="auto" w:vAnchor="margin" w:hAnchor="text" w:xAlign="left" w:yAlign="inline"/>
            </w:pPr>
            <w:proofErr w:type="spellStart"/>
            <w:r>
              <w:t>Sreenshot</w:t>
            </w:r>
            <w:proofErr w:type="spellEnd"/>
            <w:r>
              <w:t xml:space="preserve"> of the </w:t>
            </w:r>
            <w:r w:rsidR="001D7CBF">
              <w:t>app</w:t>
            </w:r>
            <w:r>
              <w:t xml:space="preserve"> finding the shortest path in a graph</w:t>
            </w:r>
          </w:p>
        </w:tc>
      </w:tr>
    </w:tbl>
    <w:p w14:paraId="3F56374A" w14:textId="4E5822BB" w:rsidR="0042471F" w:rsidRDefault="0042471F" w:rsidP="0042471F">
      <w:pPr>
        <w:pStyle w:val="Heading1"/>
      </w:pPr>
      <w:bookmarkStart w:id="63" w:name="_Toc81979076"/>
      <w:r>
        <w:lastRenderedPageBreak/>
        <w:t>Bibliography</w:t>
      </w:r>
      <w:bookmarkEnd w:id="63"/>
    </w:p>
    <w:p w14:paraId="7D3EBD9B" w14:textId="038C7AF8" w:rsidR="75C4B4E0" w:rsidRDefault="75C4B4E0" w:rsidP="695DE406">
      <w:r>
        <w:t>Graph Online 2015</w:t>
      </w:r>
      <w:r w:rsidR="6C1AE5AD">
        <w:t>,</w:t>
      </w:r>
      <w:r>
        <w:t xml:space="preserve"> </w:t>
      </w:r>
      <w:r w:rsidR="3F245DA0">
        <w:t>viewed 8 July 2021, &lt;</w:t>
      </w:r>
      <w:hyperlink r:id="rId30">
        <w:r w:rsidR="0A0111B4" w:rsidRPr="4A61DE3B">
          <w:rPr>
            <w:rStyle w:val="Hyperlink"/>
          </w:rPr>
          <w:t>https://graphonline.ru/en/</w:t>
        </w:r>
      </w:hyperlink>
      <w:r w:rsidR="0A0111B4">
        <w:t>/&gt;</w:t>
      </w:r>
    </w:p>
    <w:p w14:paraId="3B54DD95" w14:textId="34228F1F" w:rsidR="5DF3641C" w:rsidRDefault="5DF3641C" w:rsidP="4A61DE3B">
      <w:r>
        <w:t>Microsoft, 2012</w:t>
      </w:r>
      <w:r w:rsidR="6953844C">
        <w:t>,</w:t>
      </w:r>
      <w:r>
        <w:t xml:space="preserve"> </w:t>
      </w:r>
      <w:r w:rsidR="048D761C">
        <w:t>v</w:t>
      </w:r>
      <w:r w:rsidR="1C982D02">
        <w:t>iewed 8 July 2021</w:t>
      </w:r>
      <w:r w:rsidR="7C0678C5">
        <w:t xml:space="preserve">, </w:t>
      </w:r>
      <w:r w:rsidR="1C982D02">
        <w:t>&lt;</w:t>
      </w:r>
      <w:hyperlink r:id="rId31">
        <w:r w:rsidR="1C982D02" w:rsidRPr="4A61DE3B">
          <w:rPr>
            <w:rStyle w:val="Hyperlink"/>
          </w:rPr>
          <w:t>https://www.typescriptlang.org/</w:t>
        </w:r>
      </w:hyperlink>
      <w:r w:rsidR="1C982D02">
        <w:t>/&gt;</w:t>
      </w:r>
    </w:p>
    <w:p w14:paraId="1DA3514B" w14:textId="0ABB355E" w:rsidR="68499847" w:rsidRDefault="68499847" w:rsidP="4A61DE3B">
      <w:proofErr w:type="spellStart"/>
      <w:r>
        <w:t>Mahipal</w:t>
      </w:r>
      <w:proofErr w:type="spellEnd"/>
      <w:r>
        <w:t xml:space="preserve"> Nehra 2021, </w:t>
      </w:r>
      <w:r w:rsidRPr="4A61DE3B">
        <w:rPr>
          <w:i/>
          <w:iCs/>
        </w:rPr>
        <w:t>Top 10 Programming Languages for Desktop Apps in 2021</w:t>
      </w:r>
      <w:r w:rsidR="53EDBDA5" w:rsidRPr="4A61DE3B">
        <w:t xml:space="preserve">, </w:t>
      </w:r>
      <w:proofErr w:type="spellStart"/>
      <w:r w:rsidR="53EDBDA5" w:rsidRPr="4A61DE3B">
        <w:t>Decipherzone</w:t>
      </w:r>
      <w:proofErr w:type="spellEnd"/>
      <w:r w:rsidR="53EDBDA5" w:rsidRPr="4A61DE3B">
        <w:t xml:space="preserve"> </w:t>
      </w:r>
      <w:proofErr w:type="spellStart"/>
      <w:r w:rsidR="53EDBDA5" w:rsidRPr="4A61DE3B">
        <w:t>Softwares</w:t>
      </w:r>
      <w:proofErr w:type="spellEnd"/>
      <w:r w:rsidR="53EDBDA5" w:rsidRPr="4A61DE3B">
        <w:t>,</w:t>
      </w:r>
      <w:r w:rsidRPr="4A61DE3B">
        <w:rPr>
          <w:i/>
          <w:iCs/>
        </w:rPr>
        <w:t xml:space="preserve"> </w:t>
      </w:r>
      <w:r>
        <w:t>viewed 8 July 2021, &lt;</w:t>
      </w:r>
      <w:hyperlink r:id="rId32">
        <w:r w:rsidRPr="4A61DE3B">
          <w:rPr>
            <w:rStyle w:val="Hyperlink"/>
          </w:rPr>
          <w:t>https://www.decipherzone.com/blog-detail/top-programming-languages-for-desktop-apps-in-2021</w:t>
        </w:r>
      </w:hyperlink>
      <w:r>
        <w:t>/&gt;</w:t>
      </w:r>
    </w:p>
    <w:sectPr w:rsidR="68499847" w:rsidSect="004C2C71">
      <w:footerReference w:type="default" r:id="rId33"/>
      <w:pgSz w:w="11907" w:h="16839" w:code="1"/>
      <w:pgMar w:top="1094" w:right="2448" w:bottom="1135" w:left="1210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ooper, Barry" w:date="2021-07-07T09:14:00Z" w:initials="CB">
    <w:p w14:paraId="302E13BD" w14:textId="1626C8FE" w:rsidR="3E8B9547" w:rsidRDefault="3E8B9547">
      <w:proofErr w:type="gramStart"/>
      <w:r>
        <w:t>Seif,  this</w:t>
      </w:r>
      <w:proofErr w:type="gramEnd"/>
      <w:r>
        <w:t xml:space="preserve"> is a very good start.  Your idea is clear and concise.  Also, I like your idea.</w:t>
      </w:r>
      <w:r>
        <w:annotationRef/>
      </w:r>
    </w:p>
  </w:comment>
  <w:comment w:id="4" w:author="Cooper, Barry" w:date="2021-07-07T09:20:00Z" w:initials="CB">
    <w:p w14:paraId="62C75466" w14:textId="3658A4E3" w:rsidR="4A61DE3B" w:rsidRDefault="4A61DE3B">
      <w:r>
        <w:t xml:space="preserve">When researching it is important not to make decisions before you have completed the research.  </w:t>
      </w:r>
      <w:r>
        <w:annotationRef/>
      </w:r>
    </w:p>
  </w:comment>
  <w:comment w:id="6" w:author="Cooper, Barry" w:date="2021-07-07T09:16:00Z" w:initials="CB">
    <w:p w14:paraId="02E84A6A" w14:textId="2D5FF816" w:rsidR="3E8B9547" w:rsidRDefault="3E8B9547">
      <w:r>
        <w:t xml:space="preserve">Your research needs to come before any modelling.  It will help to add more </w:t>
      </w:r>
      <w:proofErr w:type="gramStart"/>
      <w:r>
        <w:t>detail  to</w:t>
      </w:r>
      <w:proofErr w:type="gramEnd"/>
      <w:r>
        <w:t xml:space="preserve"> your </w:t>
      </w:r>
      <w:proofErr w:type="spellStart"/>
      <w:r>
        <w:t>explination</w:t>
      </w:r>
      <w:proofErr w:type="spellEnd"/>
      <w:r>
        <w:t xml:space="preserve"> - remember you are </w:t>
      </w:r>
      <w:proofErr w:type="spellStart"/>
      <w:r>
        <w:t>writting</w:t>
      </w:r>
      <w:proofErr w:type="spellEnd"/>
      <w:r>
        <w:t xml:space="preserve"> for a non-</w:t>
      </w:r>
      <w:proofErr w:type="spellStart"/>
      <w:r>
        <w:t>specalist</w:t>
      </w:r>
      <w:proofErr w:type="spellEnd"/>
      <w:r>
        <w:t>.</w:t>
      </w:r>
      <w:r>
        <w:annotationRef/>
      </w:r>
    </w:p>
  </w:comment>
  <w:comment w:id="8" w:author="Cooper, Barry" w:date="2021-07-07T09:27:00Z" w:initials="CB">
    <w:p w14:paraId="49A48C1F" w14:textId="4B4D1CD0" w:rsidR="3E8B9547" w:rsidRDefault="3E8B9547">
      <w:r>
        <w:t>Very good.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2E13BD" w15:done="1"/>
  <w15:commentEx w15:paraId="62C75466" w15:done="1"/>
  <w15:commentEx w15:paraId="02E84A6A" w15:done="1"/>
  <w15:commentEx w15:paraId="49A48C1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025D8D" w16cex:dateUtc="2021-07-07T08:14:00Z"/>
  <w16cex:commentExtensible w16cex:durableId="72B41714" w16cex:dateUtc="2021-07-07T08:20:00Z"/>
  <w16cex:commentExtensible w16cex:durableId="24AF86FB" w16cex:dateUtc="2021-07-07T08:16:00Z"/>
  <w16cex:commentExtensible w16cex:durableId="6AAF6602" w16cex:dateUtc="2021-07-07T0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2E13BD" w16cid:durableId="59025D8D"/>
  <w16cid:commentId w16cid:paraId="62C75466" w16cid:durableId="72B41714"/>
  <w16cid:commentId w16cid:paraId="02E84A6A" w16cid:durableId="24AF86FB"/>
  <w16cid:commentId w16cid:paraId="49A48C1F" w16cid:durableId="6AAF66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57359" w14:textId="77777777" w:rsidR="003E28F9" w:rsidRDefault="003E28F9">
      <w:pPr>
        <w:spacing w:line="240" w:lineRule="auto"/>
      </w:pPr>
      <w:r>
        <w:separator/>
      </w:r>
    </w:p>
    <w:p w14:paraId="1096E98A" w14:textId="77777777" w:rsidR="003E28F9" w:rsidRDefault="003E28F9"/>
  </w:endnote>
  <w:endnote w:type="continuationSeparator" w:id="0">
    <w:p w14:paraId="309CD252" w14:textId="77777777" w:rsidR="003E28F9" w:rsidRDefault="003E28F9">
      <w:pPr>
        <w:spacing w:line="240" w:lineRule="auto"/>
      </w:pPr>
      <w:r>
        <w:continuationSeparator/>
      </w:r>
    </w:p>
    <w:p w14:paraId="0B3D6A8F" w14:textId="77777777" w:rsidR="003E28F9" w:rsidRDefault="003E28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519CEFAE" w14:textId="77777777" w:rsidR="00A1095F" w:rsidRDefault="00C34A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0F76" w14:textId="77777777" w:rsidR="003E28F9" w:rsidRDefault="003E28F9">
      <w:pPr>
        <w:spacing w:line="240" w:lineRule="auto"/>
      </w:pPr>
      <w:r>
        <w:separator/>
      </w:r>
    </w:p>
    <w:p w14:paraId="79F3F077" w14:textId="77777777" w:rsidR="003E28F9" w:rsidRDefault="003E28F9"/>
  </w:footnote>
  <w:footnote w:type="continuationSeparator" w:id="0">
    <w:p w14:paraId="6F02C363" w14:textId="77777777" w:rsidR="003E28F9" w:rsidRDefault="003E28F9">
      <w:pPr>
        <w:spacing w:line="240" w:lineRule="auto"/>
      </w:pPr>
      <w:r>
        <w:continuationSeparator/>
      </w:r>
    </w:p>
    <w:p w14:paraId="580E8FB8" w14:textId="77777777" w:rsidR="003E28F9" w:rsidRDefault="003E28F9"/>
  </w:footnote>
</w:footnote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Kvw4JBuh7ILN6d" id="3Q5wQ312"/>
    <int:WordHash hashCode="E1+Tt6RJBbZOzq" id="4+nn40xl"/>
    <int:WordHash hashCode="KDOsmJJ/iKuLvY" id="MMopj4Cv"/>
    <int:WordHash hashCode="fmqXxWQsmD6pjn" id="NsCacaWs"/>
    <int:WordHash hashCode="XNwufx6/NMUpw1" id="OXKYLvZ6"/>
    <int:WordHash hashCode="JtQ2YNXlJXAFvr" id="0STRV6w5"/>
  </int:Manifest>
  <int:Observations>
    <int:Content id="3Q5wQ312">
      <int:Rejection type="AugLoop_Text_Critique"/>
    </int:Content>
    <int:Content id="4+nn40xl">
      <int:Rejection type="AugLoop_Text_Critique"/>
    </int:Content>
    <int:Content id="MMopj4Cv">
      <int:Rejection type="AugLoop_Text_Critique"/>
    </int:Content>
    <int:Content id="NsCacaWs">
      <int:Rejection type="AugLoop_Text_Critique"/>
    </int:Content>
    <int:Content id="OXKYLvZ6">
      <int:Rejection type="LegacyProofing"/>
    </int:Content>
    <int:Content id="0STRV6w5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51B"/>
    <w:multiLevelType w:val="hybridMultilevel"/>
    <w:tmpl w:val="F438A7C2"/>
    <w:lvl w:ilvl="0" w:tplc="342864DA">
      <w:start w:val="1"/>
      <w:numFmt w:val="decimal"/>
      <w:lvlText w:val="%1."/>
      <w:lvlJc w:val="left"/>
      <w:pPr>
        <w:ind w:left="720" w:hanging="360"/>
      </w:pPr>
    </w:lvl>
    <w:lvl w:ilvl="1" w:tplc="61186748">
      <w:start w:val="1"/>
      <w:numFmt w:val="lowerLetter"/>
      <w:lvlText w:val="%2."/>
      <w:lvlJc w:val="left"/>
      <w:pPr>
        <w:ind w:left="1440" w:hanging="360"/>
      </w:pPr>
    </w:lvl>
    <w:lvl w:ilvl="2" w:tplc="C19ADF5A">
      <w:start w:val="1"/>
      <w:numFmt w:val="lowerRoman"/>
      <w:lvlText w:val="%3."/>
      <w:lvlJc w:val="right"/>
      <w:pPr>
        <w:ind w:left="2160" w:hanging="180"/>
      </w:pPr>
    </w:lvl>
    <w:lvl w:ilvl="3" w:tplc="25848BA6">
      <w:start w:val="1"/>
      <w:numFmt w:val="decimal"/>
      <w:lvlText w:val="%4."/>
      <w:lvlJc w:val="left"/>
      <w:pPr>
        <w:ind w:left="2880" w:hanging="360"/>
      </w:pPr>
    </w:lvl>
    <w:lvl w:ilvl="4" w:tplc="F4483114">
      <w:start w:val="1"/>
      <w:numFmt w:val="lowerLetter"/>
      <w:lvlText w:val="%5."/>
      <w:lvlJc w:val="left"/>
      <w:pPr>
        <w:ind w:left="3600" w:hanging="360"/>
      </w:pPr>
    </w:lvl>
    <w:lvl w:ilvl="5" w:tplc="5570270C">
      <w:start w:val="1"/>
      <w:numFmt w:val="lowerRoman"/>
      <w:lvlText w:val="%6."/>
      <w:lvlJc w:val="right"/>
      <w:pPr>
        <w:ind w:left="4320" w:hanging="180"/>
      </w:pPr>
    </w:lvl>
    <w:lvl w:ilvl="6" w:tplc="40C40EDC">
      <w:start w:val="1"/>
      <w:numFmt w:val="decimal"/>
      <w:lvlText w:val="%7."/>
      <w:lvlJc w:val="left"/>
      <w:pPr>
        <w:ind w:left="5040" w:hanging="360"/>
      </w:pPr>
    </w:lvl>
    <w:lvl w:ilvl="7" w:tplc="87D0AA72">
      <w:start w:val="1"/>
      <w:numFmt w:val="lowerLetter"/>
      <w:lvlText w:val="%8."/>
      <w:lvlJc w:val="left"/>
      <w:pPr>
        <w:ind w:left="5760" w:hanging="360"/>
      </w:pPr>
    </w:lvl>
    <w:lvl w:ilvl="8" w:tplc="5B203C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60A1E"/>
    <w:multiLevelType w:val="hybridMultilevel"/>
    <w:tmpl w:val="9DE866B4"/>
    <w:lvl w:ilvl="0" w:tplc="79D0B0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169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4E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E2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0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A3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C6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6E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C5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13BA8"/>
    <w:multiLevelType w:val="hybridMultilevel"/>
    <w:tmpl w:val="2D06CC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D12D5"/>
    <w:multiLevelType w:val="hybridMultilevel"/>
    <w:tmpl w:val="347CF320"/>
    <w:lvl w:ilvl="0" w:tplc="CF9E7208">
      <w:start w:val="1"/>
      <w:numFmt w:val="decimal"/>
      <w:lvlText w:val="%1."/>
      <w:lvlJc w:val="left"/>
      <w:pPr>
        <w:ind w:left="720" w:hanging="360"/>
      </w:pPr>
    </w:lvl>
    <w:lvl w:ilvl="1" w:tplc="046E5ED2">
      <w:start w:val="1"/>
      <w:numFmt w:val="lowerLetter"/>
      <w:lvlText w:val="%2."/>
      <w:lvlJc w:val="left"/>
      <w:pPr>
        <w:ind w:left="1440" w:hanging="360"/>
      </w:pPr>
    </w:lvl>
    <w:lvl w:ilvl="2" w:tplc="393E6E40">
      <w:start w:val="1"/>
      <w:numFmt w:val="lowerRoman"/>
      <w:lvlText w:val="%3."/>
      <w:lvlJc w:val="right"/>
      <w:pPr>
        <w:ind w:left="2160" w:hanging="180"/>
      </w:pPr>
    </w:lvl>
    <w:lvl w:ilvl="3" w:tplc="0ABAC0BC">
      <w:start w:val="1"/>
      <w:numFmt w:val="decimal"/>
      <w:lvlText w:val="%4."/>
      <w:lvlJc w:val="left"/>
      <w:pPr>
        <w:ind w:left="2880" w:hanging="360"/>
      </w:pPr>
    </w:lvl>
    <w:lvl w:ilvl="4" w:tplc="6C7C3A4A">
      <w:start w:val="1"/>
      <w:numFmt w:val="lowerLetter"/>
      <w:lvlText w:val="%5."/>
      <w:lvlJc w:val="left"/>
      <w:pPr>
        <w:ind w:left="3600" w:hanging="360"/>
      </w:pPr>
    </w:lvl>
    <w:lvl w:ilvl="5" w:tplc="A0185AD2">
      <w:start w:val="1"/>
      <w:numFmt w:val="lowerRoman"/>
      <w:lvlText w:val="%6."/>
      <w:lvlJc w:val="right"/>
      <w:pPr>
        <w:ind w:left="4320" w:hanging="180"/>
      </w:pPr>
    </w:lvl>
    <w:lvl w:ilvl="6" w:tplc="85DA7DEC">
      <w:start w:val="1"/>
      <w:numFmt w:val="decimal"/>
      <w:lvlText w:val="%7."/>
      <w:lvlJc w:val="left"/>
      <w:pPr>
        <w:ind w:left="5040" w:hanging="360"/>
      </w:pPr>
    </w:lvl>
    <w:lvl w:ilvl="7" w:tplc="5DCE24A8">
      <w:start w:val="1"/>
      <w:numFmt w:val="lowerLetter"/>
      <w:lvlText w:val="%8."/>
      <w:lvlJc w:val="left"/>
      <w:pPr>
        <w:ind w:left="5760" w:hanging="360"/>
      </w:pPr>
    </w:lvl>
    <w:lvl w:ilvl="8" w:tplc="87DCA4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16522"/>
    <w:multiLevelType w:val="hybridMultilevel"/>
    <w:tmpl w:val="3BC8DA02"/>
    <w:lvl w:ilvl="0" w:tplc="175C8C08">
      <w:start w:val="1"/>
      <w:numFmt w:val="decimal"/>
      <w:lvlText w:val="%1."/>
      <w:lvlJc w:val="left"/>
      <w:pPr>
        <w:ind w:left="720" w:hanging="360"/>
      </w:pPr>
    </w:lvl>
    <w:lvl w:ilvl="1" w:tplc="B7CEE802">
      <w:start w:val="1"/>
      <w:numFmt w:val="lowerLetter"/>
      <w:lvlText w:val="%2."/>
      <w:lvlJc w:val="left"/>
      <w:pPr>
        <w:ind w:left="1440" w:hanging="360"/>
      </w:pPr>
    </w:lvl>
    <w:lvl w:ilvl="2" w:tplc="294CBF56">
      <w:start w:val="1"/>
      <w:numFmt w:val="lowerRoman"/>
      <w:lvlText w:val="%3."/>
      <w:lvlJc w:val="right"/>
      <w:pPr>
        <w:ind w:left="2160" w:hanging="180"/>
      </w:pPr>
    </w:lvl>
    <w:lvl w:ilvl="3" w:tplc="F3302214">
      <w:start w:val="1"/>
      <w:numFmt w:val="decimal"/>
      <w:lvlText w:val="%4."/>
      <w:lvlJc w:val="left"/>
      <w:pPr>
        <w:ind w:left="2880" w:hanging="360"/>
      </w:pPr>
    </w:lvl>
    <w:lvl w:ilvl="4" w:tplc="CC94DF18">
      <w:start w:val="1"/>
      <w:numFmt w:val="lowerLetter"/>
      <w:lvlText w:val="%5."/>
      <w:lvlJc w:val="left"/>
      <w:pPr>
        <w:ind w:left="3600" w:hanging="360"/>
      </w:pPr>
    </w:lvl>
    <w:lvl w:ilvl="5" w:tplc="4886A576">
      <w:start w:val="1"/>
      <w:numFmt w:val="lowerRoman"/>
      <w:lvlText w:val="%6."/>
      <w:lvlJc w:val="right"/>
      <w:pPr>
        <w:ind w:left="4320" w:hanging="180"/>
      </w:pPr>
    </w:lvl>
    <w:lvl w:ilvl="6" w:tplc="0BB0B1A2">
      <w:start w:val="1"/>
      <w:numFmt w:val="decimal"/>
      <w:lvlText w:val="%7."/>
      <w:lvlJc w:val="left"/>
      <w:pPr>
        <w:ind w:left="5040" w:hanging="360"/>
      </w:pPr>
    </w:lvl>
    <w:lvl w:ilvl="7" w:tplc="223CC634">
      <w:start w:val="1"/>
      <w:numFmt w:val="lowerLetter"/>
      <w:lvlText w:val="%8."/>
      <w:lvlJc w:val="left"/>
      <w:pPr>
        <w:ind w:left="5760" w:hanging="360"/>
      </w:pPr>
    </w:lvl>
    <w:lvl w:ilvl="8" w:tplc="601454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oper, Barry">
    <w15:presenceInfo w15:providerId="AD" w15:userId="S::bcooper@cap.education::26faa14c-8381-4778-93c7-d82f8d47b7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E"/>
    <w:rsid w:val="00005A17"/>
    <w:rsid w:val="00012B93"/>
    <w:rsid w:val="00017763"/>
    <w:rsid w:val="000301AD"/>
    <w:rsid w:val="00042766"/>
    <w:rsid w:val="00051896"/>
    <w:rsid w:val="0006769F"/>
    <w:rsid w:val="000713DB"/>
    <w:rsid w:val="0009289E"/>
    <w:rsid w:val="0009332D"/>
    <w:rsid w:val="00095DF0"/>
    <w:rsid w:val="00097432"/>
    <w:rsid w:val="000A566C"/>
    <w:rsid w:val="000B05EB"/>
    <w:rsid w:val="000D4F81"/>
    <w:rsid w:val="000D50A9"/>
    <w:rsid w:val="000E488E"/>
    <w:rsid w:val="000F258D"/>
    <w:rsid w:val="000F3875"/>
    <w:rsid w:val="000F65E8"/>
    <w:rsid w:val="00101477"/>
    <w:rsid w:val="00110545"/>
    <w:rsid w:val="00115C86"/>
    <w:rsid w:val="00122A76"/>
    <w:rsid w:val="001356F9"/>
    <w:rsid w:val="00152A16"/>
    <w:rsid w:val="001657F1"/>
    <w:rsid w:val="00171D7B"/>
    <w:rsid w:val="0017486C"/>
    <w:rsid w:val="00191EAA"/>
    <w:rsid w:val="001A4FDF"/>
    <w:rsid w:val="001A5DDC"/>
    <w:rsid w:val="001A7B59"/>
    <w:rsid w:val="001C56A8"/>
    <w:rsid w:val="001C5D0F"/>
    <w:rsid w:val="001D5AC2"/>
    <w:rsid w:val="001D7CBF"/>
    <w:rsid w:val="001F5BC1"/>
    <w:rsid w:val="00212018"/>
    <w:rsid w:val="00212822"/>
    <w:rsid w:val="002476FF"/>
    <w:rsid w:val="00255581"/>
    <w:rsid w:val="00274333"/>
    <w:rsid w:val="0027784A"/>
    <w:rsid w:val="00291FD7"/>
    <w:rsid w:val="00295B15"/>
    <w:rsid w:val="002A1005"/>
    <w:rsid w:val="002A3ED6"/>
    <w:rsid w:val="002D269D"/>
    <w:rsid w:val="002D2F8C"/>
    <w:rsid w:val="002D4542"/>
    <w:rsid w:val="003312B4"/>
    <w:rsid w:val="003343CE"/>
    <w:rsid w:val="00336D1A"/>
    <w:rsid w:val="00351753"/>
    <w:rsid w:val="00351D11"/>
    <w:rsid w:val="00361B13"/>
    <w:rsid w:val="0036275E"/>
    <w:rsid w:val="00364F72"/>
    <w:rsid w:val="00367C47"/>
    <w:rsid w:val="00380A27"/>
    <w:rsid w:val="0039072F"/>
    <w:rsid w:val="0039279A"/>
    <w:rsid w:val="0039525A"/>
    <w:rsid w:val="003C44BC"/>
    <w:rsid w:val="003D35BD"/>
    <w:rsid w:val="003D5217"/>
    <w:rsid w:val="003D7252"/>
    <w:rsid w:val="003E28F9"/>
    <w:rsid w:val="003E2E2F"/>
    <w:rsid w:val="003E51E1"/>
    <w:rsid w:val="003F3763"/>
    <w:rsid w:val="0040453E"/>
    <w:rsid w:val="00404666"/>
    <w:rsid w:val="004133BC"/>
    <w:rsid w:val="004216EA"/>
    <w:rsid w:val="0042471F"/>
    <w:rsid w:val="0043690D"/>
    <w:rsid w:val="004478D5"/>
    <w:rsid w:val="00447AC2"/>
    <w:rsid w:val="00447B6D"/>
    <w:rsid w:val="00452C30"/>
    <w:rsid w:val="00454103"/>
    <w:rsid w:val="004700D9"/>
    <w:rsid w:val="00481C1F"/>
    <w:rsid w:val="00484C58"/>
    <w:rsid w:val="004B249F"/>
    <w:rsid w:val="004C266B"/>
    <w:rsid w:val="004C2C71"/>
    <w:rsid w:val="004C6087"/>
    <w:rsid w:val="004E2380"/>
    <w:rsid w:val="004E7B3B"/>
    <w:rsid w:val="00522223"/>
    <w:rsid w:val="0052304B"/>
    <w:rsid w:val="00543F6C"/>
    <w:rsid w:val="0054425C"/>
    <w:rsid w:val="00551A5C"/>
    <w:rsid w:val="005540CD"/>
    <w:rsid w:val="00564C09"/>
    <w:rsid w:val="00567D53"/>
    <w:rsid w:val="00574044"/>
    <w:rsid w:val="005842E4"/>
    <w:rsid w:val="00584C25"/>
    <w:rsid w:val="00594BA5"/>
    <w:rsid w:val="00596BF5"/>
    <w:rsid w:val="005A033A"/>
    <w:rsid w:val="005A06D5"/>
    <w:rsid w:val="005A1813"/>
    <w:rsid w:val="005B0D01"/>
    <w:rsid w:val="005C0B76"/>
    <w:rsid w:val="005C1444"/>
    <w:rsid w:val="005C2607"/>
    <w:rsid w:val="005C4D96"/>
    <w:rsid w:val="005D1B74"/>
    <w:rsid w:val="005D5491"/>
    <w:rsid w:val="005E28DE"/>
    <w:rsid w:val="005F4C0A"/>
    <w:rsid w:val="00604C32"/>
    <w:rsid w:val="0061105D"/>
    <w:rsid w:val="006114A9"/>
    <w:rsid w:val="00623041"/>
    <w:rsid w:val="00623699"/>
    <w:rsid w:val="00625521"/>
    <w:rsid w:val="00627FDF"/>
    <w:rsid w:val="0064535C"/>
    <w:rsid w:val="00647C2C"/>
    <w:rsid w:val="00651E66"/>
    <w:rsid w:val="00661547"/>
    <w:rsid w:val="00667FAD"/>
    <w:rsid w:val="00687A59"/>
    <w:rsid w:val="006937DA"/>
    <w:rsid w:val="006A339D"/>
    <w:rsid w:val="006A3810"/>
    <w:rsid w:val="006B389F"/>
    <w:rsid w:val="006B4E90"/>
    <w:rsid w:val="006B5BD7"/>
    <w:rsid w:val="006B5DF6"/>
    <w:rsid w:val="006C7B68"/>
    <w:rsid w:val="006D477B"/>
    <w:rsid w:val="006D4B9F"/>
    <w:rsid w:val="006F2C12"/>
    <w:rsid w:val="00701081"/>
    <w:rsid w:val="00710799"/>
    <w:rsid w:val="00725FE0"/>
    <w:rsid w:val="00727FBD"/>
    <w:rsid w:val="007317DC"/>
    <w:rsid w:val="00735B6A"/>
    <w:rsid w:val="00747AFC"/>
    <w:rsid w:val="007510BF"/>
    <w:rsid w:val="00767C0A"/>
    <w:rsid w:val="00792CE6"/>
    <w:rsid w:val="007C424E"/>
    <w:rsid w:val="007D167B"/>
    <w:rsid w:val="007E0B44"/>
    <w:rsid w:val="007F4552"/>
    <w:rsid w:val="007F53B4"/>
    <w:rsid w:val="00802418"/>
    <w:rsid w:val="008278DD"/>
    <w:rsid w:val="008300E4"/>
    <w:rsid w:val="008428EF"/>
    <w:rsid w:val="00846DBF"/>
    <w:rsid w:val="008652B4"/>
    <w:rsid w:val="00872272"/>
    <w:rsid w:val="008876FC"/>
    <w:rsid w:val="0089775A"/>
    <w:rsid w:val="008B213A"/>
    <w:rsid w:val="008C521D"/>
    <w:rsid w:val="008F4BE7"/>
    <w:rsid w:val="008F5956"/>
    <w:rsid w:val="00912795"/>
    <w:rsid w:val="009338B0"/>
    <w:rsid w:val="00934EE6"/>
    <w:rsid w:val="00964DAC"/>
    <w:rsid w:val="00976451"/>
    <w:rsid w:val="00981D37"/>
    <w:rsid w:val="009B0E32"/>
    <w:rsid w:val="009B2F31"/>
    <w:rsid w:val="009B5A71"/>
    <w:rsid w:val="009E65B4"/>
    <w:rsid w:val="009F5CDF"/>
    <w:rsid w:val="00A00039"/>
    <w:rsid w:val="00A06686"/>
    <w:rsid w:val="00A1095F"/>
    <w:rsid w:val="00A50991"/>
    <w:rsid w:val="00A62EEC"/>
    <w:rsid w:val="00A84163"/>
    <w:rsid w:val="00A86B5B"/>
    <w:rsid w:val="00A979BB"/>
    <w:rsid w:val="00AA3FEA"/>
    <w:rsid w:val="00AA55B1"/>
    <w:rsid w:val="00AB4AD1"/>
    <w:rsid w:val="00AB7CE2"/>
    <w:rsid w:val="00B02327"/>
    <w:rsid w:val="00B02CAA"/>
    <w:rsid w:val="00B0340D"/>
    <w:rsid w:val="00B1099A"/>
    <w:rsid w:val="00B13C53"/>
    <w:rsid w:val="00B26A0B"/>
    <w:rsid w:val="00B33418"/>
    <w:rsid w:val="00B40FF8"/>
    <w:rsid w:val="00B415E9"/>
    <w:rsid w:val="00B44348"/>
    <w:rsid w:val="00B451E7"/>
    <w:rsid w:val="00B52431"/>
    <w:rsid w:val="00B6729A"/>
    <w:rsid w:val="00B75E58"/>
    <w:rsid w:val="00BA0F3F"/>
    <w:rsid w:val="00BB2622"/>
    <w:rsid w:val="00BB31E0"/>
    <w:rsid w:val="00BF05A9"/>
    <w:rsid w:val="00BF1CF2"/>
    <w:rsid w:val="00C02752"/>
    <w:rsid w:val="00C06550"/>
    <w:rsid w:val="00C1062C"/>
    <w:rsid w:val="00C23538"/>
    <w:rsid w:val="00C32C87"/>
    <w:rsid w:val="00C34ABD"/>
    <w:rsid w:val="00C41157"/>
    <w:rsid w:val="00C44B81"/>
    <w:rsid w:val="00C527DF"/>
    <w:rsid w:val="00C63365"/>
    <w:rsid w:val="00C70562"/>
    <w:rsid w:val="00C74C9F"/>
    <w:rsid w:val="00C923ED"/>
    <w:rsid w:val="00C951A4"/>
    <w:rsid w:val="00C95DEB"/>
    <w:rsid w:val="00CA74E8"/>
    <w:rsid w:val="00CB5DD3"/>
    <w:rsid w:val="00D031A9"/>
    <w:rsid w:val="00D04ADA"/>
    <w:rsid w:val="00D10C8D"/>
    <w:rsid w:val="00D126B7"/>
    <w:rsid w:val="00D32BA5"/>
    <w:rsid w:val="00D338FD"/>
    <w:rsid w:val="00D42923"/>
    <w:rsid w:val="00D563E5"/>
    <w:rsid w:val="00D61612"/>
    <w:rsid w:val="00D71CB5"/>
    <w:rsid w:val="00D733AE"/>
    <w:rsid w:val="00D77005"/>
    <w:rsid w:val="00D80947"/>
    <w:rsid w:val="00D84C3E"/>
    <w:rsid w:val="00D8596A"/>
    <w:rsid w:val="00DA28A9"/>
    <w:rsid w:val="00DA3271"/>
    <w:rsid w:val="00DA4F68"/>
    <w:rsid w:val="00DB1183"/>
    <w:rsid w:val="00DD1E27"/>
    <w:rsid w:val="00E20DF3"/>
    <w:rsid w:val="00E34765"/>
    <w:rsid w:val="00E35559"/>
    <w:rsid w:val="00E42BAE"/>
    <w:rsid w:val="00E508C5"/>
    <w:rsid w:val="00E5537F"/>
    <w:rsid w:val="00E65F7C"/>
    <w:rsid w:val="00E776CF"/>
    <w:rsid w:val="00E776F1"/>
    <w:rsid w:val="00E92B16"/>
    <w:rsid w:val="00E972FF"/>
    <w:rsid w:val="00EB6A39"/>
    <w:rsid w:val="00EC7452"/>
    <w:rsid w:val="00ED4A08"/>
    <w:rsid w:val="00EE5FB3"/>
    <w:rsid w:val="00EE761A"/>
    <w:rsid w:val="00F1451B"/>
    <w:rsid w:val="00F241CA"/>
    <w:rsid w:val="00F26D0D"/>
    <w:rsid w:val="00F32CA8"/>
    <w:rsid w:val="00F37722"/>
    <w:rsid w:val="00F47F1E"/>
    <w:rsid w:val="00F624EA"/>
    <w:rsid w:val="00F67B81"/>
    <w:rsid w:val="00F836FF"/>
    <w:rsid w:val="00FC5B42"/>
    <w:rsid w:val="00FD0BE6"/>
    <w:rsid w:val="00FE466D"/>
    <w:rsid w:val="00FE7027"/>
    <w:rsid w:val="00FF159D"/>
    <w:rsid w:val="00FF5BC3"/>
    <w:rsid w:val="0103EC92"/>
    <w:rsid w:val="01C64747"/>
    <w:rsid w:val="01E001C4"/>
    <w:rsid w:val="02863196"/>
    <w:rsid w:val="02EA5FE3"/>
    <w:rsid w:val="03C18102"/>
    <w:rsid w:val="042C2561"/>
    <w:rsid w:val="0451E937"/>
    <w:rsid w:val="048D761C"/>
    <w:rsid w:val="050203BB"/>
    <w:rsid w:val="051C7925"/>
    <w:rsid w:val="05EECD21"/>
    <w:rsid w:val="06084E92"/>
    <w:rsid w:val="061E7EAC"/>
    <w:rsid w:val="062A0195"/>
    <w:rsid w:val="06B84986"/>
    <w:rsid w:val="07036DDC"/>
    <w:rsid w:val="07366FB7"/>
    <w:rsid w:val="07802FE3"/>
    <w:rsid w:val="07EB9414"/>
    <w:rsid w:val="0819934F"/>
    <w:rsid w:val="081C606E"/>
    <w:rsid w:val="08224524"/>
    <w:rsid w:val="087F4907"/>
    <w:rsid w:val="0918BEE1"/>
    <w:rsid w:val="09203E03"/>
    <w:rsid w:val="093BC809"/>
    <w:rsid w:val="09FB51BF"/>
    <w:rsid w:val="0A0111B4"/>
    <w:rsid w:val="0A1AE6E6"/>
    <w:rsid w:val="0A44D87B"/>
    <w:rsid w:val="0A56F76F"/>
    <w:rsid w:val="0A77FA44"/>
    <w:rsid w:val="0B590CC7"/>
    <w:rsid w:val="0BC58163"/>
    <w:rsid w:val="0C30CAC5"/>
    <w:rsid w:val="0C3D5D1F"/>
    <w:rsid w:val="0C455BAB"/>
    <w:rsid w:val="0CC8B516"/>
    <w:rsid w:val="0CE6D043"/>
    <w:rsid w:val="0D540769"/>
    <w:rsid w:val="0D6B0265"/>
    <w:rsid w:val="0D7322EE"/>
    <w:rsid w:val="0DA2A810"/>
    <w:rsid w:val="0E4A10EC"/>
    <w:rsid w:val="0E4C468C"/>
    <w:rsid w:val="0E7C961A"/>
    <w:rsid w:val="0E8BA1F2"/>
    <w:rsid w:val="0EF6D7CD"/>
    <w:rsid w:val="0F8E4D6F"/>
    <w:rsid w:val="0FBEEE43"/>
    <w:rsid w:val="0FD055CF"/>
    <w:rsid w:val="10500BB0"/>
    <w:rsid w:val="10BB1324"/>
    <w:rsid w:val="10C69489"/>
    <w:rsid w:val="11777D98"/>
    <w:rsid w:val="12C9C47E"/>
    <w:rsid w:val="12DC8AF2"/>
    <w:rsid w:val="132A4E0C"/>
    <w:rsid w:val="1364DC4E"/>
    <w:rsid w:val="13BC564D"/>
    <w:rsid w:val="149F1C56"/>
    <w:rsid w:val="14FA0AEA"/>
    <w:rsid w:val="15360C1E"/>
    <w:rsid w:val="157C05A9"/>
    <w:rsid w:val="15DDC731"/>
    <w:rsid w:val="1621E18B"/>
    <w:rsid w:val="164795B7"/>
    <w:rsid w:val="16567CB1"/>
    <w:rsid w:val="16D1DC7F"/>
    <w:rsid w:val="172B39B2"/>
    <w:rsid w:val="1748C91E"/>
    <w:rsid w:val="1779E9ED"/>
    <w:rsid w:val="1787A9AB"/>
    <w:rsid w:val="180DC827"/>
    <w:rsid w:val="183499CE"/>
    <w:rsid w:val="1848A3AE"/>
    <w:rsid w:val="186DACE0"/>
    <w:rsid w:val="193CEAC1"/>
    <w:rsid w:val="196019CF"/>
    <w:rsid w:val="1969681B"/>
    <w:rsid w:val="19E1EFC1"/>
    <w:rsid w:val="19F54D91"/>
    <w:rsid w:val="1A16F2FC"/>
    <w:rsid w:val="1A2EB424"/>
    <w:rsid w:val="1A3B5FB4"/>
    <w:rsid w:val="1A72F96C"/>
    <w:rsid w:val="1A83116D"/>
    <w:rsid w:val="1B079336"/>
    <w:rsid w:val="1BA135BE"/>
    <w:rsid w:val="1BA54DA2"/>
    <w:rsid w:val="1BF9739D"/>
    <w:rsid w:val="1C1C3A41"/>
    <w:rsid w:val="1C305E9D"/>
    <w:rsid w:val="1C572F91"/>
    <w:rsid w:val="1C982D02"/>
    <w:rsid w:val="1CB34F6A"/>
    <w:rsid w:val="1D154EC4"/>
    <w:rsid w:val="1D5103D1"/>
    <w:rsid w:val="1D6469B7"/>
    <w:rsid w:val="1E2451B2"/>
    <w:rsid w:val="1E3716C7"/>
    <w:rsid w:val="1ED9FA5E"/>
    <w:rsid w:val="1EDCEE64"/>
    <w:rsid w:val="1F1368B4"/>
    <w:rsid w:val="1F51917B"/>
    <w:rsid w:val="1F51C0B0"/>
    <w:rsid w:val="1F835E36"/>
    <w:rsid w:val="1FC9EB6C"/>
    <w:rsid w:val="210ECAC4"/>
    <w:rsid w:val="21284A69"/>
    <w:rsid w:val="212D05D6"/>
    <w:rsid w:val="21315910"/>
    <w:rsid w:val="214FEA2C"/>
    <w:rsid w:val="21F4FA48"/>
    <w:rsid w:val="223993D3"/>
    <w:rsid w:val="22BC9C94"/>
    <w:rsid w:val="2333BEFD"/>
    <w:rsid w:val="2347A1E5"/>
    <w:rsid w:val="2385EBD3"/>
    <w:rsid w:val="239C4D91"/>
    <w:rsid w:val="23B8FEDE"/>
    <w:rsid w:val="240075C2"/>
    <w:rsid w:val="247F9D68"/>
    <w:rsid w:val="2646A00B"/>
    <w:rsid w:val="267F42A7"/>
    <w:rsid w:val="26FE8563"/>
    <w:rsid w:val="27381684"/>
    <w:rsid w:val="2742051B"/>
    <w:rsid w:val="276B1814"/>
    <w:rsid w:val="278E1EA6"/>
    <w:rsid w:val="27C5D20C"/>
    <w:rsid w:val="27D13273"/>
    <w:rsid w:val="28AC87AC"/>
    <w:rsid w:val="28AFD765"/>
    <w:rsid w:val="28B93209"/>
    <w:rsid w:val="28D42478"/>
    <w:rsid w:val="2908138B"/>
    <w:rsid w:val="29234298"/>
    <w:rsid w:val="293C6AF5"/>
    <w:rsid w:val="295AFC11"/>
    <w:rsid w:val="295E9DAB"/>
    <w:rsid w:val="296945A3"/>
    <w:rsid w:val="29877870"/>
    <w:rsid w:val="29D5E411"/>
    <w:rsid w:val="2A2F36F6"/>
    <w:rsid w:val="2A7C6CDA"/>
    <w:rsid w:val="2AE3F2E7"/>
    <w:rsid w:val="2B211D7D"/>
    <w:rsid w:val="2B3554BE"/>
    <w:rsid w:val="2B52B3CA"/>
    <w:rsid w:val="2B565FD4"/>
    <w:rsid w:val="2BBB716C"/>
    <w:rsid w:val="2BE547C0"/>
    <w:rsid w:val="2CA73987"/>
    <w:rsid w:val="2CEAF0BE"/>
    <w:rsid w:val="2DD0BA9E"/>
    <w:rsid w:val="2DE16CCD"/>
    <w:rsid w:val="2E455BDB"/>
    <w:rsid w:val="2E53A417"/>
    <w:rsid w:val="2E5AE993"/>
    <w:rsid w:val="2E68DAFD"/>
    <w:rsid w:val="2E9229B9"/>
    <w:rsid w:val="2EF3122E"/>
    <w:rsid w:val="2F570C88"/>
    <w:rsid w:val="3051A0FF"/>
    <w:rsid w:val="30812724"/>
    <w:rsid w:val="317962F3"/>
    <w:rsid w:val="32B5B841"/>
    <w:rsid w:val="32CEE677"/>
    <w:rsid w:val="332C7F0C"/>
    <w:rsid w:val="33597381"/>
    <w:rsid w:val="337C3A25"/>
    <w:rsid w:val="33D0A6A8"/>
    <w:rsid w:val="33D70734"/>
    <w:rsid w:val="340F31E3"/>
    <w:rsid w:val="343800D6"/>
    <w:rsid w:val="346DE2C5"/>
    <w:rsid w:val="34A05499"/>
    <w:rsid w:val="34B103B5"/>
    <w:rsid w:val="34DC729F"/>
    <w:rsid w:val="356C7709"/>
    <w:rsid w:val="3681370A"/>
    <w:rsid w:val="369F0009"/>
    <w:rsid w:val="37A58387"/>
    <w:rsid w:val="37EF43C3"/>
    <w:rsid w:val="390BD168"/>
    <w:rsid w:val="39AB095A"/>
    <w:rsid w:val="39D4EA10"/>
    <w:rsid w:val="3A158F4C"/>
    <w:rsid w:val="3A7A6479"/>
    <w:rsid w:val="3AD61DF6"/>
    <w:rsid w:val="3AD7837A"/>
    <w:rsid w:val="3B26E485"/>
    <w:rsid w:val="3B309ED4"/>
    <w:rsid w:val="3B31A2D5"/>
    <w:rsid w:val="3BE78AD2"/>
    <w:rsid w:val="3CE66E5A"/>
    <w:rsid w:val="3D247147"/>
    <w:rsid w:val="3D4E0961"/>
    <w:rsid w:val="3D543D3A"/>
    <w:rsid w:val="3DB83794"/>
    <w:rsid w:val="3DBBABCD"/>
    <w:rsid w:val="3E8B9547"/>
    <w:rsid w:val="3EBCD279"/>
    <w:rsid w:val="3F245DA0"/>
    <w:rsid w:val="3F3AFB95"/>
    <w:rsid w:val="3F849FF3"/>
    <w:rsid w:val="400DA6E2"/>
    <w:rsid w:val="41F8A3CE"/>
    <w:rsid w:val="420FEAA8"/>
    <w:rsid w:val="422497EB"/>
    <w:rsid w:val="42F6CE68"/>
    <w:rsid w:val="4304CDBA"/>
    <w:rsid w:val="43903405"/>
    <w:rsid w:val="43B4672B"/>
    <w:rsid w:val="44095FA0"/>
    <w:rsid w:val="4417D39A"/>
    <w:rsid w:val="44B61E7E"/>
    <w:rsid w:val="44C6F4AE"/>
    <w:rsid w:val="44DE7224"/>
    <w:rsid w:val="44F1C721"/>
    <w:rsid w:val="45135532"/>
    <w:rsid w:val="45896900"/>
    <w:rsid w:val="46D1EC37"/>
    <w:rsid w:val="470D305D"/>
    <w:rsid w:val="47165670"/>
    <w:rsid w:val="474E70D6"/>
    <w:rsid w:val="475D5A1F"/>
    <w:rsid w:val="47C4BE1F"/>
    <w:rsid w:val="47E0AD3A"/>
    <w:rsid w:val="4886583F"/>
    <w:rsid w:val="48B905BE"/>
    <w:rsid w:val="49C1A0B2"/>
    <w:rsid w:val="4A3AADC8"/>
    <w:rsid w:val="4A61DE3B"/>
    <w:rsid w:val="4A88D895"/>
    <w:rsid w:val="4B22C9E3"/>
    <w:rsid w:val="4B9FF349"/>
    <w:rsid w:val="4C7652FC"/>
    <w:rsid w:val="4CC78A52"/>
    <w:rsid w:val="4D724E8A"/>
    <w:rsid w:val="4D997EFD"/>
    <w:rsid w:val="4DE5CAFF"/>
    <w:rsid w:val="4E47439E"/>
    <w:rsid w:val="4E874B25"/>
    <w:rsid w:val="4F00D7B0"/>
    <w:rsid w:val="4F184242"/>
    <w:rsid w:val="4F1ECCE2"/>
    <w:rsid w:val="4F454A5C"/>
    <w:rsid w:val="4F9377F0"/>
    <w:rsid w:val="4FACB7F4"/>
    <w:rsid w:val="503B1914"/>
    <w:rsid w:val="50A18C84"/>
    <w:rsid w:val="50B412A3"/>
    <w:rsid w:val="50BA9D43"/>
    <w:rsid w:val="5167F99A"/>
    <w:rsid w:val="51DF48C1"/>
    <w:rsid w:val="526BF7B3"/>
    <w:rsid w:val="52925C97"/>
    <w:rsid w:val="53205A43"/>
    <w:rsid w:val="53EDBDA5"/>
    <w:rsid w:val="54747348"/>
    <w:rsid w:val="54A8F3DF"/>
    <w:rsid w:val="5532B852"/>
    <w:rsid w:val="55D4749C"/>
    <w:rsid w:val="560865C0"/>
    <w:rsid w:val="569AF9B6"/>
    <w:rsid w:val="56A4C540"/>
    <w:rsid w:val="56CC6C1E"/>
    <w:rsid w:val="5794BB1E"/>
    <w:rsid w:val="57C0F329"/>
    <w:rsid w:val="57C20EDF"/>
    <w:rsid w:val="57C7F187"/>
    <w:rsid w:val="5845DF25"/>
    <w:rsid w:val="5858E23C"/>
    <w:rsid w:val="589D59D9"/>
    <w:rsid w:val="58AC65B1"/>
    <w:rsid w:val="59109B89"/>
    <w:rsid w:val="59C0967D"/>
    <w:rsid w:val="5A230673"/>
    <w:rsid w:val="5A2EECA5"/>
    <w:rsid w:val="5A4B0DC9"/>
    <w:rsid w:val="5A6CCA8A"/>
    <w:rsid w:val="5A7B27E1"/>
    <w:rsid w:val="5A908605"/>
    <w:rsid w:val="5AAC6BEA"/>
    <w:rsid w:val="5B3D0A8F"/>
    <w:rsid w:val="5B43E842"/>
    <w:rsid w:val="5B4EB7DC"/>
    <w:rsid w:val="5B967A82"/>
    <w:rsid w:val="5BCCDFD9"/>
    <w:rsid w:val="5C30055B"/>
    <w:rsid w:val="5C465F8E"/>
    <w:rsid w:val="5C782E88"/>
    <w:rsid w:val="5C98895B"/>
    <w:rsid w:val="5CBC3891"/>
    <w:rsid w:val="5CC73C89"/>
    <w:rsid w:val="5CD76FFD"/>
    <w:rsid w:val="5D458FAC"/>
    <w:rsid w:val="5D771F60"/>
    <w:rsid w:val="5DB2C8A3"/>
    <w:rsid w:val="5DF3641C"/>
    <w:rsid w:val="5E0AA229"/>
    <w:rsid w:val="5E1377A5"/>
    <w:rsid w:val="5E605620"/>
    <w:rsid w:val="5E8A3D5D"/>
    <w:rsid w:val="5EED6B56"/>
    <w:rsid w:val="5EF302BF"/>
    <w:rsid w:val="5F6F14B2"/>
    <w:rsid w:val="5FAE1754"/>
    <w:rsid w:val="601BE196"/>
    <w:rsid w:val="61A3A0F3"/>
    <w:rsid w:val="61DD3696"/>
    <w:rsid w:val="6256B726"/>
    <w:rsid w:val="63281C4C"/>
    <w:rsid w:val="6373A38B"/>
    <w:rsid w:val="6394AEA1"/>
    <w:rsid w:val="63DD0506"/>
    <w:rsid w:val="640AA7A9"/>
    <w:rsid w:val="65ACE904"/>
    <w:rsid w:val="663917AD"/>
    <w:rsid w:val="6693EB61"/>
    <w:rsid w:val="669FD230"/>
    <w:rsid w:val="66C99174"/>
    <w:rsid w:val="66D2A27B"/>
    <w:rsid w:val="66F377D4"/>
    <w:rsid w:val="67152719"/>
    <w:rsid w:val="673AC669"/>
    <w:rsid w:val="6761E1C2"/>
    <w:rsid w:val="67745302"/>
    <w:rsid w:val="68207B39"/>
    <w:rsid w:val="68499847"/>
    <w:rsid w:val="6953844C"/>
    <w:rsid w:val="695DE406"/>
    <w:rsid w:val="69CCF004"/>
    <w:rsid w:val="6A7F90D9"/>
    <w:rsid w:val="6AD48022"/>
    <w:rsid w:val="6B30F850"/>
    <w:rsid w:val="6C1AE5AD"/>
    <w:rsid w:val="6C65B1C9"/>
    <w:rsid w:val="6DA49D10"/>
    <w:rsid w:val="6DB4229C"/>
    <w:rsid w:val="6EB3B624"/>
    <w:rsid w:val="6EC2B20B"/>
    <w:rsid w:val="6F5CEE40"/>
    <w:rsid w:val="6FE9A3A2"/>
    <w:rsid w:val="714A550E"/>
    <w:rsid w:val="716B938B"/>
    <w:rsid w:val="71B9EBEA"/>
    <w:rsid w:val="71DFEF6F"/>
    <w:rsid w:val="7214CBD0"/>
    <w:rsid w:val="7271AC23"/>
    <w:rsid w:val="72C29ABA"/>
    <w:rsid w:val="72F4E837"/>
    <w:rsid w:val="7392AE77"/>
    <w:rsid w:val="73C8C936"/>
    <w:rsid w:val="744968C8"/>
    <w:rsid w:val="7490B898"/>
    <w:rsid w:val="74A75D9B"/>
    <w:rsid w:val="74D0CAE0"/>
    <w:rsid w:val="750F4D3F"/>
    <w:rsid w:val="7512C887"/>
    <w:rsid w:val="752996F4"/>
    <w:rsid w:val="75903491"/>
    <w:rsid w:val="75A7FCEF"/>
    <w:rsid w:val="75C4B4E0"/>
    <w:rsid w:val="76060B7F"/>
    <w:rsid w:val="7652249C"/>
    <w:rsid w:val="769A3835"/>
    <w:rsid w:val="76B36092"/>
    <w:rsid w:val="76DFDCF1"/>
    <w:rsid w:val="76FFAC94"/>
    <w:rsid w:val="77C779B1"/>
    <w:rsid w:val="78FAAD90"/>
    <w:rsid w:val="790B3A6D"/>
    <w:rsid w:val="794B015E"/>
    <w:rsid w:val="79D1D8F7"/>
    <w:rsid w:val="7A374D56"/>
    <w:rsid w:val="7A935104"/>
    <w:rsid w:val="7A967DF1"/>
    <w:rsid w:val="7BFF1330"/>
    <w:rsid w:val="7C0678C5"/>
    <w:rsid w:val="7C3C71A9"/>
    <w:rsid w:val="7D22A216"/>
    <w:rsid w:val="7D570BFB"/>
    <w:rsid w:val="7E050C91"/>
    <w:rsid w:val="7E51BA85"/>
    <w:rsid w:val="7EC11858"/>
    <w:rsid w:val="7EF2DC5C"/>
    <w:rsid w:val="7F4F330C"/>
    <w:rsid w:val="7F9BD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5724013"/>
  <w15:chartTrackingRefBased/>
  <w15:docId w15:val="{E532C02C-3458-3F46-A413-836B1DA0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Pr>
      <w:color w:val="33B7D3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ImageCaption">
    <w:name w:val="Image Caption"/>
    <w:basedOn w:val="Normal"/>
    <w:link w:val="ImageCaptionChar"/>
    <w:qFormat/>
    <w:rsid w:val="00A86B5B"/>
    <w:pPr>
      <w:framePr w:hSpace="180" w:wrap="around" w:vAnchor="text" w:hAnchor="page" w:x="6330" w:y="230"/>
      <w:spacing w:line="240" w:lineRule="auto"/>
      <w:jc w:val="center"/>
    </w:pPr>
    <w:rPr>
      <w:i/>
      <w:sz w:val="22"/>
      <w:szCs w:val="22"/>
    </w:rPr>
  </w:style>
  <w:style w:type="character" w:customStyle="1" w:styleId="ImageCaptionChar">
    <w:name w:val="Image Caption Char"/>
    <w:basedOn w:val="DefaultParagraphFont"/>
    <w:link w:val="ImageCaption"/>
    <w:rsid w:val="00A86B5B"/>
    <w:rPr>
      <w:i/>
      <w:sz w:val="22"/>
      <w:szCs w:val="22"/>
      <w:lang w:val="en-GB"/>
    </w:rPr>
  </w:style>
  <w:style w:type="paragraph" w:customStyle="1" w:styleId="Code">
    <w:name w:val="Code"/>
    <w:basedOn w:val="Normal"/>
    <w:link w:val="CodeChar"/>
    <w:qFormat/>
    <w:rsid w:val="0061105D"/>
    <w:rPr>
      <w:rFonts w:ascii="Consolas" w:hAnsi="Consolas"/>
      <w:color w:val="auto"/>
      <w:sz w:val="20"/>
    </w:rPr>
  </w:style>
  <w:style w:type="character" w:customStyle="1" w:styleId="CodeChar">
    <w:name w:val="Code Char"/>
    <w:basedOn w:val="DefaultParagraphFont"/>
    <w:link w:val="Code"/>
    <w:rsid w:val="0061105D"/>
    <w:rPr>
      <w:rFonts w:ascii="Consolas" w:hAnsi="Consolas"/>
      <w:color w:val="auto"/>
      <w:sz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8300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0E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300E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11ea6d592626404f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hyperlink" Target="https://www.decipherzone.com/blog-detail/top-programming-languages-for-desktop-apps-in-202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www.typescriptlang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graphonline.ru/en/" TargetMode="External"/><Relationship Id="rId35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u-selsayed\OneDrive%20-%20Cambridge%20Academic%20Partnership\Computer%20Science\Mock%20Project%20-%20June%202021\%7b15B3B652-1D15-754E-B3F0-E1AF28801276%7dtf16392102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802d03-7444-4322-a125-494990fa38e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1D78CB026D64BA0E3547495AB9971" ma:contentTypeVersion="10" ma:contentTypeDescription="Create a new document." ma:contentTypeScope="" ma:versionID="dc9b75198207b4759080cb89c3a2103b">
  <xsd:schema xmlns:xsd="http://www.w3.org/2001/XMLSchema" xmlns:xs="http://www.w3.org/2001/XMLSchema" xmlns:p="http://schemas.microsoft.com/office/2006/metadata/properties" xmlns:ns2="71802d03-7444-4322-a125-494990fa38e4" targetNamespace="http://schemas.microsoft.com/office/2006/metadata/properties" ma:root="true" ma:fieldsID="1b3a55b8cbc6d201724c51243d47f899" ns2:_="">
    <xsd:import namespace="71802d03-7444-4322-a125-494990fa38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02d03-7444-4322-a125-494990fa38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D593AE-C98A-43C0-A6A2-94EFF2A3F1A3}">
  <ds:schemaRefs>
    <ds:schemaRef ds:uri="http://schemas.microsoft.com/office/2006/metadata/properties"/>
    <ds:schemaRef ds:uri="http://schemas.microsoft.com/office/infopath/2007/PartnerControls"/>
    <ds:schemaRef ds:uri="71802d03-7444-4322-a125-494990fa38e4"/>
  </ds:schemaRefs>
</ds:datastoreItem>
</file>

<file path=customXml/itemProps2.xml><?xml version="1.0" encoding="utf-8"?>
<ds:datastoreItem xmlns:ds="http://schemas.openxmlformats.org/officeDocument/2006/customXml" ds:itemID="{00FBFA72-24A9-4337-BD7F-AD6A8716A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802d03-7444-4322-a125-494990fa3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0FC38F-FA7C-499E-9624-B97D340D7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D011B5-F59E-4C60-B9CB-066DA221B8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{15B3B652-1D15-754E-B3F0-E1AF28801276}tf16392102.dotx</Template>
  <TotalTime>365</TotalTime>
  <Pages>94</Pages>
  <Words>9006</Words>
  <Characters>51336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Elsayed</dc:creator>
  <cp:keywords/>
  <dc:description/>
  <cp:lastModifiedBy>Seif Elsayed</cp:lastModifiedBy>
  <cp:revision>259</cp:revision>
  <dcterms:created xsi:type="dcterms:W3CDTF">2021-06-24T11:05:00Z</dcterms:created>
  <dcterms:modified xsi:type="dcterms:W3CDTF">2021-09-08T13:56:00Z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0x0101009E31D78CB026D64BA0E3547495AB9971</vt:lpwstr>
  </property>
  <property fmtid="{D5CDD505-2E9C-101B-9397-08002B2CF9AE}" pid="3" name="Order">
    <vt:r8>38900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